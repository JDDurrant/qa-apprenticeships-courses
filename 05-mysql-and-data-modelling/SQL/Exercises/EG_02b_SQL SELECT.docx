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02AC4" w14:textId="5FAE4BFE" w:rsidR="00396356" w:rsidRDefault="005B5E5D" w:rsidP="00396356">
      <w:pPr>
        <w:pStyle w:val="Heading1"/>
      </w:pPr>
      <w:sdt>
        <w:sdtPr>
          <w:rPr>
            <w:szCs w:val="24"/>
          </w:rPr>
          <w:alias w:val="Chapter Type"/>
          <w:id w:val="8607780"/>
          <w:placeholder>
            <w:docPart w:val="222BE5F4005E4E8E9360693144758CB8"/>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Type[1]" w:storeItemID="{5DBA9AF4-EF55-4E90-8EF6-4EB3B7B46B93}"/>
          <w:comboBox w:lastValue="Exercise">
            <w:listItem w:value="[Chapter Type]"/>
          </w:comboBox>
        </w:sdtPr>
        <w:sdtEndPr/>
        <w:sdtContent>
          <w:r w:rsidR="005B50DF">
            <w:rPr>
              <w:szCs w:val="24"/>
            </w:rPr>
            <w:t>Exercise</w:t>
          </w:r>
        </w:sdtContent>
      </w:sdt>
      <w:r w:rsidR="00396356">
        <w:rPr>
          <w:szCs w:val="24"/>
        </w:rPr>
        <w:t xml:space="preserve"> </w:t>
      </w:r>
      <w:sdt>
        <w:sdtPr>
          <w:rPr>
            <w:szCs w:val="24"/>
          </w:rPr>
          <w:alias w:val="Chapter No"/>
          <w:id w:val="8607781"/>
          <w:placeholder>
            <w:docPart w:val="C6D9F29354E04261AE422345DD3E0419"/>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5DBA9AF4-EF55-4E90-8EF6-4EB3B7B46B93}"/>
          <w:text/>
        </w:sdtPr>
        <w:sdtEndPr/>
        <w:sdtContent>
          <w:r w:rsidR="005B50DF">
            <w:rPr>
              <w:szCs w:val="24"/>
            </w:rPr>
            <w:t>2</w:t>
          </w:r>
        </w:sdtContent>
      </w:sdt>
      <w:r w:rsidR="002E157A">
        <w:rPr>
          <w:szCs w:val="24"/>
        </w:rPr>
        <w:t xml:space="preserve">- </w:t>
      </w:r>
      <w:r w:rsidR="00CC55E2">
        <w:rPr>
          <w:szCs w:val="24"/>
        </w:rPr>
        <w:fldChar w:fldCharType="begin"/>
      </w:r>
      <w:r w:rsidR="00CC55E2">
        <w:rPr>
          <w:szCs w:val="24"/>
        </w:rPr>
        <w:instrText xml:space="preserve"> TITLE   \* MERGEFORMAT </w:instrText>
      </w:r>
      <w:r w:rsidR="00CC55E2">
        <w:rPr>
          <w:szCs w:val="24"/>
        </w:rPr>
        <w:fldChar w:fldCharType="separate"/>
      </w:r>
      <w:r w:rsidR="00CC55E2">
        <w:rPr>
          <w:szCs w:val="24"/>
        </w:rPr>
        <w:t>SQL - SELECT Statement</w:t>
      </w:r>
      <w:r w:rsidR="00CC55E2">
        <w:rPr>
          <w:szCs w:val="24"/>
        </w:rPr>
        <w:fldChar w:fldCharType="end"/>
      </w:r>
    </w:p>
    <w:p w14:paraId="6A402AC5" w14:textId="77777777" w:rsidR="00F72363" w:rsidRDefault="00F72363" w:rsidP="00F72363">
      <w:pPr>
        <w:pStyle w:val="Heading2"/>
      </w:pPr>
      <w:r>
        <w:t>Objectives</w:t>
      </w:r>
    </w:p>
    <w:p w14:paraId="6A402AC6" w14:textId="77777777" w:rsidR="00F72363" w:rsidRDefault="00F72363" w:rsidP="00F72363">
      <w:r>
        <w:t>The primary objective of this lab is to gain familiarisatio</w:t>
      </w:r>
      <w:r w:rsidR="00A36249">
        <w:t>n with the SQL SELECT statement.</w:t>
      </w:r>
    </w:p>
    <w:p w14:paraId="6A402AC7" w14:textId="77777777" w:rsidR="00F72363" w:rsidRDefault="00F72363" w:rsidP="00F72363">
      <w:pPr>
        <w:pStyle w:val="Heading2"/>
      </w:pPr>
      <w:r>
        <w:t>Reference material</w:t>
      </w:r>
    </w:p>
    <w:p w14:paraId="6A402AC8" w14:textId="77777777" w:rsidR="00F72363" w:rsidRDefault="00F72363" w:rsidP="00F72363">
      <w:pPr>
        <w:pStyle w:val="NormalFirstPara"/>
      </w:pPr>
      <w:r>
        <w:t xml:space="preserve">This practical is based on material in the </w:t>
      </w:r>
      <w:fldSimple w:instr=" DOCPROPERTY  Title  \* MERGEFORMAT ">
        <w:r w:rsidR="00BB302D" w:rsidRPr="00BB302D">
          <w:rPr>
            <w:i/>
            <w:iCs/>
          </w:rPr>
          <w:t>SQL</w:t>
        </w:r>
        <w:r w:rsidR="00BB302D">
          <w:t xml:space="preserve"> - SELECT Statement</w:t>
        </w:r>
      </w:fldSimple>
      <w:r>
        <w:rPr>
          <w:i/>
          <w:iCs/>
        </w:rPr>
        <w:t xml:space="preserve"> </w:t>
      </w:r>
      <w:r>
        <w:t xml:space="preserve">chapter. </w:t>
      </w:r>
    </w:p>
    <w:p w14:paraId="6A402AC9" w14:textId="77777777" w:rsidR="00F72363" w:rsidRDefault="00F72363" w:rsidP="00F72363">
      <w:pPr>
        <w:pStyle w:val="Heading2"/>
      </w:pPr>
      <w:r>
        <w:t>Overview</w:t>
      </w:r>
    </w:p>
    <w:p w14:paraId="6A402ACA" w14:textId="77777777" w:rsidR="00F72363" w:rsidRDefault="00F72363" w:rsidP="00F72363">
      <w:pPr>
        <w:rPr>
          <w:lang w:val="en-US"/>
        </w:rPr>
      </w:pPr>
      <w:r>
        <w:rPr>
          <w:lang w:val="en-US"/>
        </w:rPr>
        <w:t xml:space="preserve">In this exercise you will use the </w:t>
      </w:r>
      <w:proofErr w:type="spellStart"/>
      <w:r>
        <w:rPr>
          <w:lang w:val="en-US"/>
        </w:rPr>
        <w:t>QAStore</w:t>
      </w:r>
      <w:proofErr w:type="spellEnd"/>
      <w:r>
        <w:rPr>
          <w:lang w:val="en-US"/>
        </w:rPr>
        <w:t xml:space="preserve"> database created in the previous lab and write SQL SELECT statements to query the contents of its tables.</w:t>
      </w:r>
    </w:p>
    <w:p w14:paraId="6A402ACB" w14:textId="77777777" w:rsidR="00F72363" w:rsidRDefault="00F72363" w:rsidP="00F72363">
      <w:pPr>
        <w:pStyle w:val="Heading2"/>
      </w:pPr>
      <w:r>
        <w:t>Estimated duration</w:t>
      </w:r>
    </w:p>
    <w:p w14:paraId="6A402ACC" w14:textId="77777777" w:rsidR="00F72363" w:rsidRDefault="00F72363" w:rsidP="00F72363">
      <w:pPr>
        <w:pStyle w:val="NormalFirstPara"/>
      </w:pPr>
      <w:r>
        <w:t xml:space="preserve">The estimated duration for this lab is 45 minutes. </w:t>
      </w:r>
    </w:p>
    <w:p w14:paraId="6A402ACD" w14:textId="77777777" w:rsidR="00F72363" w:rsidRDefault="00F72363" w:rsidP="00F72363">
      <w:pPr>
        <w:pStyle w:val="Heading2"/>
      </w:pPr>
      <w:r>
        <w:t>Completed solution</w:t>
      </w:r>
      <w:r w:rsidR="00D57D47">
        <w:t>s</w:t>
      </w:r>
    </w:p>
    <w:p w14:paraId="6A402ACE" w14:textId="4D13F440" w:rsidR="00F72363" w:rsidRDefault="00D57D47" w:rsidP="00F72363">
      <w:pPr>
        <w:pStyle w:val="NormalFirstPara"/>
      </w:pPr>
      <w:r>
        <w:t>Solutions to this lab can be found in</w:t>
      </w:r>
      <w:r w:rsidR="00AD4DD2">
        <w:t xml:space="preserve"> </w:t>
      </w:r>
      <w:proofErr w:type="spellStart"/>
      <w:r w:rsidR="0042475A" w:rsidRPr="00CB6C16">
        <w:rPr>
          <w:i/>
        </w:rPr>
        <w:t>CoursewareFolder</w:t>
      </w:r>
      <w:proofErr w:type="spellEnd"/>
      <w:r w:rsidR="0042475A" w:rsidRPr="00D81E1D">
        <w:rPr>
          <w:rStyle w:val="CodeText"/>
        </w:rPr>
        <w:t>\</w:t>
      </w:r>
      <w:sdt>
        <w:sdtPr>
          <w:rPr>
            <w:rStyle w:val="CodeText"/>
          </w:rPr>
          <w:alias w:val="Chapter No"/>
          <w:id w:val="8607735"/>
          <w:placeholder>
            <w:docPart w:val="63F2F23A43234F23AF4CC00508613E71"/>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5DBA9AF4-EF55-4E90-8EF6-4EB3B7B46B93}"/>
          <w:text/>
        </w:sdtPr>
        <w:sdtEndPr>
          <w:rPr>
            <w:rStyle w:val="CodeText"/>
          </w:rPr>
        </w:sdtEndPr>
        <w:sdtContent>
          <w:r w:rsidR="005B50DF">
            <w:rPr>
              <w:rStyle w:val="CodeText"/>
            </w:rPr>
            <w:t>2</w:t>
          </w:r>
        </w:sdtContent>
      </w:sdt>
      <w:r w:rsidR="00AD4DD2" w:rsidRPr="00AD4DD2">
        <w:rPr>
          <w:rStyle w:val="CodeText"/>
        </w:rPr>
        <w:t xml:space="preserve"> </w:t>
      </w:r>
      <w:fldSimple w:instr=" DOCPROPERTY  Title  \* MERGEFORMAT ">
        <w:r w:rsidR="00BB302D" w:rsidRPr="00BB302D">
          <w:rPr>
            <w:rStyle w:val="CodeText"/>
          </w:rPr>
          <w:t>SQL - SELECT Statement</w:t>
        </w:r>
      </w:fldSimple>
      <w:r w:rsidR="00AD4DD2" w:rsidRPr="00AD4DD2">
        <w:rPr>
          <w:rStyle w:val="CodeText"/>
        </w:rPr>
        <w:t>\Solutions</w:t>
      </w:r>
      <w:r w:rsidR="00AD4DD2">
        <w:t>.</w:t>
      </w:r>
    </w:p>
    <w:p w14:paraId="6A402ACF" w14:textId="77777777" w:rsidR="00F72363" w:rsidRDefault="00C70D1C" w:rsidP="00F72363">
      <w:pPr>
        <w:pStyle w:val="Heading2"/>
      </w:pPr>
      <w:r>
        <w:br w:type="page"/>
      </w:r>
      <w:r w:rsidR="00F72363">
        <w:lastRenderedPageBreak/>
        <w:t>Step by step</w:t>
      </w:r>
    </w:p>
    <w:p w14:paraId="6A402AD0" w14:textId="77777777" w:rsidR="00F72363" w:rsidRDefault="00F72363" w:rsidP="00F72363">
      <w:r>
        <w:t>Please follow the instructions below, reading CAREFULLY at all times as the questions have been thoughtfully worded.</w:t>
      </w:r>
    </w:p>
    <w:p w14:paraId="6A402AD1" w14:textId="77777777" w:rsidR="00F72363" w:rsidRDefault="00F72363" w:rsidP="00F72363">
      <w:pPr>
        <w:pStyle w:val="Step"/>
      </w:pPr>
      <w:r>
        <w:t>Start SQL Server Management studio from the Windows Start button.</w:t>
      </w:r>
    </w:p>
    <w:p w14:paraId="6A402AD2" w14:textId="77777777" w:rsidR="00F72363" w:rsidRDefault="00F72363" w:rsidP="00F72363">
      <w:pPr>
        <w:pStyle w:val="Step"/>
      </w:pPr>
      <w:r>
        <w:t>Enter .\SQLEXPRESS as the Server name in the Connect to Server dialog box.</w:t>
      </w:r>
    </w:p>
    <w:p w14:paraId="6A402AD3" w14:textId="77777777" w:rsidR="00F72363" w:rsidRDefault="00F72363" w:rsidP="00F72363">
      <w:pPr>
        <w:pStyle w:val="Step"/>
      </w:pPr>
      <w:r>
        <w:t xml:space="preserve">Choose </w:t>
      </w:r>
      <w:proofErr w:type="spellStart"/>
      <w:r>
        <w:t>QAStore</w:t>
      </w:r>
      <w:proofErr w:type="spellEnd"/>
      <w:r>
        <w:t xml:space="preserve"> from the drop down list of available databases located on the standard toolbar to ensure that it is selected as the current database.</w:t>
      </w:r>
    </w:p>
    <w:p w14:paraId="6A402AD4" w14:textId="77777777" w:rsidR="00F72363" w:rsidRDefault="00F72363" w:rsidP="00F72363">
      <w:pPr>
        <w:pStyle w:val="Step"/>
      </w:pPr>
      <w:r>
        <w:t>Click the New Query button on the standard toolbar.</w:t>
      </w:r>
    </w:p>
    <w:p w14:paraId="6A402AD5" w14:textId="77777777" w:rsidR="00F72363" w:rsidRDefault="00F72363" w:rsidP="00F72363">
      <w:pPr>
        <w:pStyle w:val="Step"/>
      </w:pPr>
      <w:r>
        <w:t>Enter the following code into the query window:</w:t>
      </w:r>
    </w:p>
    <w:p w14:paraId="6A402AD6" w14:textId="77777777" w:rsidR="00A666E6" w:rsidRDefault="00A666E6" w:rsidP="00F72363">
      <w:pPr>
        <w:pStyle w:val="CodeSolo"/>
      </w:pPr>
      <w:r>
        <w:t>SELECT * FROM salesperson</w:t>
      </w:r>
    </w:p>
    <w:p w14:paraId="6A402AD7" w14:textId="77777777" w:rsidR="00A666E6" w:rsidRDefault="00332336" w:rsidP="00332336">
      <w:pPr>
        <w:pStyle w:val="Step"/>
      </w:pPr>
      <w:r>
        <w:t>Execute the query and note that the entire content of the table appears in the results pane.</w:t>
      </w:r>
    </w:p>
    <w:p w14:paraId="6A402AD8" w14:textId="77777777" w:rsidR="00A666E6" w:rsidRDefault="00332336" w:rsidP="00332336">
      <w:pPr>
        <w:pStyle w:val="Step"/>
      </w:pPr>
      <w:r>
        <w:t xml:space="preserve">We need to investigate how to restrict the set of chosen columns. </w:t>
      </w:r>
      <w:r w:rsidR="00A666E6">
        <w:t>Choose</w:t>
      </w:r>
      <w:r>
        <w:t xml:space="preserve"> any</w:t>
      </w:r>
      <w:r w:rsidR="00A666E6">
        <w:t xml:space="preserve"> ONE of </w:t>
      </w:r>
      <w:r>
        <w:t>the</w:t>
      </w:r>
      <w:r w:rsidR="00A666E6">
        <w:t xml:space="preserve"> 5 tables </w:t>
      </w:r>
      <w:r>
        <w:t xml:space="preserve">that exist in the database </w:t>
      </w:r>
      <w:r w:rsidR="00A666E6">
        <w:t xml:space="preserve">and </w:t>
      </w:r>
      <w:r>
        <w:t>focus your eyes on the column names of that table. N</w:t>
      </w:r>
      <w:r w:rsidR="00A666E6">
        <w:t>ow SELECT any THREE columns</w:t>
      </w:r>
      <w:r>
        <w:t xml:space="preserve"> of your choice from that table and write a SELECT statement that returns just the contents of these columns.</w:t>
      </w:r>
    </w:p>
    <w:p w14:paraId="6A402AD9" w14:textId="77777777" w:rsidR="00A666E6" w:rsidRDefault="00A666E6" w:rsidP="00332336">
      <w:pPr>
        <w:pStyle w:val="Step"/>
      </w:pPr>
      <w:r>
        <w:t>Your code should resemble this structure:</w:t>
      </w:r>
    </w:p>
    <w:p w14:paraId="6A402ADA" w14:textId="77777777" w:rsidR="00A666E6" w:rsidRPr="00332336" w:rsidRDefault="00A666E6" w:rsidP="00332336">
      <w:pPr>
        <w:pStyle w:val="CodeFirst"/>
      </w:pPr>
      <w:r w:rsidRPr="00332336">
        <w:t xml:space="preserve">SELECT </w:t>
      </w:r>
      <w:proofErr w:type="spellStart"/>
      <w:r w:rsidRPr="00332336">
        <w:t>columnA</w:t>
      </w:r>
      <w:proofErr w:type="spellEnd"/>
      <w:r w:rsidRPr="00332336">
        <w:t xml:space="preserve">, </w:t>
      </w:r>
      <w:proofErr w:type="spellStart"/>
      <w:r w:rsidRPr="00332336">
        <w:t>columnB</w:t>
      </w:r>
      <w:proofErr w:type="spellEnd"/>
      <w:r w:rsidRPr="00332336">
        <w:t xml:space="preserve">, </w:t>
      </w:r>
      <w:proofErr w:type="spellStart"/>
      <w:r w:rsidRPr="00332336">
        <w:t>columnC</w:t>
      </w:r>
      <w:proofErr w:type="spellEnd"/>
    </w:p>
    <w:p w14:paraId="6A402ADB" w14:textId="77777777" w:rsidR="00A666E6" w:rsidRPr="00332336" w:rsidRDefault="00A666E6" w:rsidP="00332336">
      <w:pPr>
        <w:pStyle w:val="CodeLast"/>
      </w:pPr>
      <w:r w:rsidRPr="00332336">
        <w:t xml:space="preserve">FROM </w:t>
      </w:r>
      <w:proofErr w:type="spellStart"/>
      <w:r w:rsidRPr="00332336">
        <w:t>tableZ</w:t>
      </w:r>
      <w:proofErr w:type="spellEnd"/>
    </w:p>
    <w:p w14:paraId="6A402ADC" w14:textId="77777777" w:rsidR="00A666E6" w:rsidRDefault="00332336" w:rsidP="00332336">
      <w:pPr>
        <w:pStyle w:val="StepContinuation"/>
      </w:pPr>
      <w:r>
        <w:t>Where y</w:t>
      </w:r>
      <w:r w:rsidR="00A666E6">
        <w:t xml:space="preserve">ou decide what </w:t>
      </w:r>
      <w:proofErr w:type="spellStart"/>
      <w:r w:rsidR="00A666E6">
        <w:t>tableZ</w:t>
      </w:r>
      <w:proofErr w:type="spellEnd"/>
      <w:r w:rsidR="00A666E6">
        <w:t xml:space="preserve">, </w:t>
      </w:r>
      <w:proofErr w:type="spellStart"/>
      <w:r w:rsidR="00A666E6">
        <w:t>columnA</w:t>
      </w:r>
      <w:proofErr w:type="spellEnd"/>
      <w:r w:rsidR="00A666E6">
        <w:t xml:space="preserve">, </w:t>
      </w:r>
      <w:proofErr w:type="spellStart"/>
      <w:r w:rsidR="00A666E6">
        <w:t>columnB</w:t>
      </w:r>
      <w:proofErr w:type="spellEnd"/>
      <w:r w:rsidR="00A666E6">
        <w:t xml:space="preserve">, </w:t>
      </w:r>
      <w:proofErr w:type="spellStart"/>
      <w:r w:rsidR="00A666E6">
        <w:t>columnC</w:t>
      </w:r>
      <w:proofErr w:type="spellEnd"/>
      <w:r w:rsidR="00A666E6">
        <w:t xml:space="preserve"> are!!</w:t>
      </w:r>
    </w:p>
    <w:p w14:paraId="6A402ADD" w14:textId="77777777" w:rsidR="00A666E6" w:rsidRDefault="00332336" w:rsidP="00332336">
      <w:pPr>
        <w:pStyle w:val="StepContinuation"/>
      </w:pPr>
      <w:r>
        <w:t>An</w:t>
      </w:r>
      <w:r w:rsidR="00A666E6">
        <w:t xml:space="preserve"> Example, but you </w:t>
      </w:r>
      <w:r>
        <w:t>should choose</w:t>
      </w:r>
      <w:r w:rsidR="00A666E6">
        <w:t xml:space="preserve"> something different</w:t>
      </w:r>
    </w:p>
    <w:p w14:paraId="6A402ADE" w14:textId="77777777" w:rsidR="00A666E6" w:rsidRDefault="00C35625" w:rsidP="00332336">
      <w:pPr>
        <w:pStyle w:val="CodeFirst"/>
      </w:pPr>
      <w:r>
        <w:t>SELECT</w:t>
      </w:r>
      <w:r w:rsidR="00A666E6">
        <w:t xml:space="preserve"> </w:t>
      </w:r>
      <w:proofErr w:type="spellStart"/>
      <w:r w:rsidR="00A666E6">
        <w:t>emp_no</w:t>
      </w:r>
      <w:proofErr w:type="spellEnd"/>
      <w:r w:rsidR="00A666E6">
        <w:t xml:space="preserve">, </w:t>
      </w:r>
      <w:proofErr w:type="spellStart"/>
      <w:r w:rsidR="00A666E6">
        <w:t>fname</w:t>
      </w:r>
      <w:proofErr w:type="spellEnd"/>
      <w:r w:rsidR="00A666E6">
        <w:t xml:space="preserve">, </w:t>
      </w:r>
      <w:proofErr w:type="spellStart"/>
      <w:r w:rsidR="00A666E6">
        <w:t>lname</w:t>
      </w:r>
      <w:proofErr w:type="spellEnd"/>
    </w:p>
    <w:p w14:paraId="6A402ADF" w14:textId="77777777" w:rsidR="00A666E6" w:rsidRDefault="00A666E6" w:rsidP="00A666E6">
      <w:pPr>
        <w:pStyle w:val="CodeBody"/>
      </w:pPr>
      <w:r>
        <w:t>FROM</w:t>
      </w:r>
      <w:r>
        <w:tab/>
        <w:t>salesperson</w:t>
      </w:r>
    </w:p>
    <w:p w14:paraId="6A402AE0" w14:textId="77777777" w:rsidR="00A666E6" w:rsidRDefault="00A666E6" w:rsidP="00332336">
      <w:pPr>
        <w:pStyle w:val="StepContinuation"/>
      </w:pPr>
    </w:p>
    <w:p w14:paraId="6A402AE1" w14:textId="77777777" w:rsidR="00A666E6" w:rsidRDefault="00A666E6" w:rsidP="00A666E6">
      <w:pPr>
        <w:pStyle w:val="CodeBody"/>
      </w:pPr>
      <w:proofErr w:type="spellStart"/>
      <w:proofErr w:type="gramStart"/>
      <w:r>
        <w:t>emp_no</w:t>
      </w:r>
      <w:proofErr w:type="spellEnd"/>
      <w:proofErr w:type="gramEnd"/>
      <w:r>
        <w:t xml:space="preserve">      </w:t>
      </w:r>
      <w:proofErr w:type="spellStart"/>
      <w:r>
        <w:t>fname</w:t>
      </w:r>
      <w:proofErr w:type="spellEnd"/>
      <w:r>
        <w:t xml:space="preserve">           </w:t>
      </w:r>
      <w:proofErr w:type="spellStart"/>
      <w:r>
        <w:t>lname</w:t>
      </w:r>
      <w:proofErr w:type="spellEnd"/>
      <w:r>
        <w:t xml:space="preserve">           </w:t>
      </w:r>
    </w:p>
    <w:p w14:paraId="6A402AE2" w14:textId="77777777" w:rsidR="00A666E6" w:rsidRDefault="00A666E6" w:rsidP="00A666E6">
      <w:pPr>
        <w:pStyle w:val="CodeBody"/>
      </w:pPr>
      <w:r>
        <w:t xml:space="preserve">----------- --------------- --------------- </w:t>
      </w:r>
    </w:p>
    <w:p w14:paraId="6A402AE3" w14:textId="77777777" w:rsidR="00A666E6" w:rsidRDefault="00A666E6" w:rsidP="00A666E6">
      <w:pPr>
        <w:pStyle w:val="CodeBody"/>
      </w:pPr>
      <w:r>
        <w:t>10          Alan            Brick</w:t>
      </w:r>
    </w:p>
    <w:p w14:paraId="6A402AE4" w14:textId="77777777" w:rsidR="00A666E6" w:rsidRDefault="00A666E6" w:rsidP="00A666E6">
      <w:pPr>
        <w:pStyle w:val="CodeBody"/>
      </w:pPr>
      <w:r>
        <w:t>20          Billy           Custard</w:t>
      </w:r>
    </w:p>
    <w:p w14:paraId="6A402AE5" w14:textId="77777777" w:rsidR="00A666E6" w:rsidRDefault="00A666E6" w:rsidP="00A666E6">
      <w:pPr>
        <w:pStyle w:val="CodeBody"/>
      </w:pPr>
      <w:r>
        <w:t>30          Chris           Digger</w:t>
      </w:r>
    </w:p>
    <w:p w14:paraId="6A402AE6" w14:textId="77777777" w:rsidR="00A666E6" w:rsidRDefault="00A666E6" w:rsidP="00A666E6">
      <w:pPr>
        <w:pStyle w:val="CodeBody"/>
      </w:pPr>
      <w:r>
        <w:t>40          Dick            Ernst</w:t>
      </w:r>
    </w:p>
    <w:p w14:paraId="6A402AE7" w14:textId="77777777" w:rsidR="00A666E6" w:rsidRDefault="00A666E6" w:rsidP="00A666E6">
      <w:pPr>
        <w:pStyle w:val="CodeBody"/>
      </w:pPr>
      <w:r>
        <w:t>50          Ernest          Flipper</w:t>
      </w:r>
    </w:p>
    <w:p w14:paraId="6A402AE8" w14:textId="77777777" w:rsidR="00A666E6" w:rsidRDefault="00A666E6" w:rsidP="00332336">
      <w:pPr>
        <w:pStyle w:val="CodeLast"/>
      </w:pPr>
      <w:r>
        <w:t>60          Fred            Goalie</w:t>
      </w:r>
    </w:p>
    <w:p w14:paraId="6A402AE9" w14:textId="77777777" w:rsidR="00C35625" w:rsidRDefault="00C70D1C" w:rsidP="00C35625">
      <w:pPr>
        <w:pStyle w:val="Heading3"/>
      </w:pPr>
      <w:r>
        <w:br w:type="page"/>
      </w:r>
      <w:r w:rsidR="00C35625">
        <w:lastRenderedPageBreak/>
        <w:t>Query 1</w:t>
      </w:r>
    </w:p>
    <w:p w14:paraId="6A402AEA" w14:textId="77777777" w:rsidR="00A666E6" w:rsidRDefault="00C35625" w:rsidP="00C35625">
      <w:r>
        <w:t xml:space="preserve">Write a query that </w:t>
      </w:r>
      <w:r w:rsidR="00D57D47">
        <w:t>select</w:t>
      </w:r>
      <w:r>
        <w:t>s</w:t>
      </w:r>
      <w:r w:rsidR="00D57D47">
        <w:t xml:space="preserve"> all </w:t>
      </w:r>
      <w:r w:rsidR="00A666E6">
        <w:t>the salespeople</w:t>
      </w:r>
      <w:r w:rsidR="00D57D47">
        <w:t xml:space="preserve"> who meet the following conditions:</w:t>
      </w:r>
    </w:p>
    <w:p w14:paraId="6A402AEB" w14:textId="77777777" w:rsidR="00332336" w:rsidRDefault="00A666E6" w:rsidP="00332336">
      <w:pPr>
        <w:pStyle w:val="StepContinuation"/>
        <w:numPr>
          <w:ilvl w:val="0"/>
          <w:numId w:val="20"/>
        </w:numPr>
      </w:pPr>
      <w:r>
        <w:t xml:space="preserve">We would like you to display (SELECT) 2 columns only. </w:t>
      </w:r>
    </w:p>
    <w:p w14:paraId="6A402AEC" w14:textId="77777777" w:rsidR="00332336" w:rsidRDefault="00A666E6" w:rsidP="00332336">
      <w:pPr>
        <w:pStyle w:val="StepContinuation"/>
        <w:numPr>
          <w:ilvl w:val="0"/>
          <w:numId w:val="20"/>
        </w:numPr>
      </w:pPr>
      <w:r>
        <w:t>These are the SURNAMES and the QUARTERLY target of each salesperson.</w:t>
      </w:r>
      <w:r w:rsidR="00332336">
        <w:t xml:space="preserve"> </w:t>
      </w:r>
    </w:p>
    <w:p w14:paraId="6A402AED" w14:textId="77777777" w:rsidR="00D57D47" w:rsidRDefault="00D57D47" w:rsidP="00D57D47">
      <w:pPr>
        <w:pStyle w:val="StepContinuation"/>
        <w:numPr>
          <w:ilvl w:val="0"/>
          <w:numId w:val="20"/>
        </w:numPr>
      </w:pPr>
      <w:proofErr w:type="gramStart"/>
      <w:r>
        <w:t>the</w:t>
      </w:r>
      <w:proofErr w:type="gramEnd"/>
      <w:r>
        <w:t xml:space="preserve"> </w:t>
      </w:r>
      <w:proofErr w:type="spellStart"/>
      <w:r>
        <w:t>sales_targets</w:t>
      </w:r>
      <w:proofErr w:type="spellEnd"/>
      <w:r>
        <w:t xml:space="preserve"> of the salespeople are YEARLY targets. </w:t>
      </w:r>
    </w:p>
    <w:p w14:paraId="6A402AEE" w14:textId="77777777" w:rsidR="00332336" w:rsidRDefault="00A666E6" w:rsidP="00332336">
      <w:pPr>
        <w:pStyle w:val="StepContinuation"/>
        <w:numPr>
          <w:ilvl w:val="0"/>
          <w:numId w:val="20"/>
        </w:numPr>
      </w:pPr>
      <w:r>
        <w:t xml:space="preserve">One of the 2 columns you have just </w:t>
      </w:r>
      <w:proofErr w:type="spellStart"/>
      <w:r>
        <w:t>SELECTed</w:t>
      </w:r>
      <w:proofErr w:type="spellEnd"/>
      <w:r>
        <w:t xml:space="preserve"> is a Calculated Column.</w:t>
      </w:r>
      <w:r w:rsidR="00332336">
        <w:t xml:space="preserve"> </w:t>
      </w:r>
      <w:r>
        <w:t xml:space="preserve">This column should have a heading (ALIAS) of 'Quarterly Target'. </w:t>
      </w:r>
    </w:p>
    <w:p w14:paraId="6A402AEF" w14:textId="77777777" w:rsidR="00A666E6" w:rsidRDefault="00A666E6" w:rsidP="00332336">
      <w:pPr>
        <w:pStyle w:val="StepContinuation"/>
        <w:numPr>
          <w:ilvl w:val="0"/>
          <w:numId w:val="20"/>
        </w:numPr>
      </w:pPr>
      <w:r>
        <w:t>We would also like the rows to be sorted by these quarterly targets, but with the largest value appearing first.</w:t>
      </w:r>
    </w:p>
    <w:p w14:paraId="6A402AF0" w14:textId="77777777" w:rsidR="00A666E6" w:rsidRDefault="00D57D47" w:rsidP="00D57D47">
      <w:pPr>
        <w:pStyle w:val="StepContinuation"/>
      </w:pPr>
      <w:r>
        <w:t>If you do it right then the results should look like the following:</w:t>
      </w:r>
    </w:p>
    <w:p w14:paraId="6A402AF1" w14:textId="77777777" w:rsidR="00A666E6" w:rsidRDefault="00A666E6" w:rsidP="00AD4DD2">
      <w:pPr>
        <w:pStyle w:val="CodeFirst"/>
      </w:pPr>
      <w:proofErr w:type="spellStart"/>
      <w:proofErr w:type="gramStart"/>
      <w:r>
        <w:t>lname</w:t>
      </w:r>
      <w:proofErr w:type="spellEnd"/>
      <w:proofErr w:type="gramEnd"/>
      <w:r>
        <w:t xml:space="preserve">           Quarterly Target   </w:t>
      </w:r>
    </w:p>
    <w:p w14:paraId="6A402AF2" w14:textId="77777777" w:rsidR="00A666E6" w:rsidRDefault="00A666E6" w:rsidP="00A666E6">
      <w:pPr>
        <w:pStyle w:val="CodeBody"/>
      </w:pPr>
      <w:r>
        <w:t xml:space="preserve">--------------- ------------------ </w:t>
      </w:r>
    </w:p>
    <w:p w14:paraId="6A402AF3" w14:textId="77777777" w:rsidR="00A666E6" w:rsidRDefault="00A666E6" w:rsidP="00A666E6">
      <w:pPr>
        <w:pStyle w:val="CodeBody"/>
      </w:pPr>
      <w:r>
        <w:t>Custard         3.500000</w:t>
      </w:r>
    </w:p>
    <w:p w14:paraId="6A402AF4" w14:textId="77777777" w:rsidR="00A666E6" w:rsidRDefault="00A666E6" w:rsidP="00A666E6">
      <w:pPr>
        <w:pStyle w:val="CodeBody"/>
      </w:pPr>
      <w:r>
        <w:t>Goalie          3.250000</w:t>
      </w:r>
    </w:p>
    <w:p w14:paraId="6A402AF5" w14:textId="77777777" w:rsidR="00A666E6" w:rsidRDefault="00A666E6" w:rsidP="00A666E6">
      <w:pPr>
        <w:pStyle w:val="CodeBody"/>
      </w:pPr>
      <w:r>
        <w:t>Flipper         3.000000</w:t>
      </w:r>
    </w:p>
    <w:p w14:paraId="6A402AF6" w14:textId="77777777" w:rsidR="00A666E6" w:rsidRDefault="00A666E6" w:rsidP="00A666E6">
      <w:pPr>
        <w:pStyle w:val="CodeBody"/>
      </w:pPr>
      <w:r>
        <w:t>Ernst           2.750000</w:t>
      </w:r>
    </w:p>
    <w:p w14:paraId="6A402AF7" w14:textId="77777777" w:rsidR="00A666E6" w:rsidRDefault="00A666E6" w:rsidP="00A666E6">
      <w:pPr>
        <w:pStyle w:val="CodeBody"/>
      </w:pPr>
      <w:r>
        <w:t>Brick           2.250000</w:t>
      </w:r>
    </w:p>
    <w:p w14:paraId="6A402AF8" w14:textId="77777777" w:rsidR="00A666E6" w:rsidRDefault="00A666E6" w:rsidP="00AD4DD2">
      <w:pPr>
        <w:pStyle w:val="CodeLast"/>
      </w:pPr>
      <w:r>
        <w:t>Digger          1.750000</w:t>
      </w:r>
    </w:p>
    <w:p w14:paraId="6A402AF9" w14:textId="77777777" w:rsidR="00C35625" w:rsidRDefault="00C35625" w:rsidP="00C35625">
      <w:pPr>
        <w:pStyle w:val="Heading3"/>
      </w:pPr>
      <w:r>
        <w:t>Query 2</w:t>
      </w:r>
    </w:p>
    <w:p w14:paraId="6A402AFA" w14:textId="77777777" w:rsidR="00A666E6" w:rsidRDefault="00D57D47" w:rsidP="00C35625">
      <w:r>
        <w:t xml:space="preserve">Write </w:t>
      </w:r>
      <w:r w:rsidR="00AD4DD2">
        <w:t>a</w:t>
      </w:r>
      <w:r>
        <w:t xml:space="preserve"> query that d</w:t>
      </w:r>
      <w:r w:rsidR="00A666E6">
        <w:t>isplay</w:t>
      </w:r>
      <w:r>
        <w:t>s</w:t>
      </w:r>
      <w:r w:rsidR="00A666E6">
        <w:t xml:space="preserve"> 3 columns, each salesperson's employee number, </w:t>
      </w:r>
      <w:proofErr w:type="spellStart"/>
      <w:r w:rsidR="00A666E6">
        <w:t>dept</w:t>
      </w:r>
      <w:proofErr w:type="spellEnd"/>
      <w:r w:rsidR="00A666E6">
        <w:t xml:space="preserve"> number and initials.</w:t>
      </w:r>
    </w:p>
    <w:p w14:paraId="6A402AFB" w14:textId="77777777" w:rsidR="00A666E6" w:rsidRDefault="00D57D47" w:rsidP="00C35625">
      <w:r>
        <w:t xml:space="preserve">Note: </w:t>
      </w:r>
      <w:r w:rsidR="00A666E6">
        <w:t xml:space="preserve">The initials are not in the table but can be retrieved from the </w:t>
      </w:r>
      <w:proofErr w:type="spellStart"/>
      <w:r w:rsidR="00A666E6">
        <w:t>firstname</w:t>
      </w:r>
      <w:proofErr w:type="spellEnd"/>
      <w:r w:rsidR="00A666E6">
        <w:t xml:space="preserve"> and </w:t>
      </w:r>
      <w:proofErr w:type="spellStart"/>
      <w:r w:rsidR="00A666E6">
        <w:t>lastname</w:t>
      </w:r>
      <w:proofErr w:type="spellEnd"/>
      <w:r w:rsidR="00A666E6">
        <w:t>.</w:t>
      </w:r>
      <w:r>
        <w:t xml:space="preserve"> </w:t>
      </w:r>
      <w:r w:rsidR="00A666E6">
        <w:t xml:space="preserve">They should be displayed as one value separated by a </w:t>
      </w:r>
      <w:proofErr w:type="spellStart"/>
      <w:r w:rsidR="00A666E6">
        <w:t>fullstop</w:t>
      </w:r>
      <w:proofErr w:type="spellEnd"/>
      <w:r w:rsidR="00A666E6">
        <w:t xml:space="preserve">, </w:t>
      </w:r>
      <w:proofErr w:type="spellStart"/>
      <w:r w:rsidR="00A666E6">
        <w:t>eg</w:t>
      </w:r>
      <w:proofErr w:type="spellEnd"/>
      <w:r w:rsidR="00A666E6">
        <w:t>. Alan Brick should be ‘A.B’.</w:t>
      </w:r>
      <w:r>
        <w:t xml:space="preserve"> </w:t>
      </w:r>
      <w:r w:rsidR="00A666E6">
        <w:t>The answer set should have a column heading saying 'Initials'.</w:t>
      </w:r>
    </w:p>
    <w:p w14:paraId="6A402AFC" w14:textId="77777777" w:rsidR="00A666E6" w:rsidRDefault="00D57D47" w:rsidP="00C35625">
      <w:r>
        <w:rPr>
          <w:b/>
        </w:rPr>
        <w:t>Reminder:</w:t>
      </w:r>
      <w:r w:rsidR="00A666E6">
        <w:t xml:space="preserve"> the function </w:t>
      </w:r>
      <w:r w:rsidR="00A666E6" w:rsidRPr="00D57D47">
        <w:rPr>
          <w:rStyle w:val="CodeText"/>
        </w:rPr>
        <w:t>'SUBSTRING'</w:t>
      </w:r>
      <w:r w:rsidR="00A666E6">
        <w:t xml:space="preserve"> has EXACTLY 3 </w:t>
      </w:r>
      <w:r w:rsidRPr="00D57D47">
        <w:rPr>
          <w:b/>
        </w:rPr>
        <w:t>mandatory</w:t>
      </w:r>
      <w:r w:rsidR="00A666E6">
        <w:t xml:space="preserve"> (comma-separated) parameters.</w:t>
      </w:r>
    </w:p>
    <w:p w14:paraId="6A402AFD" w14:textId="77777777" w:rsidR="00D57D47" w:rsidRDefault="00D57D47" w:rsidP="00C35625">
      <w:r>
        <w:t>If you do it right then the results should look like the following:</w:t>
      </w:r>
    </w:p>
    <w:p w14:paraId="6A402AFE" w14:textId="77777777" w:rsidR="00A666E6" w:rsidRDefault="00A666E6" w:rsidP="00AD4DD2">
      <w:pPr>
        <w:pStyle w:val="CodeFirst"/>
      </w:pPr>
      <w:proofErr w:type="spellStart"/>
      <w:r>
        <w:t>emp_no</w:t>
      </w:r>
      <w:proofErr w:type="spellEnd"/>
      <w:r>
        <w:t xml:space="preserve">      </w:t>
      </w:r>
      <w:proofErr w:type="spellStart"/>
      <w:r>
        <w:t>dept_no</w:t>
      </w:r>
      <w:proofErr w:type="spellEnd"/>
      <w:r>
        <w:t xml:space="preserve">     Initials </w:t>
      </w:r>
    </w:p>
    <w:p w14:paraId="6A402AFF" w14:textId="77777777" w:rsidR="00A666E6" w:rsidRDefault="00A666E6" w:rsidP="00A666E6">
      <w:pPr>
        <w:pStyle w:val="CodeBody"/>
      </w:pPr>
      <w:r>
        <w:t xml:space="preserve">----------- ----------- -------- </w:t>
      </w:r>
    </w:p>
    <w:p w14:paraId="6A402B00" w14:textId="77777777" w:rsidR="00A666E6" w:rsidRDefault="00A666E6" w:rsidP="00A666E6">
      <w:pPr>
        <w:pStyle w:val="CodeBody"/>
      </w:pPr>
      <w:r>
        <w:t>10          1           A.B</w:t>
      </w:r>
    </w:p>
    <w:p w14:paraId="6A402B01" w14:textId="77777777" w:rsidR="00A666E6" w:rsidRDefault="00A666E6" w:rsidP="00A666E6">
      <w:pPr>
        <w:pStyle w:val="CodeBody"/>
      </w:pPr>
      <w:r>
        <w:t>20          2           B.C</w:t>
      </w:r>
    </w:p>
    <w:p w14:paraId="6A402B02" w14:textId="77777777" w:rsidR="00A666E6" w:rsidRDefault="00A666E6" w:rsidP="00A666E6">
      <w:pPr>
        <w:pStyle w:val="CodeBody"/>
      </w:pPr>
      <w:r>
        <w:t>30          2           C.D</w:t>
      </w:r>
    </w:p>
    <w:p w14:paraId="6A402B03" w14:textId="77777777" w:rsidR="00A666E6" w:rsidRDefault="00A666E6" w:rsidP="00A666E6">
      <w:pPr>
        <w:pStyle w:val="CodeBody"/>
      </w:pPr>
      <w:r>
        <w:t>40          3           D.E</w:t>
      </w:r>
    </w:p>
    <w:p w14:paraId="6A402B04" w14:textId="77777777" w:rsidR="00A666E6" w:rsidRDefault="00A666E6" w:rsidP="00A666E6">
      <w:pPr>
        <w:pStyle w:val="CodeBody"/>
      </w:pPr>
      <w:r>
        <w:t>50          3           E.F</w:t>
      </w:r>
    </w:p>
    <w:p w14:paraId="6A402B05" w14:textId="77777777" w:rsidR="00A666E6" w:rsidRDefault="00A666E6" w:rsidP="00AD4DD2">
      <w:pPr>
        <w:pStyle w:val="CodeLast"/>
      </w:pPr>
      <w:r>
        <w:t>60          3           F.G</w:t>
      </w:r>
    </w:p>
    <w:p w14:paraId="6A402B06" w14:textId="77777777" w:rsidR="00C35625" w:rsidRDefault="00C35625" w:rsidP="00C35625">
      <w:pPr>
        <w:pStyle w:val="Heading3"/>
      </w:pPr>
      <w:r>
        <w:t>Query 3</w:t>
      </w:r>
    </w:p>
    <w:p w14:paraId="6A402B07" w14:textId="77777777" w:rsidR="00A666E6" w:rsidRPr="00C35625" w:rsidRDefault="00AD4DD2" w:rsidP="00C35625">
      <w:r>
        <w:t>Write a query that l</w:t>
      </w:r>
      <w:r w:rsidR="00A666E6">
        <w:t>ist</w:t>
      </w:r>
      <w:r>
        <w:t>s</w:t>
      </w:r>
      <w:r w:rsidR="00A666E6">
        <w:t xml:space="preserve"> the employee numbers of those salespeople </w:t>
      </w:r>
      <w:r w:rsidR="00A666E6" w:rsidRPr="00C35625">
        <w:t xml:space="preserve">who have </w:t>
      </w:r>
      <w:r w:rsidRPr="00C35625">
        <w:t>managed to sell something</w:t>
      </w:r>
      <w:r w:rsidR="00A666E6" w:rsidRPr="00C35625">
        <w:t xml:space="preserve">. </w:t>
      </w:r>
      <w:r w:rsidRPr="00C35625">
        <w:t>We don’t want any</w:t>
      </w:r>
      <w:r w:rsidR="00A666E6" w:rsidRPr="00C35625">
        <w:t xml:space="preserve"> duplicates!! </w:t>
      </w:r>
    </w:p>
    <w:p w14:paraId="6A402B08" w14:textId="77777777" w:rsidR="00AD4DD2" w:rsidRPr="00C35625" w:rsidRDefault="00AD4DD2" w:rsidP="00C35625">
      <w:r w:rsidRPr="00C35625">
        <w:t>If you do it right then the results should look like the following:</w:t>
      </w:r>
    </w:p>
    <w:p w14:paraId="6A402B09" w14:textId="77777777" w:rsidR="00AD4DD2" w:rsidRDefault="00A666E6" w:rsidP="00AD4DD2">
      <w:pPr>
        <w:pStyle w:val="CodeFirst"/>
      </w:pPr>
      <w:proofErr w:type="spellStart"/>
      <w:r>
        <w:t>emp_no</w:t>
      </w:r>
      <w:proofErr w:type="spellEnd"/>
    </w:p>
    <w:p w14:paraId="6A402B0A" w14:textId="77777777" w:rsidR="00A666E6" w:rsidRDefault="00A666E6" w:rsidP="00AD4DD2">
      <w:pPr>
        <w:pStyle w:val="CodeBody"/>
      </w:pPr>
      <w:r>
        <w:t xml:space="preserve">--------- </w:t>
      </w:r>
    </w:p>
    <w:p w14:paraId="6A402B0B" w14:textId="77777777" w:rsidR="00A666E6" w:rsidRDefault="00A666E6" w:rsidP="00A666E6">
      <w:pPr>
        <w:pStyle w:val="CodeBody"/>
      </w:pPr>
      <w:r>
        <w:t>10</w:t>
      </w:r>
    </w:p>
    <w:p w14:paraId="6A402B0C" w14:textId="77777777" w:rsidR="00A666E6" w:rsidRDefault="00A666E6" w:rsidP="00A666E6">
      <w:pPr>
        <w:pStyle w:val="CodeBody"/>
      </w:pPr>
      <w:r>
        <w:lastRenderedPageBreak/>
        <w:t>50</w:t>
      </w:r>
    </w:p>
    <w:p w14:paraId="6A402B0D" w14:textId="77777777" w:rsidR="00A666E6" w:rsidRDefault="00A666E6" w:rsidP="00AD4DD2">
      <w:pPr>
        <w:pStyle w:val="CodeLast"/>
      </w:pPr>
      <w:r>
        <w:t>60</w:t>
      </w:r>
    </w:p>
    <w:p w14:paraId="6A402B0E" w14:textId="77777777" w:rsidR="00A666E6" w:rsidRDefault="00A666E6" w:rsidP="008B0D7C">
      <w:pPr>
        <w:pStyle w:val="Heading2"/>
      </w:pPr>
      <w:r w:rsidRPr="008B0D7C">
        <w:t>Using a 'WHERE' clause to restrict rows</w:t>
      </w:r>
    </w:p>
    <w:p w14:paraId="6A402B0F" w14:textId="77777777" w:rsidR="00A666E6" w:rsidRDefault="00A666E6" w:rsidP="008B0D7C">
      <w:r>
        <w:t>NOTE</w:t>
      </w:r>
      <w:r w:rsidR="008B0D7C">
        <w:t xml:space="preserve">: </w:t>
      </w:r>
      <w:r>
        <w:t xml:space="preserve">If you are not instructed which columns to 'SELECT' then you choose, or put '*'. This </w:t>
      </w:r>
      <w:r w:rsidR="008B0D7C">
        <w:t>part of the lab</w:t>
      </w:r>
      <w:r>
        <w:t xml:space="preserve"> is testing your ability to write a 'WHERE' clause.</w:t>
      </w:r>
    </w:p>
    <w:p w14:paraId="6A402B10" w14:textId="77777777" w:rsidR="00C35625" w:rsidRDefault="00C35625" w:rsidP="00C35625">
      <w:pPr>
        <w:pStyle w:val="Heading3"/>
      </w:pPr>
      <w:r>
        <w:t>Query 4</w:t>
      </w:r>
    </w:p>
    <w:p w14:paraId="6A402B11" w14:textId="77777777" w:rsidR="00A666E6" w:rsidRDefault="008B0D7C" w:rsidP="00C35625">
      <w:r>
        <w:t xml:space="preserve">Write a query that </w:t>
      </w:r>
      <w:r w:rsidR="0061665E">
        <w:t>d</w:t>
      </w:r>
      <w:r w:rsidR="00A666E6">
        <w:t>isplay</w:t>
      </w:r>
      <w:r w:rsidR="0061665E">
        <w:t>s</w:t>
      </w:r>
      <w:r w:rsidR="00A666E6">
        <w:t xml:space="preserve"> only those sales whose order value is </w:t>
      </w:r>
      <w:r w:rsidR="0061665E">
        <w:t>in the range 10 to 30 inclusive</w:t>
      </w:r>
      <w:r w:rsidR="00A666E6">
        <w:t xml:space="preserve">. </w:t>
      </w:r>
      <w:proofErr w:type="gramStart"/>
      <w:r w:rsidR="00A666E6">
        <w:t>Note which employee(s) made these 2 sales.</w:t>
      </w:r>
      <w:proofErr w:type="gramEnd"/>
    </w:p>
    <w:p w14:paraId="6A402B12" w14:textId="77777777" w:rsidR="0061665E" w:rsidRDefault="0061665E" w:rsidP="00C35625">
      <w:r>
        <w:t xml:space="preserve">If you do it right then the results should look (a bit) like the </w:t>
      </w:r>
      <w:proofErr w:type="gramStart"/>
      <w:r>
        <w:t>following:</w:t>
      </w:r>
      <w:proofErr w:type="gramEnd"/>
    </w:p>
    <w:p w14:paraId="6A402B13" w14:textId="77777777" w:rsidR="00A666E6" w:rsidRDefault="00A666E6" w:rsidP="0061665E">
      <w:pPr>
        <w:pStyle w:val="CodeFirst"/>
        <w:rPr>
          <w:sz w:val="16"/>
        </w:rPr>
      </w:pPr>
      <w:proofErr w:type="gramStart"/>
      <w:r w:rsidRPr="0061665E">
        <w:rPr>
          <w:sz w:val="16"/>
        </w:rPr>
        <w:t xml:space="preserve">order  </w:t>
      </w:r>
      <w:proofErr w:type="spellStart"/>
      <w:r w:rsidRPr="0061665E">
        <w:rPr>
          <w:sz w:val="16"/>
        </w:rPr>
        <w:t>emp</w:t>
      </w:r>
      <w:proofErr w:type="spellEnd"/>
      <w:proofErr w:type="gramEnd"/>
      <w:r w:rsidRPr="0061665E">
        <w:rPr>
          <w:sz w:val="16"/>
        </w:rPr>
        <w:t xml:space="preserve">  company  contact</w:t>
      </w:r>
      <w:r w:rsidR="0061665E">
        <w:rPr>
          <w:sz w:val="16"/>
        </w:rPr>
        <w:t xml:space="preserve"> order  </w:t>
      </w:r>
      <w:r w:rsidRPr="0061665E">
        <w:rPr>
          <w:sz w:val="16"/>
        </w:rPr>
        <w:t xml:space="preserve"> </w:t>
      </w:r>
      <w:proofErr w:type="spellStart"/>
      <w:r w:rsidRPr="0061665E">
        <w:rPr>
          <w:sz w:val="16"/>
        </w:rPr>
        <w:t>order</w:t>
      </w:r>
      <w:proofErr w:type="spellEnd"/>
      <w:r w:rsidRPr="0061665E">
        <w:rPr>
          <w:sz w:val="16"/>
        </w:rPr>
        <w:t xml:space="preserve">    </w:t>
      </w:r>
      <w:r w:rsidR="0061665E">
        <w:rPr>
          <w:sz w:val="16"/>
        </w:rPr>
        <w:t xml:space="preserve">   description</w:t>
      </w:r>
    </w:p>
    <w:p w14:paraId="6A402B14" w14:textId="77777777" w:rsidR="0061665E" w:rsidRPr="0061665E" w:rsidRDefault="0061665E" w:rsidP="0061665E">
      <w:pPr>
        <w:pStyle w:val="CodeBody"/>
        <w:rPr>
          <w:sz w:val="16"/>
        </w:rPr>
      </w:pPr>
      <w:proofErr w:type="gramStart"/>
      <w:r>
        <w:rPr>
          <w:sz w:val="16"/>
        </w:rPr>
        <w:t>no</w:t>
      </w:r>
      <w:proofErr w:type="gramEnd"/>
      <w:r>
        <w:rPr>
          <w:sz w:val="16"/>
        </w:rPr>
        <w:t xml:space="preserve">     </w:t>
      </w:r>
      <w:proofErr w:type="spellStart"/>
      <w:r>
        <w:rPr>
          <w:sz w:val="16"/>
        </w:rPr>
        <w:t>no</w:t>
      </w:r>
      <w:proofErr w:type="spellEnd"/>
      <w:r>
        <w:rPr>
          <w:sz w:val="16"/>
        </w:rPr>
        <w:t xml:space="preserve">   </w:t>
      </w:r>
      <w:proofErr w:type="spellStart"/>
      <w:r>
        <w:rPr>
          <w:sz w:val="16"/>
        </w:rPr>
        <w:t>no</w:t>
      </w:r>
      <w:proofErr w:type="spellEnd"/>
      <w:r>
        <w:rPr>
          <w:sz w:val="16"/>
        </w:rPr>
        <w:t xml:space="preserve">       code    value   date</w:t>
      </w:r>
    </w:p>
    <w:p w14:paraId="6A402B15" w14:textId="77777777" w:rsidR="00A666E6" w:rsidRPr="0061665E" w:rsidRDefault="00A666E6" w:rsidP="00A666E6">
      <w:pPr>
        <w:pStyle w:val="CodeBody"/>
        <w:rPr>
          <w:sz w:val="16"/>
        </w:rPr>
      </w:pPr>
      <w:r w:rsidRPr="0061665E">
        <w:rPr>
          <w:sz w:val="16"/>
        </w:rPr>
        <w:t>----------- ----------- ----------- -------</w:t>
      </w:r>
      <w:r w:rsidR="0061665E">
        <w:rPr>
          <w:sz w:val="16"/>
        </w:rPr>
        <w:t>----- ----------- ------------</w:t>
      </w:r>
    </w:p>
    <w:p w14:paraId="6A402B16" w14:textId="77777777" w:rsidR="00A666E6" w:rsidRPr="0061665E" w:rsidRDefault="00A666E6" w:rsidP="00A666E6">
      <w:pPr>
        <w:pStyle w:val="CodeBody"/>
        <w:rPr>
          <w:sz w:val="16"/>
        </w:rPr>
      </w:pPr>
      <w:r w:rsidRPr="0061665E">
        <w:rPr>
          <w:sz w:val="16"/>
        </w:rPr>
        <w:t xml:space="preserve">300    60   2000     OO      12      </w:t>
      </w:r>
      <w:r w:rsidR="0061665E">
        <w:rPr>
          <w:sz w:val="16"/>
        </w:rPr>
        <w:t>2006-07-</w:t>
      </w:r>
      <w:proofErr w:type="gramStart"/>
      <w:r w:rsidR="0061665E">
        <w:rPr>
          <w:sz w:val="16"/>
        </w:rPr>
        <w:t>14</w:t>
      </w:r>
      <w:r w:rsidRPr="0061665E">
        <w:rPr>
          <w:sz w:val="16"/>
        </w:rPr>
        <w:t xml:space="preserve"> </w:t>
      </w:r>
      <w:r w:rsidR="0061665E">
        <w:rPr>
          <w:sz w:val="16"/>
        </w:rPr>
        <w:t xml:space="preserve"> </w:t>
      </w:r>
      <w:proofErr w:type="spellStart"/>
      <w:r w:rsidRPr="0061665E">
        <w:rPr>
          <w:sz w:val="16"/>
        </w:rPr>
        <w:t>ScanPRO</w:t>
      </w:r>
      <w:proofErr w:type="spellEnd"/>
      <w:proofErr w:type="gramEnd"/>
      <w:r w:rsidRPr="0061665E">
        <w:rPr>
          <w:sz w:val="16"/>
        </w:rPr>
        <w:t xml:space="preserve"> 4800 Scanner</w:t>
      </w:r>
    </w:p>
    <w:p w14:paraId="6A402B17" w14:textId="77777777" w:rsidR="0061665E" w:rsidRDefault="00A666E6" w:rsidP="00A666E6">
      <w:pPr>
        <w:pStyle w:val="CodeBody"/>
        <w:rPr>
          <w:rStyle w:val="CodeLastChar"/>
          <w:sz w:val="16"/>
        </w:rPr>
      </w:pPr>
      <w:r w:rsidRPr="0061665E">
        <w:rPr>
          <w:sz w:val="16"/>
        </w:rPr>
        <w:t xml:space="preserve">600    50   3000     PP      27    </w:t>
      </w:r>
      <w:r w:rsidR="0061665E">
        <w:rPr>
          <w:sz w:val="16"/>
        </w:rPr>
        <w:t xml:space="preserve">  2006-05-</w:t>
      </w:r>
      <w:proofErr w:type="gramStart"/>
      <w:r w:rsidR="0061665E">
        <w:rPr>
          <w:sz w:val="16"/>
        </w:rPr>
        <w:t>23</w:t>
      </w:r>
      <w:r w:rsidRPr="0061665E">
        <w:rPr>
          <w:sz w:val="16"/>
        </w:rPr>
        <w:t xml:space="preserve">  </w:t>
      </w:r>
      <w:r w:rsidRPr="0061665E">
        <w:rPr>
          <w:rStyle w:val="CodeLastChar"/>
          <w:sz w:val="16"/>
        </w:rPr>
        <w:t>Complete</w:t>
      </w:r>
      <w:proofErr w:type="gramEnd"/>
      <w:r w:rsidRPr="0061665E">
        <w:rPr>
          <w:rStyle w:val="CodeLastChar"/>
          <w:sz w:val="16"/>
        </w:rPr>
        <w:t xml:space="preserve"> Desktop </w:t>
      </w:r>
    </w:p>
    <w:p w14:paraId="6A402B18" w14:textId="77777777" w:rsidR="00A666E6" w:rsidRPr="0061665E" w:rsidRDefault="0061665E" w:rsidP="0061665E">
      <w:pPr>
        <w:pStyle w:val="CodeLast"/>
        <w:rPr>
          <w:sz w:val="16"/>
        </w:rPr>
      </w:pPr>
      <w:r w:rsidRPr="0061665E">
        <w:rPr>
          <w:sz w:val="16"/>
        </w:rPr>
        <w:t xml:space="preserve">                                                 </w:t>
      </w:r>
      <w:r w:rsidR="00A666E6" w:rsidRPr="0061665E">
        <w:rPr>
          <w:sz w:val="16"/>
        </w:rPr>
        <w:t>Publishing System</w:t>
      </w:r>
    </w:p>
    <w:p w14:paraId="6A402B19" w14:textId="77777777" w:rsidR="00C35625" w:rsidRDefault="00C35625" w:rsidP="00C35625">
      <w:pPr>
        <w:pStyle w:val="Heading3"/>
      </w:pPr>
      <w:r>
        <w:t>Query 5</w:t>
      </w:r>
    </w:p>
    <w:p w14:paraId="6A402B1A" w14:textId="77777777" w:rsidR="00A666E6" w:rsidRDefault="0061665E" w:rsidP="00C35625">
      <w:r>
        <w:t>A</w:t>
      </w:r>
      <w:r w:rsidR="00A666E6">
        <w:t xml:space="preserve">mend </w:t>
      </w:r>
      <w:r>
        <w:t xml:space="preserve">your answer to part 1 so that </w:t>
      </w:r>
      <w:r w:rsidR="00A666E6">
        <w:t>the WHERE clause further restrict</w:t>
      </w:r>
      <w:r>
        <w:t>s</w:t>
      </w:r>
      <w:r w:rsidR="00A666E6">
        <w:t xml:space="preserve"> these sales to just those made by either employee 10 or employee 50</w:t>
      </w:r>
      <w:r>
        <w:t>.</w:t>
      </w:r>
    </w:p>
    <w:p w14:paraId="6A402B1B" w14:textId="77777777" w:rsidR="0061665E" w:rsidRDefault="0061665E" w:rsidP="00C35625">
      <w:r>
        <w:t xml:space="preserve">If you do it right then the results should look (a bit) like the </w:t>
      </w:r>
      <w:proofErr w:type="gramStart"/>
      <w:r>
        <w:t>following:</w:t>
      </w:r>
      <w:proofErr w:type="gramEnd"/>
    </w:p>
    <w:p w14:paraId="6A402B1C" w14:textId="77777777" w:rsidR="0061665E" w:rsidRDefault="0061665E" w:rsidP="0061665E">
      <w:pPr>
        <w:pStyle w:val="CodeFirst"/>
        <w:rPr>
          <w:sz w:val="16"/>
        </w:rPr>
      </w:pPr>
      <w:proofErr w:type="gramStart"/>
      <w:r w:rsidRPr="0061665E">
        <w:rPr>
          <w:sz w:val="16"/>
        </w:rPr>
        <w:t xml:space="preserve">order  </w:t>
      </w:r>
      <w:proofErr w:type="spellStart"/>
      <w:r w:rsidRPr="0061665E">
        <w:rPr>
          <w:sz w:val="16"/>
        </w:rPr>
        <w:t>emp</w:t>
      </w:r>
      <w:proofErr w:type="spellEnd"/>
      <w:proofErr w:type="gramEnd"/>
      <w:r w:rsidRPr="0061665E">
        <w:rPr>
          <w:sz w:val="16"/>
        </w:rPr>
        <w:t xml:space="preserve">  company  contact</w:t>
      </w:r>
      <w:r>
        <w:rPr>
          <w:sz w:val="16"/>
        </w:rPr>
        <w:t xml:space="preserve"> order  </w:t>
      </w:r>
      <w:r w:rsidRPr="0061665E">
        <w:rPr>
          <w:sz w:val="16"/>
        </w:rPr>
        <w:t xml:space="preserve"> </w:t>
      </w:r>
      <w:proofErr w:type="spellStart"/>
      <w:r w:rsidRPr="0061665E">
        <w:rPr>
          <w:sz w:val="16"/>
        </w:rPr>
        <w:t>order</w:t>
      </w:r>
      <w:proofErr w:type="spellEnd"/>
      <w:r w:rsidRPr="0061665E">
        <w:rPr>
          <w:sz w:val="16"/>
        </w:rPr>
        <w:t xml:space="preserve">    </w:t>
      </w:r>
      <w:r>
        <w:rPr>
          <w:sz w:val="16"/>
        </w:rPr>
        <w:t xml:space="preserve">   description</w:t>
      </w:r>
    </w:p>
    <w:p w14:paraId="6A402B1D" w14:textId="77777777" w:rsidR="0061665E" w:rsidRPr="0061665E" w:rsidRDefault="0061665E" w:rsidP="0061665E">
      <w:pPr>
        <w:pStyle w:val="CodeBody"/>
        <w:rPr>
          <w:sz w:val="16"/>
        </w:rPr>
      </w:pPr>
      <w:proofErr w:type="gramStart"/>
      <w:r>
        <w:rPr>
          <w:sz w:val="16"/>
        </w:rPr>
        <w:t>no</w:t>
      </w:r>
      <w:proofErr w:type="gramEnd"/>
      <w:r>
        <w:rPr>
          <w:sz w:val="16"/>
        </w:rPr>
        <w:t xml:space="preserve">     </w:t>
      </w:r>
      <w:proofErr w:type="spellStart"/>
      <w:r>
        <w:rPr>
          <w:sz w:val="16"/>
        </w:rPr>
        <w:t>no</w:t>
      </w:r>
      <w:proofErr w:type="spellEnd"/>
      <w:r>
        <w:rPr>
          <w:sz w:val="16"/>
        </w:rPr>
        <w:t xml:space="preserve">   </w:t>
      </w:r>
      <w:proofErr w:type="spellStart"/>
      <w:r>
        <w:rPr>
          <w:sz w:val="16"/>
        </w:rPr>
        <w:t>no</w:t>
      </w:r>
      <w:proofErr w:type="spellEnd"/>
      <w:r>
        <w:rPr>
          <w:sz w:val="16"/>
        </w:rPr>
        <w:t xml:space="preserve">       code    value   date</w:t>
      </w:r>
    </w:p>
    <w:p w14:paraId="6A402B1E" w14:textId="77777777" w:rsidR="0061665E" w:rsidRPr="0061665E" w:rsidRDefault="0061665E" w:rsidP="0061665E">
      <w:pPr>
        <w:pStyle w:val="CodeBody"/>
        <w:rPr>
          <w:sz w:val="16"/>
        </w:rPr>
      </w:pPr>
      <w:r w:rsidRPr="0061665E">
        <w:rPr>
          <w:sz w:val="16"/>
        </w:rPr>
        <w:t>----------- ----------- ----------- -------</w:t>
      </w:r>
      <w:r>
        <w:rPr>
          <w:sz w:val="16"/>
        </w:rPr>
        <w:t>----- ----------- ------------</w:t>
      </w:r>
    </w:p>
    <w:p w14:paraId="6A402B1F" w14:textId="77777777" w:rsidR="0061665E" w:rsidRDefault="0061665E" w:rsidP="0061665E">
      <w:pPr>
        <w:pStyle w:val="CodeBody"/>
        <w:rPr>
          <w:rStyle w:val="CodeLastChar"/>
          <w:sz w:val="16"/>
        </w:rPr>
      </w:pPr>
      <w:r w:rsidRPr="0061665E">
        <w:rPr>
          <w:sz w:val="16"/>
        </w:rPr>
        <w:t xml:space="preserve">600    50   3000     PP      27    </w:t>
      </w:r>
      <w:r>
        <w:rPr>
          <w:sz w:val="16"/>
        </w:rPr>
        <w:t xml:space="preserve">  2006-05-</w:t>
      </w:r>
      <w:proofErr w:type="gramStart"/>
      <w:r>
        <w:rPr>
          <w:sz w:val="16"/>
        </w:rPr>
        <w:t>23</w:t>
      </w:r>
      <w:r w:rsidRPr="0061665E">
        <w:rPr>
          <w:sz w:val="16"/>
        </w:rPr>
        <w:t xml:space="preserve">  </w:t>
      </w:r>
      <w:r w:rsidRPr="0061665E">
        <w:rPr>
          <w:rStyle w:val="CodeLastChar"/>
          <w:sz w:val="16"/>
        </w:rPr>
        <w:t>Complete</w:t>
      </w:r>
      <w:proofErr w:type="gramEnd"/>
      <w:r w:rsidRPr="0061665E">
        <w:rPr>
          <w:rStyle w:val="CodeLastChar"/>
          <w:sz w:val="16"/>
        </w:rPr>
        <w:t xml:space="preserve"> Desktop </w:t>
      </w:r>
    </w:p>
    <w:p w14:paraId="6A402B20" w14:textId="77777777" w:rsidR="0061665E" w:rsidRPr="0061665E" w:rsidRDefault="0061665E" w:rsidP="0061665E">
      <w:pPr>
        <w:pStyle w:val="CodeLast"/>
        <w:rPr>
          <w:sz w:val="16"/>
        </w:rPr>
      </w:pPr>
      <w:r w:rsidRPr="0061665E">
        <w:rPr>
          <w:sz w:val="16"/>
        </w:rPr>
        <w:t xml:space="preserve">                                                 Publishing System</w:t>
      </w:r>
    </w:p>
    <w:p w14:paraId="6A402B21" w14:textId="77777777" w:rsidR="00A666E6" w:rsidRDefault="00A666E6" w:rsidP="00C35625">
      <w:r>
        <w:t>Did you just use the word 'OR' in the last bit of code? If you did, and us</w:t>
      </w:r>
      <w:r w:rsidR="008B0AB3">
        <w:t>ed no parentheses i.e. '('and</w:t>
      </w:r>
      <w:r>
        <w:t>')', then you asked the wrong question although you might appear to have the correct answer!! Hopefully you used the 'IN' word which avoided using 'OR'. If you didn’t, ensure you now do.</w:t>
      </w:r>
    </w:p>
    <w:p w14:paraId="6A402B22" w14:textId="77777777" w:rsidR="00A666E6" w:rsidRDefault="00A666E6" w:rsidP="00C35625">
      <w:r>
        <w:t xml:space="preserve">This SQL is INCORRECT, as it would show all sales by </w:t>
      </w:r>
      <w:proofErr w:type="spellStart"/>
      <w:r>
        <w:t>emp_no</w:t>
      </w:r>
      <w:proofErr w:type="spellEnd"/>
      <w:r>
        <w:t xml:space="preserve"> 50 regardless of value:</w:t>
      </w:r>
    </w:p>
    <w:p w14:paraId="6A402B23" w14:textId="77777777" w:rsidR="00A666E6" w:rsidRDefault="00A666E6" w:rsidP="008B0AB3">
      <w:pPr>
        <w:pStyle w:val="CodeFirst"/>
      </w:pPr>
      <w:r>
        <w:t xml:space="preserve">SELECT </w:t>
      </w:r>
      <w:r>
        <w:tab/>
        <w:t xml:space="preserve">* </w:t>
      </w:r>
    </w:p>
    <w:p w14:paraId="6A402B24" w14:textId="77777777" w:rsidR="00A666E6" w:rsidRDefault="00A666E6" w:rsidP="00A666E6">
      <w:pPr>
        <w:pStyle w:val="CodeBody"/>
      </w:pPr>
      <w:r>
        <w:t>FROM</w:t>
      </w:r>
      <w:r>
        <w:tab/>
        <w:t>sale</w:t>
      </w:r>
    </w:p>
    <w:p w14:paraId="6A402B25" w14:textId="77777777" w:rsidR="00A666E6" w:rsidRDefault="00A666E6" w:rsidP="00A666E6">
      <w:pPr>
        <w:pStyle w:val="CodeBody"/>
      </w:pPr>
      <w:r>
        <w:t>WHERE</w:t>
      </w:r>
      <w:r>
        <w:tab/>
      </w:r>
      <w:proofErr w:type="spellStart"/>
      <w:r>
        <w:t>order_value</w:t>
      </w:r>
      <w:proofErr w:type="spellEnd"/>
      <w:r>
        <w:t xml:space="preserve"> BETWEEN 10 AND 30</w:t>
      </w:r>
    </w:p>
    <w:p w14:paraId="6A402B26" w14:textId="77777777" w:rsidR="00A666E6" w:rsidRDefault="00A666E6" w:rsidP="008B0AB3">
      <w:pPr>
        <w:pStyle w:val="CodeLast"/>
      </w:pPr>
      <w:r>
        <w:t>AND</w:t>
      </w:r>
      <w:r>
        <w:tab/>
        <w:t xml:space="preserve">    </w:t>
      </w:r>
      <w:proofErr w:type="spellStart"/>
      <w:r>
        <w:t>emp_no</w:t>
      </w:r>
      <w:proofErr w:type="spellEnd"/>
      <w:r>
        <w:t xml:space="preserve"> = 10 OR </w:t>
      </w:r>
      <w:proofErr w:type="spellStart"/>
      <w:r>
        <w:t>emp_no</w:t>
      </w:r>
      <w:proofErr w:type="spellEnd"/>
      <w:r>
        <w:t xml:space="preserve"> = 50</w:t>
      </w:r>
    </w:p>
    <w:p w14:paraId="6A402B27" w14:textId="77777777" w:rsidR="003B5808" w:rsidRDefault="003B5808" w:rsidP="003B5808">
      <w:pPr>
        <w:pStyle w:val="Heading3"/>
      </w:pPr>
      <w:r>
        <w:t>Query 6</w:t>
      </w:r>
    </w:p>
    <w:p w14:paraId="6A402B28" w14:textId="77777777" w:rsidR="008B0AB3" w:rsidRDefault="008B0AB3" w:rsidP="003B5808">
      <w:r>
        <w:t>Write a query that firstly produces</w:t>
      </w:r>
      <w:r w:rsidR="00A666E6">
        <w:t xml:space="preserve"> a list of departments whose name contains 'SYS'. Get this working first!! (</w:t>
      </w:r>
      <w:proofErr w:type="spellStart"/>
      <w:proofErr w:type="gramStart"/>
      <w:r w:rsidR="00A666E6">
        <w:t>depts</w:t>
      </w:r>
      <w:proofErr w:type="spellEnd"/>
      <w:proofErr w:type="gramEnd"/>
      <w:r w:rsidR="00A666E6">
        <w:t xml:space="preserve"> 2 &amp; 4 should appear). </w:t>
      </w:r>
    </w:p>
    <w:p w14:paraId="6A402B29" w14:textId="77777777" w:rsidR="00A666E6" w:rsidRDefault="00A666E6" w:rsidP="003B5808">
      <w:r>
        <w:t xml:space="preserve">Now amend the query to ALSO include any </w:t>
      </w:r>
      <w:proofErr w:type="spellStart"/>
      <w:r>
        <w:t>depts</w:t>
      </w:r>
      <w:proofErr w:type="spellEnd"/>
      <w:r>
        <w:t xml:space="preserve"> whose </w:t>
      </w:r>
      <w:proofErr w:type="spellStart"/>
      <w:r>
        <w:t>sales_target</w:t>
      </w:r>
      <w:proofErr w:type="spellEnd"/>
      <w:r>
        <w:t xml:space="preserve"> is less than 10.</w:t>
      </w:r>
      <w:r w:rsidR="008B0AB3">
        <w:t xml:space="preserve"> </w:t>
      </w:r>
      <w:r>
        <w:t>Get that working now (</w:t>
      </w:r>
      <w:proofErr w:type="spellStart"/>
      <w:r>
        <w:t>depts</w:t>
      </w:r>
      <w:proofErr w:type="spellEnd"/>
      <w:r>
        <w:t xml:space="preserve"> 1, 2 &amp; 4 should appear).</w:t>
      </w:r>
    </w:p>
    <w:p w14:paraId="6A402B2A" w14:textId="77777777" w:rsidR="00A666E6" w:rsidRDefault="008B0AB3" w:rsidP="003B5808">
      <w:r>
        <w:t>Amend the query further to reflect the requirement</w:t>
      </w:r>
      <w:r w:rsidR="00A666E6">
        <w:t xml:space="preserve"> </w:t>
      </w:r>
      <w:r>
        <w:t xml:space="preserve">that </w:t>
      </w:r>
      <w:r w:rsidR="00A666E6">
        <w:t>we DO NOT want to see under ANY circumstances a row in the answer set that has 'Barbara Banana' as manager (</w:t>
      </w:r>
      <w:proofErr w:type="spellStart"/>
      <w:r w:rsidR="00A666E6">
        <w:t>depts</w:t>
      </w:r>
      <w:proofErr w:type="spellEnd"/>
      <w:r w:rsidR="00A666E6">
        <w:t xml:space="preserve"> 1 &amp; 4 ONLY should now appear).</w:t>
      </w:r>
    </w:p>
    <w:p w14:paraId="6A402B2B" w14:textId="77777777" w:rsidR="00A666E6" w:rsidRDefault="00A666E6" w:rsidP="003B5808">
      <w:r>
        <w:lastRenderedPageBreak/>
        <w:t>If you have the wrong answer, OR if you have used no parentheses, then revisit your code!!</w:t>
      </w:r>
    </w:p>
    <w:p w14:paraId="6A402B2C" w14:textId="77777777" w:rsidR="008B0AB3" w:rsidRDefault="008B0AB3" w:rsidP="003B5808">
      <w:r>
        <w:t>If you do it right then the results should look like the following:</w:t>
      </w:r>
    </w:p>
    <w:p w14:paraId="6A402B2D" w14:textId="77777777" w:rsidR="00A666E6" w:rsidRPr="008B0AB3" w:rsidRDefault="00A666E6" w:rsidP="008B0AB3">
      <w:pPr>
        <w:pStyle w:val="CodeFirst"/>
        <w:rPr>
          <w:sz w:val="20"/>
          <w:szCs w:val="20"/>
        </w:rPr>
      </w:pPr>
      <w:proofErr w:type="spellStart"/>
      <w:r w:rsidRPr="008B0AB3">
        <w:rPr>
          <w:sz w:val="20"/>
          <w:szCs w:val="20"/>
        </w:rPr>
        <w:t>dept_</w:t>
      </w:r>
      <w:proofErr w:type="gramStart"/>
      <w:r w:rsidRPr="008B0AB3">
        <w:rPr>
          <w:sz w:val="20"/>
          <w:szCs w:val="20"/>
        </w:rPr>
        <w:t>no</w:t>
      </w:r>
      <w:proofErr w:type="spellEnd"/>
      <w:r w:rsidRPr="008B0AB3">
        <w:rPr>
          <w:sz w:val="20"/>
          <w:szCs w:val="20"/>
        </w:rPr>
        <w:t xml:space="preserve">  </w:t>
      </w:r>
      <w:proofErr w:type="spellStart"/>
      <w:r w:rsidRPr="008B0AB3">
        <w:rPr>
          <w:sz w:val="20"/>
          <w:szCs w:val="20"/>
        </w:rPr>
        <w:t>dept</w:t>
      </w:r>
      <w:proofErr w:type="gramEnd"/>
      <w:r w:rsidRPr="008B0AB3">
        <w:rPr>
          <w:sz w:val="20"/>
          <w:szCs w:val="20"/>
        </w:rPr>
        <w:t>_name</w:t>
      </w:r>
      <w:proofErr w:type="spellEnd"/>
      <w:r w:rsidRPr="008B0AB3">
        <w:rPr>
          <w:sz w:val="20"/>
          <w:szCs w:val="20"/>
        </w:rPr>
        <w:t xml:space="preserve">         manager     </w:t>
      </w:r>
      <w:r w:rsidR="008B0AB3">
        <w:rPr>
          <w:sz w:val="20"/>
          <w:szCs w:val="20"/>
        </w:rPr>
        <w:t xml:space="preserve"> </w:t>
      </w:r>
      <w:r w:rsidRPr="008B0AB3">
        <w:rPr>
          <w:sz w:val="20"/>
          <w:szCs w:val="20"/>
        </w:rPr>
        <w:t xml:space="preserve"> </w:t>
      </w:r>
      <w:proofErr w:type="spellStart"/>
      <w:r w:rsidR="008B0AB3" w:rsidRPr="008B0AB3">
        <w:rPr>
          <w:sz w:val="20"/>
          <w:szCs w:val="20"/>
        </w:rPr>
        <w:t>sales_target</w:t>
      </w:r>
      <w:proofErr w:type="spellEnd"/>
    </w:p>
    <w:p w14:paraId="6A402B2E" w14:textId="77777777" w:rsidR="00A666E6" w:rsidRPr="008B0AB3" w:rsidRDefault="00A666E6" w:rsidP="00A666E6">
      <w:pPr>
        <w:pStyle w:val="CodeBody"/>
        <w:rPr>
          <w:sz w:val="20"/>
          <w:szCs w:val="20"/>
        </w:rPr>
      </w:pPr>
      <w:r w:rsidRPr="008B0AB3">
        <w:rPr>
          <w:sz w:val="20"/>
          <w:szCs w:val="20"/>
        </w:rPr>
        <w:t>----------- -------------------- -----------</w:t>
      </w:r>
      <w:r w:rsidR="008B0AB3">
        <w:rPr>
          <w:sz w:val="20"/>
          <w:szCs w:val="20"/>
        </w:rPr>
        <w:t>----</w:t>
      </w:r>
      <w:r w:rsidRPr="008B0AB3">
        <w:rPr>
          <w:sz w:val="20"/>
          <w:szCs w:val="20"/>
        </w:rPr>
        <w:t>---</w:t>
      </w:r>
      <w:r w:rsidR="008B0AB3" w:rsidRPr="008B0AB3">
        <w:rPr>
          <w:sz w:val="20"/>
          <w:szCs w:val="20"/>
        </w:rPr>
        <w:t>--</w:t>
      </w:r>
    </w:p>
    <w:p w14:paraId="6A402B2F" w14:textId="77777777" w:rsidR="00A666E6" w:rsidRPr="008B0AB3" w:rsidRDefault="00A666E6" w:rsidP="00A666E6">
      <w:pPr>
        <w:pStyle w:val="CodeBody"/>
        <w:rPr>
          <w:sz w:val="20"/>
          <w:szCs w:val="20"/>
        </w:rPr>
      </w:pPr>
      <w:r w:rsidRPr="008B0AB3">
        <w:rPr>
          <w:sz w:val="20"/>
          <w:szCs w:val="20"/>
        </w:rPr>
        <w:t xml:space="preserve">1        Animal Products   Adam </w:t>
      </w:r>
      <w:proofErr w:type="gramStart"/>
      <w:r w:rsidRPr="008B0AB3">
        <w:rPr>
          <w:sz w:val="20"/>
          <w:szCs w:val="20"/>
        </w:rPr>
        <w:t>Apricot  5.00</w:t>
      </w:r>
      <w:proofErr w:type="gramEnd"/>
    </w:p>
    <w:p w14:paraId="6A402B30" w14:textId="77777777" w:rsidR="00A666E6" w:rsidRPr="00C35625" w:rsidRDefault="00A666E6" w:rsidP="008B0AB3">
      <w:pPr>
        <w:pStyle w:val="CodeLast"/>
        <w:rPr>
          <w:sz w:val="20"/>
          <w:szCs w:val="20"/>
        </w:rPr>
      </w:pPr>
      <w:r w:rsidRPr="00C35625">
        <w:rPr>
          <w:sz w:val="20"/>
          <w:szCs w:val="20"/>
        </w:rPr>
        <w:t>4        Desktop Systems   Diver Dan     5.00</w:t>
      </w:r>
    </w:p>
    <w:p w14:paraId="6A402B31" w14:textId="77777777" w:rsidR="00C35625" w:rsidRDefault="00AE4D76" w:rsidP="00C35625">
      <w:pPr>
        <w:pStyle w:val="Heading2"/>
      </w:pPr>
      <w:r>
        <w:br w:type="page"/>
      </w:r>
      <w:r w:rsidR="00480503">
        <w:lastRenderedPageBreak/>
        <w:t>When you have time</w:t>
      </w:r>
    </w:p>
    <w:p w14:paraId="6A402B32" w14:textId="77777777" w:rsidR="003B5808" w:rsidRDefault="003B5808" w:rsidP="003B5808">
      <w:pPr>
        <w:pStyle w:val="Heading3"/>
      </w:pPr>
      <w:r>
        <w:t>Query 7</w:t>
      </w:r>
    </w:p>
    <w:p w14:paraId="6A402B33" w14:textId="77777777" w:rsidR="00C35625" w:rsidRDefault="00C35625" w:rsidP="003B5808">
      <w:r>
        <w:t xml:space="preserve">Write a query that lists the </w:t>
      </w:r>
      <w:proofErr w:type="spellStart"/>
      <w:r>
        <w:t>dept_no</w:t>
      </w:r>
      <w:proofErr w:type="spellEnd"/>
      <w:r>
        <w:t>/county combinations of salespeople. Again, no duplicate entries please.</w:t>
      </w:r>
    </w:p>
    <w:p w14:paraId="6A402B34" w14:textId="77777777" w:rsidR="00C35625" w:rsidRDefault="00C35625" w:rsidP="003B5808">
      <w:r>
        <w:t>If you do it right then the results should look like the following:</w:t>
      </w:r>
    </w:p>
    <w:p w14:paraId="6A402B35" w14:textId="77777777" w:rsidR="00C35625" w:rsidRDefault="00C35625" w:rsidP="00C35625">
      <w:pPr>
        <w:pStyle w:val="CodeFirst"/>
      </w:pPr>
      <w:proofErr w:type="spellStart"/>
      <w:proofErr w:type="gramStart"/>
      <w:r>
        <w:t>dept_no</w:t>
      </w:r>
      <w:proofErr w:type="spellEnd"/>
      <w:proofErr w:type="gramEnd"/>
      <w:r>
        <w:t xml:space="preserve">     county          </w:t>
      </w:r>
    </w:p>
    <w:p w14:paraId="6A402B36" w14:textId="77777777" w:rsidR="00C35625" w:rsidRDefault="00C35625" w:rsidP="00C35625">
      <w:pPr>
        <w:pStyle w:val="CodeBody"/>
      </w:pPr>
      <w:r>
        <w:t xml:space="preserve">----------- --------------- </w:t>
      </w:r>
    </w:p>
    <w:p w14:paraId="6A402B37" w14:textId="77777777" w:rsidR="00C35625" w:rsidRDefault="00C35625" w:rsidP="00C35625">
      <w:pPr>
        <w:pStyle w:val="CodeBody"/>
      </w:pPr>
      <w:r>
        <w:t>1           Surrey</w:t>
      </w:r>
    </w:p>
    <w:p w14:paraId="6A402B38" w14:textId="77777777" w:rsidR="00C35625" w:rsidRDefault="00C35625" w:rsidP="00C35625">
      <w:pPr>
        <w:pStyle w:val="CodeBody"/>
      </w:pPr>
      <w:r>
        <w:t>2           Hampshire</w:t>
      </w:r>
    </w:p>
    <w:p w14:paraId="6A402B39" w14:textId="77777777" w:rsidR="00C35625" w:rsidRDefault="00C35625" w:rsidP="00C35625">
      <w:pPr>
        <w:pStyle w:val="CodeBody"/>
      </w:pPr>
      <w:r>
        <w:t>3           London</w:t>
      </w:r>
    </w:p>
    <w:p w14:paraId="6A402B3A" w14:textId="77777777" w:rsidR="00C35625" w:rsidRDefault="00C35625" w:rsidP="00C35625">
      <w:pPr>
        <w:pStyle w:val="CodeLast"/>
      </w:pPr>
      <w:r>
        <w:t>3           Surrey</w:t>
      </w:r>
    </w:p>
    <w:p w14:paraId="6A402B3B" w14:textId="77777777" w:rsidR="003B5808" w:rsidRDefault="003B5808" w:rsidP="003B5808">
      <w:pPr>
        <w:pStyle w:val="Heading3"/>
      </w:pPr>
      <w:r>
        <w:t>Query 8</w:t>
      </w:r>
    </w:p>
    <w:p w14:paraId="6A402B3C" w14:textId="77777777" w:rsidR="00C35625" w:rsidRDefault="00C35625" w:rsidP="003B5808">
      <w:r>
        <w:t xml:space="preserve">Write a query that lists just the month numbers of the sales that have been made in ascending sequence. </w:t>
      </w:r>
      <w:r w:rsidRPr="00060AD9">
        <w:rPr>
          <w:b/>
        </w:rPr>
        <w:t>Hint</w:t>
      </w:r>
      <w:r>
        <w:t xml:space="preserve">: Use the </w:t>
      </w:r>
      <w:proofErr w:type="spellStart"/>
      <w:r>
        <w:t>DatePart</w:t>
      </w:r>
      <w:proofErr w:type="spellEnd"/>
      <w:r>
        <w:t xml:space="preserve"> function</w:t>
      </w:r>
    </w:p>
    <w:p w14:paraId="6A402B3D" w14:textId="77777777" w:rsidR="00C35625" w:rsidRDefault="00C35625" w:rsidP="003B5808">
      <w:r>
        <w:t>If you do it right then the results should look like the following:</w:t>
      </w:r>
    </w:p>
    <w:p w14:paraId="6A402B3E" w14:textId="77777777" w:rsidR="00C35625" w:rsidRDefault="00C35625" w:rsidP="00C35625">
      <w:pPr>
        <w:pStyle w:val="CodeFirst"/>
      </w:pPr>
      <w:proofErr w:type="gramStart"/>
      <w:r>
        <w:t>month</w:t>
      </w:r>
      <w:proofErr w:type="gramEnd"/>
      <w:r>
        <w:t xml:space="preserve">       </w:t>
      </w:r>
    </w:p>
    <w:p w14:paraId="6A402B3F" w14:textId="77777777" w:rsidR="00C35625" w:rsidRDefault="00C35625" w:rsidP="00C35625">
      <w:pPr>
        <w:pStyle w:val="CodeBody"/>
      </w:pPr>
      <w:r>
        <w:t xml:space="preserve">----------- </w:t>
      </w:r>
    </w:p>
    <w:p w14:paraId="6A402B40" w14:textId="77777777" w:rsidR="00C35625" w:rsidRDefault="00C35625" w:rsidP="00C35625">
      <w:pPr>
        <w:pStyle w:val="CodeBody"/>
      </w:pPr>
      <w:r>
        <w:t>1</w:t>
      </w:r>
    </w:p>
    <w:p w14:paraId="6A402B41" w14:textId="77777777" w:rsidR="00C35625" w:rsidRDefault="00C35625" w:rsidP="00C35625">
      <w:pPr>
        <w:pStyle w:val="CodeBody"/>
      </w:pPr>
      <w:r>
        <w:t>5</w:t>
      </w:r>
    </w:p>
    <w:p w14:paraId="6A402B42" w14:textId="77777777" w:rsidR="00C35625" w:rsidRDefault="00C35625" w:rsidP="00C35625">
      <w:pPr>
        <w:pStyle w:val="CodeBody"/>
      </w:pPr>
      <w:r>
        <w:t>5</w:t>
      </w:r>
    </w:p>
    <w:p w14:paraId="6A402B43" w14:textId="77777777" w:rsidR="00C35625" w:rsidRDefault="00C35625" w:rsidP="00C35625">
      <w:pPr>
        <w:pStyle w:val="CodeBody"/>
      </w:pPr>
      <w:r>
        <w:t>6</w:t>
      </w:r>
    </w:p>
    <w:p w14:paraId="6A402B44" w14:textId="77777777" w:rsidR="00C35625" w:rsidRDefault="00C35625" w:rsidP="00C35625">
      <w:pPr>
        <w:pStyle w:val="CodeBody"/>
      </w:pPr>
      <w:r>
        <w:t>7</w:t>
      </w:r>
    </w:p>
    <w:p w14:paraId="6A402B45" w14:textId="77777777" w:rsidR="00C35625" w:rsidRDefault="00C35625" w:rsidP="00C35625">
      <w:pPr>
        <w:pStyle w:val="CodeBody"/>
      </w:pPr>
      <w:r>
        <w:t>7</w:t>
      </w:r>
    </w:p>
    <w:p w14:paraId="6A402B46" w14:textId="77777777" w:rsidR="00C35625" w:rsidRDefault="00C35625" w:rsidP="00C35625">
      <w:pPr>
        <w:pStyle w:val="CodeBody"/>
      </w:pPr>
      <w:r>
        <w:t>8</w:t>
      </w:r>
    </w:p>
    <w:p w14:paraId="6A402B47" w14:textId="77777777" w:rsidR="00C35625" w:rsidRDefault="00C35625" w:rsidP="00C35625">
      <w:pPr>
        <w:pStyle w:val="CodeLast"/>
      </w:pPr>
      <w:r>
        <w:t>12</w:t>
      </w:r>
    </w:p>
    <w:p w14:paraId="6A402B48" w14:textId="77777777" w:rsidR="003B5808" w:rsidRDefault="003B5808" w:rsidP="003B5808">
      <w:pPr>
        <w:pStyle w:val="Heading3"/>
      </w:pPr>
      <w:r>
        <w:t>Query 9</w:t>
      </w:r>
    </w:p>
    <w:p w14:paraId="6A402B49" w14:textId="77777777" w:rsidR="00A666E6" w:rsidRDefault="008B0AB3" w:rsidP="003B5808">
      <w:r>
        <w:t>Write a query that d</w:t>
      </w:r>
      <w:r w:rsidR="00A666E6">
        <w:t>isplay</w:t>
      </w:r>
      <w:r>
        <w:t>s</w:t>
      </w:r>
      <w:r w:rsidR="00A666E6">
        <w:t xml:space="preserve"> contact names and </w:t>
      </w:r>
      <w:proofErr w:type="spellStart"/>
      <w:r w:rsidR="00A666E6">
        <w:t>tel</w:t>
      </w:r>
      <w:proofErr w:type="spellEnd"/>
      <w:r w:rsidR="00A666E6">
        <w:t xml:space="preserve"> numbers in Inner London.</w:t>
      </w:r>
      <w:r>
        <w:t xml:space="preserve"> </w:t>
      </w:r>
      <w:r w:rsidR="00A666E6">
        <w:t xml:space="preserve">Inner London is '0207'. Note: </w:t>
      </w:r>
      <w:proofErr w:type="spellStart"/>
      <w:r w:rsidR="00A666E6">
        <w:t>tel</w:t>
      </w:r>
      <w:proofErr w:type="spellEnd"/>
      <w:r w:rsidR="00A666E6">
        <w:t xml:space="preserve"> numbers will never be stored as numeric columns because you don't ever want to do arithmetic on them!</w:t>
      </w:r>
      <w:r>
        <w:t xml:space="preserve"> The c</w:t>
      </w:r>
      <w:r w:rsidR="003B5808">
        <w:t>o</w:t>
      </w:r>
      <w:r w:rsidR="00A666E6">
        <w:t>rrect an</w:t>
      </w:r>
      <w:r>
        <w:t>swer is 3 rows, not 2 and not 4.</w:t>
      </w:r>
    </w:p>
    <w:p w14:paraId="6A402B4A" w14:textId="77777777" w:rsidR="00A666E6" w:rsidRDefault="008B0AB3" w:rsidP="003B5808">
      <w:r>
        <w:t xml:space="preserve">Note: </w:t>
      </w:r>
      <w:r w:rsidR="00A666E6">
        <w:t>You need to work around some very 'iffy'/'dodgy'/'bad' data.</w:t>
      </w:r>
    </w:p>
    <w:p w14:paraId="6A402B4B" w14:textId="77777777" w:rsidR="003B5808" w:rsidRDefault="003B5808" w:rsidP="003B5808">
      <w:r>
        <w:t>If you do it right then the results should look like the following:</w:t>
      </w:r>
    </w:p>
    <w:p w14:paraId="6A402B4C" w14:textId="77777777" w:rsidR="00A666E6" w:rsidRDefault="00A666E6" w:rsidP="003B5808">
      <w:pPr>
        <w:pStyle w:val="CodeFirst"/>
      </w:pPr>
      <w:proofErr w:type="gramStart"/>
      <w:r>
        <w:t>name</w:t>
      </w:r>
      <w:proofErr w:type="gramEnd"/>
      <w:r>
        <w:t xml:space="preserve">                 </w:t>
      </w:r>
      <w:proofErr w:type="spellStart"/>
      <w:r>
        <w:t>tel</w:t>
      </w:r>
      <w:proofErr w:type="spellEnd"/>
      <w:r>
        <w:t xml:space="preserve">                       </w:t>
      </w:r>
    </w:p>
    <w:p w14:paraId="6A402B4D" w14:textId="77777777" w:rsidR="00A666E6" w:rsidRDefault="00A666E6" w:rsidP="00A666E6">
      <w:pPr>
        <w:pStyle w:val="CodeBody"/>
      </w:pPr>
      <w:r>
        <w:t xml:space="preserve">-------------------- ------------------------- </w:t>
      </w:r>
    </w:p>
    <w:p w14:paraId="6A402B4E" w14:textId="77777777" w:rsidR="00A666E6" w:rsidRDefault="00A666E6" w:rsidP="00A666E6">
      <w:pPr>
        <w:pStyle w:val="CodeBody"/>
      </w:pPr>
      <w:r>
        <w:t xml:space="preserve">Munching Mike        (0207)223-9887           </w:t>
      </w:r>
    </w:p>
    <w:p w14:paraId="6A402B4F" w14:textId="77777777" w:rsidR="00A666E6" w:rsidRDefault="00A666E6" w:rsidP="00A666E6">
      <w:pPr>
        <w:pStyle w:val="CodeBody"/>
      </w:pPr>
      <w:r>
        <w:t xml:space="preserve">Ollie Octopus        0207-341-566670 </w:t>
      </w:r>
      <w:proofErr w:type="spellStart"/>
      <w:r>
        <w:t>ext</w:t>
      </w:r>
      <w:proofErr w:type="spellEnd"/>
      <w:r>
        <w:t xml:space="preserve"> 10   </w:t>
      </w:r>
    </w:p>
    <w:p w14:paraId="6A402B50" w14:textId="77777777" w:rsidR="00A666E6" w:rsidRDefault="00417A4F" w:rsidP="003B5808">
      <w:pPr>
        <w:pStyle w:val="CodeLast"/>
      </w:pPr>
      <w:r>
        <w:t>Sammy Snake</w:t>
      </w:r>
      <w:r w:rsidR="00A666E6">
        <w:t xml:space="preserve">          0207-988-0777       </w:t>
      </w:r>
    </w:p>
    <w:p w14:paraId="6A402B51" w14:textId="77777777" w:rsidR="00A666E6" w:rsidRDefault="00A666E6" w:rsidP="003B5808">
      <w:r>
        <w:t>If you are not happy with your answer, then don't worry, we will REVIEW after practical!</w:t>
      </w:r>
    </w:p>
    <w:p w14:paraId="6A402B52" w14:textId="77777777" w:rsidR="003B5808" w:rsidRDefault="003B5808" w:rsidP="003B5808">
      <w:pPr>
        <w:pStyle w:val="Heading3"/>
      </w:pPr>
      <w:r>
        <w:t>Query 10</w:t>
      </w:r>
    </w:p>
    <w:p w14:paraId="6A402B53" w14:textId="77777777" w:rsidR="00A666E6" w:rsidRDefault="003B5808" w:rsidP="003B5808">
      <w:r>
        <w:t>Write a query that l</w:t>
      </w:r>
      <w:r w:rsidR="00A666E6">
        <w:t>ist</w:t>
      </w:r>
      <w:r>
        <w:t>s</w:t>
      </w:r>
      <w:r w:rsidR="00A666E6">
        <w:t xml:space="preserve"> sales made in May and July (any year). Use the MS SQL Server </w:t>
      </w:r>
      <w:r>
        <w:t>date function called 'DATEPART'.</w:t>
      </w:r>
    </w:p>
    <w:p w14:paraId="6A402B54" w14:textId="77777777" w:rsidR="003B5808" w:rsidRDefault="003B5808" w:rsidP="003B5808">
      <w:r>
        <w:t>If you do it right then the results should look like the following:</w:t>
      </w:r>
    </w:p>
    <w:p w14:paraId="6A402B55" w14:textId="77777777" w:rsidR="00A666E6" w:rsidRDefault="00A666E6" w:rsidP="00A666E6">
      <w:pPr>
        <w:pStyle w:val="CodeBody"/>
      </w:pPr>
      <w:proofErr w:type="spellStart"/>
      <w:r>
        <w:t>order_no</w:t>
      </w:r>
      <w:proofErr w:type="spellEnd"/>
      <w:r>
        <w:t xml:space="preserve">    </w:t>
      </w:r>
      <w:proofErr w:type="spellStart"/>
      <w:r>
        <w:t>order_date</w:t>
      </w:r>
      <w:proofErr w:type="spellEnd"/>
      <w:r>
        <w:t xml:space="preserve"> </w:t>
      </w:r>
    </w:p>
    <w:p w14:paraId="6A402B56" w14:textId="77777777" w:rsidR="00A666E6" w:rsidRDefault="00A666E6" w:rsidP="00A666E6">
      <w:pPr>
        <w:pStyle w:val="CodeBody"/>
      </w:pPr>
      <w:r>
        <w:lastRenderedPageBreak/>
        <w:t>-----------</w:t>
      </w:r>
      <w:r w:rsidR="003B5808">
        <w:t>-</w:t>
      </w:r>
      <w:r>
        <w:t xml:space="preserve">---------------------------------- </w:t>
      </w:r>
    </w:p>
    <w:p w14:paraId="6A402B57" w14:textId="77777777" w:rsidR="00A666E6" w:rsidRDefault="00A666E6" w:rsidP="00A666E6">
      <w:pPr>
        <w:pStyle w:val="CodeBody"/>
      </w:pPr>
      <w:r>
        <w:t>200         2006-05-01 00:00:00.000</w:t>
      </w:r>
    </w:p>
    <w:p w14:paraId="6A402B58" w14:textId="77777777" w:rsidR="00A666E6" w:rsidRDefault="00A666E6" w:rsidP="00A666E6">
      <w:pPr>
        <w:pStyle w:val="CodeBody"/>
      </w:pPr>
      <w:r>
        <w:t>300         2006-07-14 00:00:00.000</w:t>
      </w:r>
    </w:p>
    <w:p w14:paraId="6A402B59" w14:textId="77777777" w:rsidR="00A666E6" w:rsidRDefault="00A666E6" w:rsidP="00A666E6">
      <w:pPr>
        <w:pStyle w:val="CodeBody"/>
      </w:pPr>
      <w:r>
        <w:t>500         2006-07-23 00:00:00.000</w:t>
      </w:r>
    </w:p>
    <w:p w14:paraId="6A402B5A" w14:textId="77777777" w:rsidR="00A666E6" w:rsidRDefault="00A666E6" w:rsidP="00A666E6">
      <w:pPr>
        <w:pStyle w:val="CodeBody"/>
      </w:pPr>
      <w:r>
        <w:t>600         2006-05-23 00:00:00.000</w:t>
      </w:r>
    </w:p>
    <w:p w14:paraId="6A402B5B" w14:textId="77777777" w:rsidR="00247843" w:rsidRPr="00247843" w:rsidRDefault="00247843" w:rsidP="00247843">
      <w:pPr>
        <w:pStyle w:val="Heading2"/>
      </w:pPr>
      <w:r>
        <w:t>Dealing with nulls</w:t>
      </w:r>
    </w:p>
    <w:p w14:paraId="6A402B5C" w14:textId="77777777" w:rsidR="00247843" w:rsidRDefault="00247843" w:rsidP="00247843">
      <w:pPr>
        <w:pStyle w:val="Heading3"/>
      </w:pPr>
      <w:r>
        <w:t>Query 11</w:t>
      </w:r>
    </w:p>
    <w:p w14:paraId="6A402B5D" w14:textId="77777777" w:rsidR="00A666E6" w:rsidRDefault="00A666E6" w:rsidP="00247843">
      <w:r>
        <w:t>Produce a list of people who have a real (</w:t>
      </w:r>
      <w:proofErr w:type="spellStart"/>
      <w:r>
        <w:t>non null</w:t>
      </w:r>
      <w:proofErr w:type="spellEnd"/>
      <w:r>
        <w:t>) post code value</w:t>
      </w:r>
      <w:r w:rsidR="00247843">
        <w:t>.</w:t>
      </w:r>
    </w:p>
    <w:p w14:paraId="6A402B5E" w14:textId="77777777" w:rsidR="00247843" w:rsidRDefault="00247843" w:rsidP="00247843">
      <w:r>
        <w:t>If you do it right then the results should look like the following:</w:t>
      </w:r>
    </w:p>
    <w:p w14:paraId="6A402B5F" w14:textId="77777777" w:rsidR="00A666E6" w:rsidRDefault="00A666E6" w:rsidP="00247843">
      <w:pPr>
        <w:pStyle w:val="CodeFirst"/>
      </w:pPr>
      <w:proofErr w:type="spellStart"/>
      <w:r>
        <w:t>emp_no</w:t>
      </w:r>
      <w:proofErr w:type="spellEnd"/>
      <w:r>
        <w:t xml:space="preserve">      </w:t>
      </w:r>
      <w:proofErr w:type="spellStart"/>
      <w:r>
        <w:t>post_code</w:t>
      </w:r>
      <w:proofErr w:type="spellEnd"/>
      <w:r>
        <w:t xml:space="preserve">  </w:t>
      </w:r>
    </w:p>
    <w:p w14:paraId="6A402B60" w14:textId="77777777" w:rsidR="00A666E6" w:rsidRDefault="00A666E6" w:rsidP="00A666E6">
      <w:pPr>
        <w:pStyle w:val="CodeBody"/>
      </w:pPr>
      <w:r>
        <w:t xml:space="preserve">----------- ---------- </w:t>
      </w:r>
    </w:p>
    <w:p w14:paraId="6A402B61" w14:textId="77777777" w:rsidR="00A666E6" w:rsidRDefault="00A666E6" w:rsidP="00A666E6">
      <w:pPr>
        <w:pStyle w:val="CodeBody"/>
      </w:pPr>
      <w:r>
        <w:t xml:space="preserve">10          RT8 8LP   </w:t>
      </w:r>
    </w:p>
    <w:p w14:paraId="6A402B62" w14:textId="77777777" w:rsidR="00A666E6" w:rsidRDefault="00A666E6" w:rsidP="00A666E6">
      <w:pPr>
        <w:pStyle w:val="CodeBody"/>
      </w:pPr>
      <w:r>
        <w:t xml:space="preserve">20          RF3 9UD   </w:t>
      </w:r>
    </w:p>
    <w:p w14:paraId="6A402B63" w14:textId="77777777" w:rsidR="00A666E6" w:rsidRDefault="00A666E6" w:rsidP="00A666E6">
      <w:pPr>
        <w:pStyle w:val="CodeBody"/>
      </w:pPr>
      <w:r>
        <w:t xml:space="preserve">30          W45 TY3   </w:t>
      </w:r>
    </w:p>
    <w:p w14:paraId="6A402B64" w14:textId="77777777" w:rsidR="00A666E6" w:rsidRDefault="00A666E6" w:rsidP="00247843">
      <w:pPr>
        <w:pStyle w:val="CodeLast"/>
      </w:pPr>
      <w:r>
        <w:t xml:space="preserve">50          CR1 2GH   </w:t>
      </w:r>
    </w:p>
    <w:p w14:paraId="6A402B65" w14:textId="77777777" w:rsidR="00247843" w:rsidRDefault="00247843" w:rsidP="00247843">
      <w:pPr>
        <w:pStyle w:val="Heading3"/>
      </w:pPr>
      <w:r>
        <w:t>Query 12</w:t>
      </w:r>
    </w:p>
    <w:p w14:paraId="6A402B66" w14:textId="77777777" w:rsidR="00A666E6" w:rsidRDefault="00A666E6" w:rsidP="00247843">
      <w:r>
        <w:t xml:space="preserve">Now we want a similar result set, but </w:t>
      </w:r>
      <w:r w:rsidR="00247843">
        <w:rPr>
          <w:b/>
        </w:rPr>
        <w:t>all</w:t>
      </w:r>
      <w:r>
        <w:t xml:space="preserve"> the salespeople must appear. Display </w:t>
      </w:r>
      <w:proofErr w:type="spellStart"/>
      <w:proofErr w:type="gramStart"/>
      <w:r>
        <w:t>emp</w:t>
      </w:r>
      <w:proofErr w:type="spellEnd"/>
      <w:proofErr w:type="gramEnd"/>
      <w:r>
        <w:t xml:space="preserve"> number and post code of the sales people, but if the post code is 'unknown'</w:t>
      </w:r>
      <w:r w:rsidR="00247843">
        <w:t xml:space="preserve"> then the </w:t>
      </w:r>
      <w:r>
        <w:t>string 'Post Code Unknown' should be displayed instead. Make use of the function 'COALESCE', ensuring the 2nd column (calculated) has a col heading. This answer set should display only 2 COLUMNS (but all 6 rows), as that is all the question asks for!</w:t>
      </w:r>
    </w:p>
    <w:p w14:paraId="6A402B67" w14:textId="77777777" w:rsidR="00247843" w:rsidRDefault="00247843" w:rsidP="00247843">
      <w:r>
        <w:t>If you do it right then the results should look like the following:</w:t>
      </w:r>
    </w:p>
    <w:p w14:paraId="6A402B68" w14:textId="77777777" w:rsidR="00A666E6" w:rsidRDefault="00A666E6" w:rsidP="00247843">
      <w:pPr>
        <w:pStyle w:val="CodeFirst"/>
      </w:pPr>
      <w:proofErr w:type="spellStart"/>
      <w:proofErr w:type="gramStart"/>
      <w:r>
        <w:t>emp_no</w:t>
      </w:r>
      <w:proofErr w:type="spellEnd"/>
      <w:proofErr w:type="gramEnd"/>
      <w:r>
        <w:t xml:space="preserve">      Postcode          </w:t>
      </w:r>
    </w:p>
    <w:p w14:paraId="6A402B69" w14:textId="77777777" w:rsidR="00A666E6" w:rsidRDefault="00A666E6" w:rsidP="00A666E6">
      <w:pPr>
        <w:pStyle w:val="CodeBody"/>
      </w:pPr>
      <w:r>
        <w:t xml:space="preserve">----------- ----------------- </w:t>
      </w:r>
    </w:p>
    <w:p w14:paraId="6A402B6A" w14:textId="77777777" w:rsidR="00A666E6" w:rsidRDefault="00A666E6" w:rsidP="00A666E6">
      <w:pPr>
        <w:pStyle w:val="CodeBody"/>
      </w:pPr>
      <w:r>
        <w:t xml:space="preserve">10          RT8 8LP          </w:t>
      </w:r>
    </w:p>
    <w:p w14:paraId="6A402B6B" w14:textId="77777777" w:rsidR="00A666E6" w:rsidRDefault="00A666E6" w:rsidP="00A666E6">
      <w:pPr>
        <w:pStyle w:val="CodeBody"/>
      </w:pPr>
      <w:r>
        <w:t xml:space="preserve">20          RF3 9UD          </w:t>
      </w:r>
    </w:p>
    <w:p w14:paraId="6A402B6C" w14:textId="77777777" w:rsidR="00A666E6" w:rsidRDefault="00A666E6" w:rsidP="00A666E6">
      <w:pPr>
        <w:pStyle w:val="CodeBody"/>
      </w:pPr>
      <w:r>
        <w:t xml:space="preserve">30          W45 TY3          </w:t>
      </w:r>
    </w:p>
    <w:p w14:paraId="6A402B6D" w14:textId="77777777" w:rsidR="00A666E6" w:rsidRDefault="00A666E6" w:rsidP="00A666E6">
      <w:pPr>
        <w:pStyle w:val="CodeBody"/>
      </w:pPr>
      <w:r>
        <w:t>40          Post Code Unknown</w:t>
      </w:r>
    </w:p>
    <w:p w14:paraId="6A402B6E" w14:textId="77777777" w:rsidR="00A666E6" w:rsidRDefault="00A666E6" w:rsidP="00A666E6">
      <w:pPr>
        <w:pStyle w:val="CodeBody"/>
      </w:pPr>
      <w:r>
        <w:t xml:space="preserve">50          CR1 2GH          </w:t>
      </w:r>
    </w:p>
    <w:p w14:paraId="6A402B6F" w14:textId="77777777" w:rsidR="00A666E6" w:rsidRDefault="00A666E6" w:rsidP="00247843">
      <w:pPr>
        <w:pStyle w:val="CodeLast"/>
      </w:pPr>
      <w:r>
        <w:t>60          Post Code Unknown</w:t>
      </w:r>
    </w:p>
    <w:p w14:paraId="6A402B70" w14:textId="77777777" w:rsidR="00247843" w:rsidRDefault="00247843" w:rsidP="00247843">
      <w:pPr>
        <w:pStyle w:val="Heading3"/>
      </w:pPr>
      <w:r>
        <w:t>Query 13</w:t>
      </w:r>
    </w:p>
    <w:p w14:paraId="6A402B71" w14:textId="77777777" w:rsidR="00A666E6" w:rsidRDefault="00A666E6" w:rsidP="00247843">
      <w:r>
        <w:t xml:space="preserve">Run only the SELECT/FROM of this </w:t>
      </w:r>
      <w:proofErr w:type="spellStart"/>
      <w:r>
        <w:t>precoded</w:t>
      </w:r>
      <w:proofErr w:type="spellEnd"/>
      <w:r>
        <w:t xml:space="preserve"> query and then estimate how many rows will be returned if you then run it with the WHERE clause added. Now uncomment the 'WHERE' and run all 3 lines. Did you estimate correctly?</w:t>
      </w:r>
    </w:p>
    <w:p w14:paraId="6A402B72" w14:textId="77777777" w:rsidR="00A666E6" w:rsidRDefault="00A666E6" w:rsidP="00247843">
      <w:pPr>
        <w:pStyle w:val="CodeFirst"/>
      </w:pPr>
      <w:r>
        <w:t>SELECT</w:t>
      </w:r>
      <w:r>
        <w:tab/>
      </w:r>
      <w:proofErr w:type="spellStart"/>
      <w:r>
        <w:t>emp_no</w:t>
      </w:r>
      <w:proofErr w:type="spellEnd"/>
      <w:r>
        <w:t xml:space="preserve">, </w:t>
      </w:r>
      <w:proofErr w:type="spellStart"/>
      <w:r>
        <w:t>post_code</w:t>
      </w:r>
      <w:proofErr w:type="spellEnd"/>
    </w:p>
    <w:p w14:paraId="6A402B73" w14:textId="77777777" w:rsidR="00A666E6" w:rsidRDefault="00A666E6" w:rsidP="00A666E6">
      <w:pPr>
        <w:pStyle w:val="CodeBody"/>
      </w:pPr>
      <w:r>
        <w:t xml:space="preserve">FROM </w:t>
      </w:r>
      <w:r>
        <w:tab/>
        <w:t>salesperson</w:t>
      </w:r>
    </w:p>
    <w:p w14:paraId="6A402B74" w14:textId="77777777" w:rsidR="00A666E6" w:rsidRDefault="00A666E6" w:rsidP="00247843">
      <w:pPr>
        <w:pStyle w:val="CodeLast"/>
      </w:pPr>
      <w:r>
        <w:t>--</w:t>
      </w:r>
      <w:proofErr w:type="gramStart"/>
      <w:r>
        <w:t xml:space="preserve">WHERE  </w:t>
      </w:r>
      <w:proofErr w:type="spellStart"/>
      <w:r>
        <w:t>post</w:t>
      </w:r>
      <w:proofErr w:type="gramEnd"/>
      <w:r>
        <w:t>_code</w:t>
      </w:r>
      <w:proofErr w:type="spellEnd"/>
      <w:r>
        <w:t xml:space="preserve"> &lt;&gt; 'RT8 8LP'</w:t>
      </w:r>
    </w:p>
    <w:p w14:paraId="6A402B75" w14:textId="77777777" w:rsidR="00A666E6" w:rsidRDefault="00A666E6" w:rsidP="00247843">
      <w:r>
        <w:t>Can you see how you could get 5 rows to appear?</w:t>
      </w:r>
    </w:p>
    <w:p w14:paraId="6A402B76" w14:textId="77777777" w:rsidR="00A666E6" w:rsidRDefault="00A666E6" w:rsidP="00247843">
      <w:pPr>
        <w:pStyle w:val="CodeFirst"/>
      </w:pPr>
      <w:r>
        <w:t>SELECT</w:t>
      </w:r>
      <w:r>
        <w:tab/>
      </w:r>
      <w:proofErr w:type="spellStart"/>
      <w:r>
        <w:t>emp_no</w:t>
      </w:r>
      <w:proofErr w:type="spellEnd"/>
      <w:r>
        <w:t xml:space="preserve">, </w:t>
      </w:r>
      <w:proofErr w:type="spellStart"/>
      <w:r>
        <w:t>post_code</w:t>
      </w:r>
      <w:proofErr w:type="spellEnd"/>
    </w:p>
    <w:p w14:paraId="6A402B77" w14:textId="77777777" w:rsidR="00A666E6" w:rsidRDefault="00A666E6" w:rsidP="00A666E6">
      <w:pPr>
        <w:pStyle w:val="CodeBody"/>
      </w:pPr>
      <w:r>
        <w:t xml:space="preserve">FROM </w:t>
      </w:r>
      <w:r>
        <w:tab/>
        <w:t>salesperson</w:t>
      </w:r>
    </w:p>
    <w:p w14:paraId="6A402B78" w14:textId="77777777" w:rsidR="00A666E6" w:rsidRPr="00247843" w:rsidRDefault="00A666E6" w:rsidP="00247843">
      <w:pPr>
        <w:pStyle w:val="CodeLast"/>
      </w:pPr>
      <w:proofErr w:type="gramStart"/>
      <w:r>
        <w:t xml:space="preserve">WHERE  </w:t>
      </w:r>
      <w:proofErr w:type="spellStart"/>
      <w:r>
        <w:t>post</w:t>
      </w:r>
      <w:proofErr w:type="gramEnd"/>
      <w:r>
        <w:t>_code</w:t>
      </w:r>
      <w:proofErr w:type="spellEnd"/>
      <w:r>
        <w:t xml:space="preserve"> &lt;&gt; 'RT8 8LP' OR </w:t>
      </w:r>
      <w:r w:rsidRPr="00247843">
        <w:t>????????????????</w:t>
      </w:r>
    </w:p>
    <w:p w14:paraId="6A402B79" w14:textId="77777777" w:rsidR="00247843" w:rsidRDefault="00247843" w:rsidP="00247843">
      <w:r>
        <w:t>If you do it right then the results should look like the following:</w:t>
      </w:r>
    </w:p>
    <w:p w14:paraId="6A402B7A" w14:textId="77777777" w:rsidR="00A666E6" w:rsidRDefault="00A666E6" w:rsidP="00247843">
      <w:pPr>
        <w:pStyle w:val="CodeFirst"/>
      </w:pPr>
      <w:proofErr w:type="spellStart"/>
      <w:r>
        <w:lastRenderedPageBreak/>
        <w:t>emp_no</w:t>
      </w:r>
      <w:proofErr w:type="spellEnd"/>
      <w:r>
        <w:t xml:space="preserve">      </w:t>
      </w:r>
      <w:proofErr w:type="spellStart"/>
      <w:r>
        <w:t>post_code</w:t>
      </w:r>
      <w:proofErr w:type="spellEnd"/>
      <w:r>
        <w:t xml:space="preserve">  </w:t>
      </w:r>
    </w:p>
    <w:p w14:paraId="6A402B7B" w14:textId="77777777" w:rsidR="00A666E6" w:rsidRDefault="00A666E6" w:rsidP="00A666E6">
      <w:pPr>
        <w:pStyle w:val="CodeBody"/>
      </w:pPr>
      <w:r>
        <w:t xml:space="preserve">----------- ---------- </w:t>
      </w:r>
    </w:p>
    <w:p w14:paraId="6A402B7C" w14:textId="77777777" w:rsidR="00A666E6" w:rsidRDefault="00A666E6" w:rsidP="00A666E6">
      <w:pPr>
        <w:pStyle w:val="CodeBody"/>
      </w:pPr>
      <w:r>
        <w:t xml:space="preserve">20          RF3 9UD   </w:t>
      </w:r>
    </w:p>
    <w:p w14:paraId="6A402B7D" w14:textId="77777777" w:rsidR="00A666E6" w:rsidRDefault="00A666E6" w:rsidP="00A666E6">
      <w:pPr>
        <w:pStyle w:val="CodeBody"/>
      </w:pPr>
      <w:r>
        <w:t xml:space="preserve">30          W45 TY3   </w:t>
      </w:r>
    </w:p>
    <w:p w14:paraId="6A402B7E" w14:textId="77777777" w:rsidR="00A666E6" w:rsidRDefault="00A666E6" w:rsidP="00A666E6">
      <w:pPr>
        <w:pStyle w:val="CodeBody"/>
      </w:pPr>
      <w:r>
        <w:t>40          NULL</w:t>
      </w:r>
    </w:p>
    <w:p w14:paraId="6A402B7F" w14:textId="77777777" w:rsidR="00A666E6" w:rsidRDefault="00A666E6" w:rsidP="00A666E6">
      <w:pPr>
        <w:pStyle w:val="CodeBody"/>
      </w:pPr>
      <w:r>
        <w:t xml:space="preserve">50          CR1 2GH   </w:t>
      </w:r>
    </w:p>
    <w:p w14:paraId="6A402B80" w14:textId="77777777" w:rsidR="00A666E6" w:rsidRDefault="00A666E6" w:rsidP="00247843">
      <w:pPr>
        <w:pStyle w:val="CodeLast"/>
      </w:pPr>
      <w:r>
        <w:t>60          NULL</w:t>
      </w:r>
    </w:p>
    <w:p w14:paraId="6A402B81" w14:textId="77777777" w:rsidR="00697FD4" w:rsidRPr="00247843" w:rsidRDefault="00697FD4" w:rsidP="00697FD4">
      <w:pPr>
        <w:pStyle w:val="Heading2"/>
      </w:pPr>
      <w:r>
        <w:t>Limiting the number of rows using TOP</w:t>
      </w:r>
    </w:p>
    <w:p w14:paraId="6A402B82" w14:textId="77777777" w:rsidR="00697FD4" w:rsidRDefault="00697FD4" w:rsidP="00697FD4">
      <w:pPr>
        <w:pStyle w:val="Heading3"/>
      </w:pPr>
      <w:r>
        <w:t>Query 14</w:t>
      </w:r>
    </w:p>
    <w:p w14:paraId="6A402B83" w14:textId="77777777" w:rsidR="006A0CF2" w:rsidRDefault="00697FD4" w:rsidP="006A0CF2">
      <w:r>
        <w:t xml:space="preserve">Produce a list of the </w:t>
      </w:r>
      <w:proofErr w:type="spellStart"/>
      <w:r>
        <w:t>emp_no</w:t>
      </w:r>
      <w:proofErr w:type="spellEnd"/>
      <w:r>
        <w:t xml:space="preserve">, </w:t>
      </w:r>
      <w:proofErr w:type="spellStart"/>
      <w:r>
        <w:t>order_no</w:t>
      </w:r>
      <w:proofErr w:type="spellEnd"/>
      <w:r>
        <w:t xml:space="preserve"> and </w:t>
      </w:r>
      <w:proofErr w:type="spellStart"/>
      <w:r>
        <w:t>order_value</w:t>
      </w:r>
      <w:proofErr w:type="spellEnd"/>
      <w:r>
        <w:t xml:space="preserve"> for all the sales made in descending order of </w:t>
      </w:r>
      <w:proofErr w:type="spellStart"/>
      <w:r>
        <w:t>order_value</w:t>
      </w:r>
      <w:proofErr w:type="spellEnd"/>
      <w:r>
        <w:t>.</w:t>
      </w:r>
    </w:p>
    <w:p w14:paraId="6A402B84" w14:textId="77777777" w:rsidR="00697FD4" w:rsidRDefault="00697FD4" w:rsidP="006A0CF2">
      <w:r>
        <w:t>If you do it right then the results should look like the following:</w:t>
      </w:r>
    </w:p>
    <w:p w14:paraId="6A402B85" w14:textId="77777777" w:rsidR="00697FD4" w:rsidRDefault="00697FD4" w:rsidP="00697FD4">
      <w:pPr>
        <w:pStyle w:val="CodeLast"/>
      </w:pPr>
      <w:proofErr w:type="spellStart"/>
      <w:r w:rsidRPr="00697FD4">
        <w:t>emp_no</w:t>
      </w:r>
      <w:proofErr w:type="spellEnd"/>
      <w:r w:rsidRPr="00697FD4">
        <w:t xml:space="preserve">      </w:t>
      </w:r>
      <w:proofErr w:type="spellStart"/>
      <w:r w:rsidRPr="00697FD4">
        <w:t>order_no</w:t>
      </w:r>
      <w:proofErr w:type="spellEnd"/>
      <w:r w:rsidRPr="00697FD4">
        <w:t xml:space="preserve">    </w:t>
      </w:r>
      <w:proofErr w:type="spellStart"/>
      <w:r w:rsidRPr="00697FD4">
        <w:t>order_value</w:t>
      </w:r>
      <w:proofErr w:type="spellEnd"/>
      <w:r>
        <w:br/>
      </w:r>
      <w:r w:rsidRPr="00697FD4">
        <w:t>----------- ----------- -----------</w:t>
      </w:r>
      <w:r>
        <w:br/>
      </w:r>
      <w:r w:rsidRPr="00697FD4">
        <w:t>50          600         27</w:t>
      </w:r>
      <w:r>
        <w:br/>
      </w:r>
      <w:r w:rsidRPr="00697FD4">
        <w:t>60          300         12</w:t>
      </w:r>
      <w:r>
        <w:br/>
      </w:r>
      <w:r w:rsidRPr="00697FD4">
        <w:t>60          100         7</w:t>
      </w:r>
      <w:r>
        <w:br/>
      </w:r>
      <w:r w:rsidRPr="00697FD4">
        <w:t>60          200         6</w:t>
      </w:r>
      <w:r>
        <w:br/>
      </w:r>
      <w:r w:rsidRPr="00697FD4">
        <w:t>10          400         5</w:t>
      </w:r>
      <w:r>
        <w:br/>
      </w:r>
      <w:r w:rsidRPr="00697FD4">
        <w:t>10          700         3</w:t>
      </w:r>
      <w:r>
        <w:br/>
      </w:r>
      <w:r w:rsidRPr="00697FD4">
        <w:t>60          800         3</w:t>
      </w:r>
      <w:r>
        <w:br/>
      </w:r>
      <w:r w:rsidRPr="00697FD4">
        <w:t>60          500         2</w:t>
      </w:r>
      <w:r>
        <w:t xml:space="preserve">  </w:t>
      </w:r>
    </w:p>
    <w:p w14:paraId="6A402B86" w14:textId="77777777" w:rsidR="00697FD4" w:rsidRDefault="00697FD4" w:rsidP="006A0CF2">
      <w:r>
        <w:t>Now limit the query to return the first row only. Make use of the TOP operator.</w:t>
      </w:r>
    </w:p>
    <w:p w14:paraId="6A402B87" w14:textId="77777777" w:rsidR="00697FD4" w:rsidRDefault="00697FD4" w:rsidP="00697FD4">
      <w:pPr>
        <w:pStyle w:val="Heading3"/>
      </w:pPr>
      <w:r>
        <w:t>Query 15</w:t>
      </w:r>
    </w:p>
    <w:p w14:paraId="6A402B88" w14:textId="77777777" w:rsidR="00697FD4" w:rsidRDefault="00697FD4" w:rsidP="006A0CF2">
      <w:r>
        <w:t xml:space="preserve">Use the same initial query as above produce a list for the sales in ascending order of </w:t>
      </w:r>
      <w:proofErr w:type="spellStart"/>
      <w:r>
        <w:t>order_value</w:t>
      </w:r>
      <w:proofErr w:type="spellEnd"/>
      <w:r>
        <w:t>.</w:t>
      </w:r>
    </w:p>
    <w:p w14:paraId="6A402B89" w14:textId="77777777" w:rsidR="00697FD4" w:rsidRDefault="00697FD4" w:rsidP="00697FD4">
      <w:r>
        <w:t>If you do it right then the results should look like the following:</w:t>
      </w:r>
    </w:p>
    <w:p w14:paraId="6A402B8A" w14:textId="77777777" w:rsidR="00697FD4" w:rsidRPr="00697FD4" w:rsidRDefault="00697FD4" w:rsidP="00697FD4">
      <w:pPr>
        <w:pStyle w:val="CodeLast"/>
        <w:spacing w:after="0"/>
      </w:pPr>
      <w:proofErr w:type="spellStart"/>
      <w:r w:rsidRPr="00697FD4">
        <w:t>emp_no</w:t>
      </w:r>
      <w:proofErr w:type="spellEnd"/>
      <w:r w:rsidRPr="00697FD4">
        <w:t xml:space="preserve">      </w:t>
      </w:r>
      <w:proofErr w:type="spellStart"/>
      <w:r w:rsidRPr="00697FD4">
        <w:t>order_no</w:t>
      </w:r>
      <w:proofErr w:type="spellEnd"/>
      <w:r w:rsidRPr="00697FD4">
        <w:t xml:space="preserve">    </w:t>
      </w:r>
      <w:proofErr w:type="spellStart"/>
      <w:r w:rsidRPr="00697FD4">
        <w:t>order_value</w:t>
      </w:r>
      <w:proofErr w:type="spellEnd"/>
      <w:r>
        <w:br/>
      </w:r>
      <w:r w:rsidRPr="00697FD4">
        <w:t>----------- ----------- -----------</w:t>
      </w:r>
      <w:r>
        <w:br/>
      </w:r>
      <w:r w:rsidRPr="00697FD4">
        <w:t>60          500         2</w:t>
      </w:r>
    </w:p>
    <w:p w14:paraId="6A402B8B" w14:textId="77777777" w:rsidR="00697FD4" w:rsidRPr="00697FD4" w:rsidRDefault="00697FD4" w:rsidP="00697FD4">
      <w:pPr>
        <w:pStyle w:val="CodeLast"/>
        <w:spacing w:after="0"/>
      </w:pPr>
      <w:r w:rsidRPr="00697FD4">
        <w:t>10          700         3</w:t>
      </w:r>
    </w:p>
    <w:p w14:paraId="6A402B8C" w14:textId="77777777" w:rsidR="00697FD4" w:rsidRPr="00697FD4" w:rsidRDefault="00697FD4" w:rsidP="00697FD4">
      <w:pPr>
        <w:pStyle w:val="CodeLast"/>
        <w:spacing w:after="0"/>
      </w:pPr>
      <w:r w:rsidRPr="00697FD4">
        <w:t>60          800         3</w:t>
      </w:r>
    </w:p>
    <w:p w14:paraId="6A402B8D" w14:textId="77777777" w:rsidR="00697FD4" w:rsidRPr="00697FD4" w:rsidRDefault="00697FD4" w:rsidP="00697FD4">
      <w:pPr>
        <w:pStyle w:val="CodeLast"/>
        <w:spacing w:after="0"/>
      </w:pPr>
      <w:r w:rsidRPr="00697FD4">
        <w:t>10          400         5</w:t>
      </w:r>
    </w:p>
    <w:p w14:paraId="6A402B8E" w14:textId="77777777" w:rsidR="00697FD4" w:rsidRPr="00697FD4" w:rsidRDefault="00697FD4" w:rsidP="00697FD4">
      <w:pPr>
        <w:pStyle w:val="CodeLast"/>
        <w:spacing w:after="0"/>
      </w:pPr>
      <w:r w:rsidRPr="00697FD4">
        <w:t>60          200         6</w:t>
      </w:r>
    </w:p>
    <w:p w14:paraId="6A402B8F" w14:textId="77777777" w:rsidR="00697FD4" w:rsidRPr="00697FD4" w:rsidRDefault="00697FD4" w:rsidP="00697FD4">
      <w:pPr>
        <w:pStyle w:val="CodeLast"/>
        <w:spacing w:after="0"/>
      </w:pPr>
      <w:r w:rsidRPr="00697FD4">
        <w:t>60          100         7</w:t>
      </w:r>
    </w:p>
    <w:p w14:paraId="6A402B90" w14:textId="77777777" w:rsidR="00697FD4" w:rsidRPr="00697FD4" w:rsidRDefault="00697FD4" w:rsidP="00697FD4">
      <w:pPr>
        <w:pStyle w:val="CodeLast"/>
        <w:spacing w:after="0"/>
      </w:pPr>
      <w:r w:rsidRPr="00697FD4">
        <w:t>60          300         12</w:t>
      </w:r>
    </w:p>
    <w:p w14:paraId="6A402B91" w14:textId="77777777" w:rsidR="00697FD4" w:rsidRDefault="00697FD4" w:rsidP="00697FD4">
      <w:pPr>
        <w:pStyle w:val="CodeLast"/>
        <w:spacing w:after="0"/>
      </w:pPr>
      <w:r w:rsidRPr="00697FD4">
        <w:t>50          600         27</w:t>
      </w:r>
      <w:r>
        <w:t xml:space="preserve"> </w:t>
      </w:r>
    </w:p>
    <w:p w14:paraId="6A402B92" w14:textId="77777777" w:rsidR="00697FD4" w:rsidRDefault="00697FD4" w:rsidP="00697FD4">
      <w:r>
        <w:t>Now we want to return the lowest two orders. Modify the query to do this.</w:t>
      </w:r>
    </w:p>
    <w:p w14:paraId="6A402B93" w14:textId="13D17943" w:rsidR="00697FD4" w:rsidRDefault="00697FD4" w:rsidP="00697FD4">
      <w:r>
        <w:t>If your output does not contain three rows as b</w:t>
      </w:r>
      <w:r w:rsidR="005B50DF">
        <w:t>e</w:t>
      </w:r>
      <w:bookmarkStart w:id="0" w:name="_GoBack"/>
      <w:bookmarkEnd w:id="0"/>
      <w:r>
        <w:t xml:space="preserve">low – ask yourself what you would expect. </w:t>
      </w:r>
    </w:p>
    <w:p w14:paraId="6A402B94" w14:textId="77777777" w:rsidR="00697FD4" w:rsidRPr="00697FD4" w:rsidRDefault="00697FD4" w:rsidP="00697FD4">
      <w:pPr>
        <w:pStyle w:val="CodeLast"/>
        <w:spacing w:after="0"/>
      </w:pPr>
      <w:proofErr w:type="spellStart"/>
      <w:r w:rsidRPr="00697FD4">
        <w:t>emp_no</w:t>
      </w:r>
      <w:proofErr w:type="spellEnd"/>
      <w:r w:rsidRPr="00697FD4">
        <w:t xml:space="preserve">      </w:t>
      </w:r>
      <w:proofErr w:type="spellStart"/>
      <w:r w:rsidRPr="00697FD4">
        <w:t>order_no</w:t>
      </w:r>
      <w:proofErr w:type="spellEnd"/>
      <w:r w:rsidRPr="00697FD4">
        <w:t xml:space="preserve">    </w:t>
      </w:r>
      <w:proofErr w:type="spellStart"/>
      <w:r w:rsidRPr="00697FD4">
        <w:t>order_value</w:t>
      </w:r>
      <w:proofErr w:type="spellEnd"/>
      <w:r>
        <w:br/>
      </w:r>
      <w:r w:rsidRPr="00697FD4">
        <w:t>----------- ----------- -----------</w:t>
      </w:r>
      <w:r>
        <w:br/>
      </w:r>
      <w:r w:rsidRPr="00697FD4">
        <w:t>60          500         2</w:t>
      </w:r>
    </w:p>
    <w:p w14:paraId="6A402B95" w14:textId="77777777" w:rsidR="00697FD4" w:rsidRPr="00697FD4" w:rsidRDefault="00697FD4" w:rsidP="00697FD4">
      <w:pPr>
        <w:pStyle w:val="CodeLast"/>
        <w:spacing w:after="0"/>
      </w:pPr>
      <w:r w:rsidRPr="00697FD4">
        <w:t>10          700         3</w:t>
      </w:r>
    </w:p>
    <w:p w14:paraId="6A402B96" w14:textId="77777777" w:rsidR="00697FD4" w:rsidRPr="00697FD4" w:rsidRDefault="00697FD4" w:rsidP="00697FD4">
      <w:pPr>
        <w:pStyle w:val="CodeLast"/>
        <w:spacing w:after="0"/>
      </w:pPr>
      <w:r w:rsidRPr="00697FD4">
        <w:t>60          800         3</w:t>
      </w:r>
    </w:p>
    <w:p w14:paraId="6A402B97" w14:textId="77777777" w:rsidR="00697FD4" w:rsidRDefault="00697FD4" w:rsidP="00697FD4">
      <w:r>
        <w:lastRenderedPageBreak/>
        <w:t xml:space="preserve">What are the values of the lowest two orders? The answer is orders with the value 2 and 3. What orders have these values – orders 500, 700, </w:t>
      </w:r>
      <w:proofErr w:type="gramStart"/>
      <w:r>
        <w:t>800.</w:t>
      </w:r>
      <w:proofErr w:type="gramEnd"/>
      <w:r>
        <w:t xml:space="preserve"> How would I achieve that using </w:t>
      </w:r>
      <w:proofErr w:type="gramStart"/>
      <w:r>
        <w:t>SQL.</w:t>
      </w:r>
      <w:proofErr w:type="gramEnd"/>
    </w:p>
    <w:p w14:paraId="6A402B98" w14:textId="77777777" w:rsidR="00697FD4" w:rsidRDefault="00697FD4" w:rsidP="00AA11CC">
      <w:pPr>
        <w:ind w:firstLine="288"/>
      </w:pPr>
    </w:p>
    <w:p w14:paraId="6A402B99" w14:textId="77777777" w:rsidR="00697FD4" w:rsidRPr="00247843" w:rsidRDefault="00AA11CC" w:rsidP="00697FD4">
      <w:pPr>
        <w:pStyle w:val="Heading2"/>
      </w:pPr>
      <w:r>
        <w:t>Combining results using UNION</w:t>
      </w:r>
    </w:p>
    <w:p w14:paraId="6A402B9A" w14:textId="77777777" w:rsidR="00697FD4" w:rsidRDefault="00AA11CC" w:rsidP="00697FD4">
      <w:pPr>
        <w:pStyle w:val="Heading3"/>
      </w:pPr>
      <w:r>
        <w:t>Query 16</w:t>
      </w:r>
    </w:p>
    <w:p w14:paraId="6A402B9B" w14:textId="77777777" w:rsidR="00697FD4" w:rsidRDefault="00AA11CC" w:rsidP="00697FD4">
      <w:r>
        <w:t xml:space="preserve">Produce a list of </w:t>
      </w:r>
      <w:proofErr w:type="spellStart"/>
      <w:r>
        <w:t>order_no</w:t>
      </w:r>
      <w:proofErr w:type="spellEnd"/>
      <w:r>
        <w:t xml:space="preserve">, </w:t>
      </w:r>
      <w:proofErr w:type="spellStart"/>
      <w:r>
        <w:t>emp_no</w:t>
      </w:r>
      <w:proofErr w:type="spellEnd"/>
      <w:r>
        <w:t xml:space="preserve">, </w:t>
      </w:r>
      <w:proofErr w:type="spellStart"/>
      <w:r>
        <w:t>order_value</w:t>
      </w:r>
      <w:proofErr w:type="spellEnd"/>
      <w:r>
        <w:t xml:space="preserve"> and calculate a new </w:t>
      </w:r>
      <w:proofErr w:type="spellStart"/>
      <w:r>
        <w:t>order_value</w:t>
      </w:r>
      <w:proofErr w:type="spellEnd"/>
      <w:r>
        <w:t xml:space="preserve"> that will be the </w:t>
      </w:r>
      <w:proofErr w:type="spellStart"/>
      <w:r>
        <w:t>order_value</w:t>
      </w:r>
      <w:proofErr w:type="spellEnd"/>
      <w:r>
        <w:t xml:space="preserve"> as listed multiplied by two (and give that column a suitable name) for all products sold to be employee 10.</w:t>
      </w:r>
    </w:p>
    <w:p w14:paraId="6A402B9C" w14:textId="77777777" w:rsidR="00AA11CC" w:rsidRDefault="00AA11CC" w:rsidP="00697FD4">
      <w:r>
        <w:t>You should produce a list that looks like.</w:t>
      </w:r>
    </w:p>
    <w:p w14:paraId="6A402B9D" w14:textId="77777777" w:rsidR="00AA11CC" w:rsidRDefault="00AA11CC" w:rsidP="00AA11CC">
      <w:pPr>
        <w:pStyle w:val="CodeLast"/>
        <w:spacing w:after="0"/>
      </w:pPr>
      <w:proofErr w:type="spellStart"/>
      <w:r>
        <w:t>order_no</w:t>
      </w:r>
      <w:proofErr w:type="spellEnd"/>
      <w:r>
        <w:t xml:space="preserve">    </w:t>
      </w:r>
      <w:proofErr w:type="spellStart"/>
      <w:r>
        <w:t>emp_no</w:t>
      </w:r>
      <w:proofErr w:type="spellEnd"/>
      <w:r>
        <w:t xml:space="preserve">      </w:t>
      </w:r>
      <w:proofErr w:type="spellStart"/>
      <w:r>
        <w:t>order_value</w:t>
      </w:r>
      <w:proofErr w:type="spellEnd"/>
      <w:r>
        <w:t xml:space="preserve"> </w:t>
      </w:r>
      <w:proofErr w:type="spellStart"/>
      <w:r>
        <w:t>NewOrderValue</w:t>
      </w:r>
      <w:proofErr w:type="spellEnd"/>
    </w:p>
    <w:p w14:paraId="6A402B9E" w14:textId="77777777" w:rsidR="00AA11CC" w:rsidRDefault="00AA11CC" w:rsidP="00AA11CC">
      <w:pPr>
        <w:pStyle w:val="CodeLast"/>
        <w:spacing w:after="0"/>
      </w:pPr>
      <w:r>
        <w:t>----------- ----------- ----------- -------------</w:t>
      </w:r>
    </w:p>
    <w:p w14:paraId="6A402B9F" w14:textId="77777777" w:rsidR="00AA11CC" w:rsidRDefault="00AA11CC" w:rsidP="00AA11CC">
      <w:pPr>
        <w:pStyle w:val="CodeLast"/>
        <w:spacing w:after="0"/>
      </w:pPr>
      <w:r>
        <w:t>400         10          5           10</w:t>
      </w:r>
    </w:p>
    <w:p w14:paraId="6A402BA0" w14:textId="77777777" w:rsidR="00AA11CC" w:rsidRPr="00697FD4" w:rsidRDefault="00AA11CC" w:rsidP="00AA11CC">
      <w:pPr>
        <w:pStyle w:val="CodeLast"/>
        <w:spacing w:after="0"/>
      </w:pPr>
      <w:r>
        <w:t>700         10          3           6</w:t>
      </w:r>
    </w:p>
    <w:p w14:paraId="6A402BA1" w14:textId="77777777" w:rsidR="00AA11CC" w:rsidRDefault="00AA11CC" w:rsidP="00697FD4">
      <w:r>
        <w:t xml:space="preserve">Now write a similar query that for employee 60 returns the same columns, but the new order value will now be the </w:t>
      </w:r>
      <w:proofErr w:type="spellStart"/>
      <w:r>
        <w:t>order_</w:t>
      </w:r>
      <w:proofErr w:type="gramStart"/>
      <w:r>
        <w:t>value</w:t>
      </w:r>
      <w:proofErr w:type="spellEnd"/>
      <w:r>
        <w:t xml:space="preserve">  as</w:t>
      </w:r>
      <w:proofErr w:type="gramEnd"/>
      <w:r>
        <w:t xml:space="preserve"> listed multiplied by three. </w:t>
      </w:r>
    </w:p>
    <w:p w14:paraId="6A402BA2" w14:textId="77777777" w:rsidR="00AA11CC" w:rsidRDefault="00AA11CC" w:rsidP="00AA11CC">
      <w:r>
        <w:t>You should produce a list that looks like.</w:t>
      </w:r>
    </w:p>
    <w:p w14:paraId="6A402BA3" w14:textId="77777777" w:rsidR="00AA11CC" w:rsidRPr="00AA11CC" w:rsidRDefault="00AA11CC" w:rsidP="00AA11CC">
      <w:pPr>
        <w:pStyle w:val="CodeLast"/>
        <w:spacing w:after="0"/>
      </w:pPr>
      <w:proofErr w:type="spellStart"/>
      <w:r w:rsidRPr="00AA11CC">
        <w:t>order_no</w:t>
      </w:r>
      <w:proofErr w:type="spellEnd"/>
      <w:r w:rsidRPr="00AA11CC">
        <w:t xml:space="preserve">    </w:t>
      </w:r>
      <w:proofErr w:type="spellStart"/>
      <w:r w:rsidRPr="00AA11CC">
        <w:t>emp_no</w:t>
      </w:r>
      <w:proofErr w:type="spellEnd"/>
      <w:r w:rsidRPr="00AA11CC">
        <w:t xml:space="preserve">      </w:t>
      </w:r>
      <w:proofErr w:type="spellStart"/>
      <w:r w:rsidRPr="00AA11CC">
        <w:t>order_value</w:t>
      </w:r>
      <w:proofErr w:type="spellEnd"/>
      <w:r w:rsidRPr="00AA11CC">
        <w:t xml:space="preserve"> </w:t>
      </w:r>
      <w:proofErr w:type="spellStart"/>
      <w:r w:rsidRPr="00AA11CC">
        <w:t>NewOrderValue</w:t>
      </w:r>
      <w:proofErr w:type="spellEnd"/>
    </w:p>
    <w:p w14:paraId="6A402BA4" w14:textId="77777777" w:rsidR="00AA11CC" w:rsidRPr="00AA11CC" w:rsidRDefault="00AA11CC" w:rsidP="00AA11CC">
      <w:pPr>
        <w:pStyle w:val="CodeLast"/>
        <w:spacing w:after="0"/>
      </w:pPr>
      <w:r w:rsidRPr="00AA11CC">
        <w:t>----------- ----------- ----------- -------------100         60          7           21</w:t>
      </w:r>
    </w:p>
    <w:p w14:paraId="6A402BA5" w14:textId="77777777" w:rsidR="00AA11CC" w:rsidRPr="00AA11CC" w:rsidRDefault="00AA11CC" w:rsidP="00AA11CC">
      <w:pPr>
        <w:pStyle w:val="CodeLast"/>
        <w:spacing w:after="0"/>
      </w:pPr>
      <w:r w:rsidRPr="00AA11CC">
        <w:t>200         60          6           18</w:t>
      </w:r>
    </w:p>
    <w:p w14:paraId="6A402BA6" w14:textId="77777777" w:rsidR="00AA11CC" w:rsidRPr="00AA11CC" w:rsidRDefault="00AA11CC" w:rsidP="00AA11CC">
      <w:pPr>
        <w:pStyle w:val="CodeLast"/>
        <w:spacing w:after="0"/>
      </w:pPr>
      <w:r w:rsidRPr="00AA11CC">
        <w:t>300         60          12          36</w:t>
      </w:r>
    </w:p>
    <w:p w14:paraId="6A402BA7" w14:textId="77777777" w:rsidR="00AA11CC" w:rsidRPr="00AA11CC" w:rsidRDefault="00AA11CC" w:rsidP="00AA11CC">
      <w:pPr>
        <w:pStyle w:val="CodeLast"/>
        <w:spacing w:after="0"/>
      </w:pPr>
      <w:r w:rsidRPr="00AA11CC">
        <w:t>500         60          2           6</w:t>
      </w:r>
    </w:p>
    <w:p w14:paraId="6A402BA8" w14:textId="77777777" w:rsidR="00AA11CC" w:rsidRDefault="00AA11CC" w:rsidP="00AA11CC">
      <w:pPr>
        <w:pStyle w:val="CodeLast"/>
        <w:spacing w:after="0"/>
      </w:pPr>
      <w:r w:rsidRPr="00AA11CC">
        <w:t>800         60          3           9</w:t>
      </w:r>
    </w:p>
    <w:p w14:paraId="6A402BA9" w14:textId="77777777" w:rsidR="00AA11CC" w:rsidRDefault="00AA11CC" w:rsidP="00697FD4">
      <w:r>
        <w:t>Now write a query that returns all the remaining orders (i.e. not for employee 10 or 60) that keeps returns the new order value as the same value of the order value as listed.</w:t>
      </w:r>
    </w:p>
    <w:p w14:paraId="6A402BAA" w14:textId="77777777" w:rsidR="00AA11CC" w:rsidRDefault="00AA11CC" w:rsidP="00697FD4">
      <w:r>
        <w:t>You should produce a list that looks like.</w:t>
      </w:r>
    </w:p>
    <w:p w14:paraId="6A402BAB" w14:textId="77777777" w:rsidR="00AA11CC" w:rsidRPr="00AA11CC" w:rsidRDefault="00AA11CC" w:rsidP="00AA11CC">
      <w:pPr>
        <w:pStyle w:val="CodeLast"/>
        <w:spacing w:after="0"/>
      </w:pPr>
      <w:proofErr w:type="spellStart"/>
      <w:r w:rsidRPr="00AA11CC">
        <w:t>order_no</w:t>
      </w:r>
      <w:proofErr w:type="spellEnd"/>
      <w:r w:rsidRPr="00AA11CC">
        <w:t xml:space="preserve">    </w:t>
      </w:r>
      <w:proofErr w:type="spellStart"/>
      <w:r w:rsidRPr="00AA11CC">
        <w:t>emp_no</w:t>
      </w:r>
      <w:proofErr w:type="spellEnd"/>
      <w:r w:rsidRPr="00AA11CC">
        <w:t xml:space="preserve">      </w:t>
      </w:r>
      <w:proofErr w:type="spellStart"/>
      <w:r w:rsidRPr="00AA11CC">
        <w:t>order_value</w:t>
      </w:r>
      <w:proofErr w:type="spellEnd"/>
      <w:r w:rsidRPr="00AA11CC">
        <w:t xml:space="preserve"> </w:t>
      </w:r>
      <w:proofErr w:type="spellStart"/>
      <w:r w:rsidRPr="00AA11CC">
        <w:t>NewOrderValue</w:t>
      </w:r>
      <w:proofErr w:type="spellEnd"/>
    </w:p>
    <w:p w14:paraId="6A402BAC" w14:textId="77777777" w:rsidR="00AA11CC" w:rsidRPr="00AA11CC" w:rsidRDefault="00AA11CC" w:rsidP="00AA11CC">
      <w:pPr>
        <w:pStyle w:val="CodeLast"/>
        <w:spacing w:after="0"/>
      </w:pPr>
      <w:r w:rsidRPr="00AA11CC">
        <w:t>----------- ----------- ----------- -------------</w:t>
      </w:r>
      <w:r>
        <w:t>6</w:t>
      </w:r>
      <w:r w:rsidRPr="00AA11CC">
        <w:t xml:space="preserve">00         </w:t>
      </w:r>
      <w:r>
        <w:t>5</w:t>
      </w:r>
      <w:r w:rsidRPr="00AA11CC">
        <w:t xml:space="preserve">0          </w:t>
      </w:r>
      <w:r>
        <w:t>27          27</w:t>
      </w:r>
    </w:p>
    <w:p w14:paraId="6A402BAD" w14:textId="77777777" w:rsidR="00AA11CC" w:rsidRDefault="00AA11CC" w:rsidP="00697FD4">
      <w:r>
        <w:t>Now combine these three queries into one. Hint – use the UNION statement.</w:t>
      </w:r>
    </w:p>
    <w:p w14:paraId="6A402BAE" w14:textId="77777777" w:rsidR="00AA11CC" w:rsidRDefault="00AA11CC" w:rsidP="00697FD4">
      <w:r>
        <w:t>You should produce a list that looks like.</w:t>
      </w:r>
    </w:p>
    <w:p w14:paraId="6A402BAF" w14:textId="77777777" w:rsidR="00AA11CC" w:rsidRPr="00AA11CC" w:rsidRDefault="00AA11CC" w:rsidP="00AA11CC">
      <w:pPr>
        <w:pStyle w:val="CodeLast"/>
        <w:spacing w:after="0"/>
      </w:pPr>
      <w:proofErr w:type="spellStart"/>
      <w:r w:rsidRPr="00AA11CC">
        <w:t>order_no</w:t>
      </w:r>
      <w:proofErr w:type="spellEnd"/>
      <w:r w:rsidRPr="00AA11CC">
        <w:t xml:space="preserve">    </w:t>
      </w:r>
      <w:proofErr w:type="spellStart"/>
      <w:r w:rsidRPr="00AA11CC">
        <w:t>emp_no</w:t>
      </w:r>
      <w:proofErr w:type="spellEnd"/>
      <w:r w:rsidRPr="00AA11CC">
        <w:t xml:space="preserve">      </w:t>
      </w:r>
      <w:proofErr w:type="spellStart"/>
      <w:r w:rsidRPr="00AA11CC">
        <w:t>order_value</w:t>
      </w:r>
      <w:proofErr w:type="spellEnd"/>
      <w:r w:rsidRPr="00AA11CC">
        <w:t xml:space="preserve"> </w:t>
      </w:r>
      <w:proofErr w:type="spellStart"/>
      <w:r w:rsidRPr="00AA11CC">
        <w:t>NewOrderValue</w:t>
      </w:r>
      <w:proofErr w:type="spellEnd"/>
    </w:p>
    <w:p w14:paraId="6A402BB0" w14:textId="77777777" w:rsidR="00AA11CC" w:rsidRPr="00AA11CC" w:rsidRDefault="00AA11CC" w:rsidP="00AA11CC">
      <w:pPr>
        <w:pStyle w:val="CodeLast"/>
        <w:spacing w:after="0"/>
      </w:pPr>
      <w:r w:rsidRPr="00AA11CC">
        <w:t>----------- ----------- ----------- -------------</w:t>
      </w:r>
    </w:p>
    <w:p w14:paraId="6A402BB1" w14:textId="77777777" w:rsidR="00AA11CC" w:rsidRPr="00AA11CC" w:rsidRDefault="00AA11CC" w:rsidP="00AA11CC">
      <w:pPr>
        <w:pStyle w:val="CodeLast"/>
        <w:spacing w:after="0"/>
      </w:pPr>
      <w:r w:rsidRPr="00AA11CC">
        <w:t>100         60          7           21</w:t>
      </w:r>
    </w:p>
    <w:p w14:paraId="6A402BB2" w14:textId="77777777" w:rsidR="00AA11CC" w:rsidRPr="00AA11CC" w:rsidRDefault="00AA11CC" w:rsidP="00AA11CC">
      <w:pPr>
        <w:pStyle w:val="CodeLast"/>
        <w:spacing w:after="0"/>
      </w:pPr>
      <w:r w:rsidRPr="00AA11CC">
        <w:t>200         60          6           18</w:t>
      </w:r>
    </w:p>
    <w:p w14:paraId="6A402BB3" w14:textId="77777777" w:rsidR="00AA11CC" w:rsidRPr="00AA11CC" w:rsidRDefault="00AA11CC" w:rsidP="00AA11CC">
      <w:pPr>
        <w:pStyle w:val="CodeLast"/>
        <w:spacing w:after="0"/>
      </w:pPr>
      <w:r w:rsidRPr="00AA11CC">
        <w:t>300         60          12          36</w:t>
      </w:r>
    </w:p>
    <w:p w14:paraId="6A402BB4" w14:textId="77777777" w:rsidR="00AA11CC" w:rsidRPr="00AA11CC" w:rsidRDefault="00AA11CC" w:rsidP="00AA11CC">
      <w:pPr>
        <w:pStyle w:val="CodeLast"/>
        <w:spacing w:after="0"/>
      </w:pPr>
      <w:r w:rsidRPr="00AA11CC">
        <w:t>400         10          5           10</w:t>
      </w:r>
    </w:p>
    <w:p w14:paraId="6A402BB5" w14:textId="77777777" w:rsidR="00AA11CC" w:rsidRPr="00AA11CC" w:rsidRDefault="00AA11CC" w:rsidP="00AA11CC">
      <w:pPr>
        <w:pStyle w:val="CodeLast"/>
        <w:spacing w:after="0"/>
      </w:pPr>
      <w:r w:rsidRPr="00AA11CC">
        <w:t>500         60          2           6</w:t>
      </w:r>
    </w:p>
    <w:p w14:paraId="6A402BB6" w14:textId="77777777" w:rsidR="00AA11CC" w:rsidRPr="00AA11CC" w:rsidRDefault="00AA11CC" w:rsidP="00AA11CC">
      <w:pPr>
        <w:pStyle w:val="CodeLast"/>
        <w:spacing w:after="0"/>
      </w:pPr>
      <w:r w:rsidRPr="00AA11CC">
        <w:t>600         50          27          27</w:t>
      </w:r>
    </w:p>
    <w:p w14:paraId="6A402BB7" w14:textId="77777777" w:rsidR="00AA11CC" w:rsidRPr="00AA11CC" w:rsidRDefault="00AA11CC" w:rsidP="00AA11CC">
      <w:pPr>
        <w:pStyle w:val="CodeLast"/>
        <w:spacing w:after="0"/>
      </w:pPr>
      <w:r w:rsidRPr="00AA11CC">
        <w:t>700         10          3           6</w:t>
      </w:r>
    </w:p>
    <w:p w14:paraId="6A402BB8" w14:textId="77777777" w:rsidR="00AA11CC" w:rsidRPr="00AA11CC" w:rsidRDefault="00AA11CC" w:rsidP="00AA11CC">
      <w:pPr>
        <w:pStyle w:val="CodeLast"/>
        <w:spacing w:after="0"/>
      </w:pPr>
      <w:r w:rsidRPr="00AA11CC">
        <w:t>800         60          3           9</w:t>
      </w:r>
    </w:p>
    <w:p w14:paraId="6A402BB9" w14:textId="77777777" w:rsidR="00AA11CC" w:rsidRPr="00993762" w:rsidRDefault="00993762" w:rsidP="00697FD4">
      <w:pPr>
        <w:rPr>
          <w:b/>
        </w:rPr>
      </w:pPr>
      <w:r w:rsidRPr="00993762">
        <w:rPr>
          <w:b/>
        </w:rPr>
        <w:t>Query 17</w:t>
      </w:r>
    </w:p>
    <w:p w14:paraId="6A402BBA" w14:textId="77777777" w:rsidR="00993762" w:rsidRDefault="00993762" w:rsidP="00697FD4">
      <w:r>
        <w:t xml:space="preserve">Take your query above an order it by </w:t>
      </w:r>
      <w:proofErr w:type="spellStart"/>
      <w:r>
        <w:t>emp_no</w:t>
      </w:r>
      <w:proofErr w:type="spellEnd"/>
      <w:r>
        <w:t xml:space="preserve"> (in ascending order) and within each </w:t>
      </w:r>
      <w:proofErr w:type="spellStart"/>
      <w:r>
        <w:t>emp_no</w:t>
      </w:r>
      <w:proofErr w:type="spellEnd"/>
      <w:r>
        <w:t xml:space="preserve"> by </w:t>
      </w:r>
      <w:proofErr w:type="spellStart"/>
      <w:r>
        <w:t>order_value</w:t>
      </w:r>
      <w:proofErr w:type="spellEnd"/>
      <w:r>
        <w:t xml:space="preserve"> (also in ascending order).</w:t>
      </w:r>
    </w:p>
    <w:p w14:paraId="6A402BBB" w14:textId="77777777" w:rsidR="00993762" w:rsidRDefault="00993762" w:rsidP="00697FD4">
      <w:r>
        <w:lastRenderedPageBreak/>
        <w:t>Your output should look like.</w:t>
      </w:r>
    </w:p>
    <w:p w14:paraId="6A402BBC" w14:textId="77777777" w:rsidR="00993762" w:rsidRDefault="00993762" w:rsidP="00993762">
      <w:pPr>
        <w:pStyle w:val="CodeLast"/>
        <w:spacing w:after="0"/>
      </w:pPr>
      <w:proofErr w:type="spellStart"/>
      <w:r>
        <w:t>order_no</w:t>
      </w:r>
      <w:proofErr w:type="spellEnd"/>
      <w:r>
        <w:t xml:space="preserve">    </w:t>
      </w:r>
      <w:proofErr w:type="spellStart"/>
      <w:r>
        <w:t>emp_no</w:t>
      </w:r>
      <w:proofErr w:type="spellEnd"/>
      <w:r>
        <w:t xml:space="preserve">      </w:t>
      </w:r>
      <w:proofErr w:type="spellStart"/>
      <w:r>
        <w:t>order_value</w:t>
      </w:r>
      <w:proofErr w:type="spellEnd"/>
      <w:r>
        <w:t xml:space="preserve"> </w:t>
      </w:r>
      <w:proofErr w:type="spellStart"/>
      <w:r>
        <w:t>NewOrderValue</w:t>
      </w:r>
      <w:proofErr w:type="spellEnd"/>
    </w:p>
    <w:p w14:paraId="6A402BBD" w14:textId="77777777" w:rsidR="00993762" w:rsidRDefault="00993762" w:rsidP="00993762">
      <w:pPr>
        <w:pStyle w:val="CodeLast"/>
        <w:spacing w:after="0"/>
      </w:pPr>
      <w:r>
        <w:t>----------- ----------- ----------- -------------</w:t>
      </w:r>
    </w:p>
    <w:p w14:paraId="6A402BBE" w14:textId="77777777" w:rsidR="00993762" w:rsidRDefault="00993762" w:rsidP="00993762">
      <w:pPr>
        <w:pStyle w:val="CodeLast"/>
        <w:spacing w:after="0"/>
      </w:pPr>
      <w:r>
        <w:t>700         10          3           6</w:t>
      </w:r>
    </w:p>
    <w:p w14:paraId="6A402BBF" w14:textId="77777777" w:rsidR="00993762" w:rsidRDefault="00993762" w:rsidP="00993762">
      <w:pPr>
        <w:pStyle w:val="CodeLast"/>
        <w:spacing w:after="0"/>
      </w:pPr>
      <w:r>
        <w:t>400         10          5           10</w:t>
      </w:r>
    </w:p>
    <w:p w14:paraId="6A402BC0" w14:textId="77777777" w:rsidR="00993762" w:rsidRDefault="00993762" w:rsidP="00993762">
      <w:pPr>
        <w:pStyle w:val="CodeLast"/>
        <w:spacing w:after="0"/>
      </w:pPr>
      <w:r>
        <w:t>600         50          27          27</w:t>
      </w:r>
    </w:p>
    <w:p w14:paraId="6A402BC1" w14:textId="77777777" w:rsidR="00993762" w:rsidRDefault="00993762" w:rsidP="00993762">
      <w:pPr>
        <w:pStyle w:val="CodeLast"/>
        <w:spacing w:after="0"/>
      </w:pPr>
      <w:r>
        <w:t>500         60          2           6</w:t>
      </w:r>
    </w:p>
    <w:p w14:paraId="6A402BC2" w14:textId="77777777" w:rsidR="00993762" w:rsidRDefault="00993762" w:rsidP="00993762">
      <w:pPr>
        <w:pStyle w:val="CodeLast"/>
        <w:spacing w:after="0"/>
      </w:pPr>
      <w:r>
        <w:t>800         60          3           9</w:t>
      </w:r>
    </w:p>
    <w:p w14:paraId="6A402BC3" w14:textId="77777777" w:rsidR="00993762" w:rsidRDefault="00993762" w:rsidP="00993762">
      <w:pPr>
        <w:pStyle w:val="CodeLast"/>
        <w:spacing w:after="0"/>
      </w:pPr>
      <w:r>
        <w:t>200         60          6           18</w:t>
      </w:r>
    </w:p>
    <w:p w14:paraId="6A402BC4" w14:textId="77777777" w:rsidR="00993762" w:rsidRDefault="00993762" w:rsidP="00993762">
      <w:pPr>
        <w:pStyle w:val="CodeLast"/>
        <w:spacing w:after="0"/>
      </w:pPr>
      <w:r>
        <w:t>100         60          7           21</w:t>
      </w:r>
    </w:p>
    <w:p w14:paraId="6A402BC5" w14:textId="77777777" w:rsidR="00993762" w:rsidRDefault="00993762" w:rsidP="00993762">
      <w:pPr>
        <w:pStyle w:val="CodeLast"/>
        <w:spacing w:after="0"/>
      </w:pPr>
      <w:r>
        <w:t>300         60          12          36</w:t>
      </w:r>
    </w:p>
    <w:p w14:paraId="6A402BC6" w14:textId="77777777" w:rsidR="00993762" w:rsidRPr="00247843" w:rsidRDefault="00993762" w:rsidP="00993762">
      <w:pPr>
        <w:pStyle w:val="Heading2"/>
      </w:pPr>
      <w:r>
        <w:t>Computing each row</w:t>
      </w:r>
    </w:p>
    <w:p w14:paraId="6A402BC7" w14:textId="77777777" w:rsidR="00993762" w:rsidRDefault="00993762" w:rsidP="00993762">
      <w:pPr>
        <w:pStyle w:val="Heading3"/>
        <w:tabs>
          <w:tab w:val="left" w:pos="1830"/>
        </w:tabs>
      </w:pPr>
      <w:r>
        <w:t>Query 18</w:t>
      </w:r>
      <w:r>
        <w:tab/>
      </w:r>
    </w:p>
    <w:p w14:paraId="6A402BC8" w14:textId="77777777" w:rsidR="00993762" w:rsidRPr="00993762" w:rsidRDefault="00993762" w:rsidP="00993762">
      <w:r>
        <w:t>We want to produce the same output as in query 16 or 17 but without using a UNION statement.</w:t>
      </w:r>
      <w:r w:rsidR="00F350FF">
        <w:t xml:space="preserve"> Hint: use a CASE statement.</w:t>
      </w:r>
    </w:p>
    <w:sectPr w:rsidR="00993762" w:rsidRPr="00993762" w:rsidSect="00F8046D">
      <w:headerReference w:type="even" r:id="rId14"/>
      <w:headerReference w:type="default" r:id="rId15"/>
      <w:footerReference w:type="even" r:id="rId16"/>
      <w:footerReference w:type="default" r:id="rId17"/>
      <w:headerReference w:type="first" r:id="rId18"/>
      <w:footerReference w:type="first" r:id="rId19"/>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02BCB" w14:textId="77777777" w:rsidR="00633AC2" w:rsidRDefault="00633AC2">
      <w:r>
        <w:separator/>
      </w:r>
    </w:p>
  </w:endnote>
  <w:endnote w:type="continuationSeparator" w:id="0">
    <w:p w14:paraId="6A402BCC" w14:textId="77777777" w:rsidR="00633AC2" w:rsidRDefault="00633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02BCF" w14:textId="77777777" w:rsidR="00287A17" w:rsidRDefault="00287A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02BD0" w14:textId="77777777" w:rsidR="00287A17" w:rsidRDefault="00287A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02BD2" w14:textId="77777777" w:rsidR="00287A17" w:rsidRDefault="00287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02BC9" w14:textId="77777777" w:rsidR="00633AC2" w:rsidRDefault="00633AC2">
      <w:r>
        <w:separator/>
      </w:r>
    </w:p>
  </w:footnote>
  <w:footnote w:type="continuationSeparator" w:id="0">
    <w:p w14:paraId="6A402BCA" w14:textId="77777777" w:rsidR="00633AC2" w:rsidRDefault="00633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02BCD" w14:textId="77777777" w:rsidR="00287A17" w:rsidRDefault="00287A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02BCE" w14:textId="77777777" w:rsidR="00287A17" w:rsidRDefault="00287A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02BD1" w14:textId="77777777" w:rsidR="00287A17" w:rsidRDefault="00287A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8AC88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124D5155"/>
    <w:multiLevelType w:val="hybridMultilevel"/>
    <w:tmpl w:val="FB08F682"/>
    <w:lvl w:ilvl="0" w:tplc="DFB60E94">
      <w:start w:val="1"/>
      <w:numFmt w:val="lowerRoman"/>
      <w:pStyle w:val="SubStep"/>
      <w:lvlText w:val="%1."/>
      <w:lvlJc w:val="right"/>
      <w:pPr>
        <w:tabs>
          <w:tab w:val="num" w:pos="1260"/>
        </w:tabs>
        <w:ind w:left="1260" w:hanging="180"/>
      </w:pPr>
      <w:rPr>
        <w:rFonts w:ascii="Arial" w:hAnsi="Arial" w:hint="default"/>
        <w:caps w:val="0"/>
        <w:strike w:val="0"/>
        <w:dstrike w:val="0"/>
        <w:vanish w:val="0"/>
        <w:color w:val="auto"/>
        <w:spacing w:val="0"/>
        <w:w w:val="100"/>
        <w:kern w:val="2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2088"/>
        </w:tabs>
        <w:ind w:left="2088" w:hanging="360"/>
      </w:pPr>
      <w:rPr>
        <w:rFonts w:ascii="Wingdings" w:hAnsi="Wingdings" w:hint="default"/>
        <w:position w:val="-4"/>
        <w:sz w:val="32"/>
      </w:rPr>
    </w:lvl>
    <w:lvl w:ilvl="2" w:tplc="2604E68A">
      <w:start w:val="1"/>
      <w:numFmt w:val="lowerRoman"/>
      <w:pStyle w:val="SubStep"/>
      <w:lvlText w:val="%3."/>
      <w:lvlJc w:val="right"/>
      <w:pPr>
        <w:tabs>
          <w:tab w:val="num" w:pos="2808"/>
        </w:tabs>
        <w:ind w:left="2808" w:hanging="180"/>
      </w:pPr>
    </w:lvl>
    <w:lvl w:ilvl="3" w:tplc="FFFFFFFF" w:tentative="1">
      <w:start w:val="1"/>
      <w:numFmt w:val="decimal"/>
      <w:lvlText w:val="%4."/>
      <w:lvlJc w:val="left"/>
      <w:pPr>
        <w:tabs>
          <w:tab w:val="num" w:pos="3528"/>
        </w:tabs>
        <w:ind w:left="3528" w:hanging="360"/>
      </w:pPr>
    </w:lvl>
    <w:lvl w:ilvl="4" w:tplc="FFFFFFFF" w:tentative="1">
      <w:start w:val="1"/>
      <w:numFmt w:val="lowerLetter"/>
      <w:lvlText w:val="%5."/>
      <w:lvlJc w:val="left"/>
      <w:pPr>
        <w:tabs>
          <w:tab w:val="num" w:pos="4248"/>
        </w:tabs>
        <w:ind w:left="4248" w:hanging="360"/>
      </w:pPr>
    </w:lvl>
    <w:lvl w:ilvl="5" w:tplc="FFFFFFFF" w:tentative="1">
      <w:start w:val="1"/>
      <w:numFmt w:val="lowerRoman"/>
      <w:lvlText w:val="%6."/>
      <w:lvlJc w:val="right"/>
      <w:pPr>
        <w:tabs>
          <w:tab w:val="num" w:pos="4968"/>
        </w:tabs>
        <w:ind w:left="4968" w:hanging="180"/>
      </w:pPr>
    </w:lvl>
    <w:lvl w:ilvl="6" w:tplc="FFFFFFFF" w:tentative="1">
      <w:start w:val="1"/>
      <w:numFmt w:val="decimal"/>
      <w:lvlText w:val="%7."/>
      <w:lvlJc w:val="left"/>
      <w:pPr>
        <w:tabs>
          <w:tab w:val="num" w:pos="5688"/>
        </w:tabs>
        <w:ind w:left="5688" w:hanging="360"/>
      </w:pPr>
    </w:lvl>
    <w:lvl w:ilvl="7" w:tplc="FFFFFFFF" w:tentative="1">
      <w:start w:val="1"/>
      <w:numFmt w:val="lowerLetter"/>
      <w:lvlText w:val="%8."/>
      <w:lvlJc w:val="left"/>
      <w:pPr>
        <w:tabs>
          <w:tab w:val="num" w:pos="6408"/>
        </w:tabs>
        <w:ind w:left="6408" w:hanging="360"/>
      </w:pPr>
    </w:lvl>
    <w:lvl w:ilvl="8" w:tplc="FFFFFFFF" w:tentative="1">
      <w:start w:val="1"/>
      <w:numFmt w:val="lowerRoman"/>
      <w:lvlText w:val="%9."/>
      <w:lvlJc w:val="right"/>
      <w:pPr>
        <w:tabs>
          <w:tab w:val="num" w:pos="7128"/>
        </w:tabs>
        <w:ind w:left="7128" w:hanging="180"/>
      </w:pPr>
    </w:lvl>
  </w:abstractNum>
  <w:abstractNum w:abstractNumId="3">
    <w:nsid w:val="1E86237C"/>
    <w:multiLevelType w:val="hybridMultilevel"/>
    <w:tmpl w:val="1896A5F0"/>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4">
    <w:nsid w:val="248E0B4B"/>
    <w:multiLevelType w:val="multilevel"/>
    <w:tmpl w:val="803620D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C066607"/>
    <w:multiLevelType w:val="multilevel"/>
    <w:tmpl w:val="A0F2F77C"/>
    <w:lvl w:ilvl="0">
      <w:start w:val="1"/>
      <w:numFmt w:val="decimal"/>
      <w:lvlText w:val="%1."/>
      <w:lvlJc w:val="left"/>
      <w:pPr>
        <w:tabs>
          <w:tab w:val="num" w:pos="1259"/>
        </w:tabs>
        <w:ind w:left="1259" w:hanging="360"/>
      </w:pPr>
    </w:lvl>
    <w:lvl w:ilvl="1">
      <w:start w:val="1"/>
      <w:numFmt w:val="lowerLetter"/>
      <w:lvlText w:val="%2."/>
      <w:lvlJc w:val="left"/>
      <w:pPr>
        <w:tabs>
          <w:tab w:val="num" w:pos="1979"/>
        </w:tabs>
        <w:ind w:left="1979" w:hanging="360"/>
      </w:pPr>
    </w:lvl>
    <w:lvl w:ilvl="2">
      <w:start w:val="1"/>
      <w:numFmt w:val="lowerRoman"/>
      <w:lvlText w:val="%3."/>
      <w:lvlJc w:val="right"/>
      <w:pPr>
        <w:tabs>
          <w:tab w:val="num" w:pos="2699"/>
        </w:tabs>
        <w:ind w:left="2699" w:hanging="180"/>
      </w:pPr>
    </w:lvl>
    <w:lvl w:ilvl="3">
      <w:start w:val="1"/>
      <w:numFmt w:val="decimal"/>
      <w:lvlText w:val="%4."/>
      <w:lvlJc w:val="left"/>
      <w:pPr>
        <w:tabs>
          <w:tab w:val="num" w:pos="3419"/>
        </w:tabs>
        <w:ind w:left="3419" w:hanging="360"/>
      </w:pPr>
    </w:lvl>
    <w:lvl w:ilvl="4">
      <w:start w:val="1"/>
      <w:numFmt w:val="lowerLetter"/>
      <w:lvlText w:val="%5."/>
      <w:lvlJc w:val="left"/>
      <w:pPr>
        <w:tabs>
          <w:tab w:val="num" w:pos="4139"/>
        </w:tabs>
        <w:ind w:left="4139" w:hanging="360"/>
      </w:pPr>
    </w:lvl>
    <w:lvl w:ilvl="5">
      <w:start w:val="1"/>
      <w:numFmt w:val="lowerRoman"/>
      <w:lvlText w:val="%6."/>
      <w:lvlJc w:val="right"/>
      <w:pPr>
        <w:tabs>
          <w:tab w:val="num" w:pos="4859"/>
        </w:tabs>
        <w:ind w:left="4859" w:hanging="180"/>
      </w:pPr>
    </w:lvl>
    <w:lvl w:ilvl="6">
      <w:start w:val="1"/>
      <w:numFmt w:val="decimal"/>
      <w:lvlText w:val="%7."/>
      <w:lvlJc w:val="left"/>
      <w:pPr>
        <w:tabs>
          <w:tab w:val="num" w:pos="5579"/>
        </w:tabs>
        <w:ind w:left="5579" w:hanging="360"/>
      </w:pPr>
    </w:lvl>
    <w:lvl w:ilvl="7">
      <w:start w:val="1"/>
      <w:numFmt w:val="lowerLetter"/>
      <w:lvlText w:val="%8."/>
      <w:lvlJc w:val="left"/>
      <w:pPr>
        <w:tabs>
          <w:tab w:val="num" w:pos="6299"/>
        </w:tabs>
        <w:ind w:left="6299" w:hanging="360"/>
      </w:pPr>
    </w:lvl>
    <w:lvl w:ilvl="8">
      <w:start w:val="1"/>
      <w:numFmt w:val="lowerRoman"/>
      <w:lvlText w:val="%9."/>
      <w:lvlJc w:val="right"/>
      <w:pPr>
        <w:tabs>
          <w:tab w:val="num" w:pos="7019"/>
        </w:tabs>
        <w:ind w:left="7019" w:hanging="180"/>
      </w:pPr>
    </w:lvl>
  </w:abstractNum>
  <w:abstractNum w:abstractNumId="6">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ED50A4C"/>
    <w:multiLevelType w:val="multilevel"/>
    <w:tmpl w:val="5A0039C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0BB6DA0"/>
    <w:multiLevelType w:val="hybridMultilevel"/>
    <w:tmpl w:val="A0F2F77C"/>
    <w:lvl w:ilvl="0" w:tplc="0409000F">
      <w:start w:val="1"/>
      <w:numFmt w:val="decimal"/>
      <w:lvlText w:val="%1."/>
      <w:lvlJc w:val="left"/>
      <w:pPr>
        <w:tabs>
          <w:tab w:val="num" w:pos="1259"/>
        </w:tabs>
        <w:ind w:left="1259" w:hanging="360"/>
      </w:pPr>
    </w:lvl>
    <w:lvl w:ilvl="1" w:tplc="04090019" w:tentative="1">
      <w:start w:val="1"/>
      <w:numFmt w:val="lowerLetter"/>
      <w:lvlText w:val="%2."/>
      <w:lvlJc w:val="left"/>
      <w:pPr>
        <w:tabs>
          <w:tab w:val="num" w:pos="1979"/>
        </w:tabs>
        <w:ind w:left="1979" w:hanging="360"/>
      </w:pPr>
    </w:lvl>
    <w:lvl w:ilvl="2" w:tplc="0409001B" w:tentative="1">
      <w:start w:val="1"/>
      <w:numFmt w:val="lowerRoman"/>
      <w:lvlText w:val="%3."/>
      <w:lvlJc w:val="right"/>
      <w:pPr>
        <w:tabs>
          <w:tab w:val="num" w:pos="2699"/>
        </w:tabs>
        <w:ind w:left="2699" w:hanging="180"/>
      </w:pPr>
    </w:lvl>
    <w:lvl w:ilvl="3" w:tplc="0409000F" w:tentative="1">
      <w:start w:val="1"/>
      <w:numFmt w:val="decimal"/>
      <w:lvlText w:val="%4."/>
      <w:lvlJc w:val="left"/>
      <w:pPr>
        <w:tabs>
          <w:tab w:val="num" w:pos="3419"/>
        </w:tabs>
        <w:ind w:left="3419" w:hanging="360"/>
      </w:pPr>
    </w:lvl>
    <w:lvl w:ilvl="4" w:tplc="04090019" w:tentative="1">
      <w:start w:val="1"/>
      <w:numFmt w:val="lowerLetter"/>
      <w:lvlText w:val="%5."/>
      <w:lvlJc w:val="left"/>
      <w:pPr>
        <w:tabs>
          <w:tab w:val="num" w:pos="4139"/>
        </w:tabs>
        <w:ind w:left="4139" w:hanging="360"/>
      </w:pPr>
    </w:lvl>
    <w:lvl w:ilvl="5" w:tplc="0409001B" w:tentative="1">
      <w:start w:val="1"/>
      <w:numFmt w:val="lowerRoman"/>
      <w:lvlText w:val="%6."/>
      <w:lvlJc w:val="right"/>
      <w:pPr>
        <w:tabs>
          <w:tab w:val="num" w:pos="4859"/>
        </w:tabs>
        <w:ind w:left="4859" w:hanging="180"/>
      </w:pPr>
    </w:lvl>
    <w:lvl w:ilvl="6" w:tplc="0409000F" w:tentative="1">
      <w:start w:val="1"/>
      <w:numFmt w:val="decimal"/>
      <w:lvlText w:val="%7."/>
      <w:lvlJc w:val="left"/>
      <w:pPr>
        <w:tabs>
          <w:tab w:val="num" w:pos="5579"/>
        </w:tabs>
        <w:ind w:left="5579" w:hanging="360"/>
      </w:pPr>
    </w:lvl>
    <w:lvl w:ilvl="7" w:tplc="04090019" w:tentative="1">
      <w:start w:val="1"/>
      <w:numFmt w:val="lowerLetter"/>
      <w:lvlText w:val="%8."/>
      <w:lvlJc w:val="left"/>
      <w:pPr>
        <w:tabs>
          <w:tab w:val="num" w:pos="6299"/>
        </w:tabs>
        <w:ind w:left="6299" w:hanging="360"/>
      </w:pPr>
    </w:lvl>
    <w:lvl w:ilvl="8" w:tplc="0409001B" w:tentative="1">
      <w:start w:val="1"/>
      <w:numFmt w:val="lowerRoman"/>
      <w:lvlText w:val="%9."/>
      <w:lvlJc w:val="right"/>
      <w:pPr>
        <w:tabs>
          <w:tab w:val="num" w:pos="7019"/>
        </w:tabs>
        <w:ind w:left="7019" w:hanging="180"/>
      </w:pPr>
    </w:lvl>
  </w:abstractNum>
  <w:abstractNum w:abstractNumId="9">
    <w:nsid w:val="53C60EAC"/>
    <w:multiLevelType w:val="hybridMultilevel"/>
    <w:tmpl w:val="40464E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6B94382"/>
    <w:multiLevelType w:val="hybridMultilevel"/>
    <w:tmpl w:val="26444C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B85B75"/>
    <w:multiLevelType w:val="hybridMultilevel"/>
    <w:tmpl w:val="CC0EB3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F3519A7"/>
    <w:multiLevelType w:val="hybridMultilevel"/>
    <w:tmpl w:val="AC8AB6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29D3D1D"/>
    <w:multiLevelType w:val="hybridMultilevel"/>
    <w:tmpl w:val="F112CCD6"/>
    <w:lvl w:ilvl="0" w:tplc="DE18D6F4">
      <w:start w:val="1"/>
      <w:numFmt w:val="decimal"/>
      <w:pStyle w:val="Step"/>
      <w:lvlText w:val="%1."/>
      <w:lvlJc w:val="left"/>
      <w:pPr>
        <w:tabs>
          <w:tab w:val="num" w:pos="902"/>
        </w:tabs>
        <w:ind w:left="902" w:hanging="363"/>
      </w:pPr>
      <w:rPr>
        <w:rFonts w:hint="default"/>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2"/>
    <w:lvlOverride w:ilvl="0">
      <w:startOverride w:val="1"/>
    </w:lvlOverride>
  </w:num>
  <w:num w:numId="4">
    <w:abstractNumId w:val="6"/>
  </w:num>
  <w:num w:numId="5">
    <w:abstractNumId w:val="2"/>
    <w:lvlOverride w:ilvl="0">
      <w:startOverride w:val="1"/>
    </w:lvlOverride>
  </w:num>
  <w:num w:numId="6">
    <w:abstractNumId w:val="1"/>
    <w:lvlOverride w:ilvl="0">
      <w:lvl w:ilvl="0">
        <w:start w:val="1"/>
        <w:numFmt w:val="bullet"/>
        <w:lvlText w:val=""/>
        <w:legacy w:legacy="1" w:legacySpace="0" w:legacyIndent="283"/>
        <w:lvlJc w:val="left"/>
        <w:pPr>
          <w:ind w:left="1003" w:hanging="283"/>
        </w:pPr>
        <w:rPr>
          <w:rFonts w:ascii="Symbol" w:hAnsi="Symbol" w:hint="default"/>
        </w:rPr>
      </w:lvl>
    </w:lvlOverride>
  </w:num>
  <w:num w:numId="7">
    <w:abstractNumId w:val="12"/>
  </w:num>
  <w:num w:numId="8">
    <w:abstractNumId w:val="9"/>
  </w:num>
  <w:num w:numId="9">
    <w:abstractNumId w:val="10"/>
  </w:num>
  <w:num w:numId="10">
    <w:abstractNumId w:val="11"/>
  </w:num>
  <w:num w:numId="11">
    <w:abstractNumId w:val="4"/>
  </w:num>
  <w:num w:numId="12">
    <w:abstractNumId w:val="13"/>
    <w:lvlOverride w:ilvl="0">
      <w:startOverride w:val="1"/>
    </w:lvlOverride>
  </w:num>
  <w:num w:numId="13">
    <w:abstractNumId w:val="0"/>
  </w:num>
  <w:num w:numId="14">
    <w:abstractNumId w:val="7"/>
  </w:num>
  <w:num w:numId="15">
    <w:abstractNumId w:val="8"/>
  </w:num>
  <w:num w:numId="16">
    <w:abstractNumId w:val="5"/>
  </w:num>
  <w:num w:numId="17">
    <w:abstractNumId w:val="6"/>
  </w:num>
  <w:num w:numId="18">
    <w:abstractNumId w:val="13"/>
  </w:num>
  <w:num w:numId="19">
    <w:abstractNumId w:val="2"/>
  </w:num>
  <w:num w:numId="20">
    <w:abstractNumId w:val="3"/>
  </w:num>
  <w:num w:numId="21">
    <w:abstractNumId w:val="13"/>
    <w:lvlOverride w:ilvl="0">
      <w:startOverride w:val="1"/>
    </w:lvlOverride>
  </w:num>
  <w:num w:numId="22">
    <w:abstractNumId w:val="13"/>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8"/>
  <w:drawingGridHorizontalSpacing w:val="24"/>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78"/>
    <w:rsid w:val="00001167"/>
    <w:rsid w:val="000011E2"/>
    <w:rsid w:val="00002936"/>
    <w:rsid w:val="00003D93"/>
    <w:rsid w:val="00005D3A"/>
    <w:rsid w:val="00006CB6"/>
    <w:rsid w:val="0001070C"/>
    <w:rsid w:val="00010970"/>
    <w:rsid w:val="000114D0"/>
    <w:rsid w:val="00011F32"/>
    <w:rsid w:val="000130DA"/>
    <w:rsid w:val="00015D87"/>
    <w:rsid w:val="00017954"/>
    <w:rsid w:val="00020475"/>
    <w:rsid w:val="0002491F"/>
    <w:rsid w:val="0002603E"/>
    <w:rsid w:val="00027F5C"/>
    <w:rsid w:val="00033B1F"/>
    <w:rsid w:val="000342C8"/>
    <w:rsid w:val="00036B73"/>
    <w:rsid w:val="0003791A"/>
    <w:rsid w:val="00037E87"/>
    <w:rsid w:val="000413F7"/>
    <w:rsid w:val="000416CA"/>
    <w:rsid w:val="00044E65"/>
    <w:rsid w:val="000466DE"/>
    <w:rsid w:val="00047273"/>
    <w:rsid w:val="00050420"/>
    <w:rsid w:val="000505DD"/>
    <w:rsid w:val="000510C1"/>
    <w:rsid w:val="000522D6"/>
    <w:rsid w:val="00053E46"/>
    <w:rsid w:val="00057BB0"/>
    <w:rsid w:val="00057C5E"/>
    <w:rsid w:val="00057C81"/>
    <w:rsid w:val="00060AD9"/>
    <w:rsid w:val="00060B48"/>
    <w:rsid w:val="00061CE8"/>
    <w:rsid w:val="000626EA"/>
    <w:rsid w:val="00065FC2"/>
    <w:rsid w:val="0006603E"/>
    <w:rsid w:val="0006692D"/>
    <w:rsid w:val="0006745D"/>
    <w:rsid w:val="00067C41"/>
    <w:rsid w:val="000713BA"/>
    <w:rsid w:val="00073D8C"/>
    <w:rsid w:val="00076AB6"/>
    <w:rsid w:val="000775C5"/>
    <w:rsid w:val="00077DAE"/>
    <w:rsid w:val="00077E19"/>
    <w:rsid w:val="000804DD"/>
    <w:rsid w:val="00083A58"/>
    <w:rsid w:val="000858D9"/>
    <w:rsid w:val="00085FC3"/>
    <w:rsid w:val="0008675B"/>
    <w:rsid w:val="00087022"/>
    <w:rsid w:val="00087CBD"/>
    <w:rsid w:val="00090E50"/>
    <w:rsid w:val="00093DE5"/>
    <w:rsid w:val="00094DED"/>
    <w:rsid w:val="00096C41"/>
    <w:rsid w:val="00097190"/>
    <w:rsid w:val="000A04CC"/>
    <w:rsid w:val="000A0DF3"/>
    <w:rsid w:val="000A3485"/>
    <w:rsid w:val="000A3DA4"/>
    <w:rsid w:val="000A4016"/>
    <w:rsid w:val="000A44EE"/>
    <w:rsid w:val="000A76AE"/>
    <w:rsid w:val="000B2881"/>
    <w:rsid w:val="000B315A"/>
    <w:rsid w:val="000B4889"/>
    <w:rsid w:val="000B5DFB"/>
    <w:rsid w:val="000B6309"/>
    <w:rsid w:val="000C1327"/>
    <w:rsid w:val="000C2D80"/>
    <w:rsid w:val="000C4158"/>
    <w:rsid w:val="000C6BD6"/>
    <w:rsid w:val="000C6F02"/>
    <w:rsid w:val="000D0D91"/>
    <w:rsid w:val="000D1E82"/>
    <w:rsid w:val="000D5F01"/>
    <w:rsid w:val="000D6359"/>
    <w:rsid w:val="000D78A0"/>
    <w:rsid w:val="000D7DDE"/>
    <w:rsid w:val="000E090A"/>
    <w:rsid w:val="000E11BC"/>
    <w:rsid w:val="000E139B"/>
    <w:rsid w:val="000E2962"/>
    <w:rsid w:val="000F013B"/>
    <w:rsid w:val="000F045E"/>
    <w:rsid w:val="000F07FD"/>
    <w:rsid w:val="000F1EBF"/>
    <w:rsid w:val="000F2D8F"/>
    <w:rsid w:val="000F6FA5"/>
    <w:rsid w:val="00103092"/>
    <w:rsid w:val="00110CAF"/>
    <w:rsid w:val="00114DA8"/>
    <w:rsid w:val="001164EF"/>
    <w:rsid w:val="00117DD9"/>
    <w:rsid w:val="00120791"/>
    <w:rsid w:val="00120D14"/>
    <w:rsid w:val="001213A5"/>
    <w:rsid w:val="001214BA"/>
    <w:rsid w:val="001231C2"/>
    <w:rsid w:val="00123995"/>
    <w:rsid w:val="001240B4"/>
    <w:rsid w:val="00125D1F"/>
    <w:rsid w:val="0012614C"/>
    <w:rsid w:val="001261FA"/>
    <w:rsid w:val="001300CD"/>
    <w:rsid w:val="00134584"/>
    <w:rsid w:val="00136D32"/>
    <w:rsid w:val="001377E0"/>
    <w:rsid w:val="00141254"/>
    <w:rsid w:val="00141EA1"/>
    <w:rsid w:val="00142455"/>
    <w:rsid w:val="001475BB"/>
    <w:rsid w:val="00147ACC"/>
    <w:rsid w:val="001553D6"/>
    <w:rsid w:val="001558AF"/>
    <w:rsid w:val="00162C69"/>
    <w:rsid w:val="00163FF2"/>
    <w:rsid w:val="00164745"/>
    <w:rsid w:val="001664E2"/>
    <w:rsid w:val="00171054"/>
    <w:rsid w:val="00172C45"/>
    <w:rsid w:val="0017552F"/>
    <w:rsid w:val="001774CE"/>
    <w:rsid w:val="00182CF0"/>
    <w:rsid w:val="00187049"/>
    <w:rsid w:val="00187ABB"/>
    <w:rsid w:val="00192507"/>
    <w:rsid w:val="001A018E"/>
    <w:rsid w:val="001A107C"/>
    <w:rsid w:val="001A13F3"/>
    <w:rsid w:val="001A1D47"/>
    <w:rsid w:val="001A3A75"/>
    <w:rsid w:val="001A4FA3"/>
    <w:rsid w:val="001A5601"/>
    <w:rsid w:val="001A5D06"/>
    <w:rsid w:val="001B1879"/>
    <w:rsid w:val="001B3058"/>
    <w:rsid w:val="001C19E3"/>
    <w:rsid w:val="001C2AA8"/>
    <w:rsid w:val="001C2ADD"/>
    <w:rsid w:val="001C368B"/>
    <w:rsid w:val="001C449F"/>
    <w:rsid w:val="001D0626"/>
    <w:rsid w:val="001D11A5"/>
    <w:rsid w:val="001D295A"/>
    <w:rsid w:val="001D52F8"/>
    <w:rsid w:val="001E20C0"/>
    <w:rsid w:val="001E2222"/>
    <w:rsid w:val="001E2C9D"/>
    <w:rsid w:val="001E34FE"/>
    <w:rsid w:val="001E4A5C"/>
    <w:rsid w:val="001E5F0B"/>
    <w:rsid w:val="001E6C69"/>
    <w:rsid w:val="001F221E"/>
    <w:rsid w:val="001F29EE"/>
    <w:rsid w:val="002006F1"/>
    <w:rsid w:val="00211A91"/>
    <w:rsid w:val="0021216C"/>
    <w:rsid w:val="00214561"/>
    <w:rsid w:val="0021474C"/>
    <w:rsid w:val="00214CA7"/>
    <w:rsid w:val="00220183"/>
    <w:rsid w:val="0022218C"/>
    <w:rsid w:val="00222D7E"/>
    <w:rsid w:val="00226AC3"/>
    <w:rsid w:val="00230014"/>
    <w:rsid w:val="00230BEA"/>
    <w:rsid w:val="00230FE5"/>
    <w:rsid w:val="00231955"/>
    <w:rsid w:val="00232569"/>
    <w:rsid w:val="00232EDE"/>
    <w:rsid w:val="002353CD"/>
    <w:rsid w:val="00236CCC"/>
    <w:rsid w:val="00237D5B"/>
    <w:rsid w:val="002413F6"/>
    <w:rsid w:val="00244A52"/>
    <w:rsid w:val="00244A5E"/>
    <w:rsid w:val="00246CB1"/>
    <w:rsid w:val="00247843"/>
    <w:rsid w:val="00252724"/>
    <w:rsid w:val="00252AB6"/>
    <w:rsid w:val="00252F99"/>
    <w:rsid w:val="0025402E"/>
    <w:rsid w:val="00254149"/>
    <w:rsid w:val="0025620A"/>
    <w:rsid w:val="0025669B"/>
    <w:rsid w:val="00257A6B"/>
    <w:rsid w:val="00260E05"/>
    <w:rsid w:val="00260EBE"/>
    <w:rsid w:val="00261347"/>
    <w:rsid w:val="00263800"/>
    <w:rsid w:val="00265A6C"/>
    <w:rsid w:val="00270A3D"/>
    <w:rsid w:val="00272D44"/>
    <w:rsid w:val="002752D4"/>
    <w:rsid w:val="00283B16"/>
    <w:rsid w:val="00286FCF"/>
    <w:rsid w:val="00287089"/>
    <w:rsid w:val="00287A17"/>
    <w:rsid w:val="002918A0"/>
    <w:rsid w:val="002945E0"/>
    <w:rsid w:val="00294C86"/>
    <w:rsid w:val="002A0DC6"/>
    <w:rsid w:val="002A1C60"/>
    <w:rsid w:val="002A396E"/>
    <w:rsid w:val="002A4A4E"/>
    <w:rsid w:val="002A5CBC"/>
    <w:rsid w:val="002A5D79"/>
    <w:rsid w:val="002A652D"/>
    <w:rsid w:val="002B0292"/>
    <w:rsid w:val="002B0471"/>
    <w:rsid w:val="002B1DE5"/>
    <w:rsid w:val="002B3835"/>
    <w:rsid w:val="002B3D18"/>
    <w:rsid w:val="002B41B7"/>
    <w:rsid w:val="002B4240"/>
    <w:rsid w:val="002B551B"/>
    <w:rsid w:val="002B680E"/>
    <w:rsid w:val="002C0B50"/>
    <w:rsid w:val="002D0A90"/>
    <w:rsid w:val="002D2193"/>
    <w:rsid w:val="002D519D"/>
    <w:rsid w:val="002D5C8E"/>
    <w:rsid w:val="002E13E6"/>
    <w:rsid w:val="002E157A"/>
    <w:rsid w:val="002E2C0B"/>
    <w:rsid w:val="002E45B2"/>
    <w:rsid w:val="002E747D"/>
    <w:rsid w:val="002E789F"/>
    <w:rsid w:val="002F2975"/>
    <w:rsid w:val="002F391A"/>
    <w:rsid w:val="002F5F38"/>
    <w:rsid w:val="00303CED"/>
    <w:rsid w:val="00305760"/>
    <w:rsid w:val="00305915"/>
    <w:rsid w:val="00305C09"/>
    <w:rsid w:val="00306EDE"/>
    <w:rsid w:val="00313F6A"/>
    <w:rsid w:val="003144C8"/>
    <w:rsid w:val="00315574"/>
    <w:rsid w:val="00317A79"/>
    <w:rsid w:val="003207B6"/>
    <w:rsid w:val="00322BF3"/>
    <w:rsid w:val="00323D6C"/>
    <w:rsid w:val="00330764"/>
    <w:rsid w:val="003316CD"/>
    <w:rsid w:val="00332336"/>
    <w:rsid w:val="003346F1"/>
    <w:rsid w:val="00335662"/>
    <w:rsid w:val="0033581D"/>
    <w:rsid w:val="00336083"/>
    <w:rsid w:val="00337A2A"/>
    <w:rsid w:val="00337EE6"/>
    <w:rsid w:val="0034067D"/>
    <w:rsid w:val="003410D9"/>
    <w:rsid w:val="00344922"/>
    <w:rsid w:val="0034706A"/>
    <w:rsid w:val="00350883"/>
    <w:rsid w:val="00350E26"/>
    <w:rsid w:val="003522A7"/>
    <w:rsid w:val="003531FB"/>
    <w:rsid w:val="003537F4"/>
    <w:rsid w:val="0035728F"/>
    <w:rsid w:val="003601EE"/>
    <w:rsid w:val="00360C8C"/>
    <w:rsid w:val="00361175"/>
    <w:rsid w:val="0036519E"/>
    <w:rsid w:val="00366F21"/>
    <w:rsid w:val="003671E6"/>
    <w:rsid w:val="00367602"/>
    <w:rsid w:val="00370826"/>
    <w:rsid w:val="00371B12"/>
    <w:rsid w:val="00371CBB"/>
    <w:rsid w:val="0037565D"/>
    <w:rsid w:val="003768DA"/>
    <w:rsid w:val="00377E2E"/>
    <w:rsid w:val="00380E56"/>
    <w:rsid w:val="00381AD6"/>
    <w:rsid w:val="00381DC9"/>
    <w:rsid w:val="00382BBA"/>
    <w:rsid w:val="00382D37"/>
    <w:rsid w:val="00382F8D"/>
    <w:rsid w:val="00383999"/>
    <w:rsid w:val="00386746"/>
    <w:rsid w:val="00390B44"/>
    <w:rsid w:val="00390FA5"/>
    <w:rsid w:val="003919AA"/>
    <w:rsid w:val="00392719"/>
    <w:rsid w:val="00393260"/>
    <w:rsid w:val="00393D64"/>
    <w:rsid w:val="00394A61"/>
    <w:rsid w:val="0039524F"/>
    <w:rsid w:val="003957C9"/>
    <w:rsid w:val="00396356"/>
    <w:rsid w:val="003A1F65"/>
    <w:rsid w:val="003A39E8"/>
    <w:rsid w:val="003A5EBF"/>
    <w:rsid w:val="003A633D"/>
    <w:rsid w:val="003A7F31"/>
    <w:rsid w:val="003B55F7"/>
    <w:rsid w:val="003B5808"/>
    <w:rsid w:val="003C0EC7"/>
    <w:rsid w:val="003C2080"/>
    <w:rsid w:val="003C2605"/>
    <w:rsid w:val="003C296C"/>
    <w:rsid w:val="003C2BDB"/>
    <w:rsid w:val="003C30E7"/>
    <w:rsid w:val="003C3D31"/>
    <w:rsid w:val="003C462F"/>
    <w:rsid w:val="003C47EF"/>
    <w:rsid w:val="003C5F7D"/>
    <w:rsid w:val="003C62CF"/>
    <w:rsid w:val="003C6D51"/>
    <w:rsid w:val="003D00EB"/>
    <w:rsid w:val="003D1FDE"/>
    <w:rsid w:val="003D36B8"/>
    <w:rsid w:val="003D3AEF"/>
    <w:rsid w:val="003D77D1"/>
    <w:rsid w:val="003D79DE"/>
    <w:rsid w:val="003E1A4F"/>
    <w:rsid w:val="003E3507"/>
    <w:rsid w:val="003E362B"/>
    <w:rsid w:val="003E4ACE"/>
    <w:rsid w:val="003E50F3"/>
    <w:rsid w:val="003E6325"/>
    <w:rsid w:val="003F0745"/>
    <w:rsid w:val="003F300C"/>
    <w:rsid w:val="00400490"/>
    <w:rsid w:val="00402511"/>
    <w:rsid w:val="00404E12"/>
    <w:rsid w:val="00405598"/>
    <w:rsid w:val="00406F2E"/>
    <w:rsid w:val="00406F4E"/>
    <w:rsid w:val="004079F3"/>
    <w:rsid w:val="00407BD1"/>
    <w:rsid w:val="0041044D"/>
    <w:rsid w:val="004153FA"/>
    <w:rsid w:val="004166F6"/>
    <w:rsid w:val="00416753"/>
    <w:rsid w:val="00417A4F"/>
    <w:rsid w:val="00420F77"/>
    <w:rsid w:val="004244A8"/>
    <w:rsid w:val="0042475A"/>
    <w:rsid w:val="00424C82"/>
    <w:rsid w:val="0042527A"/>
    <w:rsid w:val="004267E1"/>
    <w:rsid w:val="00427180"/>
    <w:rsid w:val="004311DB"/>
    <w:rsid w:val="0043383B"/>
    <w:rsid w:val="0043613E"/>
    <w:rsid w:val="00440DA3"/>
    <w:rsid w:val="0045103D"/>
    <w:rsid w:val="00451466"/>
    <w:rsid w:val="00452ABB"/>
    <w:rsid w:val="004533FA"/>
    <w:rsid w:val="0045413D"/>
    <w:rsid w:val="00454E08"/>
    <w:rsid w:val="00456096"/>
    <w:rsid w:val="00456E57"/>
    <w:rsid w:val="00457941"/>
    <w:rsid w:val="004613A4"/>
    <w:rsid w:val="00461AED"/>
    <w:rsid w:val="00462194"/>
    <w:rsid w:val="00464C7B"/>
    <w:rsid w:val="00467FC3"/>
    <w:rsid w:val="004727C6"/>
    <w:rsid w:val="00473E3D"/>
    <w:rsid w:val="0047568D"/>
    <w:rsid w:val="004759AA"/>
    <w:rsid w:val="00475C4F"/>
    <w:rsid w:val="00480503"/>
    <w:rsid w:val="00481814"/>
    <w:rsid w:val="00483462"/>
    <w:rsid w:val="00484E13"/>
    <w:rsid w:val="0048546E"/>
    <w:rsid w:val="00485845"/>
    <w:rsid w:val="00485899"/>
    <w:rsid w:val="004859CF"/>
    <w:rsid w:val="00491272"/>
    <w:rsid w:val="004916BC"/>
    <w:rsid w:val="004935E2"/>
    <w:rsid w:val="004938F7"/>
    <w:rsid w:val="004955EB"/>
    <w:rsid w:val="004970BF"/>
    <w:rsid w:val="004A2316"/>
    <w:rsid w:val="004A279E"/>
    <w:rsid w:val="004A5AA5"/>
    <w:rsid w:val="004A614E"/>
    <w:rsid w:val="004A731E"/>
    <w:rsid w:val="004B06C8"/>
    <w:rsid w:val="004B0A19"/>
    <w:rsid w:val="004B0EF6"/>
    <w:rsid w:val="004B3840"/>
    <w:rsid w:val="004B3C1E"/>
    <w:rsid w:val="004B5A14"/>
    <w:rsid w:val="004B6A6D"/>
    <w:rsid w:val="004B6BF0"/>
    <w:rsid w:val="004B7452"/>
    <w:rsid w:val="004C2BE7"/>
    <w:rsid w:val="004C3059"/>
    <w:rsid w:val="004C4E74"/>
    <w:rsid w:val="004C733A"/>
    <w:rsid w:val="004D345C"/>
    <w:rsid w:val="004D7D62"/>
    <w:rsid w:val="004E14A1"/>
    <w:rsid w:val="004E28E9"/>
    <w:rsid w:val="004E362B"/>
    <w:rsid w:val="004E3655"/>
    <w:rsid w:val="004E6CF4"/>
    <w:rsid w:val="004E7598"/>
    <w:rsid w:val="004F03ED"/>
    <w:rsid w:val="004F07FB"/>
    <w:rsid w:val="004F266C"/>
    <w:rsid w:val="004F2E2E"/>
    <w:rsid w:val="004F5473"/>
    <w:rsid w:val="004F5AA4"/>
    <w:rsid w:val="004F5BC9"/>
    <w:rsid w:val="004F61BF"/>
    <w:rsid w:val="0050004B"/>
    <w:rsid w:val="00503F4E"/>
    <w:rsid w:val="00504DCC"/>
    <w:rsid w:val="00514615"/>
    <w:rsid w:val="0051465D"/>
    <w:rsid w:val="0051660B"/>
    <w:rsid w:val="00517969"/>
    <w:rsid w:val="00520A80"/>
    <w:rsid w:val="00522299"/>
    <w:rsid w:val="00526156"/>
    <w:rsid w:val="00527219"/>
    <w:rsid w:val="005276A7"/>
    <w:rsid w:val="00531A9D"/>
    <w:rsid w:val="00531F95"/>
    <w:rsid w:val="0053255C"/>
    <w:rsid w:val="0053291E"/>
    <w:rsid w:val="0053658C"/>
    <w:rsid w:val="00536859"/>
    <w:rsid w:val="005406A5"/>
    <w:rsid w:val="005419A3"/>
    <w:rsid w:val="00541BC0"/>
    <w:rsid w:val="005422C0"/>
    <w:rsid w:val="00542545"/>
    <w:rsid w:val="005431D4"/>
    <w:rsid w:val="005440DD"/>
    <w:rsid w:val="005461FE"/>
    <w:rsid w:val="0055102D"/>
    <w:rsid w:val="00553CEC"/>
    <w:rsid w:val="005543E0"/>
    <w:rsid w:val="0055563E"/>
    <w:rsid w:val="00557D4E"/>
    <w:rsid w:val="005606BC"/>
    <w:rsid w:val="00560EF2"/>
    <w:rsid w:val="00562548"/>
    <w:rsid w:val="005637D4"/>
    <w:rsid w:val="00564CA2"/>
    <w:rsid w:val="00565685"/>
    <w:rsid w:val="00566714"/>
    <w:rsid w:val="00570455"/>
    <w:rsid w:val="005736FB"/>
    <w:rsid w:val="00574F77"/>
    <w:rsid w:val="00577559"/>
    <w:rsid w:val="00580218"/>
    <w:rsid w:val="00582B38"/>
    <w:rsid w:val="00585610"/>
    <w:rsid w:val="00591BC0"/>
    <w:rsid w:val="00592425"/>
    <w:rsid w:val="00592B08"/>
    <w:rsid w:val="005930D7"/>
    <w:rsid w:val="005948E3"/>
    <w:rsid w:val="005A0046"/>
    <w:rsid w:val="005A1CE5"/>
    <w:rsid w:val="005A4DA8"/>
    <w:rsid w:val="005A718C"/>
    <w:rsid w:val="005B00A3"/>
    <w:rsid w:val="005B0325"/>
    <w:rsid w:val="005B0800"/>
    <w:rsid w:val="005B3B4D"/>
    <w:rsid w:val="005B50DF"/>
    <w:rsid w:val="005B5E5D"/>
    <w:rsid w:val="005B6909"/>
    <w:rsid w:val="005B6954"/>
    <w:rsid w:val="005C20E0"/>
    <w:rsid w:val="005C2AC6"/>
    <w:rsid w:val="005C3472"/>
    <w:rsid w:val="005C5858"/>
    <w:rsid w:val="005C6AF7"/>
    <w:rsid w:val="005C7567"/>
    <w:rsid w:val="005D08BD"/>
    <w:rsid w:val="005D0F3F"/>
    <w:rsid w:val="005D6109"/>
    <w:rsid w:val="005D686D"/>
    <w:rsid w:val="005E03FB"/>
    <w:rsid w:val="005E336D"/>
    <w:rsid w:val="005E53AE"/>
    <w:rsid w:val="005F173B"/>
    <w:rsid w:val="005F2A96"/>
    <w:rsid w:val="005F3A1B"/>
    <w:rsid w:val="005F6C29"/>
    <w:rsid w:val="00602BE9"/>
    <w:rsid w:val="006046E5"/>
    <w:rsid w:val="0060507B"/>
    <w:rsid w:val="0060520F"/>
    <w:rsid w:val="00605339"/>
    <w:rsid w:val="0061199D"/>
    <w:rsid w:val="0061341D"/>
    <w:rsid w:val="00614CDF"/>
    <w:rsid w:val="0061665E"/>
    <w:rsid w:val="006168DB"/>
    <w:rsid w:val="006211A0"/>
    <w:rsid w:val="00622FB0"/>
    <w:rsid w:val="0062318D"/>
    <w:rsid w:val="00625270"/>
    <w:rsid w:val="00626116"/>
    <w:rsid w:val="0062771E"/>
    <w:rsid w:val="00630395"/>
    <w:rsid w:val="00630B0B"/>
    <w:rsid w:val="00630E96"/>
    <w:rsid w:val="006326BF"/>
    <w:rsid w:val="00633AC2"/>
    <w:rsid w:val="00637D27"/>
    <w:rsid w:val="00637FA1"/>
    <w:rsid w:val="006407A1"/>
    <w:rsid w:val="0064089B"/>
    <w:rsid w:val="00640DDB"/>
    <w:rsid w:val="00640F78"/>
    <w:rsid w:val="00644A96"/>
    <w:rsid w:val="00645182"/>
    <w:rsid w:val="00645F83"/>
    <w:rsid w:val="006460FC"/>
    <w:rsid w:val="006500D9"/>
    <w:rsid w:val="00653A60"/>
    <w:rsid w:val="00654CE1"/>
    <w:rsid w:val="00660335"/>
    <w:rsid w:val="00660441"/>
    <w:rsid w:val="00663A9F"/>
    <w:rsid w:val="00664ADE"/>
    <w:rsid w:val="00665EAB"/>
    <w:rsid w:val="00666227"/>
    <w:rsid w:val="00671E60"/>
    <w:rsid w:val="00672E6F"/>
    <w:rsid w:val="00673CE1"/>
    <w:rsid w:val="00674DE1"/>
    <w:rsid w:val="00675751"/>
    <w:rsid w:val="0068102D"/>
    <w:rsid w:val="006810C8"/>
    <w:rsid w:val="00681A66"/>
    <w:rsid w:val="006854FE"/>
    <w:rsid w:val="00685D38"/>
    <w:rsid w:val="00686FB0"/>
    <w:rsid w:val="006904E4"/>
    <w:rsid w:val="0069391E"/>
    <w:rsid w:val="0069722A"/>
    <w:rsid w:val="00697FD4"/>
    <w:rsid w:val="006A0CF2"/>
    <w:rsid w:val="006A4381"/>
    <w:rsid w:val="006A5881"/>
    <w:rsid w:val="006A6219"/>
    <w:rsid w:val="006A6976"/>
    <w:rsid w:val="006A7252"/>
    <w:rsid w:val="006B0147"/>
    <w:rsid w:val="006B0C87"/>
    <w:rsid w:val="006B1157"/>
    <w:rsid w:val="006B3483"/>
    <w:rsid w:val="006B46F9"/>
    <w:rsid w:val="006B4F74"/>
    <w:rsid w:val="006B5D7B"/>
    <w:rsid w:val="006C1097"/>
    <w:rsid w:val="006C2536"/>
    <w:rsid w:val="006C462F"/>
    <w:rsid w:val="006C48BF"/>
    <w:rsid w:val="006C72AE"/>
    <w:rsid w:val="006C7316"/>
    <w:rsid w:val="006D0BDC"/>
    <w:rsid w:val="006D0CAA"/>
    <w:rsid w:val="006D45A3"/>
    <w:rsid w:val="006D5A5D"/>
    <w:rsid w:val="006D655E"/>
    <w:rsid w:val="006E01BC"/>
    <w:rsid w:val="006E1569"/>
    <w:rsid w:val="006E3FF8"/>
    <w:rsid w:val="006E56E2"/>
    <w:rsid w:val="006E6F05"/>
    <w:rsid w:val="006F00AE"/>
    <w:rsid w:val="006F5DE4"/>
    <w:rsid w:val="00700088"/>
    <w:rsid w:val="007009EC"/>
    <w:rsid w:val="00701D8C"/>
    <w:rsid w:val="00701DB7"/>
    <w:rsid w:val="00704338"/>
    <w:rsid w:val="00705111"/>
    <w:rsid w:val="00706E9F"/>
    <w:rsid w:val="00710701"/>
    <w:rsid w:val="007146FD"/>
    <w:rsid w:val="00715FE6"/>
    <w:rsid w:val="00717741"/>
    <w:rsid w:val="007209AD"/>
    <w:rsid w:val="00727706"/>
    <w:rsid w:val="00727BFD"/>
    <w:rsid w:val="007333DD"/>
    <w:rsid w:val="00741477"/>
    <w:rsid w:val="00742CC3"/>
    <w:rsid w:val="00743E26"/>
    <w:rsid w:val="00747FC7"/>
    <w:rsid w:val="0075005B"/>
    <w:rsid w:val="00751DD6"/>
    <w:rsid w:val="00752D54"/>
    <w:rsid w:val="00752FD5"/>
    <w:rsid w:val="007530AB"/>
    <w:rsid w:val="00754A03"/>
    <w:rsid w:val="00754B9F"/>
    <w:rsid w:val="0075716D"/>
    <w:rsid w:val="00762A44"/>
    <w:rsid w:val="00763A04"/>
    <w:rsid w:val="00763D21"/>
    <w:rsid w:val="00766D0A"/>
    <w:rsid w:val="0076725C"/>
    <w:rsid w:val="00767C60"/>
    <w:rsid w:val="007709CD"/>
    <w:rsid w:val="00770FC3"/>
    <w:rsid w:val="007714CE"/>
    <w:rsid w:val="00771A40"/>
    <w:rsid w:val="00772B25"/>
    <w:rsid w:val="00772DAF"/>
    <w:rsid w:val="007731B9"/>
    <w:rsid w:val="00775B59"/>
    <w:rsid w:val="00775ED3"/>
    <w:rsid w:val="007773A9"/>
    <w:rsid w:val="00780251"/>
    <w:rsid w:val="00780E91"/>
    <w:rsid w:val="00781C16"/>
    <w:rsid w:val="00782291"/>
    <w:rsid w:val="00783461"/>
    <w:rsid w:val="0078657A"/>
    <w:rsid w:val="00787411"/>
    <w:rsid w:val="007905A1"/>
    <w:rsid w:val="007913D8"/>
    <w:rsid w:val="00791550"/>
    <w:rsid w:val="00791742"/>
    <w:rsid w:val="00791856"/>
    <w:rsid w:val="00791A24"/>
    <w:rsid w:val="00792429"/>
    <w:rsid w:val="00792823"/>
    <w:rsid w:val="00795B44"/>
    <w:rsid w:val="007A0613"/>
    <w:rsid w:val="007A0CC8"/>
    <w:rsid w:val="007A1B70"/>
    <w:rsid w:val="007A24B8"/>
    <w:rsid w:val="007A4453"/>
    <w:rsid w:val="007A5626"/>
    <w:rsid w:val="007A6C5D"/>
    <w:rsid w:val="007A7009"/>
    <w:rsid w:val="007B2331"/>
    <w:rsid w:val="007B34A2"/>
    <w:rsid w:val="007B3F78"/>
    <w:rsid w:val="007B4BB5"/>
    <w:rsid w:val="007B6D09"/>
    <w:rsid w:val="007C1BC3"/>
    <w:rsid w:val="007C2BC1"/>
    <w:rsid w:val="007C3157"/>
    <w:rsid w:val="007C71B0"/>
    <w:rsid w:val="007D1114"/>
    <w:rsid w:val="007D1AC9"/>
    <w:rsid w:val="007D366B"/>
    <w:rsid w:val="007D713A"/>
    <w:rsid w:val="007D7A9A"/>
    <w:rsid w:val="007E00B0"/>
    <w:rsid w:val="007E0484"/>
    <w:rsid w:val="007E0808"/>
    <w:rsid w:val="007E1036"/>
    <w:rsid w:val="007E2258"/>
    <w:rsid w:val="007E2704"/>
    <w:rsid w:val="007E4D38"/>
    <w:rsid w:val="007E4DF5"/>
    <w:rsid w:val="007E56E9"/>
    <w:rsid w:val="007E7411"/>
    <w:rsid w:val="007F1887"/>
    <w:rsid w:val="007F4A4A"/>
    <w:rsid w:val="007F79DC"/>
    <w:rsid w:val="0080465B"/>
    <w:rsid w:val="00804AC5"/>
    <w:rsid w:val="00805F28"/>
    <w:rsid w:val="008064FE"/>
    <w:rsid w:val="00813B40"/>
    <w:rsid w:val="00813C8B"/>
    <w:rsid w:val="008169D9"/>
    <w:rsid w:val="00820391"/>
    <w:rsid w:val="00822480"/>
    <w:rsid w:val="00822CC6"/>
    <w:rsid w:val="008249F2"/>
    <w:rsid w:val="00824C42"/>
    <w:rsid w:val="008263EB"/>
    <w:rsid w:val="008268A1"/>
    <w:rsid w:val="00831813"/>
    <w:rsid w:val="00832775"/>
    <w:rsid w:val="008331D1"/>
    <w:rsid w:val="00835D84"/>
    <w:rsid w:val="00836C8E"/>
    <w:rsid w:val="0084050A"/>
    <w:rsid w:val="008459AA"/>
    <w:rsid w:val="00846CA0"/>
    <w:rsid w:val="00847BEB"/>
    <w:rsid w:val="0085136E"/>
    <w:rsid w:val="00852E94"/>
    <w:rsid w:val="00854CDA"/>
    <w:rsid w:val="0085663A"/>
    <w:rsid w:val="008571D0"/>
    <w:rsid w:val="00860000"/>
    <w:rsid w:val="00860499"/>
    <w:rsid w:val="00861552"/>
    <w:rsid w:val="00862DE6"/>
    <w:rsid w:val="00864DB8"/>
    <w:rsid w:val="00865258"/>
    <w:rsid w:val="00865CC9"/>
    <w:rsid w:val="0086684A"/>
    <w:rsid w:val="00871551"/>
    <w:rsid w:val="00872FA3"/>
    <w:rsid w:val="00874A22"/>
    <w:rsid w:val="00877117"/>
    <w:rsid w:val="00880FEC"/>
    <w:rsid w:val="0088132D"/>
    <w:rsid w:val="00881689"/>
    <w:rsid w:val="008818F4"/>
    <w:rsid w:val="00883373"/>
    <w:rsid w:val="00883AAF"/>
    <w:rsid w:val="00887034"/>
    <w:rsid w:val="008900BA"/>
    <w:rsid w:val="00892848"/>
    <w:rsid w:val="00892B4F"/>
    <w:rsid w:val="0089549A"/>
    <w:rsid w:val="00895552"/>
    <w:rsid w:val="00897D99"/>
    <w:rsid w:val="008A1CC3"/>
    <w:rsid w:val="008A347F"/>
    <w:rsid w:val="008A359B"/>
    <w:rsid w:val="008A41D0"/>
    <w:rsid w:val="008A4A93"/>
    <w:rsid w:val="008A6400"/>
    <w:rsid w:val="008A6B62"/>
    <w:rsid w:val="008A787D"/>
    <w:rsid w:val="008A79B1"/>
    <w:rsid w:val="008B0AB3"/>
    <w:rsid w:val="008B0D7C"/>
    <w:rsid w:val="008B245E"/>
    <w:rsid w:val="008B2CD1"/>
    <w:rsid w:val="008B37AB"/>
    <w:rsid w:val="008B5DF2"/>
    <w:rsid w:val="008C0D9B"/>
    <w:rsid w:val="008C66B1"/>
    <w:rsid w:val="008C6914"/>
    <w:rsid w:val="008C6946"/>
    <w:rsid w:val="008D3F4E"/>
    <w:rsid w:val="008D5575"/>
    <w:rsid w:val="008D61AE"/>
    <w:rsid w:val="008D7154"/>
    <w:rsid w:val="008D7CFF"/>
    <w:rsid w:val="008E05D8"/>
    <w:rsid w:val="008E2625"/>
    <w:rsid w:val="008E3AEC"/>
    <w:rsid w:val="008E48B0"/>
    <w:rsid w:val="008E75D0"/>
    <w:rsid w:val="008E7BDD"/>
    <w:rsid w:val="008F0AE2"/>
    <w:rsid w:val="008F4E33"/>
    <w:rsid w:val="008F6F47"/>
    <w:rsid w:val="008F7778"/>
    <w:rsid w:val="00903F11"/>
    <w:rsid w:val="009066DB"/>
    <w:rsid w:val="00910B19"/>
    <w:rsid w:val="00912A1F"/>
    <w:rsid w:val="00913A35"/>
    <w:rsid w:val="00914978"/>
    <w:rsid w:val="00915011"/>
    <w:rsid w:val="009150FD"/>
    <w:rsid w:val="00915B22"/>
    <w:rsid w:val="00917165"/>
    <w:rsid w:val="00917628"/>
    <w:rsid w:val="009208F8"/>
    <w:rsid w:val="00920BD9"/>
    <w:rsid w:val="00920CE5"/>
    <w:rsid w:val="009216BF"/>
    <w:rsid w:val="00923836"/>
    <w:rsid w:val="009258BF"/>
    <w:rsid w:val="00930B07"/>
    <w:rsid w:val="00933474"/>
    <w:rsid w:val="00934910"/>
    <w:rsid w:val="00936A5A"/>
    <w:rsid w:val="00937C8A"/>
    <w:rsid w:val="00937DB0"/>
    <w:rsid w:val="0094238C"/>
    <w:rsid w:val="009436AE"/>
    <w:rsid w:val="009450FF"/>
    <w:rsid w:val="009451BF"/>
    <w:rsid w:val="0094672E"/>
    <w:rsid w:val="00946934"/>
    <w:rsid w:val="00946E97"/>
    <w:rsid w:val="0094787A"/>
    <w:rsid w:val="0095068E"/>
    <w:rsid w:val="009517C3"/>
    <w:rsid w:val="009547B3"/>
    <w:rsid w:val="00957E91"/>
    <w:rsid w:val="00961640"/>
    <w:rsid w:val="009654F5"/>
    <w:rsid w:val="00965AC5"/>
    <w:rsid w:val="00965EB0"/>
    <w:rsid w:val="0096632C"/>
    <w:rsid w:val="00970FC3"/>
    <w:rsid w:val="00972C17"/>
    <w:rsid w:val="00972C49"/>
    <w:rsid w:val="00974BDA"/>
    <w:rsid w:val="00976F6E"/>
    <w:rsid w:val="009824E4"/>
    <w:rsid w:val="009906C5"/>
    <w:rsid w:val="00990C21"/>
    <w:rsid w:val="009923F4"/>
    <w:rsid w:val="00993762"/>
    <w:rsid w:val="00995A6A"/>
    <w:rsid w:val="009A2099"/>
    <w:rsid w:val="009A6546"/>
    <w:rsid w:val="009A7D98"/>
    <w:rsid w:val="009B38A4"/>
    <w:rsid w:val="009B4240"/>
    <w:rsid w:val="009B454E"/>
    <w:rsid w:val="009B4D91"/>
    <w:rsid w:val="009B5B4A"/>
    <w:rsid w:val="009B7AB2"/>
    <w:rsid w:val="009C1183"/>
    <w:rsid w:val="009C5122"/>
    <w:rsid w:val="009C5F4B"/>
    <w:rsid w:val="009C64CA"/>
    <w:rsid w:val="009C78E8"/>
    <w:rsid w:val="009D0FF3"/>
    <w:rsid w:val="009D1C46"/>
    <w:rsid w:val="009D2268"/>
    <w:rsid w:val="009D258F"/>
    <w:rsid w:val="009D3C3D"/>
    <w:rsid w:val="009D4E91"/>
    <w:rsid w:val="009D519D"/>
    <w:rsid w:val="009D61EC"/>
    <w:rsid w:val="009D70FE"/>
    <w:rsid w:val="009D7A39"/>
    <w:rsid w:val="009D7A71"/>
    <w:rsid w:val="009E2296"/>
    <w:rsid w:val="009E6683"/>
    <w:rsid w:val="009E7711"/>
    <w:rsid w:val="009F2C8A"/>
    <w:rsid w:val="009F5A2E"/>
    <w:rsid w:val="00A01521"/>
    <w:rsid w:val="00A03C66"/>
    <w:rsid w:val="00A0420B"/>
    <w:rsid w:val="00A06C8E"/>
    <w:rsid w:val="00A147E7"/>
    <w:rsid w:val="00A14C16"/>
    <w:rsid w:val="00A16ABE"/>
    <w:rsid w:val="00A1741F"/>
    <w:rsid w:val="00A17F65"/>
    <w:rsid w:val="00A2035F"/>
    <w:rsid w:val="00A23B8E"/>
    <w:rsid w:val="00A23D51"/>
    <w:rsid w:val="00A2601D"/>
    <w:rsid w:val="00A318B3"/>
    <w:rsid w:val="00A32539"/>
    <w:rsid w:val="00A35E4D"/>
    <w:rsid w:val="00A36249"/>
    <w:rsid w:val="00A41F23"/>
    <w:rsid w:val="00A43ABC"/>
    <w:rsid w:val="00A45049"/>
    <w:rsid w:val="00A5082E"/>
    <w:rsid w:val="00A51A7B"/>
    <w:rsid w:val="00A520B6"/>
    <w:rsid w:val="00A527C6"/>
    <w:rsid w:val="00A529B0"/>
    <w:rsid w:val="00A535FA"/>
    <w:rsid w:val="00A54B47"/>
    <w:rsid w:val="00A6170C"/>
    <w:rsid w:val="00A6186D"/>
    <w:rsid w:val="00A65177"/>
    <w:rsid w:val="00A666E6"/>
    <w:rsid w:val="00A67FED"/>
    <w:rsid w:val="00A75C8D"/>
    <w:rsid w:val="00A81C74"/>
    <w:rsid w:val="00A8698B"/>
    <w:rsid w:val="00A86F11"/>
    <w:rsid w:val="00A87D4C"/>
    <w:rsid w:val="00A9032B"/>
    <w:rsid w:val="00A9118A"/>
    <w:rsid w:val="00A928DA"/>
    <w:rsid w:val="00A93FB6"/>
    <w:rsid w:val="00A94AB1"/>
    <w:rsid w:val="00A94FD7"/>
    <w:rsid w:val="00AA11CC"/>
    <w:rsid w:val="00AA21FA"/>
    <w:rsid w:val="00AA7D33"/>
    <w:rsid w:val="00AB0DCF"/>
    <w:rsid w:val="00AB1E17"/>
    <w:rsid w:val="00AB4118"/>
    <w:rsid w:val="00AB76CF"/>
    <w:rsid w:val="00AC07A1"/>
    <w:rsid w:val="00AC2646"/>
    <w:rsid w:val="00AC4E2A"/>
    <w:rsid w:val="00AC5DB9"/>
    <w:rsid w:val="00AD0196"/>
    <w:rsid w:val="00AD3095"/>
    <w:rsid w:val="00AD4AFB"/>
    <w:rsid w:val="00AD4C47"/>
    <w:rsid w:val="00AD4DD2"/>
    <w:rsid w:val="00AD4E40"/>
    <w:rsid w:val="00AD55AB"/>
    <w:rsid w:val="00AD5D7E"/>
    <w:rsid w:val="00AE035D"/>
    <w:rsid w:val="00AE05D3"/>
    <w:rsid w:val="00AE07E4"/>
    <w:rsid w:val="00AE2D5E"/>
    <w:rsid w:val="00AE3E48"/>
    <w:rsid w:val="00AE411A"/>
    <w:rsid w:val="00AE4D76"/>
    <w:rsid w:val="00AE5D60"/>
    <w:rsid w:val="00AE65F6"/>
    <w:rsid w:val="00AE6D09"/>
    <w:rsid w:val="00AE70B2"/>
    <w:rsid w:val="00AF3421"/>
    <w:rsid w:val="00AF4DEA"/>
    <w:rsid w:val="00AF606E"/>
    <w:rsid w:val="00B007E1"/>
    <w:rsid w:val="00B02993"/>
    <w:rsid w:val="00B04A9F"/>
    <w:rsid w:val="00B05BEA"/>
    <w:rsid w:val="00B07BF1"/>
    <w:rsid w:val="00B10E1E"/>
    <w:rsid w:val="00B13D22"/>
    <w:rsid w:val="00B15095"/>
    <w:rsid w:val="00B15F38"/>
    <w:rsid w:val="00B16BE3"/>
    <w:rsid w:val="00B22D52"/>
    <w:rsid w:val="00B24EF5"/>
    <w:rsid w:val="00B24F79"/>
    <w:rsid w:val="00B25C83"/>
    <w:rsid w:val="00B33CE2"/>
    <w:rsid w:val="00B34EFF"/>
    <w:rsid w:val="00B357EB"/>
    <w:rsid w:val="00B35F69"/>
    <w:rsid w:val="00B371DC"/>
    <w:rsid w:val="00B41716"/>
    <w:rsid w:val="00B43069"/>
    <w:rsid w:val="00B43B96"/>
    <w:rsid w:val="00B44178"/>
    <w:rsid w:val="00B46800"/>
    <w:rsid w:val="00B46DF7"/>
    <w:rsid w:val="00B50F82"/>
    <w:rsid w:val="00B5106A"/>
    <w:rsid w:val="00B55B52"/>
    <w:rsid w:val="00B57E14"/>
    <w:rsid w:val="00B627FC"/>
    <w:rsid w:val="00B631C4"/>
    <w:rsid w:val="00B63827"/>
    <w:rsid w:val="00B64751"/>
    <w:rsid w:val="00B67B74"/>
    <w:rsid w:val="00B71CB6"/>
    <w:rsid w:val="00B7262E"/>
    <w:rsid w:val="00B72E00"/>
    <w:rsid w:val="00B74C12"/>
    <w:rsid w:val="00B757AD"/>
    <w:rsid w:val="00B75D88"/>
    <w:rsid w:val="00B76164"/>
    <w:rsid w:val="00B8138F"/>
    <w:rsid w:val="00B814D3"/>
    <w:rsid w:val="00B81E5F"/>
    <w:rsid w:val="00B82E1E"/>
    <w:rsid w:val="00B860E4"/>
    <w:rsid w:val="00B86A1F"/>
    <w:rsid w:val="00B87425"/>
    <w:rsid w:val="00B87438"/>
    <w:rsid w:val="00B91EE6"/>
    <w:rsid w:val="00B92705"/>
    <w:rsid w:val="00B92B15"/>
    <w:rsid w:val="00B94D76"/>
    <w:rsid w:val="00B96051"/>
    <w:rsid w:val="00B96564"/>
    <w:rsid w:val="00BA0C99"/>
    <w:rsid w:val="00BA1ACB"/>
    <w:rsid w:val="00BA1E40"/>
    <w:rsid w:val="00BA4087"/>
    <w:rsid w:val="00BA4DA5"/>
    <w:rsid w:val="00BA660F"/>
    <w:rsid w:val="00BB0216"/>
    <w:rsid w:val="00BB030B"/>
    <w:rsid w:val="00BB302D"/>
    <w:rsid w:val="00BB3CB7"/>
    <w:rsid w:val="00BB553B"/>
    <w:rsid w:val="00BB7B00"/>
    <w:rsid w:val="00BC04E6"/>
    <w:rsid w:val="00BC3EBE"/>
    <w:rsid w:val="00BC699F"/>
    <w:rsid w:val="00BD1265"/>
    <w:rsid w:val="00BD2870"/>
    <w:rsid w:val="00BD45B6"/>
    <w:rsid w:val="00BD530A"/>
    <w:rsid w:val="00BD6D42"/>
    <w:rsid w:val="00BD735C"/>
    <w:rsid w:val="00BD7C0D"/>
    <w:rsid w:val="00BE09A8"/>
    <w:rsid w:val="00BE0A9C"/>
    <w:rsid w:val="00BE102E"/>
    <w:rsid w:val="00BE20E4"/>
    <w:rsid w:val="00BE2518"/>
    <w:rsid w:val="00BE2C2D"/>
    <w:rsid w:val="00BE4DFF"/>
    <w:rsid w:val="00BE6D83"/>
    <w:rsid w:val="00BE741A"/>
    <w:rsid w:val="00BE7CB2"/>
    <w:rsid w:val="00BE7E35"/>
    <w:rsid w:val="00BF00D2"/>
    <w:rsid w:val="00BF030E"/>
    <w:rsid w:val="00BF08EC"/>
    <w:rsid w:val="00BF52D8"/>
    <w:rsid w:val="00BF5C33"/>
    <w:rsid w:val="00BF6D3E"/>
    <w:rsid w:val="00BF7227"/>
    <w:rsid w:val="00C038DF"/>
    <w:rsid w:val="00C05EF1"/>
    <w:rsid w:val="00C066F4"/>
    <w:rsid w:val="00C06C6E"/>
    <w:rsid w:val="00C07CD3"/>
    <w:rsid w:val="00C11AEC"/>
    <w:rsid w:val="00C14006"/>
    <w:rsid w:val="00C15C17"/>
    <w:rsid w:val="00C17CF1"/>
    <w:rsid w:val="00C223DD"/>
    <w:rsid w:val="00C2326A"/>
    <w:rsid w:val="00C23C3F"/>
    <w:rsid w:val="00C26E4F"/>
    <w:rsid w:val="00C3045E"/>
    <w:rsid w:val="00C318B9"/>
    <w:rsid w:val="00C319F5"/>
    <w:rsid w:val="00C331CD"/>
    <w:rsid w:val="00C334FB"/>
    <w:rsid w:val="00C3370A"/>
    <w:rsid w:val="00C34D84"/>
    <w:rsid w:val="00C35625"/>
    <w:rsid w:val="00C36D03"/>
    <w:rsid w:val="00C400E1"/>
    <w:rsid w:val="00C401EF"/>
    <w:rsid w:val="00C45769"/>
    <w:rsid w:val="00C5076A"/>
    <w:rsid w:val="00C52828"/>
    <w:rsid w:val="00C5372C"/>
    <w:rsid w:val="00C53A32"/>
    <w:rsid w:val="00C53E3C"/>
    <w:rsid w:val="00C54EED"/>
    <w:rsid w:val="00C565EE"/>
    <w:rsid w:val="00C56CFC"/>
    <w:rsid w:val="00C60B0E"/>
    <w:rsid w:val="00C61526"/>
    <w:rsid w:val="00C62778"/>
    <w:rsid w:val="00C63B6E"/>
    <w:rsid w:val="00C65861"/>
    <w:rsid w:val="00C70D1C"/>
    <w:rsid w:val="00C72461"/>
    <w:rsid w:val="00C75A9B"/>
    <w:rsid w:val="00C779F2"/>
    <w:rsid w:val="00C818BA"/>
    <w:rsid w:val="00C81B9F"/>
    <w:rsid w:val="00C838E2"/>
    <w:rsid w:val="00C84342"/>
    <w:rsid w:val="00C84B07"/>
    <w:rsid w:val="00C85EE9"/>
    <w:rsid w:val="00C862F2"/>
    <w:rsid w:val="00C86970"/>
    <w:rsid w:val="00C902EB"/>
    <w:rsid w:val="00C90C52"/>
    <w:rsid w:val="00C9167C"/>
    <w:rsid w:val="00CA180C"/>
    <w:rsid w:val="00CA3151"/>
    <w:rsid w:val="00CA429E"/>
    <w:rsid w:val="00CA7C6C"/>
    <w:rsid w:val="00CB097D"/>
    <w:rsid w:val="00CB4B50"/>
    <w:rsid w:val="00CB525C"/>
    <w:rsid w:val="00CB7FC3"/>
    <w:rsid w:val="00CC0C5C"/>
    <w:rsid w:val="00CC0C9D"/>
    <w:rsid w:val="00CC11AD"/>
    <w:rsid w:val="00CC3B97"/>
    <w:rsid w:val="00CC4CF4"/>
    <w:rsid w:val="00CC55E2"/>
    <w:rsid w:val="00CC7521"/>
    <w:rsid w:val="00CC7752"/>
    <w:rsid w:val="00CC7F6F"/>
    <w:rsid w:val="00CD07E6"/>
    <w:rsid w:val="00CD1045"/>
    <w:rsid w:val="00CD107E"/>
    <w:rsid w:val="00CD20D5"/>
    <w:rsid w:val="00CD24B8"/>
    <w:rsid w:val="00CD5B89"/>
    <w:rsid w:val="00CE0AF3"/>
    <w:rsid w:val="00CE0C5A"/>
    <w:rsid w:val="00CE2440"/>
    <w:rsid w:val="00CE3641"/>
    <w:rsid w:val="00CE3B0F"/>
    <w:rsid w:val="00CE5386"/>
    <w:rsid w:val="00CE6815"/>
    <w:rsid w:val="00CF1263"/>
    <w:rsid w:val="00CF216F"/>
    <w:rsid w:val="00CF261A"/>
    <w:rsid w:val="00CF2727"/>
    <w:rsid w:val="00CF37A3"/>
    <w:rsid w:val="00CF4C30"/>
    <w:rsid w:val="00CF60DB"/>
    <w:rsid w:val="00CF6765"/>
    <w:rsid w:val="00CF6F0B"/>
    <w:rsid w:val="00CF731F"/>
    <w:rsid w:val="00D00988"/>
    <w:rsid w:val="00D0148B"/>
    <w:rsid w:val="00D06951"/>
    <w:rsid w:val="00D0737F"/>
    <w:rsid w:val="00D101FC"/>
    <w:rsid w:val="00D11CE2"/>
    <w:rsid w:val="00D12607"/>
    <w:rsid w:val="00D22405"/>
    <w:rsid w:val="00D2692F"/>
    <w:rsid w:val="00D33287"/>
    <w:rsid w:val="00D34B47"/>
    <w:rsid w:val="00D34D5A"/>
    <w:rsid w:val="00D36F13"/>
    <w:rsid w:val="00D37580"/>
    <w:rsid w:val="00D40D14"/>
    <w:rsid w:val="00D41561"/>
    <w:rsid w:val="00D419E7"/>
    <w:rsid w:val="00D41A03"/>
    <w:rsid w:val="00D41A5D"/>
    <w:rsid w:val="00D433B9"/>
    <w:rsid w:val="00D445D0"/>
    <w:rsid w:val="00D44D86"/>
    <w:rsid w:val="00D524AC"/>
    <w:rsid w:val="00D540A8"/>
    <w:rsid w:val="00D55B27"/>
    <w:rsid w:val="00D568C1"/>
    <w:rsid w:val="00D569BD"/>
    <w:rsid w:val="00D57262"/>
    <w:rsid w:val="00D57D47"/>
    <w:rsid w:val="00D60EED"/>
    <w:rsid w:val="00D627F7"/>
    <w:rsid w:val="00D64AE0"/>
    <w:rsid w:val="00D72603"/>
    <w:rsid w:val="00D73A3C"/>
    <w:rsid w:val="00D76504"/>
    <w:rsid w:val="00D76B30"/>
    <w:rsid w:val="00D80F94"/>
    <w:rsid w:val="00D81F1E"/>
    <w:rsid w:val="00D83D05"/>
    <w:rsid w:val="00D84108"/>
    <w:rsid w:val="00D8523F"/>
    <w:rsid w:val="00D872B6"/>
    <w:rsid w:val="00D874E5"/>
    <w:rsid w:val="00D87E82"/>
    <w:rsid w:val="00D905F0"/>
    <w:rsid w:val="00D927D1"/>
    <w:rsid w:val="00D957C3"/>
    <w:rsid w:val="00DA5DFC"/>
    <w:rsid w:val="00DA6B16"/>
    <w:rsid w:val="00DA7BCE"/>
    <w:rsid w:val="00DB1A3A"/>
    <w:rsid w:val="00DB2D5C"/>
    <w:rsid w:val="00DB3C87"/>
    <w:rsid w:val="00DC11B9"/>
    <w:rsid w:val="00DC2E41"/>
    <w:rsid w:val="00DC59E4"/>
    <w:rsid w:val="00DC5EF0"/>
    <w:rsid w:val="00DC6AF7"/>
    <w:rsid w:val="00DC6BBC"/>
    <w:rsid w:val="00DC6BBD"/>
    <w:rsid w:val="00DC6C76"/>
    <w:rsid w:val="00DD0FC1"/>
    <w:rsid w:val="00DD466A"/>
    <w:rsid w:val="00DD6481"/>
    <w:rsid w:val="00DE0167"/>
    <w:rsid w:val="00DE1ED3"/>
    <w:rsid w:val="00DE348D"/>
    <w:rsid w:val="00DE3D25"/>
    <w:rsid w:val="00DE4423"/>
    <w:rsid w:val="00DE509C"/>
    <w:rsid w:val="00DE7CA3"/>
    <w:rsid w:val="00DF0993"/>
    <w:rsid w:val="00DF6D82"/>
    <w:rsid w:val="00E0296D"/>
    <w:rsid w:val="00E03323"/>
    <w:rsid w:val="00E049A9"/>
    <w:rsid w:val="00E05779"/>
    <w:rsid w:val="00E07285"/>
    <w:rsid w:val="00E11196"/>
    <w:rsid w:val="00E14109"/>
    <w:rsid w:val="00E14F70"/>
    <w:rsid w:val="00E16B09"/>
    <w:rsid w:val="00E17131"/>
    <w:rsid w:val="00E1784B"/>
    <w:rsid w:val="00E17C3D"/>
    <w:rsid w:val="00E21BDF"/>
    <w:rsid w:val="00E22EA5"/>
    <w:rsid w:val="00E23CDB"/>
    <w:rsid w:val="00E24483"/>
    <w:rsid w:val="00E30405"/>
    <w:rsid w:val="00E32808"/>
    <w:rsid w:val="00E32875"/>
    <w:rsid w:val="00E33905"/>
    <w:rsid w:val="00E34294"/>
    <w:rsid w:val="00E34883"/>
    <w:rsid w:val="00E375CC"/>
    <w:rsid w:val="00E4096B"/>
    <w:rsid w:val="00E426DA"/>
    <w:rsid w:val="00E44F3F"/>
    <w:rsid w:val="00E4677F"/>
    <w:rsid w:val="00E50D9B"/>
    <w:rsid w:val="00E51293"/>
    <w:rsid w:val="00E52E44"/>
    <w:rsid w:val="00E562E9"/>
    <w:rsid w:val="00E57D0B"/>
    <w:rsid w:val="00E61F7D"/>
    <w:rsid w:val="00E6224D"/>
    <w:rsid w:val="00E644D7"/>
    <w:rsid w:val="00E67CC7"/>
    <w:rsid w:val="00E70EAD"/>
    <w:rsid w:val="00E7255C"/>
    <w:rsid w:val="00E73F9A"/>
    <w:rsid w:val="00E74988"/>
    <w:rsid w:val="00E749C6"/>
    <w:rsid w:val="00E74C40"/>
    <w:rsid w:val="00E75FA7"/>
    <w:rsid w:val="00E77208"/>
    <w:rsid w:val="00E80061"/>
    <w:rsid w:val="00E805FA"/>
    <w:rsid w:val="00E81B9F"/>
    <w:rsid w:val="00E904F0"/>
    <w:rsid w:val="00E90805"/>
    <w:rsid w:val="00E90AA3"/>
    <w:rsid w:val="00E92632"/>
    <w:rsid w:val="00E926E4"/>
    <w:rsid w:val="00E94B8B"/>
    <w:rsid w:val="00E95C28"/>
    <w:rsid w:val="00E96C8E"/>
    <w:rsid w:val="00E974F2"/>
    <w:rsid w:val="00E97669"/>
    <w:rsid w:val="00EA4799"/>
    <w:rsid w:val="00EB129E"/>
    <w:rsid w:val="00EB2302"/>
    <w:rsid w:val="00EB44D7"/>
    <w:rsid w:val="00EB5E42"/>
    <w:rsid w:val="00EB7383"/>
    <w:rsid w:val="00EB73D4"/>
    <w:rsid w:val="00EC397B"/>
    <w:rsid w:val="00EC4EAB"/>
    <w:rsid w:val="00ED3FF7"/>
    <w:rsid w:val="00ED4558"/>
    <w:rsid w:val="00ED5F50"/>
    <w:rsid w:val="00EE2313"/>
    <w:rsid w:val="00EE4A18"/>
    <w:rsid w:val="00EE4BA2"/>
    <w:rsid w:val="00EE55B9"/>
    <w:rsid w:val="00EF0246"/>
    <w:rsid w:val="00EF1151"/>
    <w:rsid w:val="00EF154C"/>
    <w:rsid w:val="00EF313A"/>
    <w:rsid w:val="00EF4219"/>
    <w:rsid w:val="00EF6C78"/>
    <w:rsid w:val="00EF7137"/>
    <w:rsid w:val="00EF792F"/>
    <w:rsid w:val="00F00AE8"/>
    <w:rsid w:val="00F0205C"/>
    <w:rsid w:val="00F04DEA"/>
    <w:rsid w:val="00F07EA3"/>
    <w:rsid w:val="00F10244"/>
    <w:rsid w:val="00F14618"/>
    <w:rsid w:val="00F14CE9"/>
    <w:rsid w:val="00F15C42"/>
    <w:rsid w:val="00F16F24"/>
    <w:rsid w:val="00F177ED"/>
    <w:rsid w:val="00F27D9D"/>
    <w:rsid w:val="00F32059"/>
    <w:rsid w:val="00F33872"/>
    <w:rsid w:val="00F34818"/>
    <w:rsid w:val="00F34836"/>
    <w:rsid w:val="00F350FF"/>
    <w:rsid w:val="00F35E42"/>
    <w:rsid w:val="00F378E8"/>
    <w:rsid w:val="00F412A4"/>
    <w:rsid w:val="00F426A3"/>
    <w:rsid w:val="00F44180"/>
    <w:rsid w:val="00F44C2D"/>
    <w:rsid w:val="00F45288"/>
    <w:rsid w:val="00F45D9C"/>
    <w:rsid w:val="00F45F23"/>
    <w:rsid w:val="00F46087"/>
    <w:rsid w:val="00F47860"/>
    <w:rsid w:val="00F503FA"/>
    <w:rsid w:val="00F51EC6"/>
    <w:rsid w:val="00F57381"/>
    <w:rsid w:val="00F62D5E"/>
    <w:rsid w:val="00F6357E"/>
    <w:rsid w:val="00F6727D"/>
    <w:rsid w:val="00F67E74"/>
    <w:rsid w:val="00F71FDE"/>
    <w:rsid w:val="00F72363"/>
    <w:rsid w:val="00F7488C"/>
    <w:rsid w:val="00F7537A"/>
    <w:rsid w:val="00F76899"/>
    <w:rsid w:val="00F8046D"/>
    <w:rsid w:val="00F8459C"/>
    <w:rsid w:val="00F869A4"/>
    <w:rsid w:val="00F92A3E"/>
    <w:rsid w:val="00F9568D"/>
    <w:rsid w:val="00F95E6D"/>
    <w:rsid w:val="00FA3C66"/>
    <w:rsid w:val="00FA5EB7"/>
    <w:rsid w:val="00FB1001"/>
    <w:rsid w:val="00FB22D4"/>
    <w:rsid w:val="00FB6514"/>
    <w:rsid w:val="00FC283F"/>
    <w:rsid w:val="00FC455A"/>
    <w:rsid w:val="00FC53F0"/>
    <w:rsid w:val="00FC54C0"/>
    <w:rsid w:val="00FC5E4A"/>
    <w:rsid w:val="00FC73B5"/>
    <w:rsid w:val="00FD026B"/>
    <w:rsid w:val="00FD0F96"/>
    <w:rsid w:val="00FD22A0"/>
    <w:rsid w:val="00FD246A"/>
    <w:rsid w:val="00FD2555"/>
    <w:rsid w:val="00FD5E5F"/>
    <w:rsid w:val="00FD6822"/>
    <w:rsid w:val="00FD7D8B"/>
    <w:rsid w:val="00FE0A19"/>
    <w:rsid w:val="00FE4F38"/>
    <w:rsid w:val="00FE5493"/>
    <w:rsid w:val="00FE6585"/>
    <w:rsid w:val="00FE73AA"/>
    <w:rsid w:val="00FF2FB4"/>
    <w:rsid w:val="00FF39E7"/>
    <w:rsid w:val="00FF3A86"/>
    <w:rsid w:val="00FF4652"/>
    <w:rsid w:val="00FF523C"/>
    <w:rsid w:val="00FF7651"/>
    <w:rsid w:val="00FF7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A40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6356"/>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396356"/>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396356"/>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396356"/>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396356"/>
    <w:pPr>
      <w:keepNext/>
      <w:ind w:left="0"/>
      <w:jc w:val="left"/>
      <w:outlineLvl w:val="3"/>
    </w:pPr>
    <w:rPr>
      <w:b/>
      <w:bCs/>
    </w:rPr>
  </w:style>
  <w:style w:type="paragraph" w:styleId="Heading5">
    <w:name w:val="heading 5"/>
    <w:basedOn w:val="Normal"/>
    <w:next w:val="Normal"/>
    <w:link w:val="Heading5Char"/>
    <w:qFormat/>
    <w:rsid w:val="003963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396356"/>
  </w:style>
  <w:style w:type="character" w:customStyle="1" w:styleId="NormalFirstParaCharChar">
    <w:name w:val="Normal First Para Char Char"/>
    <w:basedOn w:val="DefaultParagraphFont"/>
    <w:link w:val="NormalFirstPara"/>
    <w:rsid w:val="00396356"/>
    <w:rPr>
      <w:rFonts w:ascii="Arial" w:hAnsi="Arial"/>
      <w:sz w:val="24"/>
      <w:szCs w:val="24"/>
      <w:lang w:eastAsia="en-US"/>
    </w:rPr>
  </w:style>
  <w:style w:type="character" w:customStyle="1" w:styleId="Heading3Char">
    <w:name w:val="Heading 3 Char"/>
    <w:basedOn w:val="DefaultParagraphFont"/>
    <w:link w:val="Heading3"/>
    <w:rsid w:val="00396356"/>
    <w:rPr>
      <w:rFonts w:ascii="Arial" w:hAnsi="Arial" w:cs="Arial"/>
      <w:b/>
      <w:bCs/>
      <w:sz w:val="24"/>
      <w:szCs w:val="26"/>
      <w:lang w:eastAsia="en-US"/>
    </w:rPr>
  </w:style>
  <w:style w:type="character" w:customStyle="1" w:styleId="Heading4Char">
    <w:name w:val="Heading 4 Char"/>
    <w:basedOn w:val="DefaultParagraphFont"/>
    <w:link w:val="Heading4"/>
    <w:rsid w:val="00396356"/>
    <w:rPr>
      <w:rFonts w:ascii="Arial" w:hAnsi="Arial"/>
      <w:b/>
      <w:bCs/>
      <w:sz w:val="24"/>
      <w:szCs w:val="24"/>
      <w:lang w:eastAsia="en-US"/>
    </w:rPr>
  </w:style>
  <w:style w:type="character" w:customStyle="1" w:styleId="Heading5Char">
    <w:name w:val="Heading 5 Char"/>
    <w:basedOn w:val="DefaultParagraphFont"/>
    <w:link w:val="Heading5"/>
    <w:rsid w:val="00396356"/>
    <w:rPr>
      <w:rFonts w:ascii="Arial" w:hAnsi="Arial"/>
      <w:b/>
      <w:bCs/>
      <w:i/>
      <w:iCs/>
      <w:sz w:val="26"/>
      <w:szCs w:val="26"/>
      <w:lang w:eastAsia="en-US"/>
    </w:rPr>
  </w:style>
  <w:style w:type="paragraph" w:customStyle="1" w:styleId="ChapterHeading">
    <w:name w:val="Chapter Heading"/>
    <w:basedOn w:val="Normal"/>
    <w:autoRedefine/>
    <w:rsid w:val="00396356"/>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396356"/>
    <w:pPr>
      <w:spacing w:line="240" w:lineRule="auto"/>
      <w:ind w:left="0"/>
    </w:pPr>
    <w:rPr>
      <w:b/>
      <w:smallCaps/>
      <w:sz w:val="32"/>
    </w:rPr>
  </w:style>
  <w:style w:type="paragraph" w:customStyle="1" w:styleId="BulletedListItem">
    <w:name w:val="Bulleted List Item"/>
    <w:basedOn w:val="Normal"/>
    <w:link w:val="BulletedListItemCharChar"/>
    <w:rsid w:val="00396356"/>
    <w:pPr>
      <w:numPr>
        <w:numId w:val="4"/>
      </w:numPr>
      <w:tabs>
        <w:tab w:val="clear" w:pos="720"/>
        <w:tab w:val="num" w:pos="900"/>
      </w:tabs>
      <w:ind w:left="900"/>
    </w:pPr>
  </w:style>
  <w:style w:type="character" w:customStyle="1" w:styleId="BulletedListItemCharChar">
    <w:name w:val="Bulleted List Item Char Char"/>
    <w:basedOn w:val="DefaultParagraphFont"/>
    <w:link w:val="BulletedListItem"/>
    <w:rsid w:val="00396356"/>
    <w:rPr>
      <w:rFonts w:ascii="Arial" w:hAnsi="Arial"/>
      <w:sz w:val="24"/>
      <w:szCs w:val="24"/>
      <w:lang w:eastAsia="en-US"/>
    </w:rPr>
  </w:style>
  <w:style w:type="paragraph" w:customStyle="1" w:styleId="NoteChar">
    <w:name w:val="Note Char"/>
    <w:basedOn w:val="Normal"/>
    <w:rsid w:val="00A36249"/>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396356"/>
    <w:pPr>
      <w:pBdr>
        <w:bottom w:val="single" w:sz="4" w:space="3" w:color="auto"/>
      </w:pBdr>
      <w:tabs>
        <w:tab w:val="right" w:pos="7020"/>
      </w:tabs>
      <w:ind w:left="0"/>
    </w:pPr>
    <w:rPr>
      <w:rFonts w:ascii="Tahoma" w:hAnsi="Tahoma" w:cs="Tahoma"/>
      <w:sz w:val="18"/>
    </w:rPr>
  </w:style>
  <w:style w:type="paragraph" w:styleId="Footer">
    <w:name w:val="footer"/>
    <w:basedOn w:val="Normal"/>
    <w:rsid w:val="00396356"/>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396356"/>
    <w:pPr>
      <w:pBdr>
        <w:top w:val="single" w:sz="4" w:space="2" w:color="auto"/>
      </w:pBdr>
      <w:spacing w:before="240" w:line="240" w:lineRule="auto"/>
      <w:jc w:val="left"/>
    </w:pPr>
    <w:rPr>
      <w:b/>
      <w:bCs/>
      <w:sz w:val="18"/>
    </w:rPr>
  </w:style>
  <w:style w:type="paragraph" w:customStyle="1" w:styleId="FirstHeading1">
    <w:name w:val="First Heading 1"/>
    <w:basedOn w:val="Heading1"/>
    <w:rsid w:val="00396356"/>
    <w:pPr>
      <w:pageBreakBefore w:val="0"/>
      <w:spacing w:before="240"/>
    </w:pPr>
  </w:style>
  <w:style w:type="paragraph" w:customStyle="1" w:styleId="ListItem">
    <w:name w:val="List Item"/>
    <w:basedOn w:val="Normal"/>
    <w:rsid w:val="00396356"/>
    <w:pPr>
      <w:spacing w:after="60"/>
      <w:ind w:left="0"/>
    </w:pPr>
  </w:style>
  <w:style w:type="paragraph" w:customStyle="1" w:styleId="BulletInATable">
    <w:name w:val="Bullet In A Table"/>
    <w:basedOn w:val="Normal"/>
    <w:rsid w:val="00396356"/>
    <w:pPr>
      <w:ind w:left="0"/>
    </w:pPr>
  </w:style>
  <w:style w:type="character" w:styleId="FootnoteReference">
    <w:name w:val="footnote reference"/>
    <w:basedOn w:val="DefaultParagraphFont"/>
    <w:semiHidden/>
    <w:rsid w:val="00396356"/>
    <w:rPr>
      <w:vertAlign w:val="superscript"/>
    </w:rPr>
  </w:style>
  <w:style w:type="paragraph" w:styleId="FootnoteText">
    <w:name w:val="footnote text"/>
    <w:basedOn w:val="Normal"/>
    <w:semiHidden/>
    <w:rsid w:val="00396356"/>
    <w:pPr>
      <w:ind w:left="734" w:hanging="187"/>
    </w:pPr>
    <w:rPr>
      <w:sz w:val="22"/>
      <w:szCs w:val="20"/>
    </w:rPr>
  </w:style>
  <w:style w:type="paragraph" w:customStyle="1" w:styleId="CodeLast">
    <w:name w:val="Code: Last"/>
    <w:basedOn w:val="Normal"/>
    <w:next w:val="Normal"/>
    <w:link w:val="CodeLastChar"/>
    <w:rsid w:val="00396356"/>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396356"/>
    <w:rPr>
      <w:rFonts w:ascii="Lucida Console" w:hAnsi="Lucida Console"/>
      <w:sz w:val="24"/>
      <w:szCs w:val="16"/>
      <w:shd w:val="clear" w:color="auto" w:fill="CCCCCC"/>
      <w:lang w:eastAsia="en-US"/>
    </w:rPr>
  </w:style>
  <w:style w:type="paragraph" w:styleId="DocumentMap">
    <w:name w:val="Document Map"/>
    <w:basedOn w:val="Normal"/>
    <w:semiHidden/>
    <w:rsid w:val="00396356"/>
    <w:pPr>
      <w:shd w:val="clear" w:color="auto" w:fill="000080"/>
    </w:pPr>
    <w:rPr>
      <w:rFonts w:ascii="Tahoma" w:hAnsi="Tahoma" w:cs="Tahoma"/>
    </w:rPr>
  </w:style>
  <w:style w:type="character" w:styleId="Hyperlink">
    <w:name w:val="Hyperlink"/>
    <w:basedOn w:val="DefaultParagraphFont"/>
    <w:rsid w:val="00396356"/>
    <w:rPr>
      <w:color w:val="0000FF"/>
      <w:u w:val="single"/>
    </w:rPr>
  </w:style>
  <w:style w:type="character" w:styleId="FollowedHyperlink">
    <w:name w:val="FollowedHyperlink"/>
    <w:basedOn w:val="DefaultParagraphFont"/>
    <w:rsid w:val="00396356"/>
    <w:rPr>
      <w:color w:val="800080"/>
      <w:u w:val="single"/>
    </w:rPr>
  </w:style>
  <w:style w:type="paragraph" w:customStyle="1" w:styleId="CodeSolo">
    <w:name w:val="Code: Solo"/>
    <w:basedOn w:val="Normal"/>
    <w:link w:val="CodeSoloChar"/>
    <w:rsid w:val="00396356"/>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396356"/>
    <w:rPr>
      <w:rFonts w:ascii="Lucida Console" w:hAnsi="Lucida Console"/>
      <w:sz w:val="24"/>
      <w:szCs w:val="16"/>
      <w:shd w:val="clear" w:color="auto" w:fill="CCCCCC"/>
      <w:lang w:eastAsia="en-US"/>
    </w:rPr>
  </w:style>
  <w:style w:type="paragraph" w:customStyle="1" w:styleId="CodeBody">
    <w:name w:val="Code: Body"/>
    <w:basedOn w:val="Normal"/>
    <w:link w:val="CodeBodyChar"/>
    <w:rsid w:val="00396356"/>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396356"/>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396356"/>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396356"/>
    <w:rPr>
      <w:rFonts w:ascii="Tahoma" w:hAnsi="Tahoma" w:cs="Tahoma"/>
      <w:sz w:val="22"/>
      <w:szCs w:val="24"/>
      <w:lang w:eastAsia="en-US"/>
    </w:rPr>
  </w:style>
  <w:style w:type="paragraph" w:customStyle="1" w:styleId="CodeFirst">
    <w:name w:val="Code: First"/>
    <w:basedOn w:val="Normal"/>
    <w:rsid w:val="00396356"/>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396356"/>
    <w:rPr>
      <w:rFonts w:ascii="Lucida Console" w:hAnsi="Lucida Console"/>
      <w:dstrike w:val="0"/>
      <w:spacing w:val="0"/>
      <w:w w:val="100"/>
      <w:sz w:val="22"/>
      <w:szCs w:val="18"/>
      <w:effect w:val="none"/>
      <w:vertAlign w:val="baseline"/>
    </w:rPr>
  </w:style>
  <w:style w:type="table" w:styleId="TableSimple2">
    <w:name w:val="Table Simple 2"/>
    <w:basedOn w:val="TableNormal"/>
    <w:rsid w:val="00396356"/>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Step">
    <w:name w:val="Step"/>
    <w:basedOn w:val="Normal"/>
    <w:rsid w:val="00396356"/>
    <w:pPr>
      <w:numPr>
        <w:numId w:val="12"/>
      </w:numPr>
      <w:spacing w:before="120" w:after="60"/>
    </w:pPr>
    <w:rPr>
      <w:bCs/>
      <w:szCs w:val="20"/>
    </w:rPr>
  </w:style>
  <w:style w:type="paragraph" w:customStyle="1" w:styleId="StepContinuation">
    <w:name w:val="Step Continuation"/>
    <w:basedOn w:val="Step"/>
    <w:next w:val="Step"/>
    <w:rsid w:val="00396356"/>
    <w:pPr>
      <w:numPr>
        <w:numId w:val="0"/>
      </w:numPr>
      <w:ind w:left="902"/>
    </w:pPr>
  </w:style>
  <w:style w:type="paragraph" w:customStyle="1" w:styleId="CodeFirstLanguage">
    <w:name w:val="Code: First Language"/>
    <w:basedOn w:val="CodeFirst"/>
    <w:next w:val="CodeBody"/>
    <w:rsid w:val="00396356"/>
    <w:rPr>
      <w:b/>
    </w:rPr>
  </w:style>
  <w:style w:type="paragraph" w:styleId="BodyTextIndent">
    <w:name w:val="Body Text Indent"/>
    <w:basedOn w:val="Normal"/>
    <w:rsid w:val="00396356"/>
  </w:style>
  <w:style w:type="character" w:customStyle="1" w:styleId="CodeBodyCharChar">
    <w:name w:val="Code: Body Char Char"/>
    <w:basedOn w:val="DefaultParagraphFont"/>
    <w:rsid w:val="00396356"/>
    <w:rPr>
      <w:rFonts w:ascii="Lucida Console" w:hAnsi="Lucida Console"/>
      <w:sz w:val="18"/>
      <w:szCs w:val="16"/>
      <w:lang w:val="en-GB" w:eastAsia="en-US" w:bidi="ar-SA"/>
    </w:rPr>
  </w:style>
  <w:style w:type="paragraph" w:customStyle="1" w:styleId="SubStep">
    <w:name w:val="SubStep"/>
    <w:basedOn w:val="BulletedListItem"/>
    <w:rsid w:val="00396356"/>
    <w:pPr>
      <w:numPr>
        <w:ilvl w:val="2"/>
        <w:numId w:val="3"/>
      </w:numPr>
      <w:tabs>
        <w:tab w:val="clear" w:pos="2808"/>
        <w:tab w:val="num" w:pos="1260"/>
      </w:tabs>
      <w:ind w:left="1260"/>
      <w:outlineLvl w:val="1"/>
    </w:pPr>
  </w:style>
  <w:style w:type="paragraph" w:styleId="ListBullet">
    <w:name w:val="List Bullet"/>
    <w:basedOn w:val="Normal"/>
    <w:link w:val="ListBulletChar"/>
    <w:rsid w:val="00AE035D"/>
    <w:pPr>
      <w:numPr>
        <w:numId w:val="13"/>
      </w:numPr>
    </w:pPr>
  </w:style>
  <w:style w:type="character" w:customStyle="1" w:styleId="ListBulletChar">
    <w:name w:val="List Bullet Char"/>
    <w:basedOn w:val="DefaultParagraphFont"/>
    <w:link w:val="ListBullet"/>
    <w:rsid w:val="00AE035D"/>
    <w:rPr>
      <w:rFonts w:ascii="Arial" w:hAnsi="Arial"/>
      <w:szCs w:val="24"/>
      <w:lang w:val="en-GB" w:eastAsia="en-US" w:bidi="ar-SA"/>
    </w:rPr>
  </w:style>
  <w:style w:type="character" w:styleId="CommentReference">
    <w:name w:val="annotation reference"/>
    <w:basedOn w:val="DefaultParagraphFont"/>
    <w:semiHidden/>
    <w:rsid w:val="00396356"/>
    <w:rPr>
      <w:sz w:val="16"/>
      <w:szCs w:val="16"/>
    </w:rPr>
  </w:style>
  <w:style w:type="paragraph" w:styleId="CommentText">
    <w:name w:val="annotation text"/>
    <w:basedOn w:val="Normal"/>
    <w:semiHidden/>
    <w:rsid w:val="00396356"/>
    <w:rPr>
      <w:szCs w:val="20"/>
    </w:rPr>
  </w:style>
  <w:style w:type="paragraph" w:styleId="CommentSubject">
    <w:name w:val="annotation subject"/>
    <w:basedOn w:val="CommentText"/>
    <w:next w:val="CommentText"/>
    <w:semiHidden/>
    <w:rsid w:val="00396356"/>
    <w:rPr>
      <w:b/>
      <w:bCs/>
    </w:rPr>
  </w:style>
  <w:style w:type="paragraph" w:styleId="BalloonText">
    <w:name w:val="Balloon Text"/>
    <w:basedOn w:val="Normal"/>
    <w:semiHidden/>
    <w:rsid w:val="00396356"/>
    <w:rPr>
      <w:rFonts w:ascii="Tahoma" w:hAnsi="Tahoma" w:cs="Tahoma"/>
      <w:sz w:val="16"/>
      <w:szCs w:val="16"/>
    </w:rPr>
  </w:style>
  <w:style w:type="paragraph" w:styleId="BodyText">
    <w:name w:val="Body Text"/>
    <w:basedOn w:val="Normal"/>
    <w:rsid w:val="00396356"/>
  </w:style>
  <w:style w:type="paragraph" w:styleId="Caption">
    <w:name w:val="caption"/>
    <w:basedOn w:val="Normal"/>
    <w:next w:val="Normal"/>
    <w:qFormat/>
    <w:rsid w:val="00396356"/>
    <w:pPr>
      <w:spacing w:before="120" w:after="240"/>
    </w:pPr>
    <w:rPr>
      <w:rFonts w:ascii="Tahoma" w:hAnsi="Tahoma"/>
      <w:b/>
      <w:bCs/>
      <w:sz w:val="18"/>
      <w:szCs w:val="20"/>
    </w:rPr>
  </w:style>
  <w:style w:type="character" w:customStyle="1" w:styleId="Heading2Char">
    <w:name w:val="Heading 2 Char"/>
    <w:basedOn w:val="DefaultParagraphFont"/>
    <w:link w:val="Heading2"/>
    <w:rsid w:val="00396356"/>
    <w:rPr>
      <w:rFonts w:ascii="Arial" w:hAnsi="Arial" w:cs="Arial"/>
      <w:b/>
      <w:bCs/>
      <w:sz w:val="24"/>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6356"/>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396356"/>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396356"/>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396356"/>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396356"/>
    <w:pPr>
      <w:keepNext/>
      <w:ind w:left="0"/>
      <w:jc w:val="left"/>
      <w:outlineLvl w:val="3"/>
    </w:pPr>
    <w:rPr>
      <w:b/>
      <w:bCs/>
    </w:rPr>
  </w:style>
  <w:style w:type="paragraph" w:styleId="Heading5">
    <w:name w:val="heading 5"/>
    <w:basedOn w:val="Normal"/>
    <w:next w:val="Normal"/>
    <w:link w:val="Heading5Char"/>
    <w:qFormat/>
    <w:rsid w:val="0039635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396356"/>
  </w:style>
  <w:style w:type="character" w:customStyle="1" w:styleId="NormalFirstParaCharChar">
    <w:name w:val="Normal First Para Char Char"/>
    <w:basedOn w:val="DefaultParagraphFont"/>
    <w:link w:val="NormalFirstPara"/>
    <w:rsid w:val="00396356"/>
    <w:rPr>
      <w:rFonts w:ascii="Arial" w:hAnsi="Arial"/>
      <w:sz w:val="24"/>
      <w:szCs w:val="24"/>
      <w:lang w:eastAsia="en-US"/>
    </w:rPr>
  </w:style>
  <w:style w:type="character" w:customStyle="1" w:styleId="Heading3Char">
    <w:name w:val="Heading 3 Char"/>
    <w:basedOn w:val="DefaultParagraphFont"/>
    <w:link w:val="Heading3"/>
    <w:rsid w:val="00396356"/>
    <w:rPr>
      <w:rFonts w:ascii="Arial" w:hAnsi="Arial" w:cs="Arial"/>
      <w:b/>
      <w:bCs/>
      <w:sz w:val="24"/>
      <w:szCs w:val="26"/>
      <w:lang w:eastAsia="en-US"/>
    </w:rPr>
  </w:style>
  <w:style w:type="character" w:customStyle="1" w:styleId="Heading4Char">
    <w:name w:val="Heading 4 Char"/>
    <w:basedOn w:val="DefaultParagraphFont"/>
    <w:link w:val="Heading4"/>
    <w:rsid w:val="00396356"/>
    <w:rPr>
      <w:rFonts w:ascii="Arial" w:hAnsi="Arial"/>
      <w:b/>
      <w:bCs/>
      <w:sz w:val="24"/>
      <w:szCs w:val="24"/>
      <w:lang w:eastAsia="en-US"/>
    </w:rPr>
  </w:style>
  <w:style w:type="character" w:customStyle="1" w:styleId="Heading5Char">
    <w:name w:val="Heading 5 Char"/>
    <w:basedOn w:val="DefaultParagraphFont"/>
    <w:link w:val="Heading5"/>
    <w:rsid w:val="00396356"/>
    <w:rPr>
      <w:rFonts w:ascii="Arial" w:hAnsi="Arial"/>
      <w:b/>
      <w:bCs/>
      <w:i/>
      <w:iCs/>
      <w:sz w:val="26"/>
      <w:szCs w:val="26"/>
      <w:lang w:eastAsia="en-US"/>
    </w:rPr>
  </w:style>
  <w:style w:type="paragraph" w:customStyle="1" w:styleId="ChapterHeading">
    <w:name w:val="Chapter Heading"/>
    <w:basedOn w:val="Normal"/>
    <w:autoRedefine/>
    <w:rsid w:val="00396356"/>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396356"/>
    <w:pPr>
      <w:spacing w:line="240" w:lineRule="auto"/>
      <w:ind w:left="0"/>
    </w:pPr>
    <w:rPr>
      <w:b/>
      <w:smallCaps/>
      <w:sz w:val="32"/>
    </w:rPr>
  </w:style>
  <w:style w:type="paragraph" w:customStyle="1" w:styleId="BulletedListItem">
    <w:name w:val="Bulleted List Item"/>
    <w:basedOn w:val="Normal"/>
    <w:link w:val="BulletedListItemCharChar"/>
    <w:rsid w:val="00396356"/>
    <w:pPr>
      <w:numPr>
        <w:numId w:val="4"/>
      </w:numPr>
      <w:tabs>
        <w:tab w:val="clear" w:pos="720"/>
        <w:tab w:val="num" w:pos="900"/>
      </w:tabs>
      <w:ind w:left="900"/>
    </w:pPr>
  </w:style>
  <w:style w:type="character" w:customStyle="1" w:styleId="BulletedListItemCharChar">
    <w:name w:val="Bulleted List Item Char Char"/>
    <w:basedOn w:val="DefaultParagraphFont"/>
    <w:link w:val="BulletedListItem"/>
    <w:rsid w:val="00396356"/>
    <w:rPr>
      <w:rFonts w:ascii="Arial" w:hAnsi="Arial"/>
      <w:sz w:val="24"/>
      <w:szCs w:val="24"/>
      <w:lang w:eastAsia="en-US"/>
    </w:rPr>
  </w:style>
  <w:style w:type="paragraph" w:customStyle="1" w:styleId="NoteChar">
    <w:name w:val="Note Char"/>
    <w:basedOn w:val="Normal"/>
    <w:rsid w:val="00A36249"/>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396356"/>
    <w:pPr>
      <w:pBdr>
        <w:bottom w:val="single" w:sz="4" w:space="3" w:color="auto"/>
      </w:pBdr>
      <w:tabs>
        <w:tab w:val="right" w:pos="7020"/>
      </w:tabs>
      <w:ind w:left="0"/>
    </w:pPr>
    <w:rPr>
      <w:rFonts w:ascii="Tahoma" w:hAnsi="Tahoma" w:cs="Tahoma"/>
      <w:sz w:val="18"/>
    </w:rPr>
  </w:style>
  <w:style w:type="paragraph" w:styleId="Footer">
    <w:name w:val="footer"/>
    <w:basedOn w:val="Normal"/>
    <w:rsid w:val="00396356"/>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396356"/>
    <w:pPr>
      <w:pBdr>
        <w:top w:val="single" w:sz="4" w:space="2" w:color="auto"/>
      </w:pBdr>
      <w:spacing w:before="240" w:line="240" w:lineRule="auto"/>
      <w:jc w:val="left"/>
    </w:pPr>
    <w:rPr>
      <w:b/>
      <w:bCs/>
      <w:sz w:val="18"/>
    </w:rPr>
  </w:style>
  <w:style w:type="paragraph" w:customStyle="1" w:styleId="FirstHeading1">
    <w:name w:val="First Heading 1"/>
    <w:basedOn w:val="Heading1"/>
    <w:rsid w:val="00396356"/>
    <w:pPr>
      <w:pageBreakBefore w:val="0"/>
      <w:spacing w:before="240"/>
    </w:pPr>
  </w:style>
  <w:style w:type="paragraph" w:customStyle="1" w:styleId="ListItem">
    <w:name w:val="List Item"/>
    <w:basedOn w:val="Normal"/>
    <w:rsid w:val="00396356"/>
    <w:pPr>
      <w:spacing w:after="60"/>
      <w:ind w:left="0"/>
    </w:pPr>
  </w:style>
  <w:style w:type="paragraph" w:customStyle="1" w:styleId="BulletInATable">
    <w:name w:val="Bullet In A Table"/>
    <w:basedOn w:val="Normal"/>
    <w:rsid w:val="00396356"/>
    <w:pPr>
      <w:ind w:left="0"/>
    </w:pPr>
  </w:style>
  <w:style w:type="character" w:styleId="FootnoteReference">
    <w:name w:val="footnote reference"/>
    <w:basedOn w:val="DefaultParagraphFont"/>
    <w:semiHidden/>
    <w:rsid w:val="00396356"/>
    <w:rPr>
      <w:vertAlign w:val="superscript"/>
    </w:rPr>
  </w:style>
  <w:style w:type="paragraph" w:styleId="FootnoteText">
    <w:name w:val="footnote text"/>
    <w:basedOn w:val="Normal"/>
    <w:semiHidden/>
    <w:rsid w:val="00396356"/>
    <w:pPr>
      <w:ind w:left="734" w:hanging="187"/>
    </w:pPr>
    <w:rPr>
      <w:sz w:val="22"/>
      <w:szCs w:val="20"/>
    </w:rPr>
  </w:style>
  <w:style w:type="paragraph" w:customStyle="1" w:styleId="CodeLast">
    <w:name w:val="Code: Last"/>
    <w:basedOn w:val="Normal"/>
    <w:next w:val="Normal"/>
    <w:link w:val="CodeLastChar"/>
    <w:rsid w:val="00396356"/>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396356"/>
    <w:rPr>
      <w:rFonts w:ascii="Lucida Console" w:hAnsi="Lucida Console"/>
      <w:sz w:val="24"/>
      <w:szCs w:val="16"/>
      <w:shd w:val="clear" w:color="auto" w:fill="CCCCCC"/>
      <w:lang w:eastAsia="en-US"/>
    </w:rPr>
  </w:style>
  <w:style w:type="paragraph" w:styleId="DocumentMap">
    <w:name w:val="Document Map"/>
    <w:basedOn w:val="Normal"/>
    <w:semiHidden/>
    <w:rsid w:val="00396356"/>
    <w:pPr>
      <w:shd w:val="clear" w:color="auto" w:fill="000080"/>
    </w:pPr>
    <w:rPr>
      <w:rFonts w:ascii="Tahoma" w:hAnsi="Tahoma" w:cs="Tahoma"/>
    </w:rPr>
  </w:style>
  <w:style w:type="character" w:styleId="Hyperlink">
    <w:name w:val="Hyperlink"/>
    <w:basedOn w:val="DefaultParagraphFont"/>
    <w:rsid w:val="00396356"/>
    <w:rPr>
      <w:color w:val="0000FF"/>
      <w:u w:val="single"/>
    </w:rPr>
  </w:style>
  <w:style w:type="character" w:styleId="FollowedHyperlink">
    <w:name w:val="FollowedHyperlink"/>
    <w:basedOn w:val="DefaultParagraphFont"/>
    <w:rsid w:val="00396356"/>
    <w:rPr>
      <w:color w:val="800080"/>
      <w:u w:val="single"/>
    </w:rPr>
  </w:style>
  <w:style w:type="paragraph" w:customStyle="1" w:styleId="CodeSolo">
    <w:name w:val="Code: Solo"/>
    <w:basedOn w:val="Normal"/>
    <w:link w:val="CodeSoloChar"/>
    <w:rsid w:val="00396356"/>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396356"/>
    <w:rPr>
      <w:rFonts w:ascii="Lucida Console" w:hAnsi="Lucida Console"/>
      <w:sz w:val="24"/>
      <w:szCs w:val="16"/>
      <w:shd w:val="clear" w:color="auto" w:fill="CCCCCC"/>
      <w:lang w:eastAsia="en-US"/>
    </w:rPr>
  </w:style>
  <w:style w:type="paragraph" w:customStyle="1" w:styleId="CodeBody">
    <w:name w:val="Code: Body"/>
    <w:basedOn w:val="Normal"/>
    <w:link w:val="CodeBodyChar"/>
    <w:rsid w:val="00396356"/>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396356"/>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396356"/>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396356"/>
    <w:rPr>
      <w:rFonts w:ascii="Tahoma" w:hAnsi="Tahoma" w:cs="Tahoma"/>
      <w:sz w:val="22"/>
      <w:szCs w:val="24"/>
      <w:lang w:eastAsia="en-US"/>
    </w:rPr>
  </w:style>
  <w:style w:type="paragraph" w:customStyle="1" w:styleId="CodeFirst">
    <w:name w:val="Code: First"/>
    <w:basedOn w:val="Normal"/>
    <w:rsid w:val="00396356"/>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396356"/>
    <w:rPr>
      <w:rFonts w:ascii="Lucida Console" w:hAnsi="Lucida Console"/>
      <w:dstrike w:val="0"/>
      <w:spacing w:val="0"/>
      <w:w w:val="100"/>
      <w:sz w:val="22"/>
      <w:szCs w:val="18"/>
      <w:effect w:val="none"/>
      <w:vertAlign w:val="baseline"/>
    </w:rPr>
  </w:style>
  <w:style w:type="table" w:styleId="TableSimple2">
    <w:name w:val="Table Simple 2"/>
    <w:basedOn w:val="TableNormal"/>
    <w:rsid w:val="00396356"/>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Step">
    <w:name w:val="Step"/>
    <w:basedOn w:val="Normal"/>
    <w:rsid w:val="00396356"/>
    <w:pPr>
      <w:numPr>
        <w:numId w:val="12"/>
      </w:numPr>
      <w:spacing w:before="120" w:after="60"/>
    </w:pPr>
    <w:rPr>
      <w:bCs/>
      <w:szCs w:val="20"/>
    </w:rPr>
  </w:style>
  <w:style w:type="paragraph" w:customStyle="1" w:styleId="StepContinuation">
    <w:name w:val="Step Continuation"/>
    <w:basedOn w:val="Step"/>
    <w:next w:val="Step"/>
    <w:rsid w:val="00396356"/>
    <w:pPr>
      <w:numPr>
        <w:numId w:val="0"/>
      </w:numPr>
      <w:ind w:left="902"/>
    </w:pPr>
  </w:style>
  <w:style w:type="paragraph" w:customStyle="1" w:styleId="CodeFirstLanguage">
    <w:name w:val="Code: First Language"/>
    <w:basedOn w:val="CodeFirst"/>
    <w:next w:val="CodeBody"/>
    <w:rsid w:val="00396356"/>
    <w:rPr>
      <w:b/>
    </w:rPr>
  </w:style>
  <w:style w:type="paragraph" w:styleId="BodyTextIndent">
    <w:name w:val="Body Text Indent"/>
    <w:basedOn w:val="Normal"/>
    <w:rsid w:val="00396356"/>
  </w:style>
  <w:style w:type="character" w:customStyle="1" w:styleId="CodeBodyCharChar">
    <w:name w:val="Code: Body Char Char"/>
    <w:basedOn w:val="DefaultParagraphFont"/>
    <w:rsid w:val="00396356"/>
    <w:rPr>
      <w:rFonts w:ascii="Lucida Console" w:hAnsi="Lucida Console"/>
      <w:sz w:val="18"/>
      <w:szCs w:val="16"/>
      <w:lang w:val="en-GB" w:eastAsia="en-US" w:bidi="ar-SA"/>
    </w:rPr>
  </w:style>
  <w:style w:type="paragraph" w:customStyle="1" w:styleId="SubStep">
    <w:name w:val="SubStep"/>
    <w:basedOn w:val="BulletedListItem"/>
    <w:rsid w:val="00396356"/>
    <w:pPr>
      <w:numPr>
        <w:ilvl w:val="2"/>
        <w:numId w:val="3"/>
      </w:numPr>
      <w:tabs>
        <w:tab w:val="clear" w:pos="2808"/>
        <w:tab w:val="num" w:pos="1260"/>
      </w:tabs>
      <w:ind w:left="1260"/>
      <w:outlineLvl w:val="1"/>
    </w:pPr>
  </w:style>
  <w:style w:type="paragraph" w:styleId="ListBullet">
    <w:name w:val="List Bullet"/>
    <w:basedOn w:val="Normal"/>
    <w:link w:val="ListBulletChar"/>
    <w:rsid w:val="00AE035D"/>
    <w:pPr>
      <w:numPr>
        <w:numId w:val="13"/>
      </w:numPr>
    </w:pPr>
  </w:style>
  <w:style w:type="character" w:customStyle="1" w:styleId="ListBulletChar">
    <w:name w:val="List Bullet Char"/>
    <w:basedOn w:val="DefaultParagraphFont"/>
    <w:link w:val="ListBullet"/>
    <w:rsid w:val="00AE035D"/>
    <w:rPr>
      <w:rFonts w:ascii="Arial" w:hAnsi="Arial"/>
      <w:szCs w:val="24"/>
      <w:lang w:val="en-GB" w:eastAsia="en-US" w:bidi="ar-SA"/>
    </w:rPr>
  </w:style>
  <w:style w:type="character" w:styleId="CommentReference">
    <w:name w:val="annotation reference"/>
    <w:basedOn w:val="DefaultParagraphFont"/>
    <w:semiHidden/>
    <w:rsid w:val="00396356"/>
    <w:rPr>
      <w:sz w:val="16"/>
      <w:szCs w:val="16"/>
    </w:rPr>
  </w:style>
  <w:style w:type="paragraph" w:styleId="CommentText">
    <w:name w:val="annotation text"/>
    <w:basedOn w:val="Normal"/>
    <w:semiHidden/>
    <w:rsid w:val="00396356"/>
    <w:rPr>
      <w:szCs w:val="20"/>
    </w:rPr>
  </w:style>
  <w:style w:type="paragraph" w:styleId="CommentSubject">
    <w:name w:val="annotation subject"/>
    <w:basedOn w:val="CommentText"/>
    <w:next w:val="CommentText"/>
    <w:semiHidden/>
    <w:rsid w:val="00396356"/>
    <w:rPr>
      <w:b/>
      <w:bCs/>
    </w:rPr>
  </w:style>
  <w:style w:type="paragraph" w:styleId="BalloonText">
    <w:name w:val="Balloon Text"/>
    <w:basedOn w:val="Normal"/>
    <w:semiHidden/>
    <w:rsid w:val="00396356"/>
    <w:rPr>
      <w:rFonts w:ascii="Tahoma" w:hAnsi="Tahoma" w:cs="Tahoma"/>
      <w:sz w:val="16"/>
      <w:szCs w:val="16"/>
    </w:rPr>
  </w:style>
  <w:style w:type="paragraph" w:styleId="BodyText">
    <w:name w:val="Body Text"/>
    <w:basedOn w:val="Normal"/>
    <w:rsid w:val="00396356"/>
  </w:style>
  <w:style w:type="paragraph" w:styleId="Caption">
    <w:name w:val="caption"/>
    <w:basedOn w:val="Normal"/>
    <w:next w:val="Normal"/>
    <w:qFormat/>
    <w:rsid w:val="00396356"/>
    <w:pPr>
      <w:spacing w:before="120" w:after="240"/>
    </w:pPr>
    <w:rPr>
      <w:rFonts w:ascii="Tahoma" w:hAnsi="Tahoma"/>
      <w:b/>
      <w:bCs/>
      <w:sz w:val="18"/>
      <w:szCs w:val="20"/>
    </w:rPr>
  </w:style>
  <w:style w:type="character" w:customStyle="1" w:styleId="Heading2Char">
    <w:name w:val="Heading 2 Char"/>
    <w:basedOn w:val="DefaultParagraphFont"/>
    <w:link w:val="Heading2"/>
    <w:rsid w:val="00396356"/>
    <w:rPr>
      <w:rFonts w:ascii="Arial" w:hAnsi="Arial" w:cs="Arial"/>
      <w:b/>
      <w:bCs/>
      <w:sz w:val="24"/>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01644">
      <w:bodyDiv w:val="1"/>
      <w:marLeft w:val="0"/>
      <w:marRight w:val="0"/>
      <w:marTop w:val="0"/>
      <w:marBottom w:val="0"/>
      <w:divBdr>
        <w:top w:val="none" w:sz="0" w:space="0" w:color="auto"/>
        <w:left w:val="none" w:sz="0" w:space="0" w:color="auto"/>
        <w:bottom w:val="none" w:sz="0" w:space="0" w:color="auto"/>
        <w:right w:val="none" w:sz="0" w:space="0" w:color="auto"/>
      </w:divBdr>
      <w:divsChild>
        <w:div w:id="1211381871">
          <w:marLeft w:val="0"/>
          <w:marRight w:val="0"/>
          <w:marTop w:val="0"/>
          <w:marBottom w:val="0"/>
          <w:divBdr>
            <w:top w:val="none" w:sz="0" w:space="0" w:color="auto"/>
            <w:left w:val="none" w:sz="0" w:space="0" w:color="auto"/>
            <w:bottom w:val="none" w:sz="0" w:space="0" w:color="auto"/>
            <w:right w:val="none" w:sz="0" w:space="0" w:color="auto"/>
          </w:divBdr>
        </w:div>
      </w:divsChild>
    </w:div>
    <w:div w:id="29556882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80484871">
          <w:marLeft w:val="0"/>
          <w:marRight w:val="0"/>
          <w:marTop w:val="0"/>
          <w:marBottom w:val="0"/>
          <w:divBdr>
            <w:top w:val="none" w:sz="0" w:space="0" w:color="auto"/>
            <w:left w:val="none" w:sz="0" w:space="0" w:color="auto"/>
            <w:bottom w:val="none" w:sz="0" w:space="0" w:color="auto"/>
            <w:right w:val="none" w:sz="0" w:space="0" w:color="auto"/>
          </w:divBdr>
          <w:divsChild>
            <w:div w:id="17337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191">
      <w:bodyDiv w:val="1"/>
      <w:marLeft w:val="0"/>
      <w:marRight w:val="0"/>
      <w:marTop w:val="0"/>
      <w:marBottom w:val="0"/>
      <w:divBdr>
        <w:top w:val="none" w:sz="0" w:space="0" w:color="auto"/>
        <w:left w:val="none" w:sz="0" w:space="0" w:color="auto"/>
        <w:bottom w:val="none" w:sz="0" w:space="0" w:color="auto"/>
        <w:right w:val="none" w:sz="0" w:space="0" w:color="auto"/>
      </w:divBdr>
      <w:divsChild>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551188684">
      <w:bodyDiv w:val="1"/>
      <w:marLeft w:val="0"/>
      <w:marRight w:val="0"/>
      <w:marTop w:val="0"/>
      <w:marBottom w:val="0"/>
      <w:divBdr>
        <w:top w:val="none" w:sz="0" w:space="0" w:color="auto"/>
        <w:left w:val="none" w:sz="0" w:space="0" w:color="auto"/>
        <w:bottom w:val="none" w:sz="0" w:space="0" w:color="auto"/>
        <w:right w:val="none" w:sz="0" w:space="0" w:color="auto"/>
      </w:divBdr>
    </w:div>
    <w:div w:id="567037010">
      <w:bodyDiv w:val="1"/>
      <w:marLeft w:val="0"/>
      <w:marRight w:val="0"/>
      <w:marTop w:val="0"/>
      <w:marBottom w:val="0"/>
      <w:divBdr>
        <w:top w:val="none" w:sz="0" w:space="0" w:color="auto"/>
        <w:left w:val="none" w:sz="0" w:space="0" w:color="auto"/>
        <w:bottom w:val="none" w:sz="0" w:space="0" w:color="auto"/>
        <w:right w:val="none" w:sz="0" w:space="0" w:color="auto"/>
      </w:divBdr>
      <w:divsChild>
        <w:div w:id="2123376480">
          <w:marLeft w:val="0"/>
          <w:marRight w:val="0"/>
          <w:marTop w:val="0"/>
          <w:marBottom w:val="0"/>
          <w:divBdr>
            <w:top w:val="none" w:sz="0" w:space="0" w:color="auto"/>
            <w:left w:val="none" w:sz="0" w:space="0" w:color="auto"/>
            <w:bottom w:val="none" w:sz="0" w:space="0" w:color="auto"/>
            <w:right w:val="none" w:sz="0" w:space="0" w:color="auto"/>
          </w:divBdr>
          <w:divsChild>
            <w:div w:id="1197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1063">
      <w:bodyDiv w:val="1"/>
      <w:marLeft w:val="0"/>
      <w:marRight w:val="0"/>
      <w:marTop w:val="0"/>
      <w:marBottom w:val="0"/>
      <w:divBdr>
        <w:top w:val="none" w:sz="0" w:space="0" w:color="auto"/>
        <w:left w:val="none" w:sz="0" w:space="0" w:color="auto"/>
        <w:bottom w:val="none" w:sz="0" w:space="0" w:color="auto"/>
        <w:right w:val="none" w:sz="0" w:space="0" w:color="auto"/>
      </w:divBdr>
      <w:divsChild>
        <w:div w:id="1754275429">
          <w:marLeft w:val="0"/>
          <w:marRight w:val="0"/>
          <w:marTop w:val="0"/>
          <w:marBottom w:val="0"/>
          <w:divBdr>
            <w:top w:val="none" w:sz="0" w:space="0" w:color="auto"/>
            <w:left w:val="none" w:sz="0" w:space="0" w:color="auto"/>
            <w:bottom w:val="none" w:sz="0" w:space="0" w:color="auto"/>
            <w:right w:val="none" w:sz="0" w:space="0" w:color="auto"/>
          </w:divBdr>
          <w:divsChild>
            <w:div w:id="12730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6633">
      <w:bodyDiv w:val="1"/>
      <w:marLeft w:val="0"/>
      <w:marRight w:val="0"/>
      <w:marTop w:val="0"/>
      <w:marBottom w:val="0"/>
      <w:divBdr>
        <w:top w:val="none" w:sz="0" w:space="0" w:color="auto"/>
        <w:left w:val="none" w:sz="0" w:space="0" w:color="auto"/>
        <w:bottom w:val="none" w:sz="0" w:space="0" w:color="auto"/>
        <w:right w:val="none" w:sz="0" w:space="0" w:color="auto"/>
      </w:divBdr>
    </w:div>
    <w:div w:id="896285800">
      <w:bodyDiv w:val="1"/>
      <w:marLeft w:val="0"/>
      <w:marRight w:val="0"/>
      <w:marTop w:val="0"/>
      <w:marBottom w:val="0"/>
      <w:divBdr>
        <w:top w:val="none" w:sz="0" w:space="0" w:color="auto"/>
        <w:left w:val="none" w:sz="0" w:space="0" w:color="auto"/>
        <w:bottom w:val="none" w:sz="0" w:space="0" w:color="auto"/>
        <w:right w:val="none" w:sz="0" w:space="0" w:color="auto"/>
      </w:divBdr>
      <w:divsChild>
        <w:div w:id="916018173">
          <w:marLeft w:val="0"/>
          <w:marRight w:val="0"/>
          <w:marTop w:val="0"/>
          <w:marBottom w:val="0"/>
          <w:divBdr>
            <w:top w:val="none" w:sz="0" w:space="0" w:color="auto"/>
            <w:left w:val="none" w:sz="0" w:space="0" w:color="auto"/>
            <w:bottom w:val="none" w:sz="0" w:space="0" w:color="auto"/>
            <w:right w:val="none" w:sz="0" w:space="0" w:color="auto"/>
          </w:divBdr>
        </w:div>
      </w:divsChild>
    </w:div>
    <w:div w:id="1016615325">
      <w:bodyDiv w:val="1"/>
      <w:marLeft w:val="0"/>
      <w:marRight w:val="0"/>
      <w:marTop w:val="0"/>
      <w:marBottom w:val="0"/>
      <w:divBdr>
        <w:top w:val="none" w:sz="0" w:space="0" w:color="auto"/>
        <w:left w:val="none" w:sz="0" w:space="0" w:color="auto"/>
        <w:bottom w:val="none" w:sz="0" w:space="0" w:color="auto"/>
        <w:right w:val="none" w:sz="0" w:space="0" w:color="auto"/>
      </w:divBdr>
      <w:divsChild>
        <w:div w:id="1621572844">
          <w:marLeft w:val="0"/>
          <w:marRight w:val="0"/>
          <w:marTop w:val="0"/>
          <w:marBottom w:val="0"/>
          <w:divBdr>
            <w:top w:val="none" w:sz="0" w:space="0" w:color="auto"/>
            <w:left w:val="none" w:sz="0" w:space="0" w:color="auto"/>
            <w:bottom w:val="none" w:sz="0" w:space="0" w:color="auto"/>
            <w:right w:val="none" w:sz="0" w:space="0" w:color="auto"/>
          </w:divBdr>
        </w:div>
      </w:divsChild>
    </w:div>
    <w:div w:id="1292636562">
      <w:bodyDiv w:val="1"/>
      <w:marLeft w:val="0"/>
      <w:marRight w:val="0"/>
      <w:marTop w:val="0"/>
      <w:marBottom w:val="0"/>
      <w:divBdr>
        <w:top w:val="none" w:sz="0" w:space="0" w:color="auto"/>
        <w:left w:val="none" w:sz="0" w:space="0" w:color="auto"/>
        <w:bottom w:val="none" w:sz="0" w:space="0" w:color="auto"/>
        <w:right w:val="none" w:sz="0" w:space="0" w:color="auto"/>
      </w:divBdr>
      <w:divsChild>
        <w:div w:id="2082210598">
          <w:marLeft w:val="0"/>
          <w:marRight w:val="0"/>
          <w:marTop w:val="0"/>
          <w:marBottom w:val="0"/>
          <w:divBdr>
            <w:top w:val="none" w:sz="0" w:space="0" w:color="auto"/>
            <w:left w:val="none" w:sz="0" w:space="0" w:color="auto"/>
            <w:bottom w:val="none" w:sz="0" w:space="0" w:color="auto"/>
            <w:right w:val="none" w:sz="0" w:space="0" w:color="auto"/>
          </w:divBdr>
          <w:divsChild>
            <w:div w:id="15823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55">
      <w:bodyDiv w:val="1"/>
      <w:marLeft w:val="0"/>
      <w:marRight w:val="0"/>
      <w:marTop w:val="0"/>
      <w:marBottom w:val="0"/>
      <w:divBdr>
        <w:top w:val="none" w:sz="0" w:space="0" w:color="auto"/>
        <w:left w:val="none" w:sz="0" w:space="0" w:color="auto"/>
        <w:bottom w:val="none" w:sz="0" w:space="0" w:color="auto"/>
        <w:right w:val="none" w:sz="0" w:space="0" w:color="auto"/>
      </w:divBdr>
      <w:divsChild>
        <w:div w:id="1017852336">
          <w:marLeft w:val="0"/>
          <w:marRight w:val="0"/>
          <w:marTop w:val="0"/>
          <w:marBottom w:val="0"/>
          <w:divBdr>
            <w:top w:val="none" w:sz="0" w:space="0" w:color="auto"/>
            <w:left w:val="none" w:sz="0" w:space="0" w:color="auto"/>
            <w:bottom w:val="none" w:sz="0" w:space="0" w:color="auto"/>
            <w:right w:val="none" w:sz="0" w:space="0" w:color="auto"/>
          </w:divBdr>
        </w:div>
      </w:divsChild>
    </w:div>
    <w:div w:id="1558055602">
      <w:bodyDiv w:val="1"/>
      <w:marLeft w:val="0"/>
      <w:marRight w:val="0"/>
      <w:marTop w:val="0"/>
      <w:marBottom w:val="0"/>
      <w:divBdr>
        <w:top w:val="none" w:sz="0" w:space="0" w:color="auto"/>
        <w:left w:val="none" w:sz="0" w:space="0" w:color="auto"/>
        <w:bottom w:val="none" w:sz="0" w:space="0" w:color="auto"/>
        <w:right w:val="none" w:sz="0" w:space="0" w:color="auto"/>
      </w:divBdr>
      <w:divsChild>
        <w:div w:id="896739944">
          <w:marLeft w:val="0"/>
          <w:marRight w:val="0"/>
          <w:marTop w:val="0"/>
          <w:marBottom w:val="0"/>
          <w:divBdr>
            <w:top w:val="none" w:sz="0" w:space="0" w:color="auto"/>
            <w:left w:val="none" w:sz="0" w:space="0" w:color="auto"/>
            <w:bottom w:val="none" w:sz="0" w:space="0" w:color="auto"/>
            <w:right w:val="none" w:sz="0" w:space="0" w:color="auto"/>
          </w:divBdr>
        </w:div>
      </w:divsChild>
    </w:div>
    <w:div w:id="1583950345">
      <w:bodyDiv w:val="1"/>
      <w:marLeft w:val="0"/>
      <w:marRight w:val="0"/>
      <w:marTop w:val="0"/>
      <w:marBottom w:val="0"/>
      <w:divBdr>
        <w:top w:val="none" w:sz="0" w:space="0" w:color="auto"/>
        <w:left w:val="none" w:sz="0" w:space="0" w:color="auto"/>
        <w:bottom w:val="none" w:sz="0" w:space="0" w:color="auto"/>
        <w:right w:val="none" w:sz="0" w:space="0" w:color="auto"/>
      </w:divBdr>
      <w:divsChild>
        <w:div w:id="1352731101">
          <w:marLeft w:val="0"/>
          <w:marRight w:val="0"/>
          <w:marTop w:val="0"/>
          <w:marBottom w:val="0"/>
          <w:divBdr>
            <w:top w:val="none" w:sz="0" w:space="0" w:color="auto"/>
            <w:left w:val="none" w:sz="0" w:space="0" w:color="auto"/>
            <w:bottom w:val="none" w:sz="0" w:space="0" w:color="auto"/>
            <w:right w:val="none" w:sz="0" w:space="0" w:color="auto"/>
          </w:divBdr>
          <w:divsChild>
            <w:div w:id="2068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8969">
      <w:bodyDiv w:val="1"/>
      <w:marLeft w:val="0"/>
      <w:marRight w:val="0"/>
      <w:marTop w:val="0"/>
      <w:marBottom w:val="0"/>
      <w:divBdr>
        <w:top w:val="none" w:sz="0" w:space="0" w:color="auto"/>
        <w:left w:val="none" w:sz="0" w:space="0" w:color="auto"/>
        <w:bottom w:val="none" w:sz="0" w:space="0" w:color="auto"/>
        <w:right w:val="none" w:sz="0" w:space="0" w:color="auto"/>
      </w:divBdr>
    </w:div>
    <w:div w:id="1801461581">
      <w:bodyDiv w:val="1"/>
      <w:marLeft w:val="0"/>
      <w:marRight w:val="0"/>
      <w:marTop w:val="0"/>
      <w:marBottom w:val="0"/>
      <w:divBdr>
        <w:top w:val="none" w:sz="0" w:space="0" w:color="auto"/>
        <w:left w:val="none" w:sz="0" w:space="0" w:color="auto"/>
        <w:bottom w:val="none" w:sz="0" w:space="0" w:color="auto"/>
        <w:right w:val="none" w:sz="0" w:space="0" w:color="auto"/>
      </w:divBdr>
      <w:divsChild>
        <w:div w:id="1450122141">
          <w:marLeft w:val="0"/>
          <w:marRight w:val="0"/>
          <w:marTop w:val="0"/>
          <w:marBottom w:val="0"/>
          <w:divBdr>
            <w:top w:val="none" w:sz="0" w:space="0" w:color="auto"/>
            <w:left w:val="none" w:sz="0" w:space="0" w:color="auto"/>
            <w:bottom w:val="none" w:sz="0" w:space="0" w:color="auto"/>
            <w:right w:val="none" w:sz="0" w:space="0" w:color="auto"/>
          </w:divBdr>
        </w:div>
      </w:divsChild>
    </w:div>
    <w:div w:id="1824810351">
      <w:bodyDiv w:val="1"/>
      <w:marLeft w:val="0"/>
      <w:marRight w:val="0"/>
      <w:marTop w:val="0"/>
      <w:marBottom w:val="0"/>
      <w:divBdr>
        <w:top w:val="none" w:sz="0" w:space="0" w:color="auto"/>
        <w:left w:val="none" w:sz="0" w:space="0" w:color="auto"/>
        <w:bottom w:val="none" w:sz="0" w:space="0" w:color="auto"/>
        <w:right w:val="none" w:sz="0" w:space="0" w:color="auto"/>
      </w:divBdr>
      <w:divsChild>
        <w:div w:id="1829396993">
          <w:marLeft w:val="0"/>
          <w:marRight w:val="0"/>
          <w:marTop w:val="0"/>
          <w:marBottom w:val="0"/>
          <w:divBdr>
            <w:top w:val="none" w:sz="0" w:space="0" w:color="auto"/>
            <w:left w:val="none" w:sz="0" w:space="0" w:color="auto"/>
            <w:bottom w:val="none" w:sz="0" w:space="0" w:color="auto"/>
            <w:right w:val="none" w:sz="0" w:space="0" w:color="auto"/>
          </w:divBdr>
          <w:divsChild>
            <w:div w:id="867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behague\Application%20Data\Microsoft\Templates\QADEVAPR.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F2F23A43234F23AF4CC00508613E71"/>
        <w:category>
          <w:name w:val="General"/>
          <w:gallery w:val="placeholder"/>
        </w:category>
        <w:types>
          <w:type w:val="bbPlcHdr"/>
        </w:types>
        <w:behaviors>
          <w:behavior w:val="content"/>
        </w:behaviors>
        <w:guid w:val="{0DD20FB5-1B37-40C7-9401-119A7957C135}"/>
      </w:docPartPr>
      <w:docPartBody>
        <w:p w14:paraId="5F011A33" w14:textId="77777777" w:rsidR="00AA7CD2" w:rsidRDefault="0078327C" w:rsidP="0078327C">
          <w:pPr>
            <w:pStyle w:val="63F2F23A43234F23AF4CC00508613E71"/>
          </w:pPr>
          <w:r w:rsidRPr="0052033C">
            <w:rPr>
              <w:rStyle w:val="PlaceholderText"/>
            </w:rPr>
            <w:t>[Chapter No]</w:t>
          </w:r>
        </w:p>
      </w:docPartBody>
    </w:docPart>
    <w:docPart>
      <w:docPartPr>
        <w:name w:val="222BE5F4005E4E8E9360693144758CB8"/>
        <w:category>
          <w:name w:val="General"/>
          <w:gallery w:val="placeholder"/>
        </w:category>
        <w:types>
          <w:type w:val="bbPlcHdr"/>
        </w:types>
        <w:behaviors>
          <w:behavior w:val="content"/>
        </w:behaviors>
        <w:guid w:val="{75C4BF0F-5379-41C1-9498-C3CC4D20D3E1}"/>
      </w:docPartPr>
      <w:docPartBody>
        <w:p w14:paraId="5F011A34" w14:textId="77777777" w:rsidR="00874B9E" w:rsidRDefault="00AA7CD2" w:rsidP="00AA7CD2">
          <w:pPr>
            <w:pStyle w:val="222BE5F4005E4E8E9360693144758CB8"/>
          </w:pPr>
          <w:r>
            <w:rPr>
              <w:rStyle w:val="PlaceholderText"/>
              <w:color w:val="808080"/>
            </w:rPr>
            <w:t>[Chapter Type]</w:t>
          </w:r>
        </w:p>
      </w:docPartBody>
    </w:docPart>
    <w:docPart>
      <w:docPartPr>
        <w:name w:val="C6D9F29354E04261AE422345DD3E0419"/>
        <w:category>
          <w:name w:val="General"/>
          <w:gallery w:val="placeholder"/>
        </w:category>
        <w:types>
          <w:type w:val="bbPlcHdr"/>
        </w:types>
        <w:behaviors>
          <w:behavior w:val="content"/>
        </w:behaviors>
        <w:guid w:val="{24941E0B-E456-401E-8834-6E02BA67FA72}"/>
      </w:docPartPr>
      <w:docPartBody>
        <w:p w14:paraId="5F011A35" w14:textId="77777777" w:rsidR="00874B9E" w:rsidRDefault="00AA7CD2" w:rsidP="00AA7CD2">
          <w:pPr>
            <w:pStyle w:val="C6D9F29354E04261AE422345DD3E0419"/>
          </w:pPr>
          <w:r>
            <w:rPr>
              <w:rStyle w:val="PlaceholderText"/>
              <w:color w:val="808080"/>
            </w:rPr>
            <w:t>[Chapter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8327C"/>
    <w:rsid w:val="000F6DD7"/>
    <w:rsid w:val="0076603D"/>
    <w:rsid w:val="0078327C"/>
    <w:rsid w:val="008117D5"/>
    <w:rsid w:val="00861F5B"/>
    <w:rsid w:val="00874B9E"/>
    <w:rsid w:val="00AA7CD2"/>
    <w:rsid w:val="00E60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011A3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CD2"/>
  </w:style>
  <w:style w:type="paragraph" w:customStyle="1" w:styleId="63F2F23A43234F23AF4CC00508613E71">
    <w:name w:val="63F2F23A43234F23AF4CC00508613E71"/>
    <w:rsid w:val="0078327C"/>
  </w:style>
  <w:style w:type="paragraph" w:customStyle="1" w:styleId="222BE5F4005E4E8E9360693144758CB8">
    <w:name w:val="222BE5F4005E4E8E9360693144758CB8"/>
    <w:rsid w:val="00AA7CD2"/>
  </w:style>
  <w:style w:type="paragraph" w:customStyle="1" w:styleId="C6D9F29354E04261AE422345DD3E0419">
    <w:name w:val="C6D9F29354E04261AE422345DD3E0419"/>
    <w:rsid w:val="00AA7C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ChapterNo xmlns="4ff00d7d-e7fe-48a8-a79f-9d301ade6bee">2</ChapterNo>
    <ChapterType xmlns="4ff00d7d-e7fe-48a8-a79f-9d301ade6bee">Exercise</ChapterType>
    <EnsureEvenPages xmlns="4ff00d7d-e7fe-48a8-a79f-9d301ade6bee">true</EnsureEvenPages>
    <BookType xmlns="4ff00d7d-e7fe-48a8-a79f-9d301ade6bee">EG</BookType>
    <PageNumbering xmlns="4ff00d7d-e7fe-48a8-a79f-9d301ade6bee">Sequential</PageNumbering>
    <SequenceNo xmlns="4ff00d7d-e7fe-48a8-a79f-9d301ade6bee">3</SequenceNo>
    <StartPageNumber xmlns="4ff00d7d-e7fe-48a8-a79f-9d301ade6bee">0</StartPageNumber>
    <_dlc_Exempt xmlns="http://schemas.microsoft.com/sharepoint/v3">false</_dlc_Exemp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kbook - Exercise" ma:contentTypeID="0x0101009AB076E22428264284E11C73D716557C0C00E94EE80C871E3D46A53D5BF589B9E330" ma:contentTypeVersion="270" ma:contentTypeDescription="Exercise guide for technical courses" ma:contentTypeScope="" ma:versionID="fad713fce87fe8f034ab42aa0195dff4">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62f7fcfeeeeb2bced9c244acfdeca0f4"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StartPageNumber" minOccurs="0"/>
                <xsd:element ref="ns2:PageNumbering"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APP"/>
          <xsd:enumeration value="EG"/>
          <xsd:enumeration value="EG2"/>
          <xsd:enumeration value="HAND"/>
          <xsd:enumeration value="HAND2"/>
          <xsd:enumeration value="HAND3"/>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StartPageNumber" ma:index="6" nillable="true" ma:displayName="Start Page No" ma:decimals="0" ma:internalName="StartPageNumber" ma:percentage="FALSE">
      <xsd:simpleType>
        <xsd:restriction base="dms:Number"/>
      </xsd:simpleType>
    </xsd:element>
    <xsd:element name="PageNumbering" ma:index="7" nillable="true" ma:displayName="Page Numbering" ma:default="Sequential" ma:format="Dropdown" ma:internalName="PageNumbering">
      <xsd:simpleType>
        <xsd:restriction base="dms:Choice">
          <xsd:enumeration value="None"/>
          <xsd:enumeration value="Restart at Page 1"/>
          <xsd:enumeration value="Sequential"/>
        </xsd:restriction>
      </xsd:simpleType>
    </xsd:element>
    <xsd:element name="EnsureEvenPages" ma:index="8"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6.xml><?xml version="1.0" encoding="utf-8"?>
<?mso-contentType ?>
<SharedContentType xmlns="Microsoft.SharePoint.Taxonomy.ContentTypeSync" SourceId="bb3bdb55-ce43-40c7-ac96-dc2d075fdb96" ContentTypeId="0x0101009AB076E22428264284E11C73D716557C0C" PreviousValue="true"/>
</file>

<file path=customXml/itemProps1.xml><?xml version="1.0" encoding="utf-8"?>
<ds:datastoreItem xmlns:ds="http://schemas.openxmlformats.org/officeDocument/2006/customXml" ds:itemID="{37771D3B-0668-43CD-AB56-C0B7501A85AE}"/>
</file>

<file path=customXml/itemProps2.xml><?xml version="1.0" encoding="utf-8"?>
<ds:datastoreItem xmlns:ds="http://schemas.openxmlformats.org/officeDocument/2006/customXml" ds:itemID="{5DBA9AF4-EF55-4E90-8EF6-4EB3B7B46B93}"/>
</file>

<file path=customXml/itemProps3.xml><?xml version="1.0" encoding="utf-8"?>
<ds:datastoreItem xmlns:ds="http://schemas.openxmlformats.org/officeDocument/2006/customXml" ds:itemID="{ED90A433-AA6A-4FDC-9DA2-C14A996CE12B}"/>
</file>

<file path=customXml/itemProps4.xml><?xml version="1.0" encoding="utf-8"?>
<ds:datastoreItem xmlns:ds="http://schemas.openxmlformats.org/officeDocument/2006/customXml" ds:itemID="{F5DDBF6D-0E3B-4448-8E51-2135EE01F35F}"/>
</file>

<file path=customXml/itemProps5.xml><?xml version="1.0" encoding="utf-8"?>
<ds:datastoreItem xmlns:ds="http://schemas.openxmlformats.org/officeDocument/2006/customXml" ds:itemID="{5301A952-136A-469B-8352-6901D74332B2}"/>
</file>

<file path=customXml/itemProps6.xml><?xml version="1.0" encoding="utf-8"?>
<ds:datastoreItem xmlns:ds="http://schemas.openxmlformats.org/officeDocument/2006/customXml" ds:itemID="{2FC3D59A-1E3D-466D-82B2-C6E530695C24}"/>
</file>

<file path=docProps/app.xml><?xml version="1.0" encoding="utf-8"?>
<Properties xmlns="http://schemas.openxmlformats.org/officeDocument/2006/extended-properties" xmlns:vt="http://schemas.openxmlformats.org/officeDocument/2006/docPropsVTypes">
  <Template>QADEVAPR.dot</Template>
  <TotalTime>1</TotalTime>
  <Pages>10</Pages>
  <Words>2120</Words>
  <Characters>12090</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SQL - SELECT Statement</vt:lpstr>
    </vt:vector>
  </TitlesOfParts>
  <Company>QA Ltd.</Company>
  <LinksUpToDate>false</LinksUpToDate>
  <CharactersWithSpaces>14182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 SELECT Statement</dc:title>
  <dc:subject>QADEVAPRWK7</dc:subject>
  <dc:creator>QA Ltd</dc:creator>
  <cp:keywords/>
  <dc:description>Lab Documentation</dc:description>
  <cp:lastModifiedBy>Andrew</cp:lastModifiedBy>
  <cp:revision>2</cp:revision>
  <cp:lastPrinted>2004-03-12T17:52:00Z</cp:lastPrinted>
  <dcterms:created xsi:type="dcterms:W3CDTF">2013-02-14T16:41:00Z</dcterms:created>
  <dcterms:modified xsi:type="dcterms:W3CDTF">2013-02-14T16:41:00Z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0x0101009AB076E22428264284E11C73D716557C0C00E94EE80C871E3D46A53D5BF589B9E330</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7" name="Practice Name">
    <vt:lpwstr/>
  </property>
  <property fmtid="{D5CDD505-2E9C-101B-9397-08002B2CF9AE}" pid="8" name="xd_Signature">
    <vt:bool>false</vt:bool>
  </property>
  <property fmtid="{D5CDD505-2E9C-101B-9397-08002B2CF9AE}" pid="9" name="xd_ProgID">
    <vt:lpwstr/>
  </property>
  <property fmtid="{D5CDD505-2E9C-101B-9397-08002B2CF9AE}" pid="10" name="DocumentSetDescription">
    <vt:lpwstr/>
  </property>
  <property fmtid="{D5CDD505-2E9C-101B-9397-08002B2CF9AE}" pid="12" name="_dlc_DocId">
    <vt:lpwstr/>
  </property>
  <property fmtid="{D5CDD505-2E9C-101B-9397-08002B2CF9AE}" pid="13" name="wic_System_Copyright">
    <vt:lpwstr/>
  </property>
  <property fmtid="{D5CDD505-2E9C-101B-9397-08002B2CF9AE}" pid="14" name="_SourceUrl">
    <vt:lpwstr/>
  </property>
  <property fmtid="{D5CDD505-2E9C-101B-9397-08002B2CF9AE}" pid="15" name="_SharedFileIndex">
    <vt:lpwstr/>
  </property>
  <property fmtid="{D5CDD505-2E9C-101B-9397-08002B2CF9AE}" pid="16" name="Owner Name">
    <vt:lpwstr/>
  </property>
  <property fmtid="{D5CDD505-2E9C-101B-9397-08002B2CF9AE}" pid="17" name="CompanyName">
    <vt:lpwstr/>
  </property>
  <property fmtid="{D5CDD505-2E9C-101B-9397-08002B2CF9AE}" pid="18" name="_dlc_DocIdUrl">
    <vt:lpwstr/>
  </property>
  <property fmtid="{D5CDD505-2E9C-101B-9397-08002B2CF9AE}" pid="19" name="TemplateUrl">
    <vt:lpwstr/>
  </property>
  <property fmtid="{D5CDD505-2E9C-101B-9397-08002B2CF9AE}" pid="20" name="DepartmentName">
    <vt:lpwstr/>
  </property>
  <property fmtid="{D5CDD505-2E9C-101B-9397-08002B2CF9AE}" pid="22" name="PPTPrintingStyle">
    <vt:lpwstr/>
  </property>
  <property fmtid="{D5CDD505-2E9C-101B-9397-08002B2CF9AE}" pid="23" name="vti_imgdate">
    <vt:lpwstr/>
  </property>
  <property fmtid="{D5CDD505-2E9C-101B-9397-08002B2CF9AE}" pid="24" name="CourseCode">
    <vt:lpwstr/>
  </property>
  <property fmtid="{D5CDD505-2E9C-101B-9397-08002B2CF9AE}" pid="25" name="_dlc_DocIdPersistId">
    <vt:bool>false</vt:bool>
  </property>
</Properties>
</file>