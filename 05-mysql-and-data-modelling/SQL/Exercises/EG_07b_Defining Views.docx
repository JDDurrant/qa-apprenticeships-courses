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FE" w:rsidRDefault="002D6561" w:rsidP="00783DFE">
      <w:pPr>
        <w:pStyle w:val="Heading1"/>
      </w:pPr>
      <w:sdt>
        <w:sdtPr>
          <w:rPr>
            <w:szCs w:val="24"/>
          </w:rPr>
          <w:alias w:val="Chapter Type"/>
          <w:id w:val="8607780"/>
          <w:placeholder>
            <w:docPart w:val="A487E40686CB42B49217CE09586C196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Type[1]" w:storeItemID="{5B55AD05-86E1-46B8-966C-6EC897CB3871}"/>
          <w:comboBox w:lastValue="Chapter">
            <w:listItem w:value="[Chapter Type]"/>
          </w:comboBox>
        </w:sdtPr>
        <w:sdtEndPr/>
        <w:sdtContent>
          <w:r w:rsidR="00AF4222">
            <w:rPr>
              <w:szCs w:val="24"/>
            </w:rPr>
            <w:t>Chapter</w:t>
          </w:r>
        </w:sdtContent>
      </w:sdt>
      <w:r w:rsidR="00783DFE">
        <w:rPr>
          <w:szCs w:val="24"/>
        </w:rPr>
        <w:t xml:space="preserve"> </w:t>
      </w:r>
      <w:sdt>
        <w:sdtPr>
          <w:rPr>
            <w:szCs w:val="24"/>
          </w:rPr>
          <w:alias w:val="Chapter No"/>
          <w:id w:val="8607781"/>
          <w:placeholder>
            <w:docPart w:val="D512224A99044D4BAF881B9D73A728D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No[1]" w:storeItemID="{5B55AD05-86E1-46B8-966C-6EC897CB3871}"/>
          <w:text/>
        </w:sdtPr>
        <w:sdtEndPr/>
        <w:sdtContent>
          <w:r w:rsidR="00AF4222">
            <w:rPr>
              <w:szCs w:val="24"/>
            </w:rPr>
            <w:t>1</w:t>
          </w:r>
        </w:sdtContent>
      </w:sdt>
      <w:r w:rsidR="00AF4222">
        <w:rPr>
          <w:szCs w:val="24"/>
        </w:rPr>
        <w:t>-</w:t>
      </w:r>
      <w:bookmarkStart w:id="0" w:name="_GoBack"/>
      <w:bookmarkEnd w:id="0"/>
      <w:r w:rsidR="00783DFE">
        <w:rPr>
          <w:szCs w:val="24"/>
        </w:rPr>
        <w:t xml:space="preserve"> </w:t>
      </w:r>
      <w:fldSimple w:instr=" TITLE  \* Caps  \* MERGEFORMAT ">
        <w:r w:rsidR="000165EC">
          <w:t>Defining Views</w:t>
        </w:r>
      </w:fldSimple>
    </w:p>
    <w:p w:rsidR="00CC7AD5" w:rsidRPr="007C2D4C" w:rsidRDefault="00CC7AD5" w:rsidP="00CC7AD5">
      <w:pPr>
        <w:pStyle w:val="Heading2"/>
      </w:pPr>
      <w:r w:rsidRPr="007C2D4C">
        <w:t>Objectives</w:t>
      </w:r>
    </w:p>
    <w:p w:rsidR="00CC7AD5" w:rsidRDefault="00CC7AD5" w:rsidP="00CC7AD5">
      <w:r>
        <w:t xml:space="preserve">The primary objective of this lab is to gain familiarisation with </w:t>
      </w:r>
      <w:r w:rsidR="000165EC">
        <w:t>understanding and using views</w:t>
      </w:r>
    </w:p>
    <w:p w:rsidR="00CC7AD5" w:rsidRPr="007C2D4C" w:rsidRDefault="00CC7AD5" w:rsidP="00CC7AD5">
      <w:pPr>
        <w:pStyle w:val="Heading2"/>
      </w:pPr>
      <w:r w:rsidRPr="009D0547">
        <w:t>Reference</w:t>
      </w:r>
      <w:r w:rsidRPr="007C2D4C">
        <w:t xml:space="preserve"> Material</w:t>
      </w:r>
    </w:p>
    <w:p w:rsidR="00CC7AD5" w:rsidRPr="007C2D4C" w:rsidRDefault="00CC7AD5" w:rsidP="00CC7AD5">
      <w:pPr>
        <w:pStyle w:val="NormalFirstPara"/>
      </w:pPr>
      <w:r w:rsidRPr="009D0547">
        <w:t>This</w:t>
      </w:r>
      <w:r w:rsidRPr="007C2D4C">
        <w:t xml:space="preserve"> practical is based on material in the chapter.</w:t>
      </w:r>
    </w:p>
    <w:p w:rsidR="00CC7AD5" w:rsidRDefault="00CC7AD5" w:rsidP="00CC7AD5">
      <w:pPr>
        <w:pStyle w:val="Heading2"/>
      </w:pPr>
      <w:r>
        <w:t>Overview</w:t>
      </w:r>
    </w:p>
    <w:p w:rsidR="00CC7AD5" w:rsidRDefault="00CC7AD5" w:rsidP="00CC7AD5">
      <w:r>
        <w:t xml:space="preserve">In this exercise you will use the QAStore database and write SQL </w:t>
      </w:r>
      <w:r w:rsidR="000165EC">
        <w:t>code that will let you create and use SQL VIEWS</w:t>
      </w:r>
      <w:r>
        <w:t>.</w:t>
      </w:r>
    </w:p>
    <w:p w:rsidR="00CC7AD5" w:rsidRDefault="00CC7AD5" w:rsidP="00CC7AD5">
      <w:pPr>
        <w:pStyle w:val="Heading2"/>
      </w:pPr>
      <w:r>
        <w:t>Estimated duration</w:t>
      </w:r>
    </w:p>
    <w:p w:rsidR="00CC7AD5" w:rsidRDefault="00CC7AD5" w:rsidP="00CC7AD5">
      <w:pPr>
        <w:pStyle w:val="NormalFirstPara"/>
      </w:pPr>
      <w:r>
        <w:t xml:space="preserve">The estimated duration for this lab is </w:t>
      </w:r>
      <w:r w:rsidR="00260CF9">
        <w:t>3</w:t>
      </w:r>
      <w:r>
        <w:t>0 minutes.</w:t>
      </w:r>
    </w:p>
    <w:p w:rsidR="00CC7AD5" w:rsidRDefault="00CC7AD5" w:rsidP="00CC7AD5">
      <w:pPr>
        <w:pStyle w:val="Heading2"/>
      </w:pPr>
      <w:r>
        <w:t>Completed solution</w:t>
      </w:r>
    </w:p>
    <w:p w:rsidR="00CC7AD5" w:rsidRDefault="00CC7AD5" w:rsidP="00CC7AD5">
      <w:pPr>
        <w:pStyle w:val="NormalFirstPara"/>
      </w:pPr>
      <w:r>
        <w:t xml:space="preserve">A Visual Studio 2010 solution containing the fully completed code for this lab is located in </w:t>
      </w:r>
      <w:r w:rsidR="00B638DE" w:rsidRPr="00B638DE">
        <w:rPr>
          <w:i/>
        </w:rPr>
        <w:t>CoursewareFolder</w:t>
      </w:r>
      <w:r w:rsidRPr="00366F06">
        <w:rPr>
          <w:rStyle w:val="CodeText"/>
        </w:rPr>
        <w:t>\</w:t>
      </w:r>
      <w:sdt>
        <w:sdtPr>
          <w:rPr>
            <w:rStyle w:val="CodeText"/>
          </w:rPr>
          <w:alias w:val="Chapter No"/>
          <w:tag w:val="ChapterNo"/>
          <w:id w:val="1456597293"/>
          <w:placeholder>
            <w:docPart w:val="FEA259FDBAC54B65BBF6AD0E6D2014E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No[1]" w:storeItemID="{5B55AD05-86E1-46B8-966C-6EC897CB3871}"/>
          <w:text/>
        </w:sdtPr>
        <w:sdtEndPr>
          <w:rPr>
            <w:rStyle w:val="CodeText"/>
          </w:rPr>
        </w:sdtEndPr>
        <w:sdtContent>
          <w:r w:rsidR="00AF4222">
            <w:rPr>
              <w:rStyle w:val="CodeText"/>
            </w:rPr>
            <w:t>1</w:t>
          </w:r>
        </w:sdtContent>
      </w:sdt>
      <w:r w:rsidRPr="00366F06">
        <w:rPr>
          <w:rStyle w:val="CodeText"/>
        </w:rPr>
        <w:t xml:space="preserve"> </w:t>
      </w:r>
      <w:r w:rsidR="00D969FE" w:rsidRPr="00F23438">
        <w:rPr>
          <w:rFonts w:ascii="Lucida Console" w:hAnsi="Lucida Console"/>
          <w:sz w:val="22"/>
          <w:szCs w:val="22"/>
        </w:rPr>
        <w:fldChar w:fldCharType="begin"/>
      </w:r>
      <w:r w:rsidR="00D969FE" w:rsidRPr="00F23438">
        <w:rPr>
          <w:rFonts w:ascii="Lucida Console" w:hAnsi="Lucida Console"/>
          <w:sz w:val="22"/>
          <w:szCs w:val="22"/>
        </w:rPr>
        <w:instrText xml:space="preserve"> DOCPROPERTY  Title  \* MERGEFORMAT </w:instrText>
      </w:r>
      <w:r w:rsidR="00D969FE" w:rsidRPr="00F23438">
        <w:rPr>
          <w:rFonts w:ascii="Lucida Console" w:hAnsi="Lucida Console"/>
          <w:sz w:val="22"/>
          <w:szCs w:val="22"/>
        </w:rPr>
        <w:fldChar w:fldCharType="separate"/>
      </w:r>
      <w:r w:rsidR="00C83C92" w:rsidRPr="00F23438">
        <w:rPr>
          <w:rFonts w:ascii="Lucida Console" w:hAnsi="Lucida Console"/>
          <w:iCs/>
          <w:sz w:val="22"/>
          <w:szCs w:val="22"/>
        </w:rPr>
        <w:t>Defining Views</w:t>
      </w:r>
      <w:r w:rsidR="00D969FE" w:rsidRPr="00F23438">
        <w:rPr>
          <w:rFonts w:ascii="Lucida Console" w:hAnsi="Lucida Console"/>
          <w:iCs/>
          <w:sz w:val="22"/>
          <w:szCs w:val="22"/>
        </w:rPr>
        <w:fldChar w:fldCharType="end"/>
      </w:r>
      <w:r w:rsidRPr="00C83C92">
        <w:rPr>
          <w:rStyle w:val="CodeText"/>
        </w:rPr>
        <w:t>\</w:t>
      </w:r>
      <w:r w:rsidRPr="00366F06">
        <w:rPr>
          <w:rStyle w:val="CodeText"/>
        </w:rPr>
        <w:t>Solutions</w:t>
      </w:r>
      <w:r>
        <w:rPr>
          <w:rStyle w:val="CodeText"/>
        </w:rPr>
        <w:t>.</w:t>
      </w:r>
    </w:p>
    <w:p w:rsidR="00CC7AD5" w:rsidRDefault="00CC7AD5" w:rsidP="00CC7AD5">
      <w:pPr>
        <w:pStyle w:val="Heading2"/>
      </w:pPr>
      <w:r>
        <w:br w:type="page"/>
      </w:r>
      <w:r>
        <w:lastRenderedPageBreak/>
        <w:t>Step by Step</w:t>
      </w:r>
    </w:p>
    <w:p w:rsidR="00CC7AD5" w:rsidRDefault="00CC7AD5" w:rsidP="00CC7AD5">
      <w:pPr>
        <w:pStyle w:val="Step"/>
      </w:pPr>
      <w:r>
        <w:t>Start SQL Server Management studio from the Windows Start button.</w:t>
      </w:r>
    </w:p>
    <w:p w:rsidR="00CC7AD5" w:rsidRDefault="00CC7AD5" w:rsidP="00CC7AD5">
      <w:pPr>
        <w:pStyle w:val="Step"/>
      </w:pPr>
      <w:r>
        <w:t>Enter .\SQLEXPRESS as the Server name in the Connect to Server dialog box.</w:t>
      </w:r>
    </w:p>
    <w:p w:rsidR="00CC7AD5" w:rsidRDefault="00CC7AD5" w:rsidP="00CC7AD5">
      <w:pPr>
        <w:pStyle w:val="Step"/>
      </w:pPr>
      <w:r>
        <w:t>Choose QAStore from the drop down list of available databases located on the standard toolbar to ensure that it is selected as the current database.</w:t>
      </w:r>
    </w:p>
    <w:p w:rsidR="00CC7AD5" w:rsidRDefault="00CC7AD5" w:rsidP="00CC7AD5">
      <w:pPr>
        <w:pStyle w:val="Step"/>
      </w:pPr>
      <w:r>
        <w:t>Click the New Query button on the standard toolbar.</w:t>
      </w:r>
    </w:p>
    <w:p w:rsidR="00CC7AD5" w:rsidRDefault="00CC7AD5" w:rsidP="00CC7AD5">
      <w:pPr>
        <w:pStyle w:val="Heading3"/>
      </w:pPr>
      <w:r>
        <w:t>Exercise 1</w:t>
      </w:r>
    </w:p>
    <w:p w:rsidR="00C83C92" w:rsidRPr="00C83C92" w:rsidRDefault="009B752B" w:rsidP="00C83C92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 xml:space="preserve">Be the ‘developer’ and </w:t>
      </w:r>
      <w:r w:rsidR="00C83C92" w:rsidRPr="00C83C92">
        <w:rPr>
          <w:rFonts w:cs="Times New Roman"/>
          <w:b w:val="0"/>
          <w:bCs w:val="0"/>
          <w:szCs w:val="24"/>
        </w:rPr>
        <w:t>CREATE a VIEW named London.</w:t>
      </w:r>
    </w:p>
    <w:p w:rsidR="00C83C92" w:rsidRPr="00C83C92" w:rsidRDefault="00C83C92" w:rsidP="00C83C92">
      <w:pPr>
        <w:pStyle w:val="Heading3"/>
        <w:numPr>
          <w:ilvl w:val="0"/>
          <w:numId w:val="31"/>
        </w:numPr>
        <w:spacing w:before="0" w:after="0"/>
        <w:rPr>
          <w:rFonts w:cs="Times New Roman"/>
          <w:b w:val="0"/>
          <w:bCs w:val="0"/>
          <w:szCs w:val="24"/>
        </w:rPr>
      </w:pPr>
      <w:r w:rsidRPr="00C83C92">
        <w:rPr>
          <w:rFonts w:cs="Times New Roman"/>
          <w:b w:val="0"/>
          <w:bCs w:val="0"/>
          <w:szCs w:val="24"/>
        </w:rPr>
        <w:t xml:space="preserve">It </w:t>
      </w:r>
      <w:r>
        <w:rPr>
          <w:rFonts w:cs="Times New Roman"/>
          <w:b w:val="0"/>
          <w:bCs w:val="0"/>
          <w:szCs w:val="24"/>
        </w:rPr>
        <w:t>needs to</w:t>
      </w:r>
      <w:r w:rsidRPr="00C83C92">
        <w:rPr>
          <w:rFonts w:cs="Times New Roman"/>
          <w:b w:val="0"/>
          <w:bCs w:val="0"/>
          <w:szCs w:val="24"/>
        </w:rPr>
        <w:t xml:space="preserve"> show rows and columns from the 'company' table.</w:t>
      </w:r>
    </w:p>
    <w:p w:rsidR="00C83C92" w:rsidRPr="00C83C92" w:rsidRDefault="00C83C92" w:rsidP="00C83C92">
      <w:pPr>
        <w:pStyle w:val="Heading3"/>
        <w:numPr>
          <w:ilvl w:val="0"/>
          <w:numId w:val="31"/>
        </w:numPr>
        <w:spacing w:before="0" w:after="0"/>
        <w:rPr>
          <w:rFonts w:cs="Times New Roman"/>
          <w:b w:val="0"/>
          <w:bCs w:val="0"/>
          <w:szCs w:val="24"/>
        </w:rPr>
      </w:pPr>
      <w:r w:rsidRPr="00C83C92">
        <w:rPr>
          <w:rFonts w:cs="Times New Roman"/>
          <w:b w:val="0"/>
          <w:bCs w:val="0"/>
          <w:szCs w:val="24"/>
        </w:rPr>
        <w:t>It should show company number, name and county columns.</w:t>
      </w:r>
    </w:p>
    <w:p w:rsidR="00C83C92" w:rsidRPr="00C83C92" w:rsidRDefault="00C83C92" w:rsidP="00C83C92">
      <w:pPr>
        <w:pStyle w:val="Heading3"/>
        <w:numPr>
          <w:ilvl w:val="0"/>
          <w:numId w:val="31"/>
        </w:numPr>
        <w:spacing w:before="0" w:after="0"/>
        <w:rPr>
          <w:rFonts w:cs="Times New Roman"/>
          <w:b w:val="0"/>
          <w:bCs w:val="0"/>
          <w:szCs w:val="24"/>
        </w:rPr>
      </w:pPr>
      <w:r w:rsidRPr="00C83C92">
        <w:rPr>
          <w:rFonts w:cs="Times New Roman"/>
          <w:b w:val="0"/>
          <w:bCs w:val="0"/>
          <w:szCs w:val="24"/>
        </w:rPr>
        <w:t xml:space="preserve">It should only include rows in the London area (County = 'London'). </w:t>
      </w:r>
    </w:p>
    <w:p w:rsidR="00C83C92" w:rsidRPr="00C83C92" w:rsidRDefault="00C83C92" w:rsidP="00C83C92">
      <w:pPr>
        <w:pStyle w:val="Heading3"/>
        <w:numPr>
          <w:ilvl w:val="0"/>
          <w:numId w:val="31"/>
        </w:numPr>
        <w:spacing w:before="0" w:after="0"/>
        <w:rPr>
          <w:rFonts w:cs="Times New Roman"/>
          <w:b w:val="0"/>
          <w:bCs w:val="0"/>
          <w:szCs w:val="24"/>
        </w:rPr>
      </w:pPr>
      <w:r w:rsidRPr="00C83C92">
        <w:rPr>
          <w:rFonts w:cs="Times New Roman"/>
          <w:b w:val="0"/>
          <w:bCs w:val="0"/>
          <w:szCs w:val="24"/>
        </w:rPr>
        <w:t>When used for data entry it should NOT ALLOW non-London companies to be added.</w:t>
      </w:r>
    </w:p>
    <w:p w:rsidR="00C83C92" w:rsidRPr="00C83C92" w:rsidRDefault="00C83C92" w:rsidP="00C83C92">
      <w:pPr>
        <w:pStyle w:val="CodeFirst"/>
      </w:pPr>
      <w:r w:rsidRPr="00C83C92">
        <w:t>CREATE VIEW ????</w:t>
      </w:r>
    </w:p>
    <w:p w:rsidR="00C83C92" w:rsidRPr="00C83C92" w:rsidRDefault="00C83C92" w:rsidP="00C83C92">
      <w:pPr>
        <w:pStyle w:val="CodeBody"/>
      </w:pPr>
      <w:r w:rsidRPr="00C83C92">
        <w:t>AS</w:t>
      </w:r>
    </w:p>
    <w:p w:rsidR="00C83C92" w:rsidRPr="00C83C92" w:rsidRDefault="00C83C92" w:rsidP="00C83C92">
      <w:pPr>
        <w:pStyle w:val="CodeBody"/>
      </w:pPr>
      <w:r w:rsidRPr="00C83C92">
        <w:t>SELECT ???</w:t>
      </w:r>
    </w:p>
    <w:p w:rsidR="00C83C92" w:rsidRPr="00C83C92" w:rsidRDefault="00C83C92" w:rsidP="00C83C92">
      <w:pPr>
        <w:pStyle w:val="CodeBody"/>
      </w:pPr>
      <w:r w:rsidRPr="00C83C92">
        <w:t>FROM ???</w:t>
      </w:r>
    </w:p>
    <w:p w:rsidR="00C83C92" w:rsidRPr="00C83C92" w:rsidRDefault="00C83C92" w:rsidP="00C83C92">
      <w:pPr>
        <w:pStyle w:val="CodeBody"/>
      </w:pPr>
      <w:r w:rsidRPr="00C83C92">
        <w:t>WHERE ????</w:t>
      </w:r>
    </w:p>
    <w:p w:rsidR="00C83C92" w:rsidRDefault="00C83C92" w:rsidP="00C83C92">
      <w:pPr>
        <w:pStyle w:val="CodeLast"/>
        <w:rPr>
          <w:b/>
          <w:bCs/>
        </w:rPr>
      </w:pPr>
      <w:r w:rsidRPr="00C83C92">
        <w:t>??? ??? ???</w:t>
      </w:r>
    </w:p>
    <w:p w:rsidR="00CC7AD5" w:rsidRDefault="00CC7AD5" w:rsidP="00C83C92">
      <w:pPr>
        <w:pStyle w:val="Heading3"/>
        <w:spacing w:after="0"/>
      </w:pPr>
      <w:r>
        <w:t>Exercise 2</w:t>
      </w:r>
    </w:p>
    <w:p w:rsidR="00C83C92" w:rsidRDefault="00C83C92" w:rsidP="00C83C92">
      <w:r>
        <w:t xml:space="preserve">Now be the 'user' and SELECT everything (all rows and all columns) from the newly created VIEW.  </w:t>
      </w:r>
    </w:p>
    <w:p w:rsidR="00C83C92" w:rsidRDefault="00136CB2" w:rsidP="00C83C92">
      <w:r>
        <w:t>If you do it right then the results should look like the following</w:t>
      </w:r>
      <w:r w:rsidR="00C83C92">
        <w:t xml:space="preserve"> (3 rows, with 3 columns each)</w:t>
      </w:r>
      <w:r>
        <w:t>:</w:t>
      </w:r>
    </w:p>
    <w:p w:rsidR="00C83C92" w:rsidRPr="00C83C92" w:rsidRDefault="00C83C92" w:rsidP="00C83C92">
      <w:pPr>
        <w:pStyle w:val="CodeFirst"/>
      </w:pPr>
      <w:r w:rsidRPr="00C83C92">
        <w:t xml:space="preserve">company_no  name                 county          </w:t>
      </w:r>
    </w:p>
    <w:p w:rsidR="00C83C92" w:rsidRPr="00C83C92" w:rsidRDefault="00C83C92" w:rsidP="00C83C92">
      <w:pPr>
        <w:pStyle w:val="CodeBody"/>
      </w:pPr>
      <w:r w:rsidRPr="00C83C92">
        <w:t xml:space="preserve">----------- -------------------- --------------- </w:t>
      </w:r>
    </w:p>
    <w:p w:rsidR="00C83C92" w:rsidRPr="00C83C92" w:rsidRDefault="00C83C92" w:rsidP="00C83C92">
      <w:pPr>
        <w:pStyle w:val="CodeBody"/>
      </w:pPr>
      <w:r w:rsidRPr="00C83C92">
        <w:t>1000        Happy Heaters PLC    London</w:t>
      </w:r>
    </w:p>
    <w:p w:rsidR="00C83C92" w:rsidRPr="00C83C92" w:rsidRDefault="00C83C92" w:rsidP="00C83C92">
      <w:pPr>
        <w:pStyle w:val="CodeBody"/>
      </w:pPr>
      <w:r w:rsidRPr="00C83C92">
        <w:t>2000        Icicle Igloos PLC    London</w:t>
      </w:r>
    </w:p>
    <w:p w:rsidR="00C83C92" w:rsidRPr="00C83C92" w:rsidRDefault="00C83C92" w:rsidP="00C83C92">
      <w:pPr>
        <w:pStyle w:val="CodeLast"/>
      </w:pPr>
      <w:r w:rsidRPr="00C83C92">
        <w:t>3000        Judo Jeans PLC       London</w:t>
      </w:r>
    </w:p>
    <w:p w:rsidR="00CC7AD5" w:rsidRDefault="00CC7AD5" w:rsidP="00CC7AD5">
      <w:pPr>
        <w:pStyle w:val="Heading3"/>
      </w:pPr>
      <w:r>
        <w:t>Exercise 3</w:t>
      </w:r>
    </w:p>
    <w:p w:rsidR="00260CF9" w:rsidRDefault="00260CF9" w:rsidP="00260CF9">
      <w:pPr>
        <w:pStyle w:val="Heading3"/>
        <w:rPr>
          <w:rFonts w:cs="Times New Roman"/>
          <w:b w:val="0"/>
          <w:bCs w:val="0"/>
          <w:szCs w:val="24"/>
        </w:rPr>
      </w:pPr>
      <w:r w:rsidRPr="00260CF9">
        <w:rPr>
          <w:rFonts w:cs="Times New Roman"/>
          <w:b w:val="0"/>
          <w:bCs w:val="0"/>
          <w:szCs w:val="24"/>
        </w:rPr>
        <w:t xml:space="preserve">Copy/paste the code from </w:t>
      </w:r>
      <w:r>
        <w:rPr>
          <w:rFonts w:cs="Times New Roman"/>
          <w:b w:val="0"/>
          <w:bCs w:val="0"/>
          <w:szCs w:val="24"/>
        </w:rPr>
        <w:t>exercise 1</w:t>
      </w:r>
      <w:r w:rsidRPr="00260CF9">
        <w:rPr>
          <w:rFonts w:cs="Times New Roman"/>
          <w:b w:val="0"/>
          <w:bCs w:val="0"/>
          <w:szCs w:val="24"/>
        </w:rPr>
        <w:t xml:space="preserve"> and</w:t>
      </w:r>
      <w:r>
        <w:rPr>
          <w:rFonts w:cs="Times New Roman"/>
          <w:b w:val="0"/>
          <w:bCs w:val="0"/>
          <w:szCs w:val="24"/>
        </w:rPr>
        <w:t xml:space="preserve"> a</w:t>
      </w:r>
      <w:r w:rsidRPr="00260CF9">
        <w:rPr>
          <w:rFonts w:cs="Times New Roman"/>
          <w:b w:val="0"/>
          <w:bCs w:val="0"/>
          <w:szCs w:val="24"/>
        </w:rPr>
        <w:t>lter the VIEW to add the 'post_code' column so that it appears before 'county'.</w:t>
      </w:r>
    </w:p>
    <w:p w:rsidR="00CC7AD5" w:rsidRDefault="00CC7AD5" w:rsidP="00260CF9">
      <w:pPr>
        <w:pStyle w:val="Heading3"/>
      </w:pPr>
      <w:r>
        <w:t>Exercise 4</w:t>
      </w:r>
    </w:p>
    <w:p w:rsidR="00260CF9" w:rsidRPr="00260CF9" w:rsidRDefault="00260CF9" w:rsidP="00260CF9">
      <w:r w:rsidRPr="00260CF9">
        <w:t xml:space="preserve">Now SELECT from the VIEW again as you did in </w:t>
      </w:r>
      <w:r>
        <w:t>exercise 2</w:t>
      </w:r>
      <w:r w:rsidRPr="00260CF9">
        <w:t>, but this time</w:t>
      </w:r>
      <w:r>
        <w:t>:</w:t>
      </w:r>
    </w:p>
    <w:p w:rsidR="00260CF9" w:rsidRPr="00260CF9" w:rsidRDefault="00260CF9" w:rsidP="00260CF9">
      <w:pPr>
        <w:pStyle w:val="Heading2"/>
        <w:numPr>
          <w:ilvl w:val="0"/>
          <w:numId w:val="32"/>
        </w:numPr>
        <w:spacing w:before="0" w:after="0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O</w:t>
      </w:r>
      <w:r w:rsidRPr="00260CF9">
        <w:rPr>
          <w:rFonts w:cs="Times New Roman"/>
          <w:b w:val="0"/>
          <w:bCs w:val="0"/>
          <w:szCs w:val="24"/>
        </w:rPr>
        <w:t>nly include 'name' and 'post_code' columns.</w:t>
      </w:r>
    </w:p>
    <w:p w:rsidR="00260CF9" w:rsidRPr="00260CF9" w:rsidRDefault="00260CF9" w:rsidP="00260CF9">
      <w:pPr>
        <w:pStyle w:val="Heading2"/>
        <w:numPr>
          <w:ilvl w:val="0"/>
          <w:numId w:val="32"/>
        </w:numPr>
        <w:spacing w:before="0" w:after="0"/>
        <w:rPr>
          <w:rFonts w:cs="Times New Roman"/>
          <w:b w:val="0"/>
          <w:bCs w:val="0"/>
          <w:szCs w:val="24"/>
        </w:rPr>
      </w:pPr>
      <w:r w:rsidRPr="00260CF9">
        <w:rPr>
          <w:rFonts w:cs="Times New Roman"/>
          <w:b w:val="0"/>
          <w:bCs w:val="0"/>
          <w:szCs w:val="24"/>
        </w:rPr>
        <w:t>Include a 'WHERE' clause that only SELECTs rows from the VIEW if</w:t>
      </w:r>
      <w:r>
        <w:rPr>
          <w:rFonts w:cs="Times New Roman"/>
          <w:b w:val="0"/>
          <w:bCs w:val="0"/>
          <w:szCs w:val="24"/>
        </w:rPr>
        <w:t xml:space="preserve"> t</w:t>
      </w:r>
      <w:r w:rsidRPr="00260CF9">
        <w:rPr>
          <w:rFonts w:cs="Times New Roman"/>
          <w:b w:val="0"/>
          <w:bCs w:val="0"/>
          <w:szCs w:val="24"/>
        </w:rPr>
        <w:t>he post_code starts with an 'N'.</w:t>
      </w:r>
    </w:p>
    <w:p w:rsidR="00260CF9" w:rsidRPr="00260CF9" w:rsidRDefault="00260CF9" w:rsidP="00260CF9">
      <w:pPr>
        <w:pStyle w:val="Heading2"/>
        <w:numPr>
          <w:ilvl w:val="0"/>
          <w:numId w:val="32"/>
        </w:numPr>
        <w:spacing w:before="0" w:after="0"/>
        <w:rPr>
          <w:rFonts w:cs="Times New Roman"/>
          <w:b w:val="0"/>
          <w:bCs w:val="0"/>
          <w:szCs w:val="24"/>
        </w:rPr>
      </w:pPr>
      <w:r w:rsidRPr="00260CF9">
        <w:rPr>
          <w:rFonts w:cs="Times New Roman"/>
          <w:b w:val="0"/>
          <w:bCs w:val="0"/>
          <w:szCs w:val="24"/>
        </w:rPr>
        <w:t>Order the rows by 'post_code'.</w:t>
      </w:r>
    </w:p>
    <w:p w:rsidR="00260CF9" w:rsidRPr="00260CF9" w:rsidRDefault="00260CF9" w:rsidP="00260CF9">
      <w:pPr>
        <w:pStyle w:val="CodeFirst"/>
      </w:pPr>
      <w:r w:rsidRPr="00260CF9">
        <w:t>SELECT</w:t>
      </w:r>
      <w:r w:rsidRPr="00260CF9">
        <w:tab/>
        <w:t>?????</w:t>
      </w:r>
    </w:p>
    <w:p w:rsidR="00260CF9" w:rsidRPr="00260CF9" w:rsidRDefault="00260CF9" w:rsidP="00260CF9">
      <w:pPr>
        <w:pStyle w:val="CodeBody"/>
      </w:pPr>
      <w:r w:rsidRPr="00260CF9">
        <w:lastRenderedPageBreak/>
        <w:t xml:space="preserve">FROM </w:t>
      </w:r>
      <w:r w:rsidRPr="00260CF9">
        <w:tab/>
        <w:t>London</w:t>
      </w:r>
    </w:p>
    <w:p w:rsidR="00260CF9" w:rsidRPr="00260CF9" w:rsidRDefault="00260CF9" w:rsidP="00260CF9">
      <w:pPr>
        <w:pStyle w:val="CodeBody"/>
      </w:pPr>
      <w:r w:rsidRPr="00260CF9">
        <w:t>WHERE</w:t>
      </w:r>
      <w:r w:rsidRPr="00260CF9">
        <w:tab/>
        <w:t>???? ?? ????</w:t>
      </w:r>
    </w:p>
    <w:p w:rsidR="00260CF9" w:rsidRPr="00260CF9" w:rsidRDefault="00260CF9" w:rsidP="00260CF9">
      <w:pPr>
        <w:pStyle w:val="CodeLast"/>
      </w:pPr>
      <w:r w:rsidRPr="00260CF9">
        <w:t>ORDER BY ???</w:t>
      </w:r>
    </w:p>
    <w:p w:rsidR="00260CF9" w:rsidRDefault="00260CF9" w:rsidP="00260CF9">
      <w:r>
        <w:t>The results should look like the following:</w:t>
      </w:r>
    </w:p>
    <w:p w:rsidR="00260CF9" w:rsidRPr="00260CF9" w:rsidRDefault="00260CF9" w:rsidP="00260CF9">
      <w:pPr>
        <w:pStyle w:val="CodeFirst"/>
      </w:pPr>
      <w:r w:rsidRPr="00260CF9">
        <w:t xml:space="preserve">name                 post_code  </w:t>
      </w:r>
    </w:p>
    <w:p w:rsidR="00260CF9" w:rsidRPr="00260CF9" w:rsidRDefault="00260CF9" w:rsidP="00260CF9">
      <w:pPr>
        <w:pStyle w:val="CodeBody"/>
      </w:pPr>
      <w:r w:rsidRPr="00260CF9">
        <w:t xml:space="preserve">-------------------- ---------- </w:t>
      </w:r>
    </w:p>
    <w:p w:rsidR="00260CF9" w:rsidRPr="00260CF9" w:rsidRDefault="00260CF9" w:rsidP="00260CF9">
      <w:pPr>
        <w:pStyle w:val="CodeBody"/>
      </w:pPr>
      <w:r w:rsidRPr="00260CF9">
        <w:t xml:space="preserve">Icicle Igloos PLC    N1 4LH    </w:t>
      </w:r>
    </w:p>
    <w:p w:rsidR="00260CF9" w:rsidRDefault="00260CF9" w:rsidP="00260CF9">
      <w:pPr>
        <w:pStyle w:val="CodeLast"/>
        <w:rPr>
          <w:b/>
          <w:bCs/>
        </w:rPr>
      </w:pPr>
      <w:r w:rsidRPr="00260CF9">
        <w:t xml:space="preserve">Judo Jeans PLC       N9 2FG    </w:t>
      </w:r>
    </w:p>
    <w:p w:rsidR="00CC7AD5" w:rsidRDefault="00CC7AD5" w:rsidP="00CC7AD5">
      <w:pPr>
        <w:pStyle w:val="Heading3"/>
      </w:pPr>
      <w:r>
        <w:t>Exercise 5</w:t>
      </w:r>
    </w:p>
    <w:p w:rsidR="00260CF9" w:rsidRDefault="00260CF9" w:rsidP="00260CF9">
      <w:r>
        <w:t xml:space="preserve">Try to run this INSERT statement for a company based in 'Essex'. It shouldn’t be allowed! </w:t>
      </w:r>
    </w:p>
    <w:p w:rsidR="00260CF9" w:rsidRDefault="00260CF9" w:rsidP="00260CF9">
      <w:r>
        <w:t>If it is successful, you have forgotten 3 key words from your CREATE/ALTER syntax.</w:t>
      </w:r>
    </w:p>
    <w:p w:rsidR="00260CF9" w:rsidRDefault="00260CF9" w:rsidP="00260CF9">
      <w:pPr>
        <w:pStyle w:val="CodeFirst"/>
      </w:pPr>
      <w:r>
        <w:t>INSERT INTO london</w:t>
      </w:r>
    </w:p>
    <w:p w:rsidR="00260CF9" w:rsidRDefault="00260CF9" w:rsidP="00260CF9">
      <w:pPr>
        <w:pStyle w:val="CodeLast"/>
      </w:pPr>
      <w:r>
        <w:t>VALUES</w:t>
      </w:r>
      <w:r>
        <w:tab/>
        <w:t>(5000, 'ABC CO','RF45 7GH', 'ESSEX')</w:t>
      </w:r>
    </w:p>
    <w:p w:rsidR="00260CF9" w:rsidRDefault="00260CF9" w:rsidP="00260CF9">
      <w:r>
        <w:t>You should get the following error message:</w:t>
      </w:r>
    </w:p>
    <w:p w:rsidR="00260CF9" w:rsidRDefault="0002251B" w:rsidP="00260CF9">
      <w:r>
        <w:t>“</w:t>
      </w:r>
      <w:r w:rsidR="00260CF9">
        <w:t>The attempted INSERT or UPDATE failed because the target VIEW either specifies WITH CHECK OPTION or spans a VIEW that specifies WITH CHECK OPTION and one or more rows resulting from the operation did not qualify under the CHECK OPTION constraint.</w:t>
      </w:r>
      <w:r>
        <w:t xml:space="preserve"> </w:t>
      </w:r>
      <w:r w:rsidR="00260CF9">
        <w:t>The statement has been terminated.</w:t>
      </w:r>
      <w:r>
        <w:t>”</w:t>
      </w:r>
    </w:p>
    <w:p w:rsidR="00260CF9" w:rsidRDefault="00260CF9" w:rsidP="00260CF9">
      <w:r>
        <w:t>The INSERT fails because the data violates the With Check Option condition.</w:t>
      </w:r>
    </w:p>
    <w:p w:rsidR="00260CF9" w:rsidRDefault="00260CF9" w:rsidP="00260CF9">
      <w:r>
        <w:t xml:space="preserve">If your INSERT did run successfully use this DELETE statement to remove the row. </w:t>
      </w:r>
    </w:p>
    <w:p w:rsidR="002959D3" w:rsidRDefault="00260CF9" w:rsidP="00260CF9">
      <w:pPr>
        <w:pStyle w:val="CodeSolo"/>
      </w:pPr>
      <w:r>
        <w:t>DELETE FROM company WHERE company_no = 5000</w:t>
      </w:r>
    </w:p>
    <w:p w:rsidR="00224758" w:rsidRDefault="00224758" w:rsidP="00224758"/>
    <w:p w:rsidR="00224758" w:rsidRDefault="00224758" w:rsidP="00224758"/>
    <w:sectPr w:rsidR="00224758" w:rsidSect="008353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561" w:rsidRDefault="002D6561">
      <w:r>
        <w:separator/>
      </w:r>
    </w:p>
  </w:endnote>
  <w:endnote w:type="continuationSeparator" w:id="0">
    <w:p w:rsidR="002D6561" w:rsidRDefault="002D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47" w:rsidRDefault="005F1C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47" w:rsidRDefault="005F1C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47" w:rsidRDefault="005F1C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561" w:rsidRDefault="002D6561">
      <w:r>
        <w:separator/>
      </w:r>
    </w:p>
  </w:footnote>
  <w:footnote w:type="continuationSeparator" w:id="0">
    <w:p w:rsidR="002D6561" w:rsidRDefault="002D6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47" w:rsidRDefault="005F1C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47" w:rsidRDefault="005F1C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47" w:rsidRDefault="005F1C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C8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24D5155"/>
    <w:multiLevelType w:val="hybridMultilevel"/>
    <w:tmpl w:val="FB08F682"/>
    <w:lvl w:ilvl="0" w:tplc="DFB60E94">
      <w:start w:val="1"/>
      <w:numFmt w:val="lowerRoman"/>
      <w:pStyle w:val="SubStep"/>
      <w:lvlText w:val="%1."/>
      <w:lvlJc w:val="right"/>
      <w:pPr>
        <w:tabs>
          <w:tab w:val="num" w:pos="1260"/>
        </w:tabs>
        <w:ind w:left="1260" w:hanging="18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20"/>
        <w:position w:val="0"/>
        <w:sz w:val="20"/>
        <w:szCs w:val="20"/>
        <w:u w:val="none"/>
        <w:vertAlign w:val="baseline"/>
      </w:rPr>
    </w:lvl>
    <w:lvl w:ilvl="1" w:tplc="FFFFFFFF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position w:val="-4"/>
        <w:sz w:val="32"/>
      </w:rPr>
    </w:lvl>
    <w:lvl w:ilvl="2" w:tplc="2604E68A">
      <w:start w:val="1"/>
      <w:numFmt w:val="lowerRoman"/>
      <w:pStyle w:val="SubStep"/>
      <w:lvlText w:val="%3."/>
      <w:lvlJc w:val="right"/>
      <w:pPr>
        <w:tabs>
          <w:tab w:val="num" w:pos="2808"/>
        </w:tabs>
        <w:ind w:left="28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3">
    <w:nsid w:val="19FB55A2"/>
    <w:multiLevelType w:val="hybridMultilevel"/>
    <w:tmpl w:val="EB08109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E86237C"/>
    <w:multiLevelType w:val="hybridMultilevel"/>
    <w:tmpl w:val="1896A5F0"/>
    <w:lvl w:ilvl="0" w:tplc="0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2132227E"/>
    <w:multiLevelType w:val="hybridMultilevel"/>
    <w:tmpl w:val="C520E1D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248E0B4B"/>
    <w:multiLevelType w:val="multilevel"/>
    <w:tmpl w:val="803620D0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AD7C1C"/>
    <w:multiLevelType w:val="hybridMultilevel"/>
    <w:tmpl w:val="1DA0ED1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F3448"/>
    <w:multiLevelType w:val="hybridMultilevel"/>
    <w:tmpl w:val="D568B2D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3C066607"/>
    <w:multiLevelType w:val="multilevel"/>
    <w:tmpl w:val="A0F2F77C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C167AA"/>
    <w:multiLevelType w:val="hybridMultilevel"/>
    <w:tmpl w:val="79F42CE4"/>
    <w:lvl w:ilvl="0" w:tplc="08090001">
      <w:start w:val="1"/>
      <w:numFmt w:val="bullet"/>
      <w:lvlText w:val=""/>
      <w:lvlJc w:val="left"/>
      <w:pPr>
        <w:tabs>
          <w:tab w:val="num" w:pos="1227"/>
        </w:tabs>
        <w:ind w:left="1227" w:hanging="363"/>
      </w:pPr>
      <w:rPr>
        <w:rFonts w:ascii="Symbol" w:hAnsi="Symbol"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765"/>
        </w:tabs>
        <w:ind w:left="1765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485"/>
        </w:tabs>
        <w:ind w:left="248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05"/>
        </w:tabs>
        <w:ind w:left="320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25"/>
        </w:tabs>
        <w:ind w:left="392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45"/>
        </w:tabs>
        <w:ind w:left="464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65"/>
        </w:tabs>
        <w:ind w:left="536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85"/>
        </w:tabs>
        <w:ind w:left="608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05"/>
        </w:tabs>
        <w:ind w:left="6805" w:hanging="180"/>
      </w:pPr>
    </w:lvl>
  </w:abstractNum>
  <w:abstractNum w:abstractNumId="12">
    <w:nsid w:val="4ED50A4C"/>
    <w:multiLevelType w:val="multilevel"/>
    <w:tmpl w:val="5A0039C0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BB6DA0"/>
    <w:multiLevelType w:val="hybridMultilevel"/>
    <w:tmpl w:val="A0F2F77C"/>
    <w:lvl w:ilvl="0" w:tplc="040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4">
    <w:nsid w:val="53C60EAC"/>
    <w:multiLevelType w:val="hybridMultilevel"/>
    <w:tmpl w:val="40464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B94382"/>
    <w:multiLevelType w:val="hybridMultilevel"/>
    <w:tmpl w:val="26444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B85B75"/>
    <w:multiLevelType w:val="hybridMultilevel"/>
    <w:tmpl w:val="CC0EB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183A58"/>
    <w:multiLevelType w:val="hybridMultilevel"/>
    <w:tmpl w:val="19703B26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9F40FDC"/>
    <w:multiLevelType w:val="hybridMultilevel"/>
    <w:tmpl w:val="246EE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641F3"/>
    <w:multiLevelType w:val="hybridMultilevel"/>
    <w:tmpl w:val="8B30436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6E160BA6"/>
    <w:multiLevelType w:val="hybridMultilevel"/>
    <w:tmpl w:val="ADAC0D6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6F3519A7"/>
    <w:multiLevelType w:val="hybridMultilevel"/>
    <w:tmpl w:val="AC8AB6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29D3D1D"/>
    <w:multiLevelType w:val="hybridMultilevel"/>
    <w:tmpl w:val="F112CCD6"/>
    <w:lvl w:ilvl="0" w:tplc="DE18D6F4">
      <w:start w:val="1"/>
      <w:numFmt w:val="decimal"/>
      <w:pStyle w:val="Step"/>
      <w:lvlText w:val="%1."/>
      <w:lvlJc w:val="left"/>
      <w:pPr>
        <w:tabs>
          <w:tab w:val="num" w:pos="902"/>
        </w:tabs>
        <w:ind w:left="902" w:hanging="363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970C1"/>
    <w:multiLevelType w:val="hybridMultilevel"/>
    <w:tmpl w:val="FD263BCA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2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0"/>
  </w:num>
  <w:num w:numId="5">
    <w:abstractNumId w:val="2"/>
    <w:lvlOverride w:ilvl="0">
      <w:startOverride w:val="1"/>
    </w:lvlOverride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4"/>
  </w:num>
  <w:num w:numId="9">
    <w:abstractNumId w:val="15"/>
  </w:num>
  <w:num w:numId="10">
    <w:abstractNumId w:val="16"/>
  </w:num>
  <w:num w:numId="11">
    <w:abstractNumId w:val="6"/>
  </w:num>
  <w:num w:numId="12">
    <w:abstractNumId w:val="22"/>
    <w:lvlOverride w:ilvl="0">
      <w:startOverride w:val="1"/>
    </w:lvlOverride>
  </w:num>
  <w:num w:numId="13">
    <w:abstractNumId w:val="0"/>
  </w:num>
  <w:num w:numId="14">
    <w:abstractNumId w:val="12"/>
  </w:num>
  <w:num w:numId="15">
    <w:abstractNumId w:val="13"/>
  </w:num>
  <w:num w:numId="16">
    <w:abstractNumId w:val="9"/>
  </w:num>
  <w:num w:numId="17">
    <w:abstractNumId w:val="10"/>
  </w:num>
  <w:num w:numId="18">
    <w:abstractNumId w:val="22"/>
  </w:num>
  <w:num w:numId="19">
    <w:abstractNumId w:val="2"/>
  </w:num>
  <w:num w:numId="20">
    <w:abstractNumId w:val="4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</w:num>
  <w:num w:numId="24">
    <w:abstractNumId w:val="20"/>
  </w:num>
  <w:num w:numId="25">
    <w:abstractNumId w:val="23"/>
  </w:num>
  <w:num w:numId="26">
    <w:abstractNumId w:val="19"/>
  </w:num>
  <w:num w:numId="27">
    <w:abstractNumId w:val="3"/>
  </w:num>
  <w:num w:numId="28">
    <w:abstractNumId w:val="17"/>
  </w:num>
  <w:num w:numId="29">
    <w:abstractNumId w:val="5"/>
  </w:num>
  <w:num w:numId="30">
    <w:abstractNumId w:val="7"/>
  </w:num>
  <w:num w:numId="31">
    <w:abstractNumId w:val="8"/>
  </w:num>
  <w:num w:numId="3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8"/>
  <w:drawingGridHorizontalSpacing w:val="24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778"/>
    <w:rsid w:val="00001167"/>
    <w:rsid w:val="000011E2"/>
    <w:rsid w:val="00002936"/>
    <w:rsid w:val="00003D93"/>
    <w:rsid w:val="00005D3A"/>
    <w:rsid w:val="00006CB6"/>
    <w:rsid w:val="0001070C"/>
    <w:rsid w:val="00010970"/>
    <w:rsid w:val="000114D0"/>
    <w:rsid w:val="00011F32"/>
    <w:rsid w:val="000130DA"/>
    <w:rsid w:val="00015D87"/>
    <w:rsid w:val="000165EC"/>
    <w:rsid w:val="00017954"/>
    <w:rsid w:val="00020475"/>
    <w:rsid w:val="0002251B"/>
    <w:rsid w:val="0002491F"/>
    <w:rsid w:val="0002603E"/>
    <w:rsid w:val="00027F5C"/>
    <w:rsid w:val="00033B1F"/>
    <w:rsid w:val="000342C8"/>
    <w:rsid w:val="00036B73"/>
    <w:rsid w:val="0003791A"/>
    <w:rsid w:val="00037E87"/>
    <w:rsid w:val="000413F7"/>
    <w:rsid w:val="000416CA"/>
    <w:rsid w:val="00044E65"/>
    <w:rsid w:val="000466DE"/>
    <w:rsid w:val="00047273"/>
    <w:rsid w:val="00050420"/>
    <w:rsid w:val="000505DD"/>
    <w:rsid w:val="000510C1"/>
    <w:rsid w:val="000522D6"/>
    <w:rsid w:val="00053E46"/>
    <w:rsid w:val="00057BB0"/>
    <w:rsid w:val="00057C5E"/>
    <w:rsid w:val="00057C81"/>
    <w:rsid w:val="00060AD9"/>
    <w:rsid w:val="00060B48"/>
    <w:rsid w:val="00061CE8"/>
    <w:rsid w:val="000626EA"/>
    <w:rsid w:val="00065FC2"/>
    <w:rsid w:val="0006603E"/>
    <w:rsid w:val="0006692D"/>
    <w:rsid w:val="0006745D"/>
    <w:rsid w:val="00067C41"/>
    <w:rsid w:val="000713BA"/>
    <w:rsid w:val="00073D8C"/>
    <w:rsid w:val="00076AB6"/>
    <w:rsid w:val="000775C5"/>
    <w:rsid w:val="00077DAE"/>
    <w:rsid w:val="00077E19"/>
    <w:rsid w:val="000804DD"/>
    <w:rsid w:val="00083A58"/>
    <w:rsid w:val="000858D9"/>
    <w:rsid w:val="00085FC3"/>
    <w:rsid w:val="0008675B"/>
    <w:rsid w:val="00087022"/>
    <w:rsid w:val="00087CBD"/>
    <w:rsid w:val="00090E50"/>
    <w:rsid w:val="00093DE5"/>
    <w:rsid w:val="00094DED"/>
    <w:rsid w:val="00096C41"/>
    <w:rsid w:val="00097190"/>
    <w:rsid w:val="000A04CC"/>
    <w:rsid w:val="000A0DF3"/>
    <w:rsid w:val="000A3485"/>
    <w:rsid w:val="000A3DA4"/>
    <w:rsid w:val="000A4016"/>
    <w:rsid w:val="000A44EE"/>
    <w:rsid w:val="000A76AE"/>
    <w:rsid w:val="000B2881"/>
    <w:rsid w:val="000B315A"/>
    <w:rsid w:val="000B4889"/>
    <w:rsid w:val="000B5DFB"/>
    <w:rsid w:val="000B6309"/>
    <w:rsid w:val="000C1327"/>
    <w:rsid w:val="000C1B16"/>
    <w:rsid w:val="000C2D80"/>
    <w:rsid w:val="000C4158"/>
    <w:rsid w:val="000C6BD6"/>
    <w:rsid w:val="000C6F02"/>
    <w:rsid w:val="000D0D91"/>
    <w:rsid w:val="000D1E82"/>
    <w:rsid w:val="000D22FB"/>
    <w:rsid w:val="000D5F01"/>
    <w:rsid w:val="000D6359"/>
    <w:rsid w:val="000D78A0"/>
    <w:rsid w:val="000D7DDE"/>
    <w:rsid w:val="000E090A"/>
    <w:rsid w:val="000E11BC"/>
    <w:rsid w:val="000E139B"/>
    <w:rsid w:val="000E2962"/>
    <w:rsid w:val="000F013B"/>
    <w:rsid w:val="000F045E"/>
    <w:rsid w:val="000F07FD"/>
    <w:rsid w:val="000F1EBF"/>
    <w:rsid w:val="000F2D8F"/>
    <w:rsid w:val="000F6FA5"/>
    <w:rsid w:val="00101B4D"/>
    <w:rsid w:val="00103092"/>
    <w:rsid w:val="00110CAF"/>
    <w:rsid w:val="00114DA8"/>
    <w:rsid w:val="001158E2"/>
    <w:rsid w:val="001164EF"/>
    <w:rsid w:val="00117DD9"/>
    <w:rsid w:val="00120791"/>
    <w:rsid w:val="00120D14"/>
    <w:rsid w:val="001213A5"/>
    <w:rsid w:val="001214BA"/>
    <w:rsid w:val="001231C2"/>
    <w:rsid w:val="00123995"/>
    <w:rsid w:val="001240B4"/>
    <w:rsid w:val="00125D1F"/>
    <w:rsid w:val="0012614C"/>
    <w:rsid w:val="001261FA"/>
    <w:rsid w:val="001300CD"/>
    <w:rsid w:val="0013284B"/>
    <w:rsid w:val="00134584"/>
    <w:rsid w:val="00136CB2"/>
    <w:rsid w:val="001377E0"/>
    <w:rsid w:val="00141254"/>
    <w:rsid w:val="00141EA1"/>
    <w:rsid w:val="00142455"/>
    <w:rsid w:val="001475BB"/>
    <w:rsid w:val="00147ACC"/>
    <w:rsid w:val="001553D6"/>
    <w:rsid w:val="001558AF"/>
    <w:rsid w:val="00162C69"/>
    <w:rsid w:val="00163FF2"/>
    <w:rsid w:val="00164745"/>
    <w:rsid w:val="001664E2"/>
    <w:rsid w:val="00171054"/>
    <w:rsid w:val="00172C45"/>
    <w:rsid w:val="0017552F"/>
    <w:rsid w:val="001774CE"/>
    <w:rsid w:val="00182CF0"/>
    <w:rsid w:val="00185FB5"/>
    <w:rsid w:val="00187049"/>
    <w:rsid w:val="00187ABB"/>
    <w:rsid w:val="00192507"/>
    <w:rsid w:val="001A018E"/>
    <w:rsid w:val="001A107C"/>
    <w:rsid w:val="001A13F3"/>
    <w:rsid w:val="001A1D47"/>
    <w:rsid w:val="001A3A75"/>
    <w:rsid w:val="001A4FA3"/>
    <w:rsid w:val="001A5601"/>
    <w:rsid w:val="001A5D06"/>
    <w:rsid w:val="001A72A6"/>
    <w:rsid w:val="001B1879"/>
    <w:rsid w:val="001B3058"/>
    <w:rsid w:val="001C19E3"/>
    <w:rsid w:val="001C2AA8"/>
    <w:rsid w:val="001C2ADD"/>
    <w:rsid w:val="001C368B"/>
    <w:rsid w:val="001C449F"/>
    <w:rsid w:val="001D0626"/>
    <w:rsid w:val="001D11A5"/>
    <w:rsid w:val="001D295A"/>
    <w:rsid w:val="001D52F8"/>
    <w:rsid w:val="001E20C0"/>
    <w:rsid w:val="001E2222"/>
    <w:rsid w:val="001E2C9D"/>
    <w:rsid w:val="001E34FE"/>
    <w:rsid w:val="001E4A5C"/>
    <w:rsid w:val="001E5F0B"/>
    <w:rsid w:val="001E6C69"/>
    <w:rsid w:val="001F221E"/>
    <w:rsid w:val="001F29EE"/>
    <w:rsid w:val="002006F1"/>
    <w:rsid w:val="00211A91"/>
    <w:rsid w:val="0021216C"/>
    <w:rsid w:val="00214561"/>
    <w:rsid w:val="0021474C"/>
    <w:rsid w:val="00214CA7"/>
    <w:rsid w:val="00220183"/>
    <w:rsid w:val="0022218C"/>
    <w:rsid w:val="00222D7E"/>
    <w:rsid w:val="00224758"/>
    <w:rsid w:val="00226AC3"/>
    <w:rsid w:val="00230014"/>
    <w:rsid w:val="00230BEA"/>
    <w:rsid w:val="00230FE5"/>
    <w:rsid w:val="0023156A"/>
    <w:rsid w:val="00231955"/>
    <w:rsid w:val="00232569"/>
    <w:rsid w:val="00232EDE"/>
    <w:rsid w:val="002353CD"/>
    <w:rsid w:val="00236CCC"/>
    <w:rsid w:val="002372AF"/>
    <w:rsid w:val="00237D5B"/>
    <w:rsid w:val="002413F6"/>
    <w:rsid w:val="002424C5"/>
    <w:rsid w:val="00244A52"/>
    <w:rsid w:val="00244A5E"/>
    <w:rsid w:val="00246CB1"/>
    <w:rsid w:val="00247843"/>
    <w:rsid w:val="00252724"/>
    <w:rsid w:val="00252AB6"/>
    <w:rsid w:val="00252F99"/>
    <w:rsid w:val="0025402E"/>
    <w:rsid w:val="00254149"/>
    <w:rsid w:val="0025620A"/>
    <w:rsid w:val="0025669B"/>
    <w:rsid w:val="00257A6B"/>
    <w:rsid w:val="00260CF9"/>
    <w:rsid w:val="00260E05"/>
    <w:rsid w:val="00260EBE"/>
    <w:rsid w:val="00261347"/>
    <w:rsid w:val="00263800"/>
    <w:rsid w:val="00265A6C"/>
    <w:rsid w:val="00270A3D"/>
    <w:rsid w:val="00272D44"/>
    <w:rsid w:val="002752D4"/>
    <w:rsid w:val="00283B16"/>
    <w:rsid w:val="00286FCF"/>
    <w:rsid w:val="00287089"/>
    <w:rsid w:val="002918A0"/>
    <w:rsid w:val="002945E0"/>
    <w:rsid w:val="00294C86"/>
    <w:rsid w:val="002959D3"/>
    <w:rsid w:val="002A0DC6"/>
    <w:rsid w:val="002A1C60"/>
    <w:rsid w:val="002A396E"/>
    <w:rsid w:val="002A4A4E"/>
    <w:rsid w:val="002A5CBC"/>
    <w:rsid w:val="002A5D79"/>
    <w:rsid w:val="002A652D"/>
    <w:rsid w:val="002B0292"/>
    <w:rsid w:val="002B0471"/>
    <w:rsid w:val="002B1DE5"/>
    <w:rsid w:val="002B3835"/>
    <w:rsid w:val="002B3D18"/>
    <w:rsid w:val="002B41B7"/>
    <w:rsid w:val="002B4240"/>
    <w:rsid w:val="002B551B"/>
    <w:rsid w:val="002B680E"/>
    <w:rsid w:val="002C0B50"/>
    <w:rsid w:val="002D0A90"/>
    <w:rsid w:val="002D2193"/>
    <w:rsid w:val="002D519D"/>
    <w:rsid w:val="002D5C8E"/>
    <w:rsid w:val="002D6561"/>
    <w:rsid w:val="002E13E6"/>
    <w:rsid w:val="002E2C0B"/>
    <w:rsid w:val="002E45B2"/>
    <w:rsid w:val="002E747D"/>
    <w:rsid w:val="002E789F"/>
    <w:rsid w:val="002F2975"/>
    <w:rsid w:val="002F391A"/>
    <w:rsid w:val="002F5F38"/>
    <w:rsid w:val="00303CED"/>
    <w:rsid w:val="00305760"/>
    <w:rsid w:val="00305915"/>
    <w:rsid w:val="00305C09"/>
    <w:rsid w:val="00306EDE"/>
    <w:rsid w:val="00313F6A"/>
    <w:rsid w:val="003144C8"/>
    <w:rsid w:val="00315574"/>
    <w:rsid w:val="00317A79"/>
    <w:rsid w:val="003207B6"/>
    <w:rsid w:val="00322BF3"/>
    <w:rsid w:val="00323D6C"/>
    <w:rsid w:val="00330764"/>
    <w:rsid w:val="003316CD"/>
    <w:rsid w:val="00332336"/>
    <w:rsid w:val="003346F1"/>
    <w:rsid w:val="00335662"/>
    <w:rsid w:val="0033581D"/>
    <w:rsid w:val="00336083"/>
    <w:rsid w:val="00337A2A"/>
    <w:rsid w:val="00337EE6"/>
    <w:rsid w:val="0034067D"/>
    <w:rsid w:val="003410D9"/>
    <w:rsid w:val="00344922"/>
    <w:rsid w:val="0034706A"/>
    <w:rsid w:val="00350883"/>
    <w:rsid w:val="00350E26"/>
    <w:rsid w:val="003522A7"/>
    <w:rsid w:val="003531FB"/>
    <w:rsid w:val="003537F4"/>
    <w:rsid w:val="003564F6"/>
    <w:rsid w:val="0035728F"/>
    <w:rsid w:val="003601EE"/>
    <w:rsid w:val="00360C8C"/>
    <w:rsid w:val="00361175"/>
    <w:rsid w:val="0036519E"/>
    <w:rsid w:val="00366F21"/>
    <w:rsid w:val="003671E6"/>
    <w:rsid w:val="00367329"/>
    <w:rsid w:val="00367602"/>
    <w:rsid w:val="00367705"/>
    <w:rsid w:val="00370826"/>
    <w:rsid w:val="00371B12"/>
    <w:rsid w:val="00371CBB"/>
    <w:rsid w:val="0037565D"/>
    <w:rsid w:val="003768DA"/>
    <w:rsid w:val="00377E2E"/>
    <w:rsid w:val="00380E56"/>
    <w:rsid w:val="00381AD6"/>
    <w:rsid w:val="00381DC9"/>
    <w:rsid w:val="00382BBA"/>
    <w:rsid w:val="00382D37"/>
    <w:rsid w:val="00382F8D"/>
    <w:rsid w:val="00383999"/>
    <w:rsid w:val="00386746"/>
    <w:rsid w:val="00390B44"/>
    <w:rsid w:val="00390FA5"/>
    <w:rsid w:val="003919AA"/>
    <w:rsid w:val="00392719"/>
    <w:rsid w:val="00393260"/>
    <w:rsid w:val="00393D64"/>
    <w:rsid w:val="00394A61"/>
    <w:rsid w:val="0039524F"/>
    <w:rsid w:val="003957C9"/>
    <w:rsid w:val="003A1F65"/>
    <w:rsid w:val="003A39E8"/>
    <w:rsid w:val="003A4613"/>
    <w:rsid w:val="003A5EBF"/>
    <w:rsid w:val="003A633D"/>
    <w:rsid w:val="003A7F31"/>
    <w:rsid w:val="003B55F7"/>
    <w:rsid w:val="003B5808"/>
    <w:rsid w:val="003C0EC7"/>
    <w:rsid w:val="003C2080"/>
    <w:rsid w:val="003C2605"/>
    <w:rsid w:val="003C296C"/>
    <w:rsid w:val="003C2BDB"/>
    <w:rsid w:val="003C30E7"/>
    <w:rsid w:val="003C3D31"/>
    <w:rsid w:val="003C462F"/>
    <w:rsid w:val="003C47EF"/>
    <w:rsid w:val="003C5F7D"/>
    <w:rsid w:val="003C62CF"/>
    <w:rsid w:val="003C6D51"/>
    <w:rsid w:val="003D00EB"/>
    <w:rsid w:val="003D1FDE"/>
    <w:rsid w:val="003D36B8"/>
    <w:rsid w:val="003D3AEF"/>
    <w:rsid w:val="003D77D1"/>
    <w:rsid w:val="003D79DE"/>
    <w:rsid w:val="003E03C4"/>
    <w:rsid w:val="003E1A4F"/>
    <w:rsid w:val="003E3507"/>
    <w:rsid w:val="003E362B"/>
    <w:rsid w:val="003E4ACE"/>
    <w:rsid w:val="003E50F3"/>
    <w:rsid w:val="003E6325"/>
    <w:rsid w:val="003F0745"/>
    <w:rsid w:val="003F300C"/>
    <w:rsid w:val="00400490"/>
    <w:rsid w:val="00402511"/>
    <w:rsid w:val="00404E12"/>
    <w:rsid w:val="00405598"/>
    <w:rsid w:val="00406F2E"/>
    <w:rsid w:val="00406F4E"/>
    <w:rsid w:val="004079F3"/>
    <w:rsid w:val="00407BD1"/>
    <w:rsid w:val="0041044D"/>
    <w:rsid w:val="004153FA"/>
    <w:rsid w:val="004166F6"/>
    <w:rsid w:val="00416753"/>
    <w:rsid w:val="00420F77"/>
    <w:rsid w:val="004244A8"/>
    <w:rsid w:val="00424C82"/>
    <w:rsid w:val="0042527A"/>
    <w:rsid w:val="004267E1"/>
    <w:rsid w:val="00427180"/>
    <w:rsid w:val="004311DB"/>
    <w:rsid w:val="0043383B"/>
    <w:rsid w:val="0043613E"/>
    <w:rsid w:val="00440DA3"/>
    <w:rsid w:val="0045103D"/>
    <w:rsid w:val="00451466"/>
    <w:rsid w:val="00452ABB"/>
    <w:rsid w:val="004533FA"/>
    <w:rsid w:val="0045413D"/>
    <w:rsid w:val="00454E08"/>
    <w:rsid w:val="00456096"/>
    <w:rsid w:val="00456E57"/>
    <w:rsid w:val="00457941"/>
    <w:rsid w:val="004613A4"/>
    <w:rsid w:val="00461AED"/>
    <w:rsid w:val="00462194"/>
    <w:rsid w:val="00464C7B"/>
    <w:rsid w:val="00467FC3"/>
    <w:rsid w:val="004727C6"/>
    <w:rsid w:val="00473E3D"/>
    <w:rsid w:val="00474491"/>
    <w:rsid w:val="0047568D"/>
    <w:rsid w:val="004759AA"/>
    <w:rsid w:val="00475C4F"/>
    <w:rsid w:val="00481814"/>
    <w:rsid w:val="00483462"/>
    <w:rsid w:val="00484E13"/>
    <w:rsid w:val="0048546E"/>
    <w:rsid w:val="00485845"/>
    <w:rsid w:val="00485899"/>
    <w:rsid w:val="004859CF"/>
    <w:rsid w:val="00491272"/>
    <w:rsid w:val="004916BC"/>
    <w:rsid w:val="004935E2"/>
    <w:rsid w:val="004938F7"/>
    <w:rsid w:val="004955EB"/>
    <w:rsid w:val="004970BF"/>
    <w:rsid w:val="004A2316"/>
    <w:rsid w:val="004A279E"/>
    <w:rsid w:val="004A5AA5"/>
    <w:rsid w:val="004A614E"/>
    <w:rsid w:val="004A731E"/>
    <w:rsid w:val="004B06C8"/>
    <w:rsid w:val="004B0A19"/>
    <w:rsid w:val="004B0EF6"/>
    <w:rsid w:val="004B3840"/>
    <w:rsid w:val="004B3C1E"/>
    <w:rsid w:val="004B5A14"/>
    <w:rsid w:val="004B6A6D"/>
    <w:rsid w:val="004B6BF0"/>
    <w:rsid w:val="004B7452"/>
    <w:rsid w:val="004C2BE7"/>
    <w:rsid w:val="004C3059"/>
    <w:rsid w:val="004C4E74"/>
    <w:rsid w:val="004C733A"/>
    <w:rsid w:val="004D345C"/>
    <w:rsid w:val="004D7D62"/>
    <w:rsid w:val="004E14A1"/>
    <w:rsid w:val="004E28E9"/>
    <w:rsid w:val="004E362B"/>
    <w:rsid w:val="004E3655"/>
    <w:rsid w:val="004E6CF4"/>
    <w:rsid w:val="004E7598"/>
    <w:rsid w:val="004F03ED"/>
    <w:rsid w:val="004F07FB"/>
    <w:rsid w:val="004F2E2E"/>
    <w:rsid w:val="004F5473"/>
    <w:rsid w:val="004F5AA4"/>
    <w:rsid w:val="004F5BC9"/>
    <w:rsid w:val="004F61BF"/>
    <w:rsid w:val="0050004B"/>
    <w:rsid w:val="00503F4E"/>
    <w:rsid w:val="00504DCC"/>
    <w:rsid w:val="00514615"/>
    <w:rsid w:val="0051465D"/>
    <w:rsid w:val="0051660B"/>
    <w:rsid w:val="00517969"/>
    <w:rsid w:val="00520A80"/>
    <w:rsid w:val="00522299"/>
    <w:rsid w:val="00526156"/>
    <w:rsid w:val="00527219"/>
    <w:rsid w:val="005276A7"/>
    <w:rsid w:val="00531A9D"/>
    <w:rsid w:val="00531F95"/>
    <w:rsid w:val="0053255C"/>
    <w:rsid w:val="0053291E"/>
    <w:rsid w:val="0053658C"/>
    <w:rsid w:val="00536859"/>
    <w:rsid w:val="005406A5"/>
    <w:rsid w:val="005419A3"/>
    <w:rsid w:val="00541BC0"/>
    <w:rsid w:val="005422C0"/>
    <w:rsid w:val="00542545"/>
    <w:rsid w:val="005431D4"/>
    <w:rsid w:val="005440DD"/>
    <w:rsid w:val="005461FE"/>
    <w:rsid w:val="0055102D"/>
    <w:rsid w:val="00553CEC"/>
    <w:rsid w:val="005543E0"/>
    <w:rsid w:val="0055563E"/>
    <w:rsid w:val="00557D4E"/>
    <w:rsid w:val="005606BC"/>
    <w:rsid w:val="00560EF2"/>
    <w:rsid w:val="00562548"/>
    <w:rsid w:val="005637D4"/>
    <w:rsid w:val="00564CA2"/>
    <w:rsid w:val="00565685"/>
    <w:rsid w:val="00566714"/>
    <w:rsid w:val="00570455"/>
    <w:rsid w:val="005736FB"/>
    <w:rsid w:val="00574F77"/>
    <w:rsid w:val="00576E57"/>
    <w:rsid w:val="00577559"/>
    <w:rsid w:val="00580218"/>
    <w:rsid w:val="00582B38"/>
    <w:rsid w:val="00585610"/>
    <w:rsid w:val="00591BC0"/>
    <w:rsid w:val="00592425"/>
    <w:rsid w:val="00592B08"/>
    <w:rsid w:val="005930D7"/>
    <w:rsid w:val="005948E3"/>
    <w:rsid w:val="00594F81"/>
    <w:rsid w:val="005A0046"/>
    <w:rsid w:val="005A1CE5"/>
    <w:rsid w:val="005A2E44"/>
    <w:rsid w:val="005A4DA8"/>
    <w:rsid w:val="005A718C"/>
    <w:rsid w:val="005B00A3"/>
    <w:rsid w:val="005B0325"/>
    <w:rsid w:val="005B0800"/>
    <w:rsid w:val="005B3B4D"/>
    <w:rsid w:val="005B6909"/>
    <w:rsid w:val="005B6954"/>
    <w:rsid w:val="005C20E0"/>
    <w:rsid w:val="005C2AC6"/>
    <w:rsid w:val="005C3472"/>
    <w:rsid w:val="005C3494"/>
    <w:rsid w:val="005C5858"/>
    <w:rsid w:val="005C6AF7"/>
    <w:rsid w:val="005C7567"/>
    <w:rsid w:val="005D08BD"/>
    <w:rsid w:val="005D0F3F"/>
    <w:rsid w:val="005D6109"/>
    <w:rsid w:val="005D686D"/>
    <w:rsid w:val="005E03FB"/>
    <w:rsid w:val="005E15DB"/>
    <w:rsid w:val="005E336D"/>
    <w:rsid w:val="005E53AE"/>
    <w:rsid w:val="005F173B"/>
    <w:rsid w:val="005F1C47"/>
    <w:rsid w:val="005F2A96"/>
    <w:rsid w:val="005F3A1B"/>
    <w:rsid w:val="005F6C29"/>
    <w:rsid w:val="00602BE9"/>
    <w:rsid w:val="00603294"/>
    <w:rsid w:val="006046E5"/>
    <w:rsid w:val="0060507B"/>
    <w:rsid w:val="00605339"/>
    <w:rsid w:val="0061199D"/>
    <w:rsid w:val="0061341D"/>
    <w:rsid w:val="00614CDF"/>
    <w:rsid w:val="0061665E"/>
    <w:rsid w:val="006168DB"/>
    <w:rsid w:val="006211A0"/>
    <w:rsid w:val="00622FB0"/>
    <w:rsid w:val="0062318D"/>
    <w:rsid w:val="00624635"/>
    <w:rsid w:val="00625270"/>
    <w:rsid w:val="00626116"/>
    <w:rsid w:val="0062771E"/>
    <w:rsid w:val="00630395"/>
    <w:rsid w:val="00630B0B"/>
    <w:rsid w:val="00630E96"/>
    <w:rsid w:val="006326BF"/>
    <w:rsid w:val="00637D27"/>
    <w:rsid w:val="00637FA1"/>
    <w:rsid w:val="006407A1"/>
    <w:rsid w:val="0064089B"/>
    <w:rsid w:val="00640DDB"/>
    <w:rsid w:val="00640F78"/>
    <w:rsid w:val="00644A96"/>
    <w:rsid w:val="00645182"/>
    <w:rsid w:val="00645F83"/>
    <w:rsid w:val="006460FC"/>
    <w:rsid w:val="006500D9"/>
    <w:rsid w:val="00653A60"/>
    <w:rsid w:val="00654CE1"/>
    <w:rsid w:val="00660335"/>
    <w:rsid w:val="00660441"/>
    <w:rsid w:val="00663A9F"/>
    <w:rsid w:val="00664ADE"/>
    <w:rsid w:val="00665EAB"/>
    <w:rsid w:val="00666227"/>
    <w:rsid w:val="00671E60"/>
    <w:rsid w:val="00672E6F"/>
    <w:rsid w:val="00673CE1"/>
    <w:rsid w:val="00674DE1"/>
    <w:rsid w:val="00675751"/>
    <w:rsid w:val="006776BE"/>
    <w:rsid w:val="0068102D"/>
    <w:rsid w:val="006810C8"/>
    <w:rsid w:val="00681A66"/>
    <w:rsid w:val="006854FE"/>
    <w:rsid w:val="00685D38"/>
    <w:rsid w:val="00686FB0"/>
    <w:rsid w:val="006904E4"/>
    <w:rsid w:val="0069391E"/>
    <w:rsid w:val="0069722A"/>
    <w:rsid w:val="006A0CF2"/>
    <w:rsid w:val="006A4381"/>
    <w:rsid w:val="006A5881"/>
    <w:rsid w:val="006A6219"/>
    <w:rsid w:val="006A6976"/>
    <w:rsid w:val="006A7252"/>
    <w:rsid w:val="006B0147"/>
    <w:rsid w:val="006B0C87"/>
    <w:rsid w:val="006B1157"/>
    <w:rsid w:val="006B3483"/>
    <w:rsid w:val="006B46F9"/>
    <w:rsid w:val="006B4F74"/>
    <w:rsid w:val="006B5D7B"/>
    <w:rsid w:val="006C1097"/>
    <w:rsid w:val="006C2536"/>
    <w:rsid w:val="006C462F"/>
    <w:rsid w:val="006C48BF"/>
    <w:rsid w:val="006C72AE"/>
    <w:rsid w:val="006C7316"/>
    <w:rsid w:val="006D0BDC"/>
    <w:rsid w:val="006D0CAA"/>
    <w:rsid w:val="006D45A3"/>
    <w:rsid w:val="006D5A5D"/>
    <w:rsid w:val="006D655E"/>
    <w:rsid w:val="006E01BC"/>
    <w:rsid w:val="006E1569"/>
    <w:rsid w:val="006E3FF8"/>
    <w:rsid w:val="006E56E2"/>
    <w:rsid w:val="006E6597"/>
    <w:rsid w:val="006E6F05"/>
    <w:rsid w:val="006F00AE"/>
    <w:rsid w:val="006F5DE4"/>
    <w:rsid w:val="00700088"/>
    <w:rsid w:val="007009EC"/>
    <w:rsid w:val="00701D8C"/>
    <w:rsid w:val="00701DB7"/>
    <w:rsid w:val="00704338"/>
    <w:rsid w:val="00705111"/>
    <w:rsid w:val="00706E9F"/>
    <w:rsid w:val="00710701"/>
    <w:rsid w:val="007146FD"/>
    <w:rsid w:val="00715FE6"/>
    <w:rsid w:val="00717741"/>
    <w:rsid w:val="007209AD"/>
    <w:rsid w:val="00727706"/>
    <w:rsid w:val="00727BFD"/>
    <w:rsid w:val="007333DD"/>
    <w:rsid w:val="00741477"/>
    <w:rsid w:val="00742CC3"/>
    <w:rsid w:val="00743E26"/>
    <w:rsid w:val="00747FC7"/>
    <w:rsid w:val="0075005B"/>
    <w:rsid w:val="00751DD6"/>
    <w:rsid w:val="00752D54"/>
    <w:rsid w:val="00752FD5"/>
    <w:rsid w:val="007530AB"/>
    <w:rsid w:val="00754A03"/>
    <w:rsid w:val="00754B9F"/>
    <w:rsid w:val="0075716D"/>
    <w:rsid w:val="00762A44"/>
    <w:rsid w:val="00763A04"/>
    <w:rsid w:val="00763D21"/>
    <w:rsid w:val="00765EB1"/>
    <w:rsid w:val="00766D0A"/>
    <w:rsid w:val="0076725C"/>
    <w:rsid w:val="00767C60"/>
    <w:rsid w:val="007709CD"/>
    <w:rsid w:val="00770FC3"/>
    <w:rsid w:val="007714CE"/>
    <w:rsid w:val="00771A40"/>
    <w:rsid w:val="00772B25"/>
    <w:rsid w:val="00772DAF"/>
    <w:rsid w:val="007731B9"/>
    <w:rsid w:val="00775B59"/>
    <w:rsid w:val="00775ED3"/>
    <w:rsid w:val="007773A9"/>
    <w:rsid w:val="00780251"/>
    <w:rsid w:val="00780E91"/>
    <w:rsid w:val="00781C16"/>
    <w:rsid w:val="00782291"/>
    <w:rsid w:val="00783461"/>
    <w:rsid w:val="00783DFE"/>
    <w:rsid w:val="0078657A"/>
    <w:rsid w:val="00787411"/>
    <w:rsid w:val="007905A1"/>
    <w:rsid w:val="007913D8"/>
    <w:rsid w:val="00791550"/>
    <w:rsid w:val="00791742"/>
    <w:rsid w:val="00791856"/>
    <w:rsid w:val="00791A24"/>
    <w:rsid w:val="00792429"/>
    <w:rsid w:val="00792823"/>
    <w:rsid w:val="00795B44"/>
    <w:rsid w:val="007A0613"/>
    <w:rsid w:val="007A0CC8"/>
    <w:rsid w:val="007A1B70"/>
    <w:rsid w:val="007A24B8"/>
    <w:rsid w:val="007A4453"/>
    <w:rsid w:val="007A5626"/>
    <w:rsid w:val="007A6C5D"/>
    <w:rsid w:val="007A7009"/>
    <w:rsid w:val="007B2331"/>
    <w:rsid w:val="007B34A2"/>
    <w:rsid w:val="007B3F78"/>
    <w:rsid w:val="007B4BB5"/>
    <w:rsid w:val="007B6D09"/>
    <w:rsid w:val="007C1BC3"/>
    <w:rsid w:val="007C2BC1"/>
    <w:rsid w:val="007C3157"/>
    <w:rsid w:val="007C514E"/>
    <w:rsid w:val="007D1114"/>
    <w:rsid w:val="007D1AC9"/>
    <w:rsid w:val="007D366B"/>
    <w:rsid w:val="007D713A"/>
    <w:rsid w:val="007D7A9A"/>
    <w:rsid w:val="007E00B0"/>
    <w:rsid w:val="007E0484"/>
    <w:rsid w:val="007E0808"/>
    <w:rsid w:val="007E1036"/>
    <w:rsid w:val="007E2258"/>
    <w:rsid w:val="007E4D38"/>
    <w:rsid w:val="007E4DF5"/>
    <w:rsid w:val="007E56E9"/>
    <w:rsid w:val="007E7411"/>
    <w:rsid w:val="007F1887"/>
    <w:rsid w:val="007F4A4A"/>
    <w:rsid w:val="007F79DC"/>
    <w:rsid w:val="00804539"/>
    <w:rsid w:val="0080465B"/>
    <w:rsid w:val="00804AC5"/>
    <w:rsid w:val="008064FE"/>
    <w:rsid w:val="00813B40"/>
    <w:rsid w:val="00813C8B"/>
    <w:rsid w:val="008169D9"/>
    <w:rsid w:val="00820391"/>
    <w:rsid w:val="00822480"/>
    <w:rsid w:val="00822CC6"/>
    <w:rsid w:val="008249F2"/>
    <w:rsid w:val="00824C42"/>
    <w:rsid w:val="008263EB"/>
    <w:rsid w:val="008268A1"/>
    <w:rsid w:val="00831813"/>
    <w:rsid w:val="00832775"/>
    <w:rsid w:val="008331D1"/>
    <w:rsid w:val="00835325"/>
    <w:rsid w:val="00835D84"/>
    <w:rsid w:val="00836C8E"/>
    <w:rsid w:val="0084050A"/>
    <w:rsid w:val="00844EEC"/>
    <w:rsid w:val="008459AA"/>
    <w:rsid w:val="00846CA0"/>
    <w:rsid w:val="00847BEB"/>
    <w:rsid w:val="0085136E"/>
    <w:rsid w:val="00852E94"/>
    <w:rsid w:val="00854CDA"/>
    <w:rsid w:val="0085663A"/>
    <w:rsid w:val="008571D0"/>
    <w:rsid w:val="00860000"/>
    <w:rsid w:val="00860499"/>
    <w:rsid w:val="00861552"/>
    <w:rsid w:val="00862DE6"/>
    <w:rsid w:val="00864DB8"/>
    <w:rsid w:val="00865258"/>
    <w:rsid w:val="00865CC9"/>
    <w:rsid w:val="0086684A"/>
    <w:rsid w:val="00871551"/>
    <w:rsid w:val="00872FA3"/>
    <w:rsid w:val="00874A22"/>
    <w:rsid w:val="00877117"/>
    <w:rsid w:val="00880FEC"/>
    <w:rsid w:val="0088132D"/>
    <w:rsid w:val="00881689"/>
    <w:rsid w:val="008818F4"/>
    <w:rsid w:val="00883373"/>
    <w:rsid w:val="00883AAF"/>
    <w:rsid w:val="00887034"/>
    <w:rsid w:val="008900BA"/>
    <w:rsid w:val="00892848"/>
    <w:rsid w:val="00892B4F"/>
    <w:rsid w:val="0089549A"/>
    <w:rsid w:val="00895552"/>
    <w:rsid w:val="00897D99"/>
    <w:rsid w:val="008A1CC3"/>
    <w:rsid w:val="008A347F"/>
    <w:rsid w:val="008A359B"/>
    <w:rsid w:val="008A41D0"/>
    <w:rsid w:val="008A4A93"/>
    <w:rsid w:val="008A6400"/>
    <w:rsid w:val="008A6B62"/>
    <w:rsid w:val="008A787D"/>
    <w:rsid w:val="008A79B1"/>
    <w:rsid w:val="008B0AB3"/>
    <w:rsid w:val="008B0D7C"/>
    <w:rsid w:val="008B245E"/>
    <w:rsid w:val="008B2CD1"/>
    <w:rsid w:val="008B37AB"/>
    <w:rsid w:val="008B5DF2"/>
    <w:rsid w:val="008C0D9B"/>
    <w:rsid w:val="008C66B1"/>
    <w:rsid w:val="008C6914"/>
    <w:rsid w:val="008C6946"/>
    <w:rsid w:val="008D3F4E"/>
    <w:rsid w:val="008D5575"/>
    <w:rsid w:val="008D61AE"/>
    <w:rsid w:val="008D7154"/>
    <w:rsid w:val="008D7CFF"/>
    <w:rsid w:val="008E05D8"/>
    <w:rsid w:val="008E2625"/>
    <w:rsid w:val="008E3AEC"/>
    <w:rsid w:val="008E48B0"/>
    <w:rsid w:val="008E75D0"/>
    <w:rsid w:val="008E7BDD"/>
    <w:rsid w:val="008F0AE2"/>
    <w:rsid w:val="008F4E33"/>
    <w:rsid w:val="008F6F47"/>
    <w:rsid w:val="008F7778"/>
    <w:rsid w:val="00904B48"/>
    <w:rsid w:val="009066DB"/>
    <w:rsid w:val="00910B19"/>
    <w:rsid w:val="00911938"/>
    <w:rsid w:val="00912A1F"/>
    <w:rsid w:val="00913A35"/>
    <w:rsid w:val="00914978"/>
    <w:rsid w:val="00915011"/>
    <w:rsid w:val="009150FD"/>
    <w:rsid w:val="00915B22"/>
    <w:rsid w:val="00917165"/>
    <w:rsid w:val="00917628"/>
    <w:rsid w:val="009208F8"/>
    <w:rsid w:val="00920BD9"/>
    <w:rsid w:val="00920CE5"/>
    <w:rsid w:val="009216BF"/>
    <w:rsid w:val="00923836"/>
    <w:rsid w:val="009258BF"/>
    <w:rsid w:val="00930B07"/>
    <w:rsid w:val="00933474"/>
    <w:rsid w:val="00934910"/>
    <w:rsid w:val="00936A5A"/>
    <w:rsid w:val="00937C8A"/>
    <w:rsid w:val="00937DB0"/>
    <w:rsid w:val="00942191"/>
    <w:rsid w:val="0094238C"/>
    <w:rsid w:val="009436AE"/>
    <w:rsid w:val="009450FF"/>
    <w:rsid w:val="009451BF"/>
    <w:rsid w:val="0094672E"/>
    <w:rsid w:val="00946934"/>
    <w:rsid w:val="00946E97"/>
    <w:rsid w:val="0094787A"/>
    <w:rsid w:val="0095068E"/>
    <w:rsid w:val="009517C3"/>
    <w:rsid w:val="009547B3"/>
    <w:rsid w:val="00957E91"/>
    <w:rsid w:val="00960F70"/>
    <w:rsid w:val="00961640"/>
    <w:rsid w:val="00961E64"/>
    <w:rsid w:val="009654F5"/>
    <w:rsid w:val="00965AC5"/>
    <w:rsid w:val="00965EB0"/>
    <w:rsid w:val="0096632C"/>
    <w:rsid w:val="00966B61"/>
    <w:rsid w:val="00970FC3"/>
    <w:rsid w:val="00972C17"/>
    <w:rsid w:val="00972C49"/>
    <w:rsid w:val="00974BDA"/>
    <w:rsid w:val="00976F6E"/>
    <w:rsid w:val="00981B8A"/>
    <w:rsid w:val="009824E4"/>
    <w:rsid w:val="009906C5"/>
    <w:rsid w:val="00990C21"/>
    <w:rsid w:val="009923F4"/>
    <w:rsid w:val="00995A6A"/>
    <w:rsid w:val="009A2099"/>
    <w:rsid w:val="009A2989"/>
    <w:rsid w:val="009A6546"/>
    <w:rsid w:val="009A7D98"/>
    <w:rsid w:val="009B38A4"/>
    <w:rsid w:val="009B4240"/>
    <w:rsid w:val="009B454E"/>
    <w:rsid w:val="009B4D91"/>
    <w:rsid w:val="009B5B4A"/>
    <w:rsid w:val="009B752B"/>
    <w:rsid w:val="009B7AB2"/>
    <w:rsid w:val="009C1183"/>
    <w:rsid w:val="009C5122"/>
    <w:rsid w:val="009C5F4B"/>
    <w:rsid w:val="009C64CA"/>
    <w:rsid w:val="009C78E8"/>
    <w:rsid w:val="009D0FF3"/>
    <w:rsid w:val="009D1C46"/>
    <w:rsid w:val="009D2268"/>
    <w:rsid w:val="009D258F"/>
    <w:rsid w:val="009D3C3D"/>
    <w:rsid w:val="009D4E91"/>
    <w:rsid w:val="009D519D"/>
    <w:rsid w:val="009D61EC"/>
    <w:rsid w:val="009D70FE"/>
    <w:rsid w:val="009D7A39"/>
    <w:rsid w:val="009D7A71"/>
    <w:rsid w:val="009E200E"/>
    <w:rsid w:val="009E2296"/>
    <w:rsid w:val="009E6683"/>
    <w:rsid w:val="009E7711"/>
    <w:rsid w:val="009F2C8A"/>
    <w:rsid w:val="009F5A2E"/>
    <w:rsid w:val="00A01521"/>
    <w:rsid w:val="00A03C66"/>
    <w:rsid w:val="00A03E4F"/>
    <w:rsid w:val="00A0420B"/>
    <w:rsid w:val="00A06C8E"/>
    <w:rsid w:val="00A147E7"/>
    <w:rsid w:val="00A14C16"/>
    <w:rsid w:val="00A16ABE"/>
    <w:rsid w:val="00A1741F"/>
    <w:rsid w:val="00A17F65"/>
    <w:rsid w:val="00A2035F"/>
    <w:rsid w:val="00A23D51"/>
    <w:rsid w:val="00A2601D"/>
    <w:rsid w:val="00A318B3"/>
    <w:rsid w:val="00A32539"/>
    <w:rsid w:val="00A35E4D"/>
    <w:rsid w:val="00A36249"/>
    <w:rsid w:val="00A43ABC"/>
    <w:rsid w:val="00A45049"/>
    <w:rsid w:val="00A5082E"/>
    <w:rsid w:val="00A50FC9"/>
    <w:rsid w:val="00A51A7B"/>
    <w:rsid w:val="00A520B6"/>
    <w:rsid w:val="00A527C6"/>
    <w:rsid w:val="00A529B0"/>
    <w:rsid w:val="00A535FA"/>
    <w:rsid w:val="00A54B47"/>
    <w:rsid w:val="00A6170C"/>
    <w:rsid w:val="00A65177"/>
    <w:rsid w:val="00A65C3F"/>
    <w:rsid w:val="00A666E6"/>
    <w:rsid w:val="00A67FED"/>
    <w:rsid w:val="00A75C8D"/>
    <w:rsid w:val="00A81B89"/>
    <w:rsid w:val="00A81C74"/>
    <w:rsid w:val="00A8698B"/>
    <w:rsid w:val="00A86F11"/>
    <w:rsid w:val="00A87D4C"/>
    <w:rsid w:val="00A9032B"/>
    <w:rsid w:val="00A9118A"/>
    <w:rsid w:val="00A928DA"/>
    <w:rsid w:val="00A93FB6"/>
    <w:rsid w:val="00A94AB1"/>
    <w:rsid w:val="00A94FD7"/>
    <w:rsid w:val="00AA21FA"/>
    <w:rsid w:val="00AA7D33"/>
    <w:rsid w:val="00AB0DCF"/>
    <w:rsid w:val="00AB1E17"/>
    <w:rsid w:val="00AB4118"/>
    <w:rsid w:val="00AB76CF"/>
    <w:rsid w:val="00AC07A1"/>
    <w:rsid w:val="00AC2646"/>
    <w:rsid w:val="00AC4E2A"/>
    <w:rsid w:val="00AC5DB9"/>
    <w:rsid w:val="00AC6C7F"/>
    <w:rsid w:val="00AD0196"/>
    <w:rsid w:val="00AD3095"/>
    <w:rsid w:val="00AD4AFB"/>
    <w:rsid w:val="00AD4C47"/>
    <w:rsid w:val="00AD4DD2"/>
    <w:rsid w:val="00AD4E40"/>
    <w:rsid w:val="00AD55AB"/>
    <w:rsid w:val="00AD5D7E"/>
    <w:rsid w:val="00AE035D"/>
    <w:rsid w:val="00AE05D3"/>
    <w:rsid w:val="00AE07E4"/>
    <w:rsid w:val="00AE2D5E"/>
    <w:rsid w:val="00AE3E48"/>
    <w:rsid w:val="00AE4D76"/>
    <w:rsid w:val="00AE5D60"/>
    <w:rsid w:val="00AE65F6"/>
    <w:rsid w:val="00AE6D09"/>
    <w:rsid w:val="00AE70B2"/>
    <w:rsid w:val="00AF3421"/>
    <w:rsid w:val="00AF4222"/>
    <w:rsid w:val="00AF4DEA"/>
    <w:rsid w:val="00AF606E"/>
    <w:rsid w:val="00B007E1"/>
    <w:rsid w:val="00B02993"/>
    <w:rsid w:val="00B04A9F"/>
    <w:rsid w:val="00B05BEA"/>
    <w:rsid w:val="00B07BF1"/>
    <w:rsid w:val="00B10E1E"/>
    <w:rsid w:val="00B13D22"/>
    <w:rsid w:val="00B15095"/>
    <w:rsid w:val="00B15F38"/>
    <w:rsid w:val="00B16BE3"/>
    <w:rsid w:val="00B22D52"/>
    <w:rsid w:val="00B239A6"/>
    <w:rsid w:val="00B24EF5"/>
    <w:rsid w:val="00B24F79"/>
    <w:rsid w:val="00B25C83"/>
    <w:rsid w:val="00B26325"/>
    <w:rsid w:val="00B3233E"/>
    <w:rsid w:val="00B33CE2"/>
    <w:rsid w:val="00B34EFF"/>
    <w:rsid w:val="00B357EB"/>
    <w:rsid w:val="00B35F69"/>
    <w:rsid w:val="00B371DC"/>
    <w:rsid w:val="00B41716"/>
    <w:rsid w:val="00B43069"/>
    <w:rsid w:val="00B43B96"/>
    <w:rsid w:val="00B44178"/>
    <w:rsid w:val="00B46800"/>
    <w:rsid w:val="00B46DF7"/>
    <w:rsid w:val="00B50F82"/>
    <w:rsid w:val="00B5106A"/>
    <w:rsid w:val="00B55B52"/>
    <w:rsid w:val="00B57E14"/>
    <w:rsid w:val="00B627FC"/>
    <w:rsid w:val="00B631C4"/>
    <w:rsid w:val="00B63827"/>
    <w:rsid w:val="00B638DE"/>
    <w:rsid w:val="00B64751"/>
    <w:rsid w:val="00B67B74"/>
    <w:rsid w:val="00B71CB6"/>
    <w:rsid w:val="00B7262E"/>
    <w:rsid w:val="00B72E00"/>
    <w:rsid w:val="00B74C12"/>
    <w:rsid w:val="00B757AD"/>
    <w:rsid w:val="00B75D88"/>
    <w:rsid w:val="00B76164"/>
    <w:rsid w:val="00B80914"/>
    <w:rsid w:val="00B8138F"/>
    <w:rsid w:val="00B814D3"/>
    <w:rsid w:val="00B81E5F"/>
    <w:rsid w:val="00B82E1E"/>
    <w:rsid w:val="00B860E4"/>
    <w:rsid w:val="00B86A1F"/>
    <w:rsid w:val="00B87425"/>
    <w:rsid w:val="00B87438"/>
    <w:rsid w:val="00B91299"/>
    <w:rsid w:val="00B91EE6"/>
    <w:rsid w:val="00B92705"/>
    <w:rsid w:val="00B92B15"/>
    <w:rsid w:val="00B94D76"/>
    <w:rsid w:val="00B96051"/>
    <w:rsid w:val="00B96564"/>
    <w:rsid w:val="00BA0C99"/>
    <w:rsid w:val="00BA1ACB"/>
    <w:rsid w:val="00BA1E40"/>
    <w:rsid w:val="00BA4087"/>
    <w:rsid w:val="00BA4DA5"/>
    <w:rsid w:val="00BA660F"/>
    <w:rsid w:val="00BB0216"/>
    <w:rsid w:val="00BB030B"/>
    <w:rsid w:val="00BB3CB7"/>
    <w:rsid w:val="00BB553B"/>
    <w:rsid w:val="00BB7B00"/>
    <w:rsid w:val="00BC04E6"/>
    <w:rsid w:val="00BC3451"/>
    <w:rsid w:val="00BC3EBE"/>
    <w:rsid w:val="00BC699F"/>
    <w:rsid w:val="00BD1265"/>
    <w:rsid w:val="00BD2870"/>
    <w:rsid w:val="00BD45B6"/>
    <w:rsid w:val="00BD530A"/>
    <w:rsid w:val="00BD6D42"/>
    <w:rsid w:val="00BD735C"/>
    <w:rsid w:val="00BD7C0D"/>
    <w:rsid w:val="00BE09A8"/>
    <w:rsid w:val="00BE0A9C"/>
    <w:rsid w:val="00BE102E"/>
    <w:rsid w:val="00BE20E4"/>
    <w:rsid w:val="00BE2518"/>
    <w:rsid w:val="00BE2C2D"/>
    <w:rsid w:val="00BE4DFF"/>
    <w:rsid w:val="00BE6D83"/>
    <w:rsid w:val="00BE741A"/>
    <w:rsid w:val="00BE7CB2"/>
    <w:rsid w:val="00BE7E35"/>
    <w:rsid w:val="00BF00D2"/>
    <w:rsid w:val="00BF030E"/>
    <w:rsid w:val="00BF08EC"/>
    <w:rsid w:val="00BF52D8"/>
    <w:rsid w:val="00BF5C33"/>
    <w:rsid w:val="00BF6D3E"/>
    <w:rsid w:val="00BF7227"/>
    <w:rsid w:val="00C038DF"/>
    <w:rsid w:val="00C05EF1"/>
    <w:rsid w:val="00C066F4"/>
    <w:rsid w:val="00C06C6E"/>
    <w:rsid w:val="00C07CD3"/>
    <w:rsid w:val="00C11AEC"/>
    <w:rsid w:val="00C13DEA"/>
    <w:rsid w:val="00C14006"/>
    <w:rsid w:val="00C15C17"/>
    <w:rsid w:val="00C17CF1"/>
    <w:rsid w:val="00C223DD"/>
    <w:rsid w:val="00C230EF"/>
    <w:rsid w:val="00C2326A"/>
    <w:rsid w:val="00C23C3F"/>
    <w:rsid w:val="00C26E4F"/>
    <w:rsid w:val="00C3045E"/>
    <w:rsid w:val="00C318B9"/>
    <w:rsid w:val="00C319F5"/>
    <w:rsid w:val="00C331CD"/>
    <w:rsid w:val="00C334FB"/>
    <w:rsid w:val="00C3370A"/>
    <w:rsid w:val="00C34D84"/>
    <w:rsid w:val="00C35625"/>
    <w:rsid w:val="00C36D03"/>
    <w:rsid w:val="00C400E1"/>
    <w:rsid w:val="00C401EF"/>
    <w:rsid w:val="00C45769"/>
    <w:rsid w:val="00C52828"/>
    <w:rsid w:val="00C5372C"/>
    <w:rsid w:val="00C53A32"/>
    <w:rsid w:val="00C53E3C"/>
    <w:rsid w:val="00C54EED"/>
    <w:rsid w:val="00C55A8E"/>
    <w:rsid w:val="00C565EE"/>
    <w:rsid w:val="00C56CFC"/>
    <w:rsid w:val="00C60B0E"/>
    <w:rsid w:val="00C61526"/>
    <w:rsid w:val="00C62778"/>
    <w:rsid w:val="00C63B6E"/>
    <w:rsid w:val="00C65861"/>
    <w:rsid w:val="00C70D1C"/>
    <w:rsid w:val="00C72461"/>
    <w:rsid w:val="00C75A9B"/>
    <w:rsid w:val="00C7634A"/>
    <w:rsid w:val="00C779F2"/>
    <w:rsid w:val="00C818BA"/>
    <w:rsid w:val="00C81B9F"/>
    <w:rsid w:val="00C838E2"/>
    <w:rsid w:val="00C83909"/>
    <w:rsid w:val="00C83C92"/>
    <w:rsid w:val="00C84342"/>
    <w:rsid w:val="00C84B07"/>
    <w:rsid w:val="00C85EE9"/>
    <w:rsid w:val="00C862F2"/>
    <w:rsid w:val="00C86970"/>
    <w:rsid w:val="00C902EB"/>
    <w:rsid w:val="00C90C52"/>
    <w:rsid w:val="00C9167C"/>
    <w:rsid w:val="00CA180C"/>
    <w:rsid w:val="00CA3151"/>
    <w:rsid w:val="00CA429E"/>
    <w:rsid w:val="00CA7C6C"/>
    <w:rsid w:val="00CB097D"/>
    <w:rsid w:val="00CB4B50"/>
    <w:rsid w:val="00CB525C"/>
    <w:rsid w:val="00CB7FC3"/>
    <w:rsid w:val="00CC0C5C"/>
    <w:rsid w:val="00CC0C9D"/>
    <w:rsid w:val="00CC11AD"/>
    <w:rsid w:val="00CC3B97"/>
    <w:rsid w:val="00CC4CF4"/>
    <w:rsid w:val="00CC7521"/>
    <w:rsid w:val="00CC7752"/>
    <w:rsid w:val="00CC7AD5"/>
    <w:rsid w:val="00CC7F6F"/>
    <w:rsid w:val="00CD07E6"/>
    <w:rsid w:val="00CD1045"/>
    <w:rsid w:val="00CD107E"/>
    <w:rsid w:val="00CD20D5"/>
    <w:rsid w:val="00CD24B8"/>
    <w:rsid w:val="00CD5B89"/>
    <w:rsid w:val="00CE0AF3"/>
    <w:rsid w:val="00CE0C5A"/>
    <w:rsid w:val="00CE2440"/>
    <w:rsid w:val="00CE3641"/>
    <w:rsid w:val="00CE3B0F"/>
    <w:rsid w:val="00CE5386"/>
    <w:rsid w:val="00CE6815"/>
    <w:rsid w:val="00CF1263"/>
    <w:rsid w:val="00CF216F"/>
    <w:rsid w:val="00CF261A"/>
    <w:rsid w:val="00CF2727"/>
    <w:rsid w:val="00CF37A3"/>
    <w:rsid w:val="00CF4C30"/>
    <w:rsid w:val="00CF60DB"/>
    <w:rsid w:val="00CF6765"/>
    <w:rsid w:val="00CF6F0B"/>
    <w:rsid w:val="00CF731F"/>
    <w:rsid w:val="00D00988"/>
    <w:rsid w:val="00D0148B"/>
    <w:rsid w:val="00D06951"/>
    <w:rsid w:val="00D0737F"/>
    <w:rsid w:val="00D101FC"/>
    <w:rsid w:val="00D11CE2"/>
    <w:rsid w:val="00D12607"/>
    <w:rsid w:val="00D20206"/>
    <w:rsid w:val="00D22405"/>
    <w:rsid w:val="00D2692F"/>
    <w:rsid w:val="00D279DD"/>
    <w:rsid w:val="00D33287"/>
    <w:rsid w:val="00D34B47"/>
    <w:rsid w:val="00D34D5A"/>
    <w:rsid w:val="00D36F13"/>
    <w:rsid w:val="00D37580"/>
    <w:rsid w:val="00D40D14"/>
    <w:rsid w:val="00D41561"/>
    <w:rsid w:val="00D419E7"/>
    <w:rsid w:val="00D41A03"/>
    <w:rsid w:val="00D41A5D"/>
    <w:rsid w:val="00D420F1"/>
    <w:rsid w:val="00D433B9"/>
    <w:rsid w:val="00D445D0"/>
    <w:rsid w:val="00D44D86"/>
    <w:rsid w:val="00D524AC"/>
    <w:rsid w:val="00D540A8"/>
    <w:rsid w:val="00D55B27"/>
    <w:rsid w:val="00D568C1"/>
    <w:rsid w:val="00D569BD"/>
    <w:rsid w:val="00D57262"/>
    <w:rsid w:val="00D57D47"/>
    <w:rsid w:val="00D60EED"/>
    <w:rsid w:val="00D627F7"/>
    <w:rsid w:val="00D64AE0"/>
    <w:rsid w:val="00D72603"/>
    <w:rsid w:val="00D73A3C"/>
    <w:rsid w:val="00D750ED"/>
    <w:rsid w:val="00D76504"/>
    <w:rsid w:val="00D76B30"/>
    <w:rsid w:val="00D80F94"/>
    <w:rsid w:val="00D81F1E"/>
    <w:rsid w:val="00D83327"/>
    <w:rsid w:val="00D83D05"/>
    <w:rsid w:val="00D84108"/>
    <w:rsid w:val="00D8523F"/>
    <w:rsid w:val="00D872B6"/>
    <w:rsid w:val="00D874E5"/>
    <w:rsid w:val="00D87E82"/>
    <w:rsid w:val="00D905F0"/>
    <w:rsid w:val="00D927D1"/>
    <w:rsid w:val="00D93780"/>
    <w:rsid w:val="00D957C3"/>
    <w:rsid w:val="00D969FE"/>
    <w:rsid w:val="00DA5DFC"/>
    <w:rsid w:val="00DA6B16"/>
    <w:rsid w:val="00DA7BCE"/>
    <w:rsid w:val="00DB1A3A"/>
    <w:rsid w:val="00DB2D5C"/>
    <w:rsid w:val="00DC11B9"/>
    <w:rsid w:val="00DC2E41"/>
    <w:rsid w:val="00DC59E4"/>
    <w:rsid w:val="00DC5EF0"/>
    <w:rsid w:val="00DC6AF7"/>
    <w:rsid w:val="00DC6BBC"/>
    <w:rsid w:val="00DC6BBD"/>
    <w:rsid w:val="00DC6C76"/>
    <w:rsid w:val="00DD0FC1"/>
    <w:rsid w:val="00DD466A"/>
    <w:rsid w:val="00DD6481"/>
    <w:rsid w:val="00DE0167"/>
    <w:rsid w:val="00DE1ED3"/>
    <w:rsid w:val="00DE348D"/>
    <w:rsid w:val="00DE3D25"/>
    <w:rsid w:val="00DE4423"/>
    <w:rsid w:val="00DE509C"/>
    <w:rsid w:val="00DE7CA3"/>
    <w:rsid w:val="00DF0993"/>
    <w:rsid w:val="00DF6D82"/>
    <w:rsid w:val="00E0296D"/>
    <w:rsid w:val="00E03323"/>
    <w:rsid w:val="00E049A9"/>
    <w:rsid w:val="00E05779"/>
    <w:rsid w:val="00E07285"/>
    <w:rsid w:val="00E11196"/>
    <w:rsid w:val="00E14109"/>
    <w:rsid w:val="00E14F70"/>
    <w:rsid w:val="00E16B09"/>
    <w:rsid w:val="00E17131"/>
    <w:rsid w:val="00E1784B"/>
    <w:rsid w:val="00E17C3D"/>
    <w:rsid w:val="00E22EA5"/>
    <w:rsid w:val="00E23CDB"/>
    <w:rsid w:val="00E24483"/>
    <w:rsid w:val="00E30405"/>
    <w:rsid w:val="00E32808"/>
    <w:rsid w:val="00E32875"/>
    <w:rsid w:val="00E33905"/>
    <w:rsid w:val="00E34294"/>
    <w:rsid w:val="00E34883"/>
    <w:rsid w:val="00E375CC"/>
    <w:rsid w:val="00E4096B"/>
    <w:rsid w:val="00E426DA"/>
    <w:rsid w:val="00E42866"/>
    <w:rsid w:val="00E44F3F"/>
    <w:rsid w:val="00E4677F"/>
    <w:rsid w:val="00E50D9B"/>
    <w:rsid w:val="00E51293"/>
    <w:rsid w:val="00E52E44"/>
    <w:rsid w:val="00E562E9"/>
    <w:rsid w:val="00E57275"/>
    <w:rsid w:val="00E57D0B"/>
    <w:rsid w:val="00E6036A"/>
    <w:rsid w:val="00E61F7D"/>
    <w:rsid w:val="00E6224D"/>
    <w:rsid w:val="00E644D7"/>
    <w:rsid w:val="00E70EAD"/>
    <w:rsid w:val="00E7255C"/>
    <w:rsid w:val="00E73F9A"/>
    <w:rsid w:val="00E74988"/>
    <w:rsid w:val="00E749C6"/>
    <w:rsid w:val="00E74C40"/>
    <w:rsid w:val="00E75FA7"/>
    <w:rsid w:val="00E77208"/>
    <w:rsid w:val="00E80061"/>
    <w:rsid w:val="00E805FA"/>
    <w:rsid w:val="00E81B9F"/>
    <w:rsid w:val="00E904F0"/>
    <w:rsid w:val="00E90805"/>
    <w:rsid w:val="00E90AA3"/>
    <w:rsid w:val="00E92632"/>
    <w:rsid w:val="00E926E4"/>
    <w:rsid w:val="00E94B8B"/>
    <w:rsid w:val="00E95C28"/>
    <w:rsid w:val="00E96C8E"/>
    <w:rsid w:val="00E974F2"/>
    <w:rsid w:val="00E97669"/>
    <w:rsid w:val="00EA4799"/>
    <w:rsid w:val="00EB129E"/>
    <w:rsid w:val="00EB2302"/>
    <w:rsid w:val="00EB44D7"/>
    <w:rsid w:val="00EB5E42"/>
    <w:rsid w:val="00EB7383"/>
    <w:rsid w:val="00EB73D4"/>
    <w:rsid w:val="00EC397B"/>
    <w:rsid w:val="00EC4EAB"/>
    <w:rsid w:val="00ED3FF7"/>
    <w:rsid w:val="00ED4558"/>
    <w:rsid w:val="00ED5F50"/>
    <w:rsid w:val="00EE2313"/>
    <w:rsid w:val="00EE4A18"/>
    <w:rsid w:val="00EE4BA2"/>
    <w:rsid w:val="00EE55B9"/>
    <w:rsid w:val="00EE7F79"/>
    <w:rsid w:val="00EF016C"/>
    <w:rsid w:val="00EF0246"/>
    <w:rsid w:val="00EF1151"/>
    <w:rsid w:val="00EF154C"/>
    <w:rsid w:val="00EF313A"/>
    <w:rsid w:val="00EF4219"/>
    <w:rsid w:val="00EF6C78"/>
    <w:rsid w:val="00EF7137"/>
    <w:rsid w:val="00EF792F"/>
    <w:rsid w:val="00F00AE8"/>
    <w:rsid w:val="00F0205C"/>
    <w:rsid w:val="00F04DEA"/>
    <w:rsid w:val="00F07EA3"/>
    <w:rsid w:val="00F10244"/>
    <w:rsid w:val="00F14618"/>
    <w:rsid w:val="00F14CE9"/>
    <w:rsid w:val="00F15C42"/>
    <w:rsid w:val="00F16F24"/>
    <w:rsid w:val="00F177ED"/>
    <w:rsid w:val="00F23438"/>
    <w:rsid w:val="00F27D9D"/>
    <w:rsid w:val="00F32059"/>
    <w:rsid w:val="00F33872"/>
    <w:rsid w:val="00F34818"/>
    <w:rsid w:val="00F34836"/>
    <w:rsid w:val="00F35E42"/>
    <w:rsid w:val="00F36BDF"/>
    <w:rsid w:val="00F378E8"/>
    <w:rsid w:val="00F412A4"/>
    <w:rsid w:val="00F426A3"/>
    <w:rsid w:val="00F44180"/>
    <w:rsid w:val="00F44C2D"/>
    <w:rsid w:val="00F45288"/>
    <w:rsid w:val="00F45D9C"/>
    <w:rsid w:val="00F45F23"/>
    <w:rsid w:val="00F46087"/>
    <w:rsid w:val="00F47860"/>
    <w:rsid w:val="00F503FA"/>
    <w:rsid w:val="00F51EC6"/>
    <w:rsid w:val="00F57381"/>
    <w:rsid w:val="00F62D5E"/>
    <w:rsid w:val="00F6357E"/>
    <w:rsid w:val="00F6727D"/>
    <w:rsid w:val="00F67E74"/>
    <w:rsid w:val="00F71FDE"/>
    <w:rsid w:val="00F72363"/>
    <w:rsid w:val="00F7488C"/>
    <w:rsid w:val="00F7537A"/>
    <w:rsid w:val="00F76899"/>
    <w:rsid w:val="00F775F9"/>
    <w:rsid w:val="00F8459C"/>
    <w:rsid w:val="00F869A4"/>
    <w:rsid w:val="00F92A3E"/>
    <w:rsid w:val="00F9568D"/>
    <w:rsid w:val="00F95E6D"/>
    <w:rsid w:val="00FA2D7F"/>
    <w:rsid w:val="00FA3C66"/>
    <w:rsid w:val="00FA5EB7"/>
    <w:rsid w:val="00FB1001"/>
    <w:rsid w:val="00FB22D4"/>
    <w:rsid w:val="00FB6514"/>
    <w:rsid w:val="00FC283F"/>
    <w:rsid w:val="00FC3AA3"/>
    <w:rsid w:val="00FC455A"/>
    <w:rsid w:val="00FC53F0"/>
    <w:rsid w:val="00FC54C0"/>
    <w:rsid w:val="00FC5E4A"/>
    <w:rsid w:val="00FC73B5"/>
    <w:rsid w:val="00FD026B"/>
    <w:rsid w:val="00FD0F96"/>
    <w:rsid w:val="00FD22A0"/>
    <w:rsid w:val="00FD246A"/>
    <w:rsid w:val="00FD2555"/>
    <w:rsid w:val="00FD5E5F"/>
    <w:rsid w:val="00FD6822"/>
    <w:rsid w:val="00FD7D8B"/>
    <w:rsid w:val="00FE0A19"/>
    <w:rsid w:val="00FE4F38"/>
    <w:rsid w:val="00FE5493"/>
    <w:rsid w:val="00FE6585"/>
    <w:rsid w:val="00FE73AA"/>
    <w:rsid w:val="00FF2FB4"/>
    <w:rsid w:val="00FF39E7"/>
    <w:rsid w:val="00FF3A86"/>
    <w:rsid w:val="00FF4652"/>
    <w:rsid w:val="00FF523C"/>
    <w:rsid w:val="00FF7651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CB2"/>
    <w:pPr>
      <w:keepLines/>
      <w:spacing w:before="100" w:after="120" w:line="240" w:lineRule="exact"/>
      <w:ind w:left="357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136CB2"/>
    <w:pPr>
      <w:keepNext/>
      <w:pageBreakBefore/>
      <w:spacing w:before="0" w:line="240" w:lineRule="auto"/>
      <w:ind w:left="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FirstPara"/>
    <w:link w:val="Heading2Char"/>
    <w:qFormat/>
    <w:rsid w:val="00136CB2"/>
    <w:pPr>
      <w:keepNext/>
      <w:spacing w:before="240" w:line="240" w:lineRule="auto"/>
      <w:ind w:left="0"/>
      <w:jc w:val="left"/>
      <w:outlineLvl w:val="1"/>
    </w:pPr>
    <w:rPr>
      <w:rFonts w:cs="Arial"/>
      <w:b/>
      <w:bCs/>
      <w:szCs w:val="28"/>
    </w:rPr>
  </w:style>
  <w:style w:type="paragraph" w:styleId="Heading3">
    <w:name w:val="heading 3"/>
    <w:basedOn w:val="Normal"/>
    <w:next w:val="NormalFirstPara"/>
    <w:link w:val="Heading3Char"/>
    <w:qFormat/>
    <w:rsid w:val="00136CB2"/>
    <w:pPr>
      <w:keepNext/>
      <w:spacing w:before="2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136CB2"/>
    <w:pPr>
      <w:keepNext/>
      <w:ind w:left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36CB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irstPara">
    <w:name w:val="Normal First Para"/>
    <w:basedOn w:val="Normal"/>
    <w:next w:val="Normal"/>
    <w:link w:val="NormalFirstParaCharChar"/>
    <w:rsid w:val="00136CB2"/>
  </w:style>
  <w:style w:type="character" w:customStyle="1" w:styleId="NormalFirstParaCharChar">
    <w:name w:val="Normal First Para Char Char"/>
    <w:basedOn w:val="DefaultParagraphFont"/>
    <w:link w:val="NormalFirstPara"/>
    <w:rsid w:val="00136CB2"/>
    <w:rPr>
      <w:rFonts w:ascii="Arial" w:hAnsi="Arial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136CB2"/>
    <w:rPr>
      <w:rFonts w:ascii="Arial" w:hAnsi="Arial" w:cs="Arial"/>
      <w:b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136CB2"/>
    <w:rPr>
      <w:rFonts w:ascii="Arial" w:hAnsi="Arial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136CB2"/>
    <w:rPr>
      <w:rFonts w:ascii="Arial" w:hAnsi="Arial"/>
      <w:b/>
      <w:bCs/>
      <w:i/>
      <w:iCs/>
      <w:sz w:val="26"/>
      <w:szCs w:val="26"/>
      <w:lang w:eastAsia="en-US"/>
    </w:rPr>
  </w:style>
  <w:style w:type="paragraph" w:customStyle="1" w:styleId="ChapterHeading">
    <w:name w:val="Chapter Heading"/>
    <w:basedOn w:val="Normal"/>
    <w:autoRedefine/>
    <w:rsid w:val="00136CB2"/>
    <w:pPr>
      <w:spacing w:before="120" w:line="240" w:lineRule="auto"/>
      <w:ind w:left="0"/>
    </w:pPr>
    <w:rPr>
      <w:rFonts w:ascii="Tahoma" w:hAnsi="Tahoma" w:cs="Tahoma"/>
      <w:b/>
      <w:bCs/>
      <w:smallCaps/>
      <w:sz w:val="32"/>
      <w:szCs w:val="32"/>
    </w:rPr>
  </w:style>
  <w:style w:type="paragraph" w:customStyle="1" w:styleId="ChapterTitle">
    <w:name w:val="Chapter Title"/>
    <w:basedOn w:val="Normal"/>
    <w:rsid w:val="00136CB2"/>
    <w:pPr>
      <w:spacing w:line="240" w:lineRule="auto"/>
      <w:ind w:left="0"/>
    </w:pPr>
    <w:rPr>
      <w:b/>
      <w:smallCaps/>
      <w:sz w:val="32"/>
    </w:rPr>
  </w:style>
  <w:style w:type="paragraph" w:customStyle="1" w:styleId="BulletedListItem">
    <w:name w:val="Bulleted List Item"/>
    <w:basedOn w:val="Normal"/>
    <w:link w:val="BulletedListItemCharChar"/>
    <w:rsid w:val="00136CB2"/>
    <w:pPr>
      <w:numPr>
        <w:numId w:val="4"/>
      </w:numPr>
      <w:tabs>
        <w:tab w:val="clear" w:pos="720"/>
        <w:tab w:val="num" w:pos="900"/>
      </w:tabs>
      <w:ind w:left="900"/>
    </w:pPr>
  </w:style>
  <w:style w:type="character" w:customStyle="1" w:styleId="BulletedListItemCharChar">
    <w:name w:val="Bulleted List Item Char Char"/>
    <w:basedOn w:val="DefaultParagraphFont"/>
    <w:link w:val="BulletedListItem"/>
    <w:rsid w:val="00136CB2"/>
    <w:rPr>
      <w:rFonts w:ascii="Arial" w:hAnsi="Arial"/>
      <w:sz w:val="24"/>
      <w:szCs w:val="24"/>
      <w:lang w:eastAsia="en-US"/>
    </w:rPr>
  </w:style>
  <w:style w:type="paragraph" w:customStyle="1" w:styleId="NoteChar">
    <w:name w:val="Note Char"/>
    <w:basedOn w:val="Normal"/>
    <w:rsid w:val="00A36249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18"/>
    </w:rPr>
  </w:style>
  <w:style w:type="paragraph" w:styleId="Header">
    <w:name w:val="header"/>
    <w:basedOn w:val="Normal"/>
    <w:rsid w:val="00136CB2"/>
    <w:pPr>
      <w:pBdr>
        <w:bottom w:val="single" w:sz="4" w:space="3" w:color="auto"/>
      </w:pBdr>
      <w:tabs>
        <w:tab w:val="right" w:pos="7020"/>
      </w:tabs>
      <w:ind w:left="0"/>
    </w:pPr>
    <w:rPr>
      <w:rFonts w:ascii="Tahoma" w:hAnsi="Tahoma" w:cs="Tahoma"/>
      <w:sz w:val="18"/>
    </w:rPr>
  </w:style>
  <w:style w:type="paragraph" w:styleId="Footer">
    <w:name w:val="footer"/>
    <w:basedOn w:val="Normal"/>
    <w:rsid w:val="00136CB2"/>
    <w:pPr>
      <w:pBdr>
        <w:top w:val="single" w:sz="8" w:space="3" w:color="auto"/>
      </w:pBdr>
      <w:tabs>
        <w:tab w:val="center" w:pos="3510"/>
        <w:tab w:val="right" w:pos="7020"/>
      </w:tabs>
      <w:ind w:left="0"/>
    </w:pPr>
    <w:rPr>
      <w:rFonts w:ascii="Tahoma" w:hAnsi="Tahoma" w:cs="Tahoma"/>
      <w:sz w:val="18"/>
    </w:rPr>
  </w:style>
  <w:style w:type="paragraph" w:customStyle="1" w:styleId="Listing">
    <w:name w:val="Listing"/>
    <w:basedOn w:val="Normal"/>
    <w:next w:val="Normal"/>
    <w:rsid w:val="00136CB2"/>
    <w:pPr>
      <w:pBdr>
        <w:top w:val="single" w:sz="4" w:space="2" w:color="auto"/>
      </w:pBdr>
      <w:spacing w:before="240" w:line="240" w:lineRule="auto"/>
      <w:jc w:val="left"/>
    </w:pPr>
    <w:rPr>
      <w:b/>
      <w:bCs/>
      <w:sz w:val="18"/>
    </w:rPr>
  </w:style>
  <w:style w:type="paragraph" w:customStyle="1" w:styleId="FirstHeading1">
    <w:name w:val="First Heading 1"/>
    <w:basedOn w:val="Heading1"/>
    <w:rsid w:val="00136CB2"/>
    <w:pPr>
      <w:pageBreakBefore w:val="0"/>
      <w:spacing w:before="240"/>
    </w:pPr>
  </w:style>
  <w:style w:type="paragraph" w:customStyle="1" w:styleId="ListItem">
    <w:name w:val="List Item"/>
    <w:basedOn w:val="Normal"/>
    <w:rsid w:val="00136CB2"/>
    <w:pPr>
      <w:spacing w:after="60"/>
      <w:ind w:left="0"/>
    </w:pPr>
  </w:style>
  <w:style w:type="paragraph" w:customStyle="1" w:styleId="BulletInATable">
    <w:name w:val="Bullet In A Table"/>
    <w:basedOn w:val="Normal"/>
    <w:rsid w:val="00136CB2"/>
    <w:pPr>
      <w:ind w:left="0"/>
    </w:pPr>
  </w:style>
  <w:style w:type="character" w:styleId="FootnoteReference">
    <w:name w:val="footnote reference"/>
    <w:basedOn w:val="DefaultParagraphFont"/>
    <w:semiHidden/>
    <w:rsid w:val="00136CB2"/>
    <w:rPr>
      <w:vertAlign w:val="superscript"/>
    </w:rPr>
  </w:style>
  <w:style w:type="paragraph" w:styleId="FootnoteText">
    <w:name w:val="footnote text"/>
    <w:basedOn w:val="Normal"/>
    <w:semiHidden/>
    <w:rsid w:val="00136CB2"/>
    <w:pPr>
      <w:ind w:left="734" w:hanging="187"/>
    </w:pPr>
    <w:rPr>
      <w:sz w:val="22"/>
      <w:szCs w:val="20"/>
    </w:rPr>
  </w:style>
  <w:style w:type="paragraph" w:customStyle="1" w:styleId="CodeLast">
    <w:name w:val="Code: Last"/>
    <w:basedOn w:val="Normal"/>
    <w:next w:val="Normal"/>
    <w:link w:val="CodeLastChar"/>
    <w:rsid w:val="00136CB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LastChar">
    <w:name w:val="Code: Last Char"/>
    <w:basedOn w:val="DefaultParagraphFont"/>
    <w:link w:val="CodeLast"/>
    <w:rsid w:val="00136CB2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styleId="DocumentMap">
    <w:name w:val="Document Map"/>
    <w:basedOn w:val="Normal"/>
    <w:semiHidden/>
    <w:rsid w:val="00136CB2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136CB2"/>
    <w:rPr>
      <w:color w:val="0000FF"/>
      <w:u w:val="single"/>
    </w:rPr>
  </w:style>
  <w:style w:type="character" w:styleId="FollowedHyperlink">
    <w:name w:val="FollowedHyperlink"/>
    <w:basedOn w:val="DefaultParagraphFont"/>
    <w:rsid w:val="00136CB2"/>
    <w:rPr>
      <w:color w:val="800080"/>
      <w:u w:val="single"/>
    </w:rPr>
  </w:style>
  <w:style w:type="paragraph" w:customStyle="1" w:styleId="CodeSolo">
    <w:name w:val="Code: Solo"/>
    <w:basedOn w:val="Normal"/>
    <w:link w:val="CodeSoloChar"/>
    <w:rsid w:val="00136CB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SoloChar">
    <w:name w:val="Code: Solo Char"/>
    <w:basedOn w:val="DefaultParagraphFont"/>
    <w:link w:val="CodeSolo"/>
    <w:rsid w:val="00136CB2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CodeBody">
    <w:name w:val="Code: Body"/>
    <w:basedOn w:val="Normal"/>
    <w:link w:val="CodeBodyChar"/>
    <w:rsid w:val="00136CB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BodyChar">
    <w:name w:val="Code: Body Char"/>
    <w:basedOn w:val="DefaultParagraphFont"/>
    <w:link w:val="CodeBody"/>
    <w:rsid w:val="00136CB2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Note">
    <w:name w:val="Note"/>
    <w:basedOn w:val="Normal"/>
    <w:next w:val="Normal"/>
    <w:link w:val="NoteChar0"/>
    <w:rsid w:val="00136CB2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22"/>
    </w:rPr>
  </w:style>
  <w:style w:type="character" w:customStyle="1" w:styleId="NoteChar0">
    <w:name w:val="Note Char"/>
    <w:basedOn w:val="DefaultParagraphFont"/>
    <w:link w:val="Note"/>
    <w:rsid w:val="00136CB2"/>
    <w:rPr>
      <w:rFonts w:ascii="Tahoma" w:hAnsi="Tahoma" w:cs="Tahoma"/>
      <w:sz w:val="22"/>
      <w:szCs w:val="24"/>
      <w:lang w:eastAsia="en-US"/>
    </w:rPr>
  </w:style>
  <w:style w:type="paragraph" w:customStyle="1" w:styleId="CodeFirst">
    <w:name w:val="Code: First"/>
    <w:basedOn w:val="Normal"/>
    <w:rsid w:val="00136CB2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Text">
    <w:name w:val="Code Text"/>
    <w:basedOn w:val="DefaultParagraphFont"/>
    <w:rsid w:val="00136CB2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table" w:styleId="TableSimple2">
    <w:name w:val="Table Simple 2"/>
    <w:basedOn w:val="TableNormal"/>
    <w:rsid w:val="00136CB2"/>
    <w:pPr>
      <w:keepLines/>
      <w:spacing w:before="100" w:after="120" w:line="240" w:lineRule="exact"/>
      <w:ind w:left="357" w:firstLine="18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Step">
    <w:name w:val="Step"/>
    <w:basedOn w:val="Normal"/>
    <w:rsid w:val="00136CB2"/>
    <w:pPr>
      <w:numPr>
        <w:numId w:val="12"/>
      </w:numPr>
      <w:spacing w:before="120" w:after="60"/>
    </w:pPr>
    <w:rPr>
      <w:bCs/>
      <w:szCs w:val="20"/>
    </w:rPr>
  </w:style>
  <w:style w:type="paragraph" w:customStyle="1" w:styleId="StepContinuation">
    <w:name w:val="Step Continuation"/>
    <w:basedOn w:val="Step"/>
    <w:next w:val="Step"/>
    <w:rsid w:val="00136CB2"/>
    <w:pPr>
      <w:numPr>
        <w:numId w:val="0"/>
      </w:numPr>
      <w:ind w:left="902"/>
    </w:pPr>
  </w:style>
  <w:style w:type="paragraph" w:customStyle="1" w:styleId="CodeFirstLanguage">
    <w:name w:val="Code: First Language"/>
    <w:basedOn w:val="CodeFirst"/>
    <w:next w:val="CodeBody"/>
    <w:rsid w:val="00136CB2"/>
    <w:rPr>
      <w:b/>
    </w:rPr>
  </w:style>
  <w:style w:type="paragraph" w:styleId="BodyTextIndent">
    <w:name w:val="Body Text Indent"/>
    <w:basedOn w:val="Normal"/>
    <w:rsid w:val="00136CB2"/>
  </w:style>
  <w:style w:type="character" w:customStyle="1" w:styleId="CodeBodyCharChar">
    <w:name w:val="Code: Body Char Char"/>
    <w:basedOn w:val="DefaultParagraphFont"/>
    <w:rsid w:val="00136CB2"/>
    <w:rPr>
      <w:rFonts w:ascii="Lucida Console" w:hAnsi="Lucida Console"/>
      <w:sz w:val="18"/>
      <w:szCs w:val="16"/>
      <w:lang w:val="en-GB" w:eastAsia="en-US" w:bidi="ar-SA"/>
    </w:rPr>
  </w:style>
  <w:style w:type="paragraph" w:customStyle="1" w:styleId="SubStep">
    <w:name w:val="SubStep"/>
    <w:basedOn w:val="BulletedListItem"/>
    <w:rsid w:val="00136CB2"/>
    <w:pPr>
      <w:numPr>
        <w:ilvl w:val="2"/>
        <w:numId w:val="3"/>
      </w:numPr>
      <w:tabs>
        <w:tab w:val="clear" w:pos="2808"/>
        <w:tab w:val="num" w:pos="1260"/>
      </w:tabs>
      <w:ind w:left="1260"/>
      <w:outlineLvl w:val="1"/>
    </w:pPr>
  </w:style>
  <w:style w:type="paragraph" w:styleId="ListBullet">
    <w:name w:val="List Bullet"/>
    <w:basedOn w:val="Normal"/>
    <w:link w:val="ListBulletChar"/>
    <w:rsid w:val="00AE035D"/>
    <w:pPr>
      <w:numPr>
        <w:numId w:val="13"/>
      </w:numPr>
    </w:pPr>
  </w:style>
  <w:style w:type="character" w:customStyle="1" w:styleId="ListBulletChar">
    <w:name w:val="List Bullet Char"/>
    <w:basedOn w:val="DefaultParagraphFont"/>
    <w:link w:val="ListBullet"/>
    <w:rsid w:val="00AE035D"/>
    <w:rPr>
      <w:rFonts w:ascii="Arial" w:hAnsi="Arial"/>
      <w:szCs w:val="24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136CB2"/>
    <w:rPr>
      <w:sz w:val="16"/>
      <w:szCs w:val="16"/>
    </w:rPr>
  </w:style>
  <w:style w:type="paragraph" w:styleId="CommentText">
    <w:name w:val="annotation text"/>
    <w:basedOn w:val="Normal"/>
    <w:semiHidden/>
    <w:rsid w:val="00136CB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36CB2"/>
    <w:rPr>
      <w:b/>
      <w:bCs/>
    </w:rPr>
  </w:style>
  <w:style w:type="paragraph" w:styleId="BalloonText">
    <w:name w:val="Balloon Text"/>
    <w:basedOn w:val="Normal"/>
    <w:semiHidden/>
    <w:rsid w:val="00136C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136CB2"/>
  </w:style>
  <w:style w:type="paragraph" w:styleId="Caption">
    <w:name w:val="caption"/>
    <w:basedOn w:val="Normal"/>
    <w:next w:val="Normal"/>
    <w:qFormat/>
    <w:rsid w:val="00136CB2"/>
    <w:pPr>
      <w:spacing w:before="120" w:after="240"/>
    </w:pPr>
    <w:rPr>
      <w:rFonts w:ascii="Tahoma" w:hAnsi="Tahoma"/>
      <w:b/>
      <w:bCs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136CB2"/>
    <w:rPr>
      <w:rFonts w:ascii="Arial" w:hAnsi="Arial" w:cs="Arial"/>
      <w:b/>
      <w:bCs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6776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38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hague\Application%20Data\Microsoft\Templates\QADEVAP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87E40686CB42B49217CE09586C1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54D89-507B-48B8-BEC8-99C52686FE08}"/>
      </w:docPartPr>
      <w:docPartBody>
        <w:p w:rsidR="00656679" w:rsidRDefault="0062685D" w:rsidP="0062685D">
          <w:pPr>
            <w:pStyle w:val="A487E40686CB42B49217CE09586C1969"/>
          </w:pPr>
          <w:r>
            <w:rPr>
              <w:rStyle w:val="PlaceholderText"/>
            </w:rPr>
            <w:t>[Chapter Type]</w:t>
          </w:r>
        </w:p>
      </w:docPartBody>
    </w:docPart>
    <w:docPart>
      <w:docPartPr>
        <w:name w:val="D512224A99044D4BAF881B9D73A7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F5C1F-0863-492E-A971-07BE66F4E172}"/>
      </w:docPartPr>
      <w:docPartBody>
        <w:p w:rsidR="00656679" w:rsidRDefault="0062685D" w:rsidP="0062685D">
          <w:pPr>
            <w:pStyle w:val="D512224A99044D4BAF881B9D73A728D3"/>
          </w:pPr>
          <w:r>
            <w:rPr>
              <w:rStyle w:val="PlaceholderText"/>
            </w:rPr>
            <w:t>[Chapter No]</w:t>
          </w:r>
        </w:p>
      </w:docPartBody>
    </w:docPart>
    <w:docPart>
      <w:docPartPr>
        <w:name w:val="FEA259FDBAC54B65BBF6AD0E6D201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37CDE-5A88-45E3-9E8E-A7A65699ACF5}"/>
      </w:docPartPr>
      <w:docPartBody>
        <w:p w:rsidR="00600B0F" w:rsidRDefault="000F671D">
          <w:r w:rsidRPr="005C6378">
            <w:rPr>
              <w:rStyle w:val="PlaceholderText"/>
            </w:rPr>
            <w:t>[Chapter 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62A3"/>
    <w:rsid w:val="000C2341"/>
    <w:rsid w:val="000F671D"/>
    <w:rsid w:val="00571788"/>
    <w:rsid w:val="005E62A3"/>
    <w:rsid w:val="00600B0F"/>
    <w:rsid w:val="006231BA"/>
    <w:rsid w:val="0062685D"/>
    <w:rsid w:val="00656679"/>
    <w:rsid w:val="007244BD"/>
    <w:rsid w:val="00810D5F"/>
    <w:rsid w:val="00811B38"/>
    <w:rsid w:val="00C0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71D"/>
    <w:rPr>
      <w:color w:val="808080"/>
    </w:rPr>
  </w:style>
  <w:style w:type="paragraph" w:customStyle="1" w:styleId="A487E40686CB42B49217CE09586C1969">
    <w:name w:val="A487E40686CB42B49217CE09586C1969"/>
    <w:rsid w:val="0062685D"/>
  </w:style>
  <w:style w:type="paragraph" w:customStyle="1" w:styleId="D512224A99044D4BAF881B9D73A728D3">
    <w:name w:val="D512224A99044D4BAF881B9D73A728D3"/>
    <w:rsid w:val="006268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>7</ChapterNo>
    <ChapterType xmlns="4ff00d7d-e7fe-48a8-a79f-9d301ade6bee">Exercise</ChapterType>
    <EnsureEvenPages xmlns="4ff00d7d-e7fe-48a8-a79f-9d301ade6bee">true</EnsureEvenPages>
    <BookType xmlns="4ff00d7d-e7fe-48a8-a79f-9d301ade6bee">EG</BookType>
    <PageNumbering xmlns="4ff00d7d-e7fe-48a8-a79f-9d301ade6bee">Sequential</PageNumbering>
    <SequenceNo xmlns="4ff00d7d-e7fe-48a8-a79f-9d301ade6bee">8</SequenceNo>
    <StartPageNumber xmlns="4ff00d7d-e7fe-48a8-a79f-9d301ade6bee">0</StartPageNumber>
    <_dlc_Exempt xmlns="http://schemas.microsoft.com/sharepoint/v3">false</_dlc_Exemp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kbook - Exercise" ma:contentTypeID="0x0101009AB076E22428264284E11C73D716557C0C00E94EE80C871E3D46A53D5BF589B9E330" ma:contentTypeVersion="270" ma:contentTypeDescription="Exercise guide for technical courses" ma:contentTypeScope="" ma:versionID="fad713fce87fe8f034ab42aa0195dff4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62f7fcfeeeeb2bced9c244acfdeca0f4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StartPageNumber" minOccurs="0"/>
                <xsd:element ref="ns2:PageNumbering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APP"/>
          <xsd:enumeration value="EG"/>
          <xsd:enumeration value="EG2"/>
          <xsd:enumeration value="HAND"/>
          <xsd:enumeration value="HAND2"/>
          <xsd:enumeration value="HAND3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StartPageNumber" ma:index="6" nillable="true" ma:displayName="Start Page No" ma:decimals="0" ma:internalName="StartPageNumber" ma:percentage="FALSE">
      <xsd:simpleType>
        <xsd:restriction base="dms:Number"/>
      </xsd:simpleType>
    </xsd:element>
    <xsd:element name="PageNumbering" ma:index="7" nillable="true" ma:displayName="Page Numbering" ma:default="Sequential" ma:format="Dropdown" ma:internalName="PageNumbering">
      <xsd:simpleType>
        <xsd:restriction base="dms:Choice">
          <xsd:enumeration value="None"/>
          <xsd:enumeration value="Restart at Page 1"/>
          <xsd:enumeration value="Sequential"/>
        </xsd:restriction>
      </xsd:simpleType>
    </xsd:element>
    <xsd:element name="EnsureEvenPages" ma:index="8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6.xml><?xml version="1.0" encoding="utf-8"?>
<?mso-contentType ?>
<SharedContentType xmlns="Microsoft.SharePoint.Taxonomy.ContentTypeSync" SourceId="bb3bdb55-ce43-40c7-ac96-dc2d075fdb96" ContentTypeId="0x0101009AB076E22428264284E11C73D716557C0C" PreviousValue="tru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C3215-072E-4529-A749-6DE9A47C8013}"/>
</file>

<file path=customXml/itemProps2.xml><?xml version="1.0" encoding="utf-8"?>
<ds:datastoreItem xmlns:ds="http://schemas.openxmlformats.org/officeDocument/2006/customXml" ds:itemID="{14E75FB3-6D31-432E-B895-722912CC6D72}"/>
</file>

<file path=customXml/itemProps3.xml><?xml version="1.0" encoding="utf-8"?>
<ds:datastoreItem xmlns:ds="http://schemas.openxmlformats.org/officeDocument/2006/customXml" ds:itemID="{5B55AD05-86E1-46B8-966C-6EC897CB3871}"/>
</file>

<file path=customXml/itemProps4.xml><?xml version="1.0" encoding="utf-8"?>
<ds:datastoreItem xmlns:ds="http://schemas.openxmlformats.org/officeDocument/2006/customXml" ds:itemID="{5425B785-68B8-445D-86F0-2DC0A242BC1F}"/>
</file>

<file path=customXml/itemProps5.xml><?xml version="1.0" encoding="utf-8"?>
<ds:datastoreItem xmlns:ds="http://schemas.openxmlformats.org/officeDocument/2006/customXml" ds:itemID="{8B733975-EE2D-4173-8343-C142843B0E01}"/>
</file>

<file path=customXml/itemProps6.xml><?xml version="1.0" encoding="utf-8"?>
<ds:datastoreItem xmlns:ds="http://schemas.openxmlformats.org/officeDocument/2006/customXml" ds:itemID="{0CB6C513-1490-4FEB-B1ED-BC14BFA04978}"/>
</file>

<file path=customXml/itemProps7.xml><?xml version="1.0" encoding="utf-8"?>
<ds:datastoreItem xmlns:ds="http://schemas.openxmlformats.org/officeDocument/2006/customXml" ds:itemID="{4B256493-362B-4CE2-A1BE-F84C6259D9E9}"/>
</file>

<file path=docProps/app.xml><?xml version="1.0" encoding="utf-8"?>
<Properties xmlns="http://schemas.openxmlformats.org/officeDocument/2006/extended-properties" xmlns:vt="http://schemas.openxmlformats.org/officeDocument/2006/docPropsVTypes">
  <Template>QADEVAPR.dot</Template>
  <TotalTime>182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Views</vt:lpstr>
    </vt:vector>
  </TitlesOfParts>
  <Manager/>
  <Company>QA Ltd.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Views</dc:title>
  <dc:subject>QADEVAPRWK7</dc:subject>
  <dc:creator>QA Ltd</dc:creator>
  <cp:keywords/>
  <dc:description>Lab Documentation</dc:description>
  <cp:lastModifiedBy>Andrew</cp:lastModifiedBy>
  <cp:revision>20</cp:revision>
  <cp:lastPrinted>2004-03-12T17:52:00Z</cp:lastPrinted>
  <dcterms:created xsi:type="dcterms:W3CDTF">2011-09-27T16:30:00Z</dcterms:created>
  <dcterms:modified xsi:type="dcterms:W3CDTF">2013-02-14T15:14:00Z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0x0101009AB076E22428264284E11C73D716557C0C00E94EE80C871E3D46A53D5BF589B9E330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7" name="Practice Name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DocumentSetDescription">
    <vt:lpwstr/>
  </property>
  <property fmtid="{D5CDD505-2E9C-101B-9397-08002B2CF9AE}" pid="12" name="_dlc_DocId">
    <vt:lpwstr/>
  </property>
  <property fmtid="{D5CDD505-2E9C-101B-9397-08002B2CF9AE}" pid="13" name="wic_System_Copyright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Owner Name">
    <vt:lpwstr/>
  </property>
  <property fmtid="{D5CDD505-2E9C-101B-9397-08002B2CF9AE}" pid="17" name="CompanyName">
    <vt:lpwstr/>
  </property>
  <property fmtid="{D5CDD505-2E9C-101B-9397-08002B2CF9AE}" pid="18" name="_dlc_DocIdUrl">
    <vt:lpwstr/>
  </property>
  <property fmtid="{D5CDD505-2E9C-101B-9397-08002B2CF9AE}" pid="19" name="TemplateUrl">
    <vt:lpwstr/>
  </property>
  <property fmtid="{D5CDD505-2E9C-101B-9397-08002B2CF9AE}" pid="20" name="DepartmentName">
    <vt:lpwstr/>
  </property>
  <property fmtid="{D5CDD505-2E9C-101B-9397-08002B2CF9AE}" pid="22" name="PPTPrintingStyle">
    <vt:lpwstr/>
  </property>
  <property fmtid="{D5CDD505-2E9C-101B-9397-08002B2CF9AE}" pid="23" name="vti_imgdate">
    <vt:lpwstr/>
  </property>
  <property fmtid="{D5CDD505-2E9C-101B-9397-08002B2CF9AE}" pid="24" name="CourseCode">
    <vt:lpwstr/>
  </property>
  <property fmtid="{D5CDD505-2E9C-101B-9397-08002B2CF9AE}" pid="25" name="_dlc_DocIdPersistId">
    <vt:bool>false</vt:bool>
  </property>
</Properties>
</file>