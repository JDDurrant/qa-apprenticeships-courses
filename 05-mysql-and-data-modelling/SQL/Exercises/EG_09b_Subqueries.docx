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FE" w:rsidRDefault="00DC659C" w:rsidP="00783DFE">
      <w:pPr>
        <w:pStyle w:val="Heading1"/>
      </w:pPr>
      <w:sdt>
        <w:sdtPr>
          <w:rPr>
            <w:szCs w:val="24"/>
          </w:rPr>
          <w:alias w:val="Chapter Type"/>
          <w:id w:val="8607780"/>
          <w:placeholder>
            <w:docPart w:val="A487E40686CB42B49217CE09586C1969"/>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Type[1]" w:storeItemID="{5B55AD05-86E1-46B8-966C-6EC897CB3871}"/>
          <w:comboBox w:lastValue="Chapter">
            <w:listItem w:value="[Chapter Type]"/>
          </w:comboBox>
        </w:sdtPr>
        <w:sdtEndPr/>
        <w:sdtContent>
          <w:r w:rsidR="0002587B">
            <w:rPr>
              <w:szCs w:val="24"/>
            </w:rPr>
            <w:t>Chapter</w:t>
          </w:r>
        </w:sdtContent>
      </w:sdt>
      <w:r w:rsidR="00783DFE">
        <w:rPr>
          <w:szCs w:val="24"/>
        </w:rPr>
        <w:t xml:space="preserve"> </w:t>
      </w:r>
      <w:sdt>
        <w:sdtPr>
          <w:rPr>
            <w:szCs w:val="24"/>
          </w:rPr>
          <w:alias w:val="Chapter No"/>
          <w:id w:val="8607781"/>
          <w:placeholder>
            <w:docPart w:val="D512224A99044D4BAF881B9D73A728D3"/>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5B55AD05-86E1-46B8-966C-6EC897CB3871}"/>
          <w:text/>
        </w:sdtPr>
        <w:sdtEndPr/>
        <w:sdtContent>
          <w:r w:rsidR="00F46882">
            <w:rPr>
              <w:szCs w:val="24"/>
            </w:rPr>
            <w:t>1</w:t>
          </w:r>
        </w:sdtContent>
      </w:sdt>
      <w:r w:rsidR="00F46882">
        <w:rPr>
          <w:szCs w:val="24"/>
        </w:rPr>
        <w:t>-</w:t>
      </w:r>
      <w:bookmarkStart w:id="0" w:name="_GoBack"/>
      <w:bookmarkEnd w:id="0"/>
      <w:r w:rsidR="00783DFE">
        <w:rPr>
          <w:szCs w:val="24"/>
        </w:rPr>
        <w:t xml:space="preserve"> </w:t>
      </w:r>
      <w:fldSimple w:instr=" TITLE  \* Caps  \* MERGEFORMAT ">
        <w:r w:rsidR="008F1A0E">
          <w:t>Subqueries</w:t>
        </w:r>
      </w:fldSimple>
    </w:p>
    <w:p w:rsidR="00CC7AD5" w:rsidRPr="007C2D4C" w:rsidRDefault="00CC7AD5" w:rsidP="00CC7AD5">
      <w:pPr>
        <w:pStyle w:val="Heading2"/>
      </w:pPr>
      <w:r w:rsidRPr="007C2D4C">
        <w:t>Objectives</w:t>
      </w:r>
    </w:p>
    <w:p w:rsidR="00CC7AD5" w:rsidRDefault="00CC7AD5" w:rsidP="00CC7AD5">
      <w:r>
        <w:t>The primary objective of this lab is to gain familiarisation with the</w:t>
      </w:r>
      <w:r w:rsidR="007418CD">
        <w:t xml:space="preserve"> subqueries in</w:t>
      </w:r>
      <w:r>
        <w:t xml:space="preserve"> SQL.</w:t>
      </w:r>
    </w:p>
    <w:p w:rsidR="00CC7AD5" w:rsidRPr="007C2D4C" w:rsidRDefault="00CC7AD5" w:rsidP="00CC7AD5">
      <w:pPr>
        <w:pStyle w:val="Heading2"/>
      </w:pPr>
      <w:r w:rsidRPr="009D0547">
        <w:t>Reference</w:t>
      </w:r>
      <w:r w:rsidRPr="007C2D4C">
        <w:t xml:space="preserve"> Material</w:t>
      </w:r>
    </w:p>
    <w:p w:rsidR="00CC7AD5" w:rsidRPr="007C2D4C" w:rsidRDefault="00CC7AD5" w:rsidP="00CC7AD5">
      <w:pPr>
        <w:pStyle w:val="NormalFirstPara"/>
      </w:pPr>
      <w:r w:rsidRPr="009D0547">
        <w:t>This</w:t>
      </w:r>
      <w:r w:rsidRPr="007C2D4C">
        <w:t xml:space="preserve"> practical is based on material in the </w:t>
      </w:r>
      <w:fldSimple w:instr=" DOCPROPERTY  Title  \* MERGEFORMAT ">
        <w:r w:rsidR="008F1A0E" w:rsidRPr="008F1A0E">
          <w:rPr>
            <w:i/>
            <w:iCs/>
          </w:rPr>
          <w:t>Subqueries</w:t>
        </w:r>
      </w:fldSimple>
      <w:r w:rsidRPr="00955F71">
        <w:rPr>
          <w:i/>
          <w:iCs/>
        </w:rPr>
        <w:t xml:space="preserve"> </w:t>
      </w:r>
      <w:r w:rsidRPr="007C2D4C">
        <w:t>chapter.</w:t>
      </w:r>
    </w:p>
    <w:p w:rsidR="00CC7AD5" w:rsidRDefault="00CC7AD5" w:rsidP="00CC7AD5">
      <w:pPr>
        <w:pStyle w:val="Heading2"/>
      </w:pPr>
      <w:r>
        <w:t>Overview</w:t>
      </w:r>
    </w:p>
    <w:p w:rsidR="00CC7AD5" w:rsidRDefault="00CC7AD5" w:rsidP="00CC7AD5">
      <w:r>
        <w:t xml:space="preserve">In this exercise you will use the QAStore database </w:t>
      </w:r>
      <w:r w:rsidR="007418CD">
        <w:t>to investigate and write a number of SQL subqueries.</w:t>
      </w:r>
    </w:p>
    <w:p w:rsidR="00CC7AD5" w:rsidRDefault="00CC7AD5" w:rsidP="00CC7AD5">
      <w:pPr>
        <w:pStyle w:val="Heading2"/>
      </w:pPr>
      <w:r>
        <w:t>Estimated duration</w:t>
      </w:r>
    </w:p>
    <w:p w:rsidR="00CC7AD5" w:rsidRDefault="00CC7AD5" w:rsidP="00CC7AD5">
      <w:pPr>
        <w:pStyle w:val="NormalFirstPara"/>
      </w:pPr>
      <w:r>
        <w:t xml:space="preserve">The estimated duration for this lab is </w:t>
      </w:r>
      <w:r w:rsidR="00FD589B">
        <w:t>3</w:t>
      </w:r>
      <w:r>
        <w:t>0 minutes.</w:t>
      </w:r>
    </w:p>
    <w:p w:rsidR="00CC7AD5" w:rsidRDefault="00CC7AD5" w:rsidP="00CC7AD5">
      <w:pPr>
        <w:pStyle w:val="Heading2"/>
      </w:pPr>
      <w:r>
        <w:t>Completed solution</w:t>
      </w:r>
    </w:p>
    <w:p w:rsidR="00CC7AD5" w:rsidRDefault="00CC7AD5" w:rsidP="00CC7AD5">
      <w:pPr>
        <w:pStyle w:val="NormalFirstPara"/>
      </w:pPr>
      <w:r>
        <w:t xml:space="preserve">A Visual Studio 2010 solution containing the fully completed code for this lab is located in </w:t>
      </w:r>
      <w:r w:rsidR="00B638DE" w:rsidRPr="00B638DE">
        <w:rPr>
          <w:i/>
        </w:rPr>
        <w:t>CoursewareFolder</w:t>
      </w:r>
      <w:r w:rsidRPr="00366F06">
        <w:rPr>
          <w:rStyle w:val="CodeText"/>
        </w:rPr>
        <w:t>\</w:t>
      </w:r>
      <w:sdt>
        <w:sdtPr>
          <w:rPr>
            <w:rStyle w:val="CodeText"/>
          </w:rPr>
          <w:alias w:val="Chapter No"/>
          <w:tag w:val="ChapterNo"/>
          <w:id w:val="595606246"/>
          <w:placeholder>
            <w:docPart w:val="47413AEB69B24C359F8F91BE39D4AC2D"/>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5B55AD05-86E1-46B8-966C-6EC897CB3871}"/>
          <w:text/>
        </w:sdtPr>
        <w:sdtEndPr>
          <w:rPr>
            <w:rStyle w:val="CodeText"/>
          </w:rPr>
        </w:sdtEndPr>
        <w:sdtContent>
          <w:r w:rsidR="00F46882">
            <w:rPr>
              <w:rStyle w:val="CodeText"/>
            </w:rPr>
            <w:t>1</w:t>
          </w:r>
        </w:sdtContent>
      </w:sdt>
      <w:r w:rsidR="00AF7454">
        <w:rPr>
          <w:rStyle w:val="CodeText"/>
        </w:rPr>
        <w:t xml:space="preserve"> </w:t>
      </w:r>
      <w:fldSimple w:instr=" TITLE   \* MERGEFORMAT ">
        <w:r w:rsidR="008F1A0E" w:rsidRPr="008F1A0E">
          <w:rPr>
            <w:rStyle w:val="CodeText"/>
          </w:rPr>
          <w:t>Subqueries</w:t>
        </w:r>
      </w:fldSimple>
      <w:r w:rsidRPr="00366F06">
        <w:rPr>
          <w:rStyle w:val="CodeText"/>
        </w:rPr>
        <w:t>\Solutions</w:t>
      </w:r>
      <w:r>
        <w:rPr>
          <w:rStyle w:val="CodeText"/>
        </w:rPr>
        <w:t>.</w:t>
      </w:r>
    </w:p>
    <w:p w:rsidR="00CC7AD5" w:rsidRDefault="00CC7AD5" w:rsidP="00CC7AD5">
      <w:pPr>
        <w:pStyle w:val="Heading2"/>
      </w:pPr>
      <w:r>
        <w:br w:type="page"/>
      </w:r>
      <w:r>
        <w:lastRenderedPageBreak/>
        <w:t>Step by Step</w:t>
      </w:r>
    </w:p>
    <w:p w:rsidR="00CC7AD5" w:rsidRDefault="00CC7AD5" w:rsidP="00CC7AD5">
      <w:pPr>
        <w:pStyle w:val="Step"/>
      </w:pPr>
      <w:r>
        <w:t>Start SQL Server Management studio from the Windows Start button.</w:t>
      </w:r>
    </w:p>
    <w:p w:rsidR="00CC7AD5" w:rsidRDefault="00CC7AD5" w:rsidP="00CC7AD5">
      <w:pPr>
        <w:pStyle w:val="Step"/>
      </w:pPr>
      <w:r>
        <w:t>Enter .\SQLEXPRESS as the Server name in the Connect to Server dialog box.</w:t>
      </w:r>
    </w:p>
    <w:p w:rsidR="00CC7AD5" w:rsidRDefault="00CC7AD5" w:rsidP="00CC7AD5">
      <w:pPr>
        <w:pStyle w:val="Step"/>
      </w:pPr>
      <w:r>
        <w:t>Choose QAStore from the drop down list of available databases located on the standard toolbar to ensure that it is selected as the current database.</w:t>
      </w:r>
    </w:p>
    <w:p w:rsidR="00CC7AD5" w:rsidRDefault="00CC7AD5" w:rsidP="00CC7AD5">
      <w:pPr>
        <w:pStyle w:val="Step"/>
      </w:pPr>
      <w:r>
        <w:t>Click the New Query button on the standard toolbar.</w:t>
      </w:r>
    </w:p>
    <w:p w:rsidR="00CC7AD5" w:rsidRDefault="00CC7AD5" w:rsidP="00CC7AD5">
      <w:pPr>
        <w:pStyle w:val="Heading3"/>
      </w:pPr>
      <w:r>
        <w:t xml:space="preserve">Part 1 </w:t>
      </w:r>
      <w:r w:rsidR="002A1DD3">
        <w:t>(Standard Subqueries)</w:t>
      </w:r>
    </w:p>
    <w:p w:rsidR="00CC7AD5" w:rsidRDefault="00CC7AD5" w:rsidP="00CC7AD5">
      <w:pPr>
        <w:pStyle w:val="Heading3"/>
      </w:pPr>
      <w:r>
        <w:t>Exercise 1</w:t>
      </w:r>
    </w:p>
    <w:p w:rsidR="002A1DD3" w:rsidRDefault="002A1DD3" w:rsidP="002A1DD3">
      <w:r>
        <w:t xml:space="preserve">Show the full name of the salesperson(s) (could be more than one) who has/have the largest sales target. </w:t>
      </w:r>
    </w:p>
    <w:p w:rsidR="002A1DD3" w:rsidRDefault="002A1DD3" w:rsidP="002A1DD3">
      <w:r>
        <w:t>If you do it right then the results should look like the following (1 row):</w:t>
      </w:r>
    </w:p>
    <w:p w:rsidR="002A1DD3" w:rsidRDefault="002A1DD3" w:rsidP="002A1DD3">
      <w:pPr>
        <w:pStyle w:val="CodeFirst"/>
      </w:pPr>
      <w:r>
        <w:t xml:space="preserve">fname           lname              </w:t>
      </w:r>
    </w:p>
    <w:p w:rsidR="002A1DD3" w:rsidRDefault="002A1DD3" w:rsidP="002A1DD3">
      <w:pPr>
        <w:pStyle w:val="CodeBody"/>
      </w:pPr>
      <w:r>
        <w:t xml:space="preserve">--------------- ---------------  </w:t>
      </w:r>
    </w:p>
    <w:p w:rsidR="002A1DD3" w:rsidRDefault="002A1DD3" w:rsidP="002A1DD3">
      <w:pPr>
        <w:pStyle w:val="CodeLast"/>
      </w:pPr>
      <w:r>
        <w:t xml:space="preserve">Billy           Custard     </w:t>
      </w:r>
    </w:p>
    <w:p w:rsidR="006B7AEF" w:rsidRDefault="006B7AEF" w:rsidP="00CC7AD5">
      <w:r w:rsidRPr="006B7AEF">
        <w:rPr>
          <w:b/>
        </w:rPr>
        <w:t>Question:</w:t>
      </w:r>
      <w:r w:rsidRPr="006B7AEF">
        <w:t xml:space="preserve"> </w:t>
      </w:r>
      <w:r w:rsidR="00603961">
        <w:t>Did you solution use ‘=’ or ‘IN’ would it be safe to use either?</w:t>
      </w:r>
      <w:r w:rsidRPr="006B7AEF">
        <w:t xml:space="preserve"> Why?</w:t>
      </w:r>
    </w:p>
    <w:p w:rsidR="002959D3" w:rsidRPr="002A1DD3" w:rsidRDefault="002A1DD3" w:rsidP="005B1CCF">
      <w:pPr>
        <w:pStyle w:val="Heading3"/>
      </w:pPr>
      <w:r w:rsidRPr="002A1DD3">
        <w:t>Exercise 2</w:t>
      </w:r>
    </w:p>
    <w:p w:rsidR="00603961" w:rsidRDefault="00603961" w:rsidP="00603961">
      <w:r>
        <w:t>We would like to write a query that displays the number '3'.</w:t>
      </w:r>
    </w:p>
    <w:p w:rsidR="00603961" w:rsidRDefault="00603961" w:rsidP="00603961">
      <w:r>
        <w:t>Why? Because that is the answer to "How many people have sold?".</w:t>
      </w:r>
    </w:p>
    <w:p w:rsidR="00603961" w:rsidRDefault="00603961" w:rsidP="00603961">
      <w:r>
        <w:t xml:space="preserve">Before starting, run the two queries supplied below, and work out the result (3) manually. We think there are only 2 ways of doing it. See if you can work out the 2 ways.  </w:t>
      </w:r>
    </w:p>
    <w:p w:rsidR="00603961" w:rsidRDefault="00603961" w:rsidP="00603961">
      <w:pPr>
        <w:pStyle w:val="CodeSolo"/>
      </w:pPr>
      <w:r>
        <w:t>SELECT emp_no AS 'emp nos of the people' FROM salesperson</w:t>
      </w:r>
    </w:p>
    <w:p w:rsidR="00603961" w:rsidRDefault="00603961" w:rsidP="00603961">
      <w:pPr>
        <w:pStyle w:val="CodeSolo"/>
      </w:pPr>
      <w:r>
        <w:t>SELECT emp_no AS 'emp nos who have sold' FROM sale ORDER BY emp_no</w:t>
      </w:r>
    </w:p>
    <w:p w:rsidR="00603961" w:rsidRDefault="00603961" w:rsidP="00603961">
      <w:r>
        <w:t>Now try to write SQL that mimics exactly what you just did manually. It can be done using a simple subquery and/or you may think of a way of doing it without a subquery. Either way don't try any sort of JOIN!</w:t>
      </w:r>
    </w:p>
    <w:p w:rsidR="00603961" w:rsidRDefault="00603961" w:rsidP="00603961">
      <w:r>
        <w:t>The answer is 3 so surely either coded solution query must start with:</w:t>
      </w:r>
    </w:p>
    <w:p w:rsidR="00603961" w:rsidRDefault="00603961" w:rsidP="00603961">
      <w:r>
        <w:rPr>
          <w:rStyle w:val="CodeSoloChar"/>
        </w:rPr>
        <w:t xml:space="preserve">SELECT </w:t>
      </w:r>
      <w:r w:rsidRPr="00603961">
        <w:rPr>
          <w:rStyle w:val="CodeSoloChar"/>
        </w:rPr>
        <w:t>COUNT(</w:t>
      </w:r>
      <w:r>
        <w:rPr>
          <w:rStyle w:val="CodeSoloChar"/>
        </w:rPr>
        <w:t>...</w:t>
      </w:r>
    </w:p>
    <w:p w:rsidR="002A1DD3" w:rsidRDefault="00603961" w:rsidP="00603961">
      <w:r>
        <w:t>All you need to do is complete the rest!</w:t>
      </w:r>
    </w:p>
    <w:p w:rsidR="003D528B" w:rsidRDefault="003D528B">
      <w:pPr>
        <w:keepLines w:val="0"/>
        <w:spacing w:before="0" w:after="0" w:line="240" w:lineRule="auto"/>
        <w:ind w:left="0"/>
        <w:jc w:val="left"/>
        <w:rPr>
          <w:rFonts w:cs="Arial"/>
          <w:b/>
          <w:bCs/>
          <w:szCs w:val="26"/>
        </w:rPr>
      </w:pPr>
      <w:r>
        <w:br w:type="page"/>
      </w:r>
    </w:p>
    <w:p w:rsidR="00603961" w:rsidRDefault="00603961" w:rsidP="00603961">
      <w:pPr>
        <w:pStyle w:val="Heading3"/>
      </w:pPr>
      <w:r>
        <w:lastRenderedPageBreak/>
        <w:t>Part 2 (Slightly harder subqueries and WHERE EXISTS)</w:t>
      </w:r>
    </w:p>
    <w:p w:rsidR="00603961" w:rsidRDefault="00603961" w:rsidP="00603961">
      <w:pPr>
        <w:pStyle w:val="Heading3"/>
      </w:pPr>
      <w:r>
        <w:t>Exercise 3</w:t>
      </w:r>
    </w:p>
    <w:p w:rsidR="00603961" w:rsidRDefault="00603961" w:rsidP="00603961">
      <w:r>
        <w:t>Display firstname, lastname, sales_target and the total of the sales(order_value) each  salesperson has achieved.</w:t>
      </w:r>
    </w:p>
    <w:p w:rsidR="00603961" w:rsidRDefault="00603961" w:rsidP="00603961">
      <w:r>
        <w:t>We should ensure every salesperson is in the report not just the 3 who have sold. There should be 1 row in the output for each salesperson (so 6 rows &amp; 4 columns).</w:t>
      </w:r>
    </w:p>
    <w:p w:rsidR="00603961" w:rsidRDefault="00603961" w:rsidP="00603961">
      <w:r>
        <w:t xml:space="preserve"> </w:t>
      </w:r>
    </w:p>
    <w:p w:rsidR="00603961" w:rsidRDefault="00603961" w:rsidP="00603961">
      <w:r>
        <w:t>You know how to do this already, nothing new here, so to save time we are going to build up the query together</w:t>
      </w:r>
    </w:p>
    <w:p w:rsidR="00603961" w:rsidRDefault="00603961" w:rsidP="00603961">
      <w:r>
        <w:t>The SELECT list is surely</w:t>
      </w:r>
      <w:r w:rsidR="000A02E0">
        <w:t>:</w:t>
      </w:r>
    </w:p>
    <w:p w:rsidR="00603961" w:rsidRDefault="00603961" w:rsidP="000A02E0">
      <w:pPr>
        <w:pStyle w:val="CodeSolo"/>
      </w:pPr>
      <w:r>
        <w:t>SELECT</w:t>
      </w:r>
      <w:r>
        <w:tab/>
        <w:t>fname,</w:t>
      </w:r>
      <w:r>
        <w:tab/>
        <w:t>lname,</w:t>
      </w:r>
      <w:r>
        <w:tab/>
        <w:t>sales_target,</w:t>
      </w:r>
      <w:r>
        <w:tab/>
        <w:t>SUM(order_value) 'Sales achieved'</w:t>
      </w:r>
    </w:p>
    <w:p w:rsidR="00603961" w:rsidRDefault="00603961" w:rsidP="000A02E0">
      <w:r>
        <w:t>It clearly cannot run without a GROUP BY, the SELECT clause determines the GROUP BY</w:t>
      </w:r>
      <w:r w:rsidR="000A02E0">
        <w:t>:</w:t>
      </w:r>
    </w:p>
    <w:p w:rsidR="00603961" w:rsidRDefault="00603961" w:rsidP="000A02E0">
      <w:pPr>
        <w:pStyle w:val="CodeFirst"/>
      </w:pPr>
      <w:r>
        <w:t>SELECT</w:t>
      </w:r>
      <w:r>
        <w:tab/>
        <w:t>fname,</w:t>
      </w:r>
      <w:r>
        <w:tab/>
        <w:t>lname,</w:t>
      </w:r>
      <w:r>
        <w:tab/>
        <w:t>sales_target,</w:t>
      </w:r>
      <w:r>
        <w:tab/>
        <w:t>SUM(order_value) 'Sales achieved'</w:t>
      </w:r>
    </w:p>
    <w:p w:rsidR="00603961" w:rsidRDefault="00603961" w:rsidP="000A02E0">
      <w:pPr>
        <w:pStyle w:val="CodeLast"/>
      </w:pPr>
      <w:r>
        <w:t>GROUP BY fname,</w:t>
      </w:r>
      <w:r>
        <w:tab/>
        <w:t>lname,</w:t>
      </w:r>
      <w:r>
        <w:tab/>
        <w:t>sales_target</w:t>
      </w:r>
    </w:p>
    <w:p w:rsidR="00603961" w:rsidRDefault="00603961" w:rsidP="00603961">
      <w:r>
        <w:t>What's missing? A FROM clause. We need 2 tables joined and we want all salespeople, not just the 3 who have sold so we must do an Outer join.</w:t>
      </w:r>
    </w:p>
    <w:p w:rsidR="00603961" w:rsidRDefault="00603961" w:rsidP="00603961">
      <w:r>
        <w:t>We’ve already covered Joins &amp; Outer Joins, so complete the following code fragment by keeping/removing the word 'LEFT' or the word 'RIGHT' in the appropriate place and write the correct ON clause.</w:t>
      </w:r>
    </w:p>
    <w:p w:rsidR="00736ED8" w:rsidRDefault="00736ED8" w:rsidP="00736ED8">
      <w:pPr>
        <w:pStyle w:val="CodeFirst"/>
      </w:pPr>
      <w:r>
        <w:t xml:space="preserve">SELECT fname, lname, </w:t>
      </w:r>
      <w:r w:rsidR="00603961">
        <w:t>sales_target,</w:t>
      </w:r>
    </w:p>
    <w:p w:rsidR="00603961" w:rsidRDefault="00736ED8" w:rsidP="00736ED8">
      <w:pPr>
        <w:pStyle w:val="CodeBody"/>
      </w:pPr>
      <w:r>
        <w:t xml:space="preserve">    </w:t>
      </w:r>
      <w:r w:rsidR="00603961">
        <w:t>sum(order_value) 'Sales achieved'</w:t>
      </w:r>
    </w:p>
    <w:p w:rsidR="00736ED8" w:rsidRDefault="00736ED8" w:rsidP="00736ED8">
      <w:pPr>
        <w:pStyle w:val="CodeBody"/>
      </w:pPr>
      <w:r>
        <w:t xml:space="preserve">FROM </w:t>
      </w:r>
      <w:r w:rsidR="00603961">
        <w:t>salesperson SP LEFT</w:t>
      </w:r>
      <w:r w:rsidR="00CD7C6C">
        <w:t>/RIGHT</w:t>
      </w:r>
      <w:r w:rsidR="00603961">
        <w:t xml:space="preserve"> JOIN sale S</w:t>
      </w:r>
    </w:p>
    <w:p w:rsidR="00603961" w:rsidRDefault="00736ED8" w:rsidP="00736ED8">
      <w:pPr>
        <w:pStyle w:val="CodeBody"/>
      </w:pPr>
      <w:r>
        <w:t>-</w:t>
      </w:r>
      <w:r w:rsidR="00603961">
        <w:t>- type 'LEFT' or 'RIGHT' you choose!</w:t>
      </w:r>
    </w:p>
    <w:p w:rsidR="00603961" w:rsidRDefault="00736ED8" w:rsidP="00736ED8">
      <w:pPr>
        <w:pStyle w:val="CodeBody"/>
      </w:pPr>
      <w:r>
        <w:t xml:space="preserve">                    </w:t>
      </w:r>
      <w:r w:rsidR="00603961">
        <w:t xml:space="preserve">ON </w:t>
      </w:r>
      <w:r w:rsidR="00CD7C6C">
        <w:t>??</w:t>
      </w:r>
      <w:r w:rsidR="00603961">
        <w:t xml:space="preserve"> = </w:t>
      </w:r>
      <w:r w:rsidR="00CD7C6C">
        <w:t>??</w:t>
      </w:r>
      <w:r w:rsidR="00603961">
        <w:t xml:space="preserve"> </w:t>
      </w:r>
    </w:p>
    <w:p w:rsidR="00603961" w:rsidRDefault="00736ED8" w:rsidP="00736ED8">
      <w:pPr>
        <w:pStyle w:val="CodeLast"/>
      </w:pPr>
      <w:r>
        <w:t xml:space="preserve">GROUP BY fname, lname, </w:t>
      </w:r>
      <w:r w:rsidR="00603961">
        <w:t xml:space="preserve">sales_target </w:t>
      </w:r>
    </w:p>
    <w:p w:rsidR="00603961" w:rsidRDefault="00603961" w:rsidP="00603961">
      <w:r>
        <w:t>Ensure you now have 6 rows 4 columns, note the NULL's in the last column</w:t>
      </w:r>
    </w:p>
    <w:p w:rsidR="00603961" w:rsidRDefault="00603961" w:rsidP="00736ED8">
      <w:pPr>
        <w:pStyle w:val="CodeFirst"/>
        <w:spacing w:before="0"/>
      </w:pPr>
      <w:r>
        <w:t xml:space="preserve">fname      lname     </w:t>
      </w:r>
      <w:r w:rsidR="00736ED8">
        <w:t xml:space="preserve"> sales</w:t>
      </w:r>
      <w:r>
        <w:t xml:space="preserve">   </w:t>
      </w:r>
      <w:r w:rsidR="00736ED8">
        <w:t xml:space="preserve"> Sales</w:t>
      </w:r>
    </w:p>
    <w:p w:rsidR="00736ED8" w:rsidRDefault="00736ED8" w:rsidP="00736ED8">
      <w:pPr>
        <w:pStyle w:val="CodeFirst"/>
        <w:spacing w:before="0"/>
      </w:pPr>
      <w:r>
        <w:t xml:space="preserve">                      target   achieved</w:t>
      </w:r>
    </w:p>
    <w:p w:rsidR="00603961" w:rsidRDefault="00603961" w:rsidP="00603961">
      <w:pPr>
        <w:pStyle w:val="CodeBody"/>
      </w:pPr>
      <w:r>
        <w:t xml:space="preserve">---------- ---------- -------- -------------- </w:t>
      </w:r>
    </w:p>
    <w:p w:rsidR="00603961" w:rsidRDefault="00603961" w:rsidP="00736ED8">
      <w:pPr>
        <w:pStyle w:val="CodeBody"/>
      </w:pPr>
      <w:r>
        <w:t>Alan       Brick      9.00     8</w:t>
      </w:r>
    </w:p>
    <w:p w:rsidR="00603961" w:rsidRDefault="00603961" w:rsidP="00603961">
      <w:pPr>
        <w:pStyle w:val="CodeBody"/>
      </w:pPr>
      <w:r>
        <w:t>Billy      Custard    14.00    NULL</w:t>
      </w:r>
    </w:p>
    <w:p w:rsidR="00603961" w:rsidRDefault="00603961" w:rsidP="00603961">
      <w:pPr>
        <w:pStyle w:val="CodeBody"/>
      </w:pPr>
      <w:r>
        <w:t>Chris      Digger     7.00     NULL</w:t>
      </w:r>
    </w:p>
    <w:p w:rsidR="00603961" w:rsidRDefault="00603961" w:rsidP="00603961">
      <w:pPr>
        <w:pStyle w:val="CodeBody"/>
      </w:pPr>
      <w:r>
        <w:t>Dick       Ernst      11.00    NULL</w:t>
      </w:r>
    </w:p>
    <w:p w:rsidR="00603961" w:rsidRDefault="00603961" w:rsidP="00603961">
      <w:pPr>
        <w:pStyle w:val="CodeBody"/>
      </w:pPr>
      <w:r>
        <w:t>Ernest     Flipper    12.00    27</w:t>
      </w:r>
    </w:p>
    <w:p w:rsidR="002A1DD3" w:rsidRDefault="00603961" w:rsidP="00603961">
      <w:pPr>
        <w:pStyle w:val="CodeLast"/>
      </w:pPr>
      <w:r>
        <w:t>Fred       Goalie     13.00    30</w:t>
      </w:r>
    </w:p>
    <w:p w:rsidR="00CD7C6C" w:rsidRPr="00CD7C6C" w:rsidRDefault="00CD7C6C" w:rsidP="005B1CCF">
      <w:pPr>
        <w:pStyle w:val="Heading3"/>
      </w:pPr>
      <w:r w:rsidRPr="00CD7C6C">
        <w:t>Exercise 4</w:t>
      </w:r>
    </w:p>
    <w:p w:rsidR="002C686B" w:rsidRDefault="00CD7C6C" w:rsidP="00CD7C6C">
      <w:r>
        <w:t xml:space="preserve">Take the solution to exercise 3 and use the COALESCE function to ensure that the total sales of the 3 people who have not sold is 0 and not NULL. </w:t>
      </w:r>
    </w:p>
    <w:p w:rsidR="00CD7C6C" w:rsidRDefault="00CD7C6C" w:rsidP="00CD7C6C">
      <w:r>
        <w:rPr>
          <w:b/>
        </w:rPr>
        <w:t>Hint</w:t>
      </w:r>
      <w:r>
        <w:t>: pass the result of the SUM function as one of the arguments to the COALESCE function.</w:t>
      </w:r>
    </w:p>
    <w:p w:rsidR="00CD7C6C" w:rsidRDefault="00CD7C6C" w:rsidP="00CD7C6C">
      <w:r>
        <w:lastRenderedPageBreak/>
        <w:t>If you do it right then the results should look like the following (</w:t>
      </w:r>
      <w:r w:rsidR="002C686B">
        <w:t>6</w:t>
      </w:r>
      <w:r>
        <w:t xml:space="preserve"> row</w:t>
      </w:r>
      <w:r w:rsidR="002C686B">
        <w:t>s, 4 columns</w:t>
      </w:r>
      <w:r>
        <w:t>):</w:t>
      </w:r>
    </w:p>
    <w:p w:rsidR="002C686B" w:rsidRDefault="002C686B" w:rsidP="002C686B">
      <w:pPr>
        <w:pStyle w:val="CodeFirst"/>
        <w:spacing w:before="0"/>
      </w:pPr>
      <w:r>
        <w:t>fname      lname      sales    Sales</w:t>
      </w:r>
    </w:p>
    <w:p w:rsidR="002C686B" w:rsidRDefault="002C686B" w:rsidP="002C686B">
      <w:pPr>
        <w:pStyle w:val="CodeFirst"/>
        <w:spacing w:before="0"/>
      </w:pPr>
      <w:r>
        <w:t xml:space="preserve">                      target   achieved</w:t>
      </w:r>
    </w:p>
    <w:p w:rsidR="002C686B" w:rsidRDefault="002C686B" w:rsidP="002C686B">
      <w:pPr>
        <w:pStyle w:val="CodeBody"/>
      </w:pPr>
      <w:r>
        <w:t xml:space="preserve">---------- ---------- -------- -------------- </w:t>
      </w:r>
    </w:p>
    <w:p w:rsidR="002C686B" w:rsidRDefault="002C686B" w:rsidP="002C686B">
      <w:pPr>
        <w:pStyle w:val="CodeBody"/>
      </w:pPr>
      <w:r>
        <w:t>Alan       Brick      9.00     8</w:t>
      </w:r>
    </w:p>
    <w:p w:rsidR="002C686B" w:rsidRDefault="002C686B" w:rsidP="002C686B">
      <w:pPr>
        <w:pStyle w:val="CodeBody"/>
      </w:pPr>
      <w:r>
        <w:t>Billy      Custard    14.00    0</w:t>
      </w:r>
    </w:p>
    <w:p w:rsidR="002C686B" w:rsidRDefault="002C686B" w:rsidP="002C686B">
      <w:pPr>
        <w:pStyle w:val="CodeBody"/>
      </w:pPr>
      <w:r>
        <w:t>Chris      Digger     7.00     0</w:t>
      </w:r>
    </w:p>
    <w:p w:rsidR="002C686B" w:rsidRDefault="002C686B" w:rsidP="002C686B">
      <w:pPr>
        <w:pStyle w:val="CodeBody"/>
      </w:pPr>
      <w:r>
        <w:t>Dick       Ernst      11.00    0</w:t>
      </w:r>
    </w:p>
    <w:p w:rsidR="002C686B" w:rsidRDefault="002C686B" w:rsidP="002C686B">
      <w:pPr>
        <w:pStyle w:val="CodeBody"/>
      </w:pPr>
      <w:r>
        <w:t>Ernest     Flipper    12.00    27</w:t>
      </w:r>
    </w:p>
    <w:p w:rsidR="002C686B" w:rsidRDefault="002C686B" w:rsidP="002C686B">
      <w:pPr>
        <w:pStyle w:val="CodeLast"/>
      </w:pPr>
      <w:r>
        <w:t>Fred       Goalie     13.00    30</w:t>
      </w:r>
    </w:p>
    <w:p w:rsidR="00CD7C6C" w:rsidRPr="002C686B" w:rsidRDefault="002C686B" w:rsidP="005B1CCF">
      <w:pPr>
        <w:pStyle w:val="Heading3"/>
      </w:pPr>
      <w:r w:rsidRPr="002C686B">
        <w:t>Exercise 5</w:t>
      </w:r>
    </w:p>
    <w:p w:rsidR="002C686B" w:rsidRDefault="002C686B" w:rsidP="002C686B">
      <w:r>
        <w:t>Let's now assess who would be interested in seeing this output.</w:t>
      </w:r>
    </w:p>
    <w:p w:rsidR="002C686B" w:rsidRDefault="002C686B" w:rsidP="002C686B">
      <w:pPr>
        <w:pStyle w:val="ListParagraph"/>
        <w:numPr>
          <w:ilvl w:val="0"/>
          <w:numId w:val="31"/>
        </w:numPr>
      </w:pPr>
      <w:r>
        <w:t>The sales manager / sales director?</w:t>
      </w:r>
    </w:p>
    <w:p w:rsidR="002C686B" w:rsidRDefault="002C686B" w:rsidP="002C686B">
      <w:r>
        <w:t>What would he/she be MOST interested in?</w:t>
      </w:r>
    </w:p>
    <w:p w:rsidR="002C686B" w:rsidRDefault="002C686B" w:rsidP="002C686B">
      <w:pPr>
        <w:pStyle w:val="ListParagraph"/>
        <w:numPr>
          <w:ilvl w:val="0"/>
          <w:numId w:val="31"/>
        </w:numPr>
      </w:pPr>
      <w:r>
        <w:t>They would definitely be interested in how the sales_targets compare to the sales achieved for each individual so that bonuses / warnings could be issued as appropriate,</w:t>
      </w:r>
    </w:p>
    <w:p w:rsidR="002C686B" w:rsidRDefault="002C686B" w:rsidP="002C686B">
      <w:pPr>
        <w:pStyle w:val="ListParagraph"/>
        <w:numPr>
          <w:ilvl w:val="0"/>
          <w:numId w:val="31"/>
        </w:numPr>
      </w:pPr>
      <w:r>
        <w:t xml:space="preserve">But even more interested in "does the total sales achieved by all 6 exceed the total of </w:t>
      </w:r>
      <w:r w:rsidR="00D516DA">
        <w:t>the sales_targets of all 6?" - B</w:t>
      </w:r>
      <w:r>
        <w:t>ecause that is probably what the sales manager's bonus is based on!!</w:t>
      </w:r>
    </w:p>
    <w:p w:rsidR="002C686B" w:rsidRDefault="002C686B" w:rsidP="002C686B">
      <w:r>
        <w:t>You have been taught that WHERE EXISTS is used when you want to make an outer query run or not run based on whether a subquery produces any output. We know that the sum of the targets of the 6 people is 66. We also know that the sum of the order values of the 8 sales is currently 65.</w:t>
      </w:r>
    </w:p>
    <w:p w:rsidR="002C686B" w:rsidRDefault="002C686B" w:rsidP="002C686B">
      <w:r>
        <w:t>So the following query would run. Check it.</w:t>
      </w:r>
    </w:p>
    <w:p w:rsidR="002C686B" w:rsidRDefault="002C686B" w:rsidP="002C686B">
      <w:pPr>
        <w:pStyle w:val="CodeFirst"/>
      </w:pPr>
      <w:r>
        <w:t>SELECT</w:t>
      </w:r>
      <w:r>
        <w:tab/>
        <w:t>fname,</w:t>
      </w:r>
      <w:r>
        <w:tab/>
        <w:t>lname,</w:t>
      </w:r>
      <w:r>
        <w:tab/>
        <w:t>sales_target, COALESCE(SUM(order_value),0) 'Sales achieved'</w:t>
      </w:r>
    </w:p>
    <w:p w:rsidR="002C686B" w:rsidRDefault="002C686B" w:rsidP="002C686B">
      <w:pPr>
        <w:pStyle w:val="CodeBody"/>
      </w:pPr>
      <w:r>
        <w:t xml:space="preserve">FROM </w:t>
      </w:r>
      <w:r>
        <w:tab/>
        <w:t>salesperson SP LEFT JOIN sale S</w:t>
      </w:r>
    </w:p>
    <w:p w:rsidR="002C686B" w:rsidRDefault="002C686B" w:rsidP="002C686B">
      <w:pPr>
        <w:pStyle w:val="CodeBody"/>
      </w:pPr>
      <w:r>
        <w:tab/>
      </w:r>
      <w:r>
        <w:tab/>
        <w:t>ON SP.emp_no = S.emp_no</w:t>
      </w:r>
    </w:p>
    <w:p w:rsidR="002C686B" w:rsidRDefault="002C686B" w:rsidP="002C686B">
      <w:pPr>
        <w:pStyle w:val="CodeBody"/>
      </w:pPr>
      <w:r>
        <w:t xml:space="preserve">WHERE </w:t>
      </w:r>
      <w:r>
        <w:tab/>
        <w:t>EXISTS</w:t>
      </w:r>
    </w:p>
    <w:p w:rsidR="002C686B" w:rsidRDefault="002C686B" w:rsidP="002C686B">
      <w:pPr>
        <w:pStyle w:val="CodeBody"/>
      </w:pPr>
      <w:r>
        <w:tab/>
      </w:r>
      <w:r>
        <w:tab/>
        <w:t>(</w:t>
      </w:r>
    </w:p>
    <w:p w:rsidR="002C686B" w:rsidRDefault="00A96485" w:rsidP="002C686B">
      <w:pPr>
        <w:pStyle w:val="CodeBody"/>
      </w:pPr>
      <w:r>
        <w:tab/>
      </w:r>
      <w:r>
        <w:tab/>
        <w:t>SELECT 'gob</w:t>
      </w:r>
      <w:r w:rsidR="002C686B">
        <w:t>bledegook'</w:t>
      </w:r>
    </w:p>
    <w:p w:rsidR="002C686B" w:rsidRDefault="002C686B" w:rsidP="002C686B">
      <w:pPr>
        <w:pStyle w:val="CodeBody"/>
      </w:pPr>
      <w:r>
        <w:tab/>
      </w:r>
      <w:r>
        <w:tab/>
        <w:t>WHERE  66 &gt; 65</w:t>
      </w:r>
    </w:p>
    <w:p w:rsidR="002C686B" w:rsidRDefault="002C686B" w:rsidP="002C686B">
      <w:pPr>
        <w:pStyle w:val="CodeBody"/>
      </w:pPr>
      <w:r>
        <w:tab/>
      </w:r>
      <w:r>
        <w:tab/>
        <w:t>)</w:t>
      </w:r>
    </w:p>
    <w:p w:rsidR="002C686B" w:rsidRDefault="002C686B" w:rsidP="002C686B">
      <w:pPr>
        <w:pStyle w:val="CodeLast"/>
      </w:pPr>
      <w:r>
        <w:t>GROUP BY fname, lname, sales_target</w:t>
      </w:r>
    </w:p>
    <w:p w:rsidR="002C686B" w:rsidRDefault="002C686B" w:rsidP="002C686B">
      <w:r>
        <w:t>Change the 65 to 67 (mimicking an extra sale of 2) and it won't run (check it). Obviously what we have to do is get rid of the hard coded numbers 65 &amp; 66 and write SQL that calculates the correct ongoing values, so that the report is only produced if the following statement is true:</w:t>
      </w:r>
    </w:p>
    <w:p w:rsidR="002C686B" w:rsidRDefault="002C686B" w:rsidP="002C686B">
      <w:r>
        <w:t>"The sum of the sales targets of all the sales people combined is greater than the total value of all the orders in sale".</w:t>
      </w:r>
    </w:p>
    <w:p w:rsidR="002C686B" w:rsidRDefault="002C686B" w:rsidP="002C686B">
      <w:r>
        <w:t xml:space="preserve">I.E. </w:t>
      </w:r>
      <w:r w:rsidR="008F5BDE">
        <w:t>Th</w:t>
      </w:r>
      <w:r>
        <w:t>e salespeople as a WHOLE have not hit their COMBINED target.</w:t>
      </w:r>
    </w:p>
    <w:p w:rsidR="002C686B" w:rsidRDefault="002C686B" w:rsidP="002C686B">
      <w:r>
        <w:t>This query is NOT based on any individual or dept but on the sum of everyone!</w:t>
      </w:r>
    </w:p>
    <w:p w:rsidR="002C686B" w:rsidRDefault="002C686B" w:rsidP="002C686B">
      <w:r>
        <w:t>So, you might think that this nested query solves the problem</w:t>
      </w:r>
    </w:p>
    <w:p w:rsidR="002C686B" w:rsidRDefault="008F5BDE" w:rsidP="008F5BDE">
      <w:pPr>
        <w:pStyle w:val="CodeFirst"/>
      </w:pPr>
      <w:r>
        <w:lastRenderedPageBreak/>
        <w:t xml:space="preserve">SELECT </w:t>
      </w:r>
      <w:r w:rsidR="002C686B">
        <w:t>fname, lname, sales_target, COALESCE(SUM(order_value),0) 'Sales achieved'</w:t>
      </w:r>
    </w:p>
    <w:p w:rsidR="002C686B" w:rsidRDefault="008F5BDE" w:rsidP="008F5BDE">
      <w:pPr>
        <w:pStyle w:val="CodeBody"/>
      </w:pPr>
      <w:r>
        <w:t xml:space="preserve">FROM </w:t>
      </w:r>
      <w:r w:rsidR="002C686B">
        <w:t>salesperson SP LEFT JOIN sale S</w:t>
      </w:r>
    </w:p>
    <w:p w:rsidR="002C686B" w:rsidRDefault="002C686B" w:rsidP="008F5BDE">
      <w:pPr>
        <w:pStyle w:val="CodeBody"/>
      </w:pPr>
      <w:r>
        <w:t xml:space="preserve">  ON SP.emp_no = S.emp_no</w:t>
      </w:r>
    </w:p>
    <w:p w:rsidR="002C686B" w:rsidRDefault="002C686B" w:rsidP="008F5BDE">
      <w:pPr>
        <w:pStyle w:val="CodeBody"/>
      </w:pPr>
      <w:r>
        <w:t xml:space="preserve">WHERE </w:t>
      </w:r>
      <w:r>
        <w:tab/>
        <w:t>EXISTS</w:t>
      </w:r>
    </w:p>
    <w:p w:rsidR="002C686B" w:rsidRDefault="008F5BDE" w:rsidP="008F5BDE">
      <w:pPr>
        <w:pStyle w:val="CodeBody"/>
      </w:pPr>
      <w:r>
        <w:t xml:space="preserve">  </w:t>
      </w:r>
      <w:r w:rsidR="002C686B">
        <w:t>(</w:t>
      </w:r>
    </w:p>
    <w:p w:rsidR="002C686B" w:rsidRDefault="008F5BDE" w:rsidP="008F5BDE">
      <w:pPr>
        <w:pStyle w:val="CodeBody"/>
      </w:pPr>
      <w:r>
        <w:t xml:space="preserve">  SELECT </w:t>
      </w:r>
      <w:r w:rsidR="002C686B">
        <w:t xml:space="preserve">'Whatever' </w:t>
      </w:r>
    </w:p>
    <w:p w:rsidR="002C686B" w:rsidRDefault="008F5BDE" w:rsidP="008F5BDE">
      <w:pPr>
        <w:pStyle w:val="CodeBody"/>
      </w:pPr>
      <w:r>
        <w:t xml:space="preserve">  FROM salesperson SP1 JOIN sale S1</w:t>
      </w:r>
    </w:p>
    <w:p w:rsidR="002C686B" w:rsidRDefault="008F5BDE" w:rsidP="008F5BDE">
      <w:pPr>
        <w:pStyle w:val="CodeBody"/>
      </w:pPr>
      <w:r>
        <w:t xml:space="preserve">  ON SP1.emp_no = S1.emp_no</w:t>
      </w:r>
    </w:p>
    <w:p w:rsidR="002C686B" w:rsidRDefault="008F5BDE" w:rsidP="008F5BDE">
      <w:pPr>
        <w:pStyle w:val="CodeBody"/>
      </w:pPr>
      <w:r>
        <w:t xml:space="preserve">  </w:t>
      </w:r>
      <w:r w:rsidR="002C686B">
        <w:t>HAVING SUM(sa</w:t>
      </w:r>
      <w:r>
        <w:t>les_target) &gt; SUM(order_value)</w:t>
      </w:r>
    </w:p>
    <w:p w:rsidR="002C686B" w:rsidRDefault="008F5BDE" w:rsidP="008F5BDE">
      <w:pPr>
        <w:pStyle w:val="CodeBody"/>
      </w:pPr>
      <w:r>
        <w:t xml:space="preserve">  </w:t>
      </w:r>
      <w:r w:rsidR="002C686B">
        <w:t>)</w:t>
      </w:r>
    </w:p>
    <w:p w:rsidR="002C686B" w:rsidRDefault="002C686B" w:rsidP="008F5BDE">
      <w:pPr>
        <w:pStyle w:val="CodeLast"/>
      </w:pPr>
      <w:r>
        <w:t>GR</w:t>
      </w:r>
      <w:r w:rsidR="008F5BDE">
        <w:t xml:space="preserve">OUP BY fname, </w:t>
      </w:r>
      <w:r>
        <w:t>lname, sales_target</w:t>
      </w:r>
    </w:p>
    <w:p w:rsidR="002C686B" w:rsidRDefault="002C686B" w:rsidP="002C686B">
      <w:r>
        <w:t>However can you spot the 'bug'</w:t>
      </w:r>
      <w:r w:rsidR="008F5BDE">
        <w:t>?</w:t>
      </w:r>
    </w:p>
    <w:p w:rsidR="002C686B" w:rsidRDefault="002C686B" w:rsidP="002C686B">
      <w:r>
        <w:t>Th</w:t>
      </w:r>
      <w:r w:rsidR="008F5BDE">
        <w:t>e</w:t>
      </w:r>
      <w:r>
        <w:t xml:space="preserve"> code is INCORRECT </w:t>
      </w:r>
      <w:r w:rsidR="008F5BDE">
        <w:t>because it double/triple.</w:t>
      </w:r>
      <w:r>
        <w:t>counts sales targets in the subquery</w:t>
      </w:r>
    </w:p>
    <w:p w:rsidR="002C686B" w:rsidRDefault="002C686B" w:rsidP="002C686B">
      <w:r>
        <w:t>This can be clearly seen if you run this query</w:t>
      </w:r>
    </w:p>
    <w:p w:rsidR="002C686B" w:rsidRDefault="008F5BDE" w:rsidP="008F5BDE">
      <w:pPr>
        <w:pStyle w:val="CodeFirst"/>
      </w:pPr>
      <w:r>
        <w:t xml:space="preserve">SELECT </w:t>
      </w:r>
      <w:r w:rsidR="002C686B">
        <w:t>SUM(sales_target) as 'Total of Targets' , SUM(o</w:t>
      </w:r>
      <w:r>
        <w:t>rder_value) as 'Total of Sales'</w:t>
      </w:r>
    </w:p>
    <w:p w:rsidR="002C686B" w:rsidRDefault="008F5BDE" w:rsidP="008F5BDE">
      <w:pPr>
        <w:pStyle w:val="CodeBody"/>
      </w:pPr>
      <w:r>
        <w:t>FROM salesperson SP1 JOIN sale S1</w:t>
      </w:r>
    </w:p>
    <w:p w:rsidR="002C686B" w:rsidRDefault="008F5BDE" w:rsidP="008F5BDE">
      <w:pPr>
        <w:pStyle w:val="CodeBody"/>
      </w:pPr>
      <w:r>
        <w:t xml:space="preserve">  ON SP1.emp_no = S1.emp_no</w:t>
      </w:r>
    </w:p>
    <w:p w:rsidR="002C686B" w:rsidRDefault="002C686B" w:rsidP="008F5BDE">
      <w:pPr>
        <w:pStyle w:val="CodeLast"/>
      </w:pPr>
      <w:r>
        <w:t>HAVING SUM(sa</w:t>
      </w:r>
      <w:r w:rsidR="008F5BDE">
        <w:t>les_target) &gt; SUM(order_value)</w:t>
      </w:r>
    </w:p>
    <w:p w:rsidR="00E44F18" w:rsidRPr="00E44F18" w:rsidRDefault="00E44F18" w:rsidP="002C35F7">
      <w:pPr>
        <w:rPr>
          <w:b/>
        </w:rPr>
      </w:pPr>
      <w:r w:rsidRPr="00E44F18">
        <w:rPr>
          <w:b/>
        </w:rPr>
        <w:t>Explanation</w:t>
      </w:r>
      <w:r>
        <w:rPr>
          <w:b/>
        </w:rPr>
        <w:t>:</w:t>
      </w:r>
    </w:p>
    <w:p w:rsidR="002C35F7" w:rsidRDefault="002C35F7" w:rsidP="002C35F7">
      <w:r>
        <w:t>Alan Brick (emp_no 10) has a sales target of 9 and has two entries in the sales table (of 5 and 3). Using the above query SUM(sales_target) would therefore give 2 * 9 = 18.</w:t>
      </w:r>
      <w:r w:rsidR="00B501C6">
        <w:t xml:space="preserve"> SUM(order_value) would give (5 + 3) = 8</w:t>
      </w:r>
    </w:p>
    <w:p w:rsidR="00B501C6" w:rsidRDefault="002C35F7" w:rsidP="00B501C6">
      <w:r>
        <w:t>Ernest Flipper (emp_no 50) has a sales target of 12 and has one entry in the sales table (of 27).</w:t>
      </w:r>
      <w:r w:rsidRPr="002C35F7">
        <w:t xml:space="preserve"> </w:t>
      </w:r>
      <w:r>
        <w:t>Using the above query SUM(sales_target) would therefore give 1 * 12 = 12.</w:t>
      </w:r>
      <w:r w:rsidR="00B501C6" w:rsidRPr="00B501C6">
        <w:t xml:space="preserve"> </w:t>
      </w:r>
      <w:r w:rsidR="00B501C6">
        <w:t>SUM(order_value) would give 27</w:t>
      </w:r>
    </w:p>
    <w:p w:rsidR="00B501C6" w:rsidRDefault="002C35F7" w:rsidP="00B501C6">
      <w:r>
        <w:t>Fred Goalie (emp_no 60) has a sales target of 13 and has five entries in the sales table (of 7, 6, 12, 2 and 3). Using the above query SUM(sales_target) would therefore give 5 * 13 = 65.</w:t>
      </w:r>
      <w:r w:rsidR="00B501C6">
        <w:t xml:space="preserve"> SUM(order_value) would give (7 + 6 + 12 + 2 + 3) = 30</w:t>
      </w:r>
    </w:p>
    <w:p w:rsidR="00B501C6" w:rsidRDefault="002C35F7" w:rsidP="00B501C6">
      <w:r>
        <w:t>All the others have no entries in the sales table.</w:t>
      </w:r>
      <w:r w:rsidRPr="002C35F7">
        <w:t xml:space="preserve"> </w:t>
      </w:r>
      <w:r>
        <w:t>Using the above query SUM(sales_target) would therefore give 0 * sales_target = 0.</w:t>
      </w:r>
      <w:r w:rsidR="00B501C6">
        <w:t xml:space="preserve"> SUM(order_value) would give </w:t>
      </w:r>
      <w:r w:rsidR="00E44F18">
        <w:t>0.</w:t>
      </w:r>
    </w:p>
    <w:p w:rsidR="002C35F7" w:rsidRDefault="002C35F7" w:rsidP="002C35F7">
      <w:r>
        <w:t xml:space="preserve">Adding up the </w:t>
      </w:r>
      <w:r w:rsidR="00E44F18">
        <w:t>sales_targets</w:t>
      </w:r>
      <w:r>
        <w:t xml:space="preserve"> gives 18 + 12 + 65 = 95 (the result you get when you run the above query) </w:t>
      </w:r>
      <w:r w:rsidR="00B501C6">
        <w:t>which is plainly meaningless</w:t>
      </w:r>
      <w:r w:rsidR="00E44F18">
        <w:t xml:space="preserve"> and wrong</w:t>
      </w:r>
      <w:r w:rsidR="00B501C6">
        <w:t>.</w:t>
      </w:r>
      <w:r w:rsidR="00E44F18">
        <w:t xml:space="preserve"> It should be 66 =&gt; (9 + 14 + 7 + 11 + 12 + 13).</w:t>
      </w:r>
    </w:p>
    <w:p w:rsidR="00E44F18" w:rsidRDefault="00E44F18" w:rsidP="002C35F7">
      <w:r>
        <w:t>Adding up the order_values gives 8 + 27 + 30 = 65.</w:t>
      </w:r>
    </w:p>
    <w:p w:rsidR="00E44F18" w:rsidRPr="002C35F7" w:rsidRDefault="00E44F18" w:rsidP="002C35F7">
      <w:r>
        <w:t>In both situations (the wrong and correct calculations of SUM(sales_target) are greater than SUM(order_value) so the query produces a result.</w:t>
      </w:r>
    </w:p>
    <w:p w:rsidR="002C686B" w:rsidRPr="008F5BDE" w:rsidRDefault="002C686B" w:rsidP="002C686B">
      <w:pPr>
        <w:rPr>
          <w:b/>
        </w:rPr>
      </w:pPr>
      <w:r w:rsidRPr="008F5BDE">
        <w:rPr>
          <w:b/>
        </w:rPr>
        <w:t>MORAL</w:t>
      </w:r>
    </w:p>
    <w:p w:rsidR="002C686B" w:rsidRPr="008F5BDE" w:rsidRDefault="002C686B" w:rsidP="002C686B">
      <w:pPr>
        <w:rPr>
          <w:b/>
        </w:rPr>
      </w:pPr>
      <w:r w:rsidRPr="008F5BDE">
        <w:rPr>
          <w:b/>
        </w:rPr>
        <w:t>NEVER JOIN 1 to MANY AND USE A SUM FROM THE ONE!!!</w:t>
      </w:r>
    </w:p>
    <w:p w:rsidR="002C686B" w:rsidRDefault="002C686B" w:rsidP="002C686B">
      <w:r>
        <w:t>The correct solution is</w:t>
      </w:r>
      <w:r w:rsidR="00861AC6">
        <w:t>:</w:t>
      </w:r>
    </w:p>
    <w:p w:rsidR="002C686B" w:rsidRDefault="002C686B" w:rsidP="008F5BDE">
      <w:pPr>
        <w:pStyle w:val="CodeFirst"/>
      </w:pPr>
      <w:r>
        <w:t>SELECT</w:t>
      </w:r>
      <w:r w:rsidR="008F5BDE">
        <w:t xml:space="preserve"> </w:t>
      </w:r>
      <w:r>
        <w:t>fname,</w:t>
      </w:r>
      <w:r w:rsidR="008F5BDE">
        <w:t xml:space="preserve"> </w:t>
      </w:r>
      <w:r>
        <w:t>lname,</w:t>
      </w:r>
      <w:r w:rsidR="008F5BDE">
        <w:t xml:space="preserve"> </w:t>
      </w:r>
      <w:r>
        <w:t>sales_target, COALESCE(SUM(order_value),0) 'Sales achieved'</w:t>
      </w:r>
    </w:p>
    <w:p w:rsidR="002C686B" w:rsidRDefault="002C686B" w:rsidP="008F5BDE">
      <w:pPr>
        <w:pStyle w:val="CodeBody"/>
      </w:pPr>
      <w:r>
        <w:t>FROM salesperson SP LEFT JOIN sale S</w:t>
      </w:r>
    </w:p>
    <w:p w:rsidR="002C686B" w:rsidRDefault="008F5BDE" w:rsidP="008F5BDE">
      <w:pPr>
        <w:pStyle w:val="CodeBody"/>
      </w:pPr>
      <w:r>
        <w:t xml:space="preserve"> </w:t>
      </w:r>
      <w:r w:rsidR="002C686B">
        <w:t xml:space="preserve"> ON SP.emp_no = S.emp_no</w:t>
      </w:r>
    </w:p>
    <w:p w:rsidR="002C686B" w:rsidRDefault="002C686B" w:rsidP="008F5BDE">
      <w:pPr>
        <w:pStyle w:val="CodeBody"/>
      </w:pPr>
      <w:r>
        <w:lastRenderedPageBreak/>
        <w:t>WHERE EXISTS</w:t>
      </w:r>
    </w:p>
    <w:p w:rsidR="002C686B" w:rsidRDefault="008F5BDE" w:rsidP="008F5BDE">
      <w:pPr>
        <w:pStyle w:val="CodeBody"/>
      </w:pPr>
      <w:r>
        <w:t xml:space="preserve">  </w:t>
      </w:r>
      <w:r w:rsidR="002C686B">
        <w:t>(</w:t>
      </w:r>
    </w:p>
    <w:p w:rsidR="00861AC6" w:rsidRDefault="00861AC6" w:rsidP="00861AC6">
      <w:pPr>
        <w:pStyle w:val="CodeBody"/>
      </w:pPr>
      <w:r>
        <w:t xml:space="preserve">    -- after running the inner code </w:t>
      </w:r>
    </w:p>
    <w:p w:rsidR="00861AC6" w:rsidRDefault="00861AC6" w:rsidP="00861AC6">
      <w:pPr>
        <w:pStyle w:val="CodeBody"/>
      </w:pPr>
      <w:r>
        <w:t xml:space="preserve">    -- sum(sales_target) will contain some data, </w:t>
      </w:r>
    </w:p>
    <w:p w:rsidR="00861AC6" w:rsidRDefault="00861AC6" w:rsidP="00861AC6">
      <w:pPr>
        <w:pStyle w:val="CodeBody"/>
      </w:pPr>
      <w:r>
        <w:t xml:space="preserve">    -- so the EXISTS above will be true and the</w:t>
      </w:r>
    </w:p>
    <w:p w:rsidR="00861AC6" w:rsidRDefault="00861AC6" w:rsidP="00861AC6">
      <w:pPr>
        <w:pStyle w:val="CodeBody"/>
      </w:pPr>
      <w:r>
        <w:t xml:space="preserve">    -- Outer Query will run</w:t>
      </w:r>
    </w:p>
    <w:p w:rsidR="00861AC6" w:rsidRDefault="008F5BDE" w:rsidP="008F5BDE">
      <w:pPr>
        <w:pStyle w:val="CodeBody"/>
      </w:pPr>
      <w:r>
        <w:t xml:space="preserve">    </w:t>
      </w:r>
      <w:r w:rsidR="002C686B">
        <w:t>SELECT sum(sales_target</w:t>
      </w:r>
      <w:r w:rsidR="00861AC6">
        <w:t>)</w:t>
      </w:r>
    </w:p>
    <w:p w:rsidR="002C686B" w:rsidRDefault="008F5BDE" w:rsidP="008F5BDE">
      <w:pPr>
        <w:pStyle w:val="CodeBody"/>
      </w:pPr>
      <w:r>
        <w:t xml:space="preserve">    </w:t>
      </w:r>
      <w:r w:rsidR="002C686B">
        <w:t>FROM salesperson</w:t>
      </w:r>
    </w:p>
    <w:p w:rsidR="008F5BDE" w:rsidRDefault="008F5BDE" w:rsidP="008F5BDE">
      <w:pPr>
        <w:pStyle w:val="CodeBody"/>
      </w:pPr>
      <w:r>
        <w:t xml:space="preserve">    -- total </w:t>
      </w:r>
      <w:r w:rsidR="00861AC6">
        <w:t xml:space="preserve">of sales_targets </w:t>
      </w:r>
      <w:r>
        <w:t>is produced second</w:t>
      </w:r>
    </w:p>
    <w:p w:rsidR="008F5BDE" w:rsidRDefault="008F5BDE" w:rsidP="008F5BDE">
      <w:pPr>
        <w:pStyle w:val="CodeBody"/>
      </w:pPr>
      <w:r>
        <w:t xml:space="preserve">    </w:t>
      </w:r>
      <w:r w:rsidR="002C686B">
        <w:t>HAVING sum(sales_target)</w:t>
      </w:r>
      <w:r>
        <w:t xml:space="preserve"> &gt;</w:t>
      </w:r>
    </w:p>
    <w:p w:rsidR="002C686B" w:rsidRDefault="008F5BDE" w:rsidP="008F5BDE">
      <w:pPr>
        <w:pStyle w:val="CodeBody"/>
      </w:pPr>
      <w:r>
        <w:t xml:space="preserve">    </w:t>
      </w:r>
      <w:r w:rsidR="002C686B">
        <w:t>(</w:t>
      </w:r>
    </w:p>
    <w:p w:rsidR="008F5BDE" w:rsidRDefault="008F5BDE" w:rsidP="008F5BDE">
      <w:pPr>
        <w:pStyle w:val="CodeBody"/>
      </w:pPr>
      <w:r>
        <w:t xml:space="preserve">      -- this nested query runs first</w:t>
      </w:r>
    </w:p>
    <w:p w:rsidR="008F5BDE" w:rsidRDefault="008F5BDE" w:rsidP="008F5BDE">
      <w:pPr>
        <w:pStyle w:val="CodeBody"/>
      </w:pPr>
      <w:r>
        <w:t xml:space="preserve">      SELECT sum(order_value)</w:t>
      </w:r>
    </w:p>
    <w:p w:rsidR="002C686B" w:rsidRDefault="008F5BDE" w:rsidP="008F5BDE">
      <w:pPr>
        <w:pStyle w:val="CodeBody"/>
      </w:pPr>
      <w:r>
        <w:t xml:space="preserve">      </w:t>
      </w:r>
      <w:r w:rsidR="002C686B">
        <w:t>FROM sale</w:t>
      </w:r>
    </w:p>
    <w:p w:rsidR="002C686B" w:rsidRDefault="008F5BDE" w:rsidP="008F5BDE">
      <w:pPr>
        <w:pStyle w:val="CodeBody"/>
      </w:pPr>
      <w:r>
        <w:t xml:space="preserve">    </w:t>
      </w:r>
      <w:r w:rsidR="002C686B">
        <w:t>)</w:t>
      </w:r>
    </w:p>
    <w:p w:rsidR="002C686B" w:rsidRDefault="008F5BDE" w:rsidP="008F5BDE">
      <w:pPr>
        <w:pStyle w:val="CodeBody"/>
      </w:pPr>
      <w:r>
        <w:t xml:space="preserve">  </w:t>
      </w:r>
      <w:r w:rsidR="002C686B">
        <w:t xml:space="preserve">) </w:t>
      </w:r>
    </w:p>
    <w:p w:rsidR="002C686B" w:rsidRDefault="002C686B" w:rsidP="008F5BDE">
      <w:pPr>
        <w:pStyle w:val="CodeLast"/>
      </w:pPr>
      <w:r>
        <w:t>GROUP BY fname, lname, sales_target</w:t>
      </w:r>
    </w:p>
    <w:p w:rsidR="002C686B" w:rsidRDefault="00861AC6" w:rsidP="002C686B">
      <w:r>
        <w:t>I</w:t>
      </w:r>
      <w:r w:rsidR="002C686B">
        <w:t xml:space="preserve">t sums the </w:t>
      </w:r>
      <w:r>
        <w:t>order_values</w:t>
      </w:r>
      <w:r w:rsidR="00D516DA">
        <w:t xml:space="preserve"> for</w:t>
      </w:r>
      <w:r w:rsidR="002C686B">
        <w:t xml:space="preserve"> each sale and </w:t>
      </w:r>
      <w:r w:rsidR="00D516DA">
        <w:t>does this once for each sale</w:t>
      </w:r>
      <w:r w:rsidR="002C686B">
        <w:t xml:space="preserve"> regardless of who made the sale</w:t>
      </w:r>
      <w:r w:rsidR="00D516DA">
        <w:t>. It then</w:t>
      </w:r>
      <w:r w:rsidR="002C686B">
        <w:t xml:space="preserve"> compares </w:t>
      </w:r>
      <w:r w:rsidR="00D516DA">
        <w:t>this</w:t>
      </w:r>
      <w:r w:rsidR="002C686B">
        <w:t xml:space="preserve"> total with the sum of the targets of each salesperson </w:t>
      </w:r>
      <w:r w:rsidR="00D516DA">
        <w:t>(</w:t>
      </w:r>
      <w:r w:rsidR="002C686B">
        <w:t>regardless of whether they have sold or not</w:t>
      </w:r>
      <w:r w:rsidR="00D516DA">
        <w:t>)</w:t>
      </w:r>
      <w:r w:rsidR="00E44F18">
        <w:t xml:space="preserve"> and </w:t>
      </w:r>
      <w:r w:rsidR="002C686B">
        <w:t>is how you would do it manually</w:t>
      </w:r>
      <w:r w:rsidR="00E44F18">
        <w:t>.</w:t>
      </w:r>
    </w:p>
    <w:p w:rsidR="002C686B" w:rsidRPr="00E44F18" w:rsidRDefault="00E44F18" w:rsidP="005B1CCF">
      <w:pPr>
        <w:pStyle w:val="Heading3"/>
      </w:pPr>
      <w:r>
        <w:t>Exercise</w:t>
      </w:r>
      <w:r w:rsidRPr="00E44F18">
        <w:t xml:space="preserve"> 6</w:t>
      </w:r>
    </w:p>
    <w:p w:rsidR="00E44F18" w:rsidRDefault="00E44F18" w:rsidP="00E44F18">
      <w:r>
        <w:t>Now that we have the solution to exercise 5 working, let’s decide that if the report is produced then the person who sees it only needs to see the rows representing the salespeople who have NOT hit their targets (4 of the 6).</w:t>
      </w:r>
    </w:p>
    <w:p w:rsidR="00E44F18" w:rsidRDefault="00E44F18" w:rsidP="00E44F18">
      <w:r>
        <w:t xml:space="preserve">Make a small change to </w:t>
      </w:r>
      <w:r w:rsidR="00E8720D">
        <w:t>your solution to exercise 5 by adding a HAVING clause to the bottom of the query that</w:t>
      </w:r>
      <w:r>
        <w:t xml:space="preserve"> reduce</w:t>
      </w:r>
      <w:r w:rsidR="00E8720D">
        <w:t>s</w:t>
      </w:r>
      <w:r>
        <w:t xml:space="preserve"> the answer set </w:t>
      </w:r>
      <w:r w:rsidR="00E8720D">
        <w:t>to produce</w:t>
      </w:r>
      <w:r>
        <w:t xml:space="preserve"> </w:t>
      </w:r>
      <w:r w:rsidR="00E8720D">
        <w:t>just</w:t>
      </w:r>
      <w:r>
        <w:t xml:space="preserve"> 4 rows </w:t>
      </w:r>
      <w:r w:rsidR="00E8720D">
        <w:t>(</w:t>
      </w:r>
      <w:r>
        <w:t>as only 2 sales people have hit their target</w:t>
      </w:r>
      <w:r w:rsidR="00E8720D">
        <w:t>)</w:t>
      </w:r>
      <w:r>
        <w:t>.</w:t>
      </w:r>
    </w:p>
    <w:p w:rsidR="00E44F18" w:rsidRDefault="00E44F18" w:rsidP="00E44F18">
      <w:r w:rsidRPr="00E8720D">
        <w:rPr>
          <w:b/>
        </w:rPr>
        <w:t>Note:</w:t>
      </w:r>
      <w:r w:rsidR="00E8720D">
        <w:t xml:space="preserve"> Y</w:t>
      </w:r>
      <w:r>
        <w:t>ou do not need to change any code you have written, just add some more!!</w:t>
      </w:r>
    </w:p>
    <w:p w:rsidR="00E44F18" w:rsidRDefault="00E8720D" w:rsidP="00E44F18">
      <w:r>
        <w:t>R</w:t>
      </w:r>
      <w:r w:rsidR="00E44F18">
        <w:t>emember there is nothing that is equal to NULL, so in a similar fashion nothing is ever 'great</w:t>
      </w:r>
      <w:r>
        <w:t>er than' or 'less than' NULL!!</w:t>
      </w:r>
    </w:p>
    <w:p w:rsidR="00E44F18" w:rsidRDefault="00E44F18" w:rsidP="00E44F18"/>
    <w:p w:rsidR="00E8720D" w:rsidRDefault="00E8720D" w:rsidP="00E8720D">
      <w:pPr>
        <w:pStyle w:val="CodeFirst"/>
      </w:pPr>
      <w:r>
        <w:t xml:space="preserve">SELECT fname, lname, </w:t>
      </w:r>
      <w:r w:rsidR="00E44F18">
        <w:t xml:space="preserve">sales_target, </w:t>
      </w:r>
    </w:p>
    <w:p w:rsidR="00E44F18" w:rsidRDefault="00E44F18" w:rsidP="00E8720D">
      <w:pPr>
        <w:pStyle w:val="CodeBody"/>
      </w:pPr>
      <w:r>
        <w:t>COALESCE(SUM(order_value),0) 'Sales achieved'</w:t>
      </w:r>
    </w:p>
    <w:p w:rsidR="00E44F18" w:rsidRDefault="00E8720D" w:rsidP="00E8720D">
      <w:pPr>
        <w:pStyle w:val="CodeBody"/>
      </w:pPr>
      <w:r>
        <w:t xml:space="preserve">FROM </w:t>
      </w:r>
      <w:r w:rsidR="00E44F18">
        <w:t>salesperson SP LEFT JOIN sale S</w:t>
      </w:r>
    </w:p>
    <w:p w:rsidR="00E44F18" w:rsidRDefault="00E8720D" w:rsidP="00E8720D">
      <w:pPr>
        <w:pStyle w:val="CodeBody"/>
      </w:pPr>
      <w:r>
        <w:t xml:space="preserve">  </w:t>
      </w:r>
      <w:r w:rsidR="00E44F18">
        <w:t>ON SP.emp_no = S.emp_no</w:t>
      </w:r>
    </w:p>
    <w:p w:rsidR="00E44F18" w:rsidRDefault="00E44F18" w:rsidP="00E8720D">
      <w:pPr>
        <w:pStyle w:val="CodeBody"/>
      </w:pPr>
      <w:r>
        <w:t xml:space="preserve">WHERE </w:t>
      </w:r>
      <w:r>
        <w:tab/>
        <w:t>EXISTS</w:t>
      </w:r>
    </w:p>
    <w:p w:rsidR="00E44F18" w:rsidRDefault="00E8720D" w:rsidP="00E8720D">
      <w:pPr>
        <w:pStyle w:val="CodeBody"/>
      </w:pPr>
      <w:r>
        <w:t xml:space="preserve">  </w:t>
      </w:r>
      <w:r w:rsidR="00E44F18">
        <w:t>(</w:t>
      </w:r>
    </w:p>
    <w:p w:rsidR="00E44F18" w:rsidRDefault="00E8720D" w:rsidP="00E8720D">
      <w:pPr>
        <w:pStyle w:val="CodeBody"/>
      </w:pPr>
      <w:r>
        <w:t xml:space="preserve">    </w:t>
      </w:r>
      <w:r w:rsidR="00E44F18">
        <w:t xml:space="preserve">SELECT SUM(sales_target) </w:t>
      </w:r>
    </w:p>
    <w:p w:rsidR="00E44F18" w:rsidRDefault="00E8720D" w:rsidP="00E8720D">
      <w:pPr>
        <w:pStyle w:val="CodeBody"/>
      </w:pPr>
      <w:r>
        <w:t xml:space="preserve">    </w:t>
      </w:r>
      <w:r w:rsidR="00E44F18">
        <w:t>FROM salesperson</w:t>
      </w:r>
    </w:p>
    <w:p w:rsidR="00E44F18" w:rsidRDefault="00E8720D" w:rsidP="00E8720D">
      <w:pPr>
        <w:pStyle w:val="CodeBody"/>
      </w:pPr>
      <w:r>
        <w:t xml:space="preserve">    </w:t>
      </w:r>
      <w:r w:rsidR="00E44F18">
        <w:t>HAVING SUM(sales_target) &gt;</w:t>
      </w:r>
    </w:p>
    <w:p w:rsidR="00E44F18" w:rsidRDefault="00E8720D" w:rsidP="00E8720D">
      <w:pPr>
        <w:pStyle w:val="CodeBody"/>
      </w:pPr>
      <w:r>
        <w:t xml:space="preserve">    </w:t>
      </w:r>
      <w:r w:rsidR="00E44F18">
        <w:t>(</w:t>
      </w:r>
    </w:p>
    <w:p w:rsidR="00E44F18" w:rsidRDefault="00E8720D" w:rsidP="00E8720D">
      <w:pPr>
        <w:pStyle w:val="CodeBody"/>
      </w:pPr>
      <w:r>
        <w:t xml:space="preserve">      </w:t>
      </w:r>
      <w:r w:rsidR="00E44F18">
        <w:t>SELECT SUM(order_value)</w:t>
      </w:r>
    </w:p>
    <w:p w:rsidR="00E44F18" w:rsidRDefault="00E8720D" w:rsidP="00E8720D">
      <w:pPr>
        <w:pStyle w:val="CodeBody"/>
      </w:pPr>
      <w:r>
        <w:t xml:space="preserve">      </w:t>
      </w:r>
      <w:r w:rsidR="00E44F18">
        <w:t>FROM sale</w:t>
      </w:r>
    </w:p>
    <w:p w:rsidR="00E44F18" w:rsidRDefault="00E8720D" w:rsidP="00E8720D">
      <w:pPr>
        <w:pStyle w:val="CodeBody"/>
      </w:pPr>
      <w:r>
        <w:t xml:space="preserve">    </w:t>
      </w:r>
      <w:r w:rsidR="00E44F18">
        <w:t>)</w:t>
      </w:r>
    </w:p>
    <w:p w:rsidR="00E44F18" w:rsidRDefault="00E8720D" w:rsidP="00E8720D">
      <w:pPr>
        <w:pStyle w:val="CodeBody"/>
      </w:pPr>
      <w:r>
        <w:t xml:space="preserve">  </w:t>
      </w:r>
      <w:r w:rsidR="00E44F18">
        <w:t>)</w:t>
      </w:r>
    </w:p>
    <w:p w:rsidR="00E44F18" w:rsidRDefault="00FF2459" w:rsidP="00E8720D">
      <w:pPr>
        <w:pStyle w:val="CodeBody"/>
      </w:pPr>
      <w:r>
        <w:t>GROUP BY</w:t>
      </w:r>
      <w:r w:rsidR="00E44F18">
        <w:t xml:space="preserve"> fname, lname, sales_target</w:t>
      </w:r>
    </w:p>
    <w:p w:rsidR="00E8720D" w:rsidRDefault="00E8720D" w:rsidP="00E8720D">
      <w:pPr>
        <w:pStyle w:val="CodeBody"/>
      </w:pPr>
      <w:r>
        <w:t>-- complete the following line</w:t>
      </w:r>
    </w:p>
    <w:p w:rsidR="00E44F18" w:rsidRDefault="00E8720D" w:rsidP="00E8720D">
      <w:pPr>
        <w:pStyle w:val="CodeLast"/>
      </w:pPr>
      <w:r>
        <w:t>HAVING ?????? &gt; ???????????</w:t>
      </w:r>
    </w:p>
    <w:p w:rsidR="00AB2E85" w:rsidRDefault="00AB2E85" w:rsidP="00AB2E85">
      <w:r>
        <w:lastRenderedPageBreak/>
        <w:t>If you do it right then the results should look like the following (4 rows, 4 columns):</w:t>
      </w:r>
    </w:p>
    <w:p w:rsidR="00E8720D" w:rsidRDefault="00E8720D" w:rsidP="00E8720D">
      <w:pPr>
        <w:pStyle w:val="CodeFirst"/>
        <w:spacing w:before="0"/>
      </w:pPr>
      <w:r>
        <w:t>fname      lname      sales    Sales</w:t>
      </w:r>
    </w:p>
    <w:p w:rsidR="00E8720D" w:rsidRDefault="00E8720D" w:rsidP="00E8720D">
      <w:pPr>
        <w:pStyle w:val="CodeFirst"/>
        <w:spacing w:before="0"/>
      </w:pPr>
      <w:r>
        <w:t xml:space="preserve">                      target   achieved</w:t>
      </w:r>
    </w:p>
    <w:p w:rsidR="00E8720D" w:rsidRDefault="00E8720D" w:rsidP="00E8720D">
      <w:pPr>
        <w:pStyle w:val="CodeBody"/>
      </w:pPr>
      <w:r>
        <w:t>---------- ---------- ------</w:t>
      </w:r>
      <w:r w:rsidR="00AB2E85">
        <w:t>-- -------</w:t>
      </w:r>
      <w:r>
        <w:t xml:space="preserve"> </w:t>
      </w:r>
    </w:p>
    <w:p w:rsidR="00E44F18" w:rsidRDefault="00E44F18" w:rsidP="00E8720D">
      <w:pPr>
        <w:pStyle w:val="CodeBody"/>
      </w:pPr>
      <w:r>
        <w:t>Alan       Brick      9.00     8</w:t>
      </w:r>
    </w:p>
    <w:p w:rsidR="00E44F18" w:rsidRDefault="00E44F18" w:rsidP="00E8720D">
      <w:pPr>
        <w:pStyle w:val="CodeBody"/>
      </w:pPr>
      <w:r>
        <w:t>Billy      Custard    14.00    0</w:t>
      </w:r>
    </w:p>
    <w:p w:rsidR="00E44F18" w:rsidRDefault="00E44F18" w:rsidP="00E8720D">
      <w:pPr>
        <w:pStyle w:val="CodeBody"/>
      </w:pPr>
      <w:r>
        <w:t>Chris      Digger     7.00     0</w:t>
      </w:r>
    </w:p>
    <w:p w:rsidR="00E44F18" w:rsidRDefault="00E44F18" w:rsidP="00E8720D">
      <w:pPr>
        <w:pStyle w:val="CodeLast"/>
      </w:pPr>
      <w:r>
        <w:t>Dick       Ernst      11.00    0</w:t>
      </w:r>
    </w:p>
    <w:p w:rsidR="00CD7C6C" w:rsidRDefault="00AB2E85" w:rsidP="00CD7C6C">
      <w:pPr>
        <w:rPr>
          <w:b/>
        </w:rPr>
      </w:pPr>
      <w:r>
        <w:rPr>
          <w:b/>
        </w:rPr>
        <w:t>Exercise 7</w:t>
      </w:r>
    </w:p>
    <w:p w:rsidR="00AB2E85" w:rsidRDefault="00AB2E85" w:rsidP="00AB2E85">
      <w:r>
        <w:t>The following line from the result set catches your eye</w:t>
      </w:r>
    </w:p>
    <w:p w:rsidR="00AB2E85" w:rsidRDefault="00AB2E85" w:rsidP="00AB2E85">
      <w:pPr>
        <w:pStyle w:val="CodeFirst"/>
        <w:spacing w:before="0"/>
      </w:pPr>
      <w:r>
        <w:t>fname      lname      sales    Sales</w:t>
      </w:r>
    </w:p>
    <w:p w:rsidR="00AB2E85" w:rsidRDefault="00AB2E85" w:rsidP="00AB2E85">
      <w:pPr>
        <w:pStyle w:val="CodeFirst"/>
        <w:spacing w:before="0"/>
      </w:pPr>
      <w:r>
        <w:t xml:space="preserve">                      target   achieved</w:t>
      </w:r>
    </w:p>
    <w:p w:rsidR="00AB2E85" w:rsidRDefault="00AB2E85" w:rsidP="00AB2E85">
      <w:pPr>
        <w:pStyle w:val="CodeBody"/>
      </w:pPr>
      <w:r>
        <w:t xml:space="preserve">---------- ---------- -------- ------- </w:t>
      </w:r>
    </w:p>
    <w:p w:rsidR="00AB2E85" w:rsidRDefault="00AB2E85" w:rsidP="00AB2E85">
      <w:pPr>
        <w:pStyle w:val="CodeLast"/>
      </w:pPr>
      <w:r>
        <w:t>Alan       Brick      9.00     8</w:t>
      </w:r>
    </w:p>
    <w:p w:rsidR="00AB2E85" w:rsidRDefault="00AB2E85" w:rsidP="00AB2E85">
      <w:r>
        <w:t>What business decision can you sensibly make given that you know what the underlying SQL is doing?</w:t>
      </w:r>
    </w:p>
    <w:p w:rsidR="00AB2E85" w:rsidRDefault="00AB2E85" w:rsidP="00AB2E85">
      <w:r>
        <w:t>Is it safe to assume Alan is just under target and will exceed it with the next sale?</w:t>
      </w:r>
    </w:p>
    <w:p w:rsidR="00AB2E85" w:rsidRDefault="00AB2E85" w:rsidP="00AB2E85">
      <w:r>
        <w:t>What you must consider is this: If there are 2 salespeople both called Alan Brick, will they get:</w:t>
      </w:r>
    </w:p>
    <w:p w:rsidR="00AB2E85" w:rsidRDefault="00AB2E85" w:rsidP="00AB2E85">
      <w:pPr>
        <w:pStyle w:val="ListParagraph"/>
        <w:numPr>
          <w:ilvl w:val="0"/>
          <w:numId w:val="32"/>
        </w:numPr>
      </w:pPr>
      <w:r>
        <w:t xml:space="preserve">A row each in the output </w:t>
      </w:r>
    </w:p>
    <w:p w:rsidR="00AB2E85" w:rsidRDefault="00AB2E85" w:rsidP="00AB2E85">
      <w:r>
        <w:t xml:space="preserve">   or</w:t>
      </w:r>
    </w:p>
    <w:p w:rsidR="00AB2E85" w:rsidRDefault="00AB2E85" w:rsidP="00AB2E85">
      <w:pPr>
        <w:pStyle w:val="ListParagraph"/>
        <w:numPr>
          <w:ilvl w:val="0"/>
          <w:numId w:val="32"/>
        </w:numPr>
      </w:pPr>
      <w:r>
        <w:t>Be put in the same bucket, giving us one row in the output representing all people called 'Alan Brick'?</w:t>
      </w:r>
    </w:p>
    <w:p w:rsidR="00AB2E85" w:rsidRDefault="00AB2E85" w:rsidP="00AB2E85">
      <w:r>
        <w:t>Please decide now. Make a decision. Don't worry if it is wrong.</w:t>
      </w:r>
    </w:p>
    <w:p w:rsidR="00AB2E85" w:rsidRDefault="00AB2E85" w:rsidP="00AB2E85">
      <w:r>
        <w:t>When you’ve made your decision</w:t>
      </w:r>
      <w:r w:rsidRPr="00AB2E85">
        <w:t xml:space="preserve"> </w:t>
      </w:r>
      <w:r>
        <w:t xml:space="preserve">look on the next </w:t>
      </w:r>
      <w:r w:rsidRPr="00AB2E85">
        <w:t>page to see the answer.</w:t>
      </w:r>
    </w:p>
    <w:p w:rsidR="00AB2E85" w:rsidRDefault="00AB2E85">
      <w:pPr>
        <w:keepLines w:val="0"/>
        <w:spacing w:before="0" w:after="0" w:line="240" w:lineRule="auto"/>
        <w:ind w:left="0"/>
        <w:jc w:val="left"/>
      </w:pPr>
      <w:r>
        <w:br w:type="page"/>
      </w:r>
    </w:p>
    <w:p w:rsidR="00AB2E85" w:rsidRDefault="00AB2E85" w:rsidP="00AB2E85">
      <w:r>
        <w:lastRenderedPageBreak/>
        <w:t>The answer is neither!!</w:t>
      </w:r>
    </w:p>
    <w:p w:rsidR="00AB2E85" w:rsidRDefault="00AB2E85" w:rsidP="00AB2E85">
      <w:r>
        <w:t>If two salespeople called Alan Brick had the SAME sales_target then they would be treated as 1 person and there would be one 'Alan Brick' row showing the result of their combined performance</w:t>
      </w:r>
    </w:p>
    <w:p w:rsidR="00AB2E85" w:rsidRDefault="00AB2E85" w:rsidP="00AB2E85">
      <w:r>
        <w:t>Remember the grouping is by fname, lname, &amp; SALES_TARGET, not just by name(s).</w:t>
      </w:r>
    </w:p>
    <w:p w:rsidR="00AB2E85" w:rsidRDefault="00AB2E85" w:rsidP="00AB2E85">
      <w:r>
        <w:t xml:space="preserve">The problem is that the query does not contain emp_no. You might say it does, but it doesn’t. It's appearance in the ON clause to make the correct JOIN is a complete irrelevance with regard to the GROUP BY. </w:t>
      </w:r>
    </w:p>
    <w:p w:rsidR="00AB2E85" w:rsidRDefault="00AB2E85" w:rsidP="00AB2E85">
      <w:r>
        <w:t>So making the following change to the GROUP BY of the query ensures that each 'Alan Brick' gets his own row, even if they have the same sales_target.</w:t>
      </w:r>
    </w:p>
    <w:p w:rsidR="00094D42" w:rsidRDefault="00094D42" w:rsidP="00AB2E85">
      <w:pPr>
        <w:pStyle w:val="CodeFirst"/>
      </w:pPr>
      <w:r>
        <w:t xml:space="preserve">SELECT </w:t>
      </w:r>
      <w:r w:rsidR="00AB2E85">
        <w:t>fname,</w:t>
      </w:r>
      <w:r>
        <w:t xml:space="preserve"> </w:t>
      </w:r>
      <w:r w:rsidR="00AB2E85">
        <w:t>lname,</w:t>
      </w:r>
      <w:r>
        <w:t xml:space="preserve"> sales_target,</w:t>
      </w:r>
    </w:p>
    <w:p w:rsidR="00AB2E85" w:rsidRDefault="00AB2E85" w:rsidP="00094D42">
      <w:pPr>
        <w:pStyle w:val="CodeBody"/>
      </w:pPr>
      <w:r>
        <w:t>COALESCE(SUM(order_value),0) 'Sales achieved'</w:t>
      </w:r>
    </w:p>
    <w:p w:rsidR="00AB2E85" w:rsidRDefault="00AB2E85" w:rsidP="00AB2E85">
      <w:pPr>
        <w:pStyle w:val="CodeBody"/>
      </w:pPr>
      <w:r>
        <w:t>FROM salesperson SP LEFT JOIN sale S</w:t>
      </w:r>
    </w:p>
    <w:p w:rsidR="00AB2E85" w:rsidRDefault="00AB2E85" w:rsidP="00AB2E85">
      <w:pPr>
        <w:pStyle w:val="CodeBody"/>
      </w:pPr>
      <w:r>
        <w:t xml:space="preserve">  ON SP.emp_no = S.emp_no</w:t>
      </w:r>
    </w:p>
    <w:p w:rsidR="00AB2E85" w:rsidRDefault="00AB2E85" w:rsidP="00AB2E85">
      <w:pPr>
        <w:pStyle w:val="CodeBody"/>
      </w:pPr>
      <w:r>
        <w:t xml:space="preserve">WHERE </w:t>
      </w:r>
      <w:r>
        <w:tab/>
        <w:t>EXISTS</w:t>
      </w:r>
    </w:p>
    <w:p w:rsidR="00AB2E85" w:rsidRDefault="00094D42" w:rsidP="00AB2E85">
      <w:pPr>
        <w:pStyle w:val="CodeBody"/>
      </w:pPr>
      <w:r>
        <w:t xml:space="preserve">  </w:t>
      </w:r>
      <w:r w:rsidR="00AB2E85">
        <w:t>(</w:t>
      </w:r>
    </w:p>
    <w:p w:rsidR="00AB2E85" w:rsidRDefault="00094D42" w:rsidP="00AB2E85">
      <w:pPr>
        <w:pStyle w:val="CodeBody"/>
      </w:pPr>
      <w:r>
        <w:t xml:space="preserve">    </w:t>
      </w:r>
      <w:r w:rsidR="00AB2E85">
        <w:t xml:space="preserve">SELECT SUM(sales_target) </w:t>
      </w:r>
    </w:p>
    <w:p w:rsidR="00AB2E85" w:rsidRDefault="00094D42" w:rsidP="00AB2E85">
      <w:pPr>
        <w:pStyle w:val="CodeBody"/>
      </w:pPr>
      <w:r>
        <w:t xml:space="preserve">    </w:t>
      </w:r>
      <w:r w:rsidR="00AB2E85">
        <w:t>FROM salesperson</w:t>
      </w:r>
    </w:p>
    <w:p w:rsidR="00AB2E85" w:rsidRDefault="00094D42" w:rsidP="00AB2E85">
      <w:pPr>
        <w:pStyle w:val="CodeBody"/>
      </w:pPr>
      <w:r>
        <w:t xml:space="preserve">    </w:t>
      </w:r>
      <w:r w:rsidR="00AB2E85">
        <w:t>HAVING SUM(sales_target) &gt;</w:t>
      </w:r>
    </w:p>
    <w:p w:rsidR="00AB2E85" w:rsidRDefault="00094D42" w:rsidP="00AB2E85">
      <w:pPr>
        <w:pStyle w:val="CodeBody"/>
      </w:pPr>
      <w:r>
        <w:t xml:space="preserve">    </w:t>
      </w:r>
      <w:r w:rsidR="00AB2E85">
        <w:t>(</w:t>
      </w:r>
    </w:p>
    <w:p w:rsidR="00AB2E85" w:rsidRDefault="00AB2E85" w:rsidP="00AB2E85">
      <w:pPr>
        <w:pStyle w:val="CodeBody"/>
      </w:pPr>
      <w:r>
        <w:t xml:space="preserve">      SELECT SUM(order_value)</w:t>
      </w:r>
    </w:p>
    <w:p w:rsidR="00AB2E85" w:rsidRDefault="00094D42" w:rsidP="00AB2E85">
      <w:pPr>
        <w:pStyle w:val="CodeBody"/>
      </w:pPr>
      <w:r>
        <w:t xml:space="preserve">      </w:t>
      </w:r>
      <w:r w:rsidR="00AB2E85">
        <w:t>FROM sale</w:t>
      </w:r>
    </w:p>
    <w:p w:rsidR="00AB2E85" w:rsidRDefault="00094D42" w:rsidP="00AB2E85">
      <w:pPr>
        <w:pStyle w:val="CodeBody"/>
      </w:pPr>
      <w:r>
        <w:t xml:space="preserve">    </w:t>
      </w:r>
      <w:r w:rsidR="00AB2E85">
        <w:t>)</w:t>
      </w:r>
    </w:p>
    <w:p w:rsidR="00AB2E85" w:rsidRDefault="00094D42" w:rsidP="00AB2E85">
      <w:pPr>
        <w:pStyle w:val="CodeBody"/>
      </w:pPr>
      <w:r>
        <w:t xml:space="preserve">  </w:t>
      </w:r>
      <w:r w:rsidR="00AB2E85">
        <w:t>)</w:t>
      </w:r>
    </w:p>
    <w:p w:rsidR="00AB2E85" w:rsidRDefault="00AB2E85" w:rsidP="00AB2E85">
      <w:pPr>
        <w:pStyle w:val="CodeBody"/>
      </w:pPr>
      <w:r>
        <w:t>GROUP BY SP.emp_no, fname, lname, sales_target</w:t>
      </w:r>
    </w:p>
    <w:p w:rsidR="00AB2E85" w:rsidRDefault="00094D42" w:rsidP="00AB2E85">
      <w:pPr>
        <w:pStyle w:val="CodeBody"/>
      </w:pPr>
      <w:r>
        <w:t xml:space="preserve">         --------*   </w:t>
      </w:r>
      <w:r w:rsidR="00AB2E85">
        <w:t xml:space="preserve">- new column added       </w:t>
      </w:r>
    </w:p>
    <w:p w:rsidR="00AB2E85" w:rsidRDefault="00AB2E85" w:rsidP="00AB2E85">
      <w:pPr>
        <w:pStyle w:val="CodeLast"/>
      </w:pPr>
      <w:r>
        <w:t>HAVING sales_target &gt; COALESCE(SUM(order_value),0)</w:t>
      </w:r>
    </w:p>
    <w:p w:rsidR="00094D42" w:rsidRDefault="00094D42" w:rsidP="00094D42">
      <w:r>
        <w:t>The problem then is that potentially in the future the output might look like this:</w:t>
      </w:r>
    </w:p>
    <w:p w:rsidR="00094D42" w:rsidRDefault="00094D42" w:rsidP="00094D42">
      <w:pPr>
        <w:pStyle w:val="CodeFirst"/>
      </w:pPr>
      <w:r>
        <w:t xml:space="preserve">fname      lname     sales_target   Sales achieved </w:t>
      </w:r>
    </w:p>
    <w:p w:rsidR="00094D42" w:rsidRDefault="00094D42" w:rsidP="00094D42">
      <w:pPr>
        <w:pStyle w:val="CodeBody"/>
      </w:pPr>
      <w:r>
        <w:t xml:space="preserve">---------- --------- -------------- -------------- </w:t>
      </w:r>
    </w:p>
    <w:p w:rsidR="00094D42" w:rsidRDefault="00094D42" w:rsidP="00094D42">
      <w:pPr>
        <w:pStyle w:val="CodeBody"/>
      </w:pPr>
      <w:r>
        <w:t>Alan       Brick     9.00           6</w:t>
      </w:r>
    </w:p>
    <w:p w:rsidR="00094D42" w:rsidRDefault="00094D42" w:rsidP="00094D42">
      <w:pPr>
        <w:pStyle w:val="CodeBody"/>
      </w:pPr>
      <w:r>
        <w:t>Alan       Brick     9.00           2</w:t>
      </w:r>
    </w:p>
    <w:p w:rsidR="00094D42" w:rsidRDefault="00094D42" w:rsidP="00094D42">
      <w:pPr>
        <w:pStyle w:val="CodeBody"/>
      </w:pPr>
      <w:r>
        <w:t>Billy      Custard   14.00          0</w:t>
      </w:r>
    </w:p>
    <w:p w:rsidR="00094D42" w:rsidRDefault="00094D42" w:rsidP="00094D42">
      <w:pPr>
        <w:pStyle w:val="CodeBody"/>
      </w:pPr>
      <w:r>
        <w:t>Chris      Digger    7.00           0</w:t>
      </w:r>
    </w:p>
    <w:p w:rsidR="00094D42" w:rsidRDefault="00094D42" w:rsidP="00094D42">
      <w:pPr>
        <w:pStyle w:val="CodeLast"/>
      </w:pPr>
      <w:r>
        <w:t>Dick       Ernst     11.00          0</w:t>
      </w:r>
    </w:p>
    <w:p w:rsidR="00094D42" w:rsidRDefault="00094D42" w:rsidP="00094D42">
      <w:r>
        <w:t>but with no guarantee that the two 'Alan Brick' rows are anywhere near each other or even on the same page of the report.</w:t>
      </w:r>
    </w:p>
    <w:p w:rsidR="00094D42" w:rsidRDefault="00094D42" w:rsidP="00094D42">
      <w:r w:rsidRPr="00094D42">
        <w:rPr>
          <w:b/>
        </w:rPr>
        <w:t>Question</w:t>
      </w:r>
      <w:r>
        <w:t>: How would your 'users' read the above query? Would they realize that the 2 rows represent 2 different people?</w:t>
      </w:r>
    </w:p>
    <w:p w:rsidR="00094D42" w:rsidRDefault="00094D42" w:rsidP="00094D42">
      <w:r>
        <w:t>Surely if SP.emp_no is in the GROUP BY, it should be in the SELECT list,</w:t>
      </w:r>
    </w:p>
    <w:p w:rsidR="00094D42" w:rsidRDefault="00094D42" w:rsidP="00094D42">
      <w:r>
        <w:t>i.e:</w:t>
      </w:r>
    </w:p>
    <w:p w:rsidR="00094D42" w:rsidRDefault="00094D42" w:rsidP="00094D42">
      <w:pPr>
        <w:pStyle w:val="CodeFirst"/>
      </w:pPr>
      <w:r>
        <w:t xml:space="preserve">SELECT SP.emp_no, fname, lname, sales_target, </w:t>
      </w:r>
    </w:p>
    <w:p w:rsidR="00094D42" w:rsidRDefault="00094D42" w:rsidP="00094D42">
      <w:pPr>
        <w:pStyle w:val="CodeBody"/>
      </w:pPr>
      <w:r>
        <w:t xml:space="preserve">       --------*           -- column added</w:t>
      </w:r>
    </w:p>
    <w:p w:rsidR="00094D42" w:rsidRDefault="00094D42" w:rsidP="00094D42">
      <w:pPr>
        <w:pStyle w:val="CodeBody"/>
      </w:pPr>
      <w:r>
        <w:t>COALESCE(SUM(order_value),0) 'Sales achieved'</w:t>
      </w:r>
    </w:p>
    <w:p w:rsidR="00094D42" w:rsidRDefault="00094D42" w:rsidP="00094D42">
      <w:pPr>
        <w:pStyle w:val="CodeBody"/>
      </w:pPr>
      <w:r>
        <w:t>FROM salesperson SP LEFT JOIN sale S</w:t>
      </w:r>
    </w:p>
    <w:p w:rsidR="00094D42" w:rsidRDefault="00094D42" w:rsidP="00094D42">
      <w:pPr>
        <w:pStyle w:val="CodeBody"/>
      </w:pPr>
      <w:r>
        <w:t xml:space="preserve">  ON SP.emp_no = S.emp_no</w:t>
      </w:r>
    </w:p>
    <w:p w:rsidR="00094D42" w:rsidRDefault="00094D42" w:rsidP="00094D42">
      <w:pPr>
        <w:pStyle w:val="CodeBody"/>
      </w:pPr>
      <w:r>
        <w:lastRenderedPageBreak/>
        <w:t xml:space="preserve">WHERE </w:t>
      </w:r>
      <w:r>
        <w:tab/>
        <w:t>EXISTS</w:t>
      </w:r>
    </w:p>
    <w:p w:rsidR="00094D42" w:rsidRDefault="00094D42" w:rsidP="00094D42">
      <w:pPr>
        <w:pStyle w:val="CodeBody"/>
      </w:pPr>
      <w:r>
        <w:t xml:space="preserve">  (</w:t>
      </w:r>
    </w:p>
    <w:p w:rsidR="00094D42" w:rsidRDefault="00094D42" w:rsidP="00094D42">
      <w:pPr>
        <w:pStyle w:val="CodeBody"/>
      </w:pPr>
      <w:r>
        <w:t xml:space="preserve">    SELECT SUM(sales_target) </w:t>
      </w:r>
    </w:p>
    <w:p w:rsidR="00094D42" w:rsidRDefault="00094D42" w:rsidP="00094D42">
      <w:pPr>
        <w:pStyle w:val="CodeBody"/>
      </w:pPr>
      <w:r>
        <w:t xml:space="preserve">    FROM salesperson</w:t>
      </w:r>
    </w:p>
    <w:p w:rsidR="00094D42" w:rsidRDefault="00094D42" w:rsidP="00094D42">
      <w:pPr>
        <w:pStyle w:val="CodeBody"/>
      </w:pPr>
      <w:r>
        <w:t xml:space="preserve">    HAVING SUM(sales_target) &gt;</w:t>
      </w:r>
    </w:p>
    <w:p w:rsidR="00094D42" w:rsidRDefault="00094D42" w:rsidP="00094D42">
      <w:pPr>
        <w:pStyle w:val="CodeBody"/>
      </w:pPr>
      <w:r>
        <w:t xml:space="preserve">    (</w:t>
      </w:r>
    </w:p>
    <w:p w:rsidR="00094D42" w:rsidRDefault="00094D42" w:rsidP="00094D42">
      <w:pPr>
        <w:pStyle w:val="CodeBody"/>
      </w:pPr>
      <w:r>
        <w:t xml:space="preserve">        SELECT SUM(order_value)</w:t>
      </w:r>
    </w:p>
    <w:p w:rsidR="00094D42" w:rsidRDefault="00094D42" w:rsidP="00094D42">
      <w:pPr>
        <w:pStyle w:val="CodeBody"/>
      </w:pPr>
      <w:r>
        <w:t xml:space="preserve">        FROM sale</w:t>
      </w:r>
    </w:p>
    <w:p w:rsidR="00094D42" w:rsidRDefault="00094D42" w:rsidP="00094D42">
      <w:pPr>
        <w:pStyle w:val="CodeBody"/>
      </w:pPr>
      <w:r>
        <w:t xml:space="preserve">    )</w:t>
      </w:r>
    </w:p>
    <w:p w:rsidR="00094D42" w:rsidRDefault="00094D42" w:rsidP="00094D42">
      <w:pPr>
        <w:pStyle w:val="CodeBody"/>
      </w:pPr>
      <w:r>
        <w:t xml:space="preserve">  )</w:t>
      </w:r>
    </w:p>
    <w:p w:rsidR="00094D42" w:rsidRDefault="00094D42" w:rsidP="00094D42">
      <w:pPr>
        <w:pStyle w:val="CodeBody"/>
      </w:pPr>
      <w:r>
        <w:t>GROUP BY SP.emp_no, fname, lname, sales_target</w:t>
      </w:r>
    </w:p>
    <w:p w:rsidR="00094D42" w:rsidRDefault="00094D42" w:rsidP="00094D42">
      <w:pPr>
        <w:pStyle w:val="CodeLast"/>
      </w:pPr>
      <w:r>
        <w:t>HAVING sales_target &gt; COALESCE(SUM(order_value),0)</w:t>
      </w:r>
    </w:p>
    <w:p w:rsidR="00094D42" w:rsidRDefault="00094D42" w:rsidP="00094D42">
      <w:r>
        <w:t>So the output would now be (with one Alan Brick)</w:t>
      </w:r>
    </w:p>
    <w:p w:rsidR="00094D42" w:rsidRDefault="00094D42" w:rsidP="00FF2459">
      <w:pPr>
        <w:pStyle w:val="CodeFirst"/>
      </w:pPr>
      <w:r>
        <w:t xml:space="preserve">emp_no  fname   lname   </w:t>
      </w:r>
      <w:r w:rsidR="00FF2459">
        <w:t xml:space="preserve">  sales</w:t>
      </w:r>
      <w:r>
        <w:t xml:space="preserve">   </w:t>
      </w:r>
      <w:r w:rsidR="00FF2459">
        <w:t xml:space="preserve">  </w:t>
      </w:r>
      <w:r>
        <w:t xml:space="preserve">Sales </w:t>
      </w:r>
    </w:p>
    <w:p w:rsidR="00FF2459" w:rsidRDefault="00FF2459" w:rsidP="00094D42">
      <w:pPr>
        <w:pStyle w:val="CodeBody"/>
      </w:pPr>
      <w:r>
        <w:t xml:space="preserve">                          target    achieved</w:t>
      </w:r>
    </w:p>
    <w:p w:rsidR="00094D42" w:rsidRDefault="00094D42" w:rsidP="00094D42">
      <w:pPr>
        <w:pStyle w:val="CodeBody"/>
      </w:pPr>
      <w:r>
        <w:t>------- --------- ------- --------- --------</w:t>
      </w:r>
    </w:p>
    <w:p w:rsidR="00094D42" w:rsidRDefault="00094D42" w:rsidP="00094D42">
      <w:pPr>
        <w:pStyle w:val="CodeBody"/>
      </w:pPr>
      <w:r>
        <w:t xml:space="preserve">10  </w:t>
      </w:r>
      <w:r w:rsidR="00FF2459">
        <w:t xml:space="preserve"> </w:t>
      </w:r>
      <w:r>
        <w:t xml:space="preserve">   Alan    Brick     9.00      8</w:t>
      </w:r>
    </w:p>
    <w:p w:rsidR="00094D42" w:rsidRDefault="00094D42" w:rsidP="00094D42">
      <w:pPr>
        <w:pStyle w:val="CodeBody"/>
      </w:pPr>
      <w:r>
        <w:t>20      Billy   Custard   14.00     0</w:t>
      </w:r>
    </w:p>
    <w:p w:rsidR="00094D42" w:rsidRDefault="00094D42" w:rsidP="00094D42">
      <w:pPr>
        <w:pStyle w:val="CodeBody"/>
      </w:pPr>
      <w:r>
        <w:t>30      Chris   Digger    7.00      0</w:t>
      </w:r>
    </w:p>
    <w:p w:rsidR="00094D42" w:rsidRDefault="00094D42" w:rsidP="00FF2459">
      <w:pPr>
        <w:pStyle w:val="CodeLast"/>
      </w:pPr>
      <w:r>
        <w:t>40      Dick    Ernst     11.00     0</w:t>
      </w:r>
    </w:p>
    <w:p w:rsidR="00094D42" w:rsidRDefault="00094D42" w:rsidP="00094D42">
      <w:r>
        <w:t>and, if there were 2 Alan Bricks, then the output would show clearly that they are 2 different people.</w:t>
      </w:r>
    </w:p>
    <w:p w:rsidR="00FF2459" w:rsidRDefault="00FF2459" w:rsidP="00FF2459">
      <w:pPr>
        <w:pStyle w:val="CodeFirst"/>
      </w:pPr>
      <w:r>
        <w:t xml:space="preserve">emp_no  fname   lname     sales     Sales </w:t>
      </w:r>
    </w:p>
    <w:p w:rsidR="00FF2459" w:rsidRDefault="00FF2459" w:rsidP="00FF2459">
      <w:pPr>
        <w:pStyle w:val="CodeBody"/>
      </w:pPr>
      <w:r>
        <w:t xml:space="preserve">                          target    achieved</w:t>
      </w:r>
    </w:p>
    <w:p w:rsidR="00FF2459" w:rsidRDefault="00FF2459" w:rsidP="00FF2459">
      <w:pPr>
        <w:pStyle w:val="CodeBody"/>
      </w:pPr>
      <w:r>
        <w:t>------- --------- ------- --------- --------</w:t>
      </w:r>
    </w:p>
    <w:p w:rsidR="00FF2459" w:rsidRDefault="00FF2459" w:rsidP="00FF2459">
      <w:pPr>
        <w:pStyle w:val="CodeBody"/>
      </w:pPr>
      <w:r>
        <w:t>10      Alan    Brick     9.00      8</w:t>
      </w:r>
    </w:p>
    <w:p w:rsidR="00FF2459" w:rsidRDefault="00FF2459" w:rsidP="00FF2459">
      <w:pPr>
        <w:pStyle w:val="CodeBody"/>
      </w:pPr>
      <w:r>
        <w:t>20      Billy   Custard   14.00     0</w:t>
      </w:r>
    </w:p>
    <w:p w:rsidR="00FF2459" w:rsidRDefault="00FF2459" w:rsidP="00FF2459">
      <w:pPr>
        <w:pStyle w:val="CodeBody"/>
      </w:pPr>
      <w:r>
        <w:t>30      Chris   Digger    7.00      0</w:t>
      </w:r>
    </w:p>
    <w:p w:rsidR="00FF2459" w:rsidRDefault="00FF2459" w:rsidP="00FF2459">
      <w:pPr>
        <w:pStyle w:val="CodeBody"/>
      </w:pPr>
      <w:r>
        <w:t>40      Dick    Ernst     11.00     0</w:t>
      </w:r>
    </w:p>
    <w:p w:rsidR="00094D42" w:rsidRDefault="00094D42" w:rsidP="00FF2459">
      <w:pPr>
        <w:pStyle w:val="CodeBody"/>
      </w:pPr>
      <w:r>
        <w:t>90      Alan    Brick     9.00      2</w:t>
      </w:r>
    </w:p>
    <w:p w:rsidR="00FF2459" w:rsidRPr="00FF2459" w:rsidRDefault="00094D42" w:rsidP="00094D42">
      <w:pPr>
        <w:rPr>
          <w:b/>
        </w:rPr>
      </w:pPr>
      <w:r w:rsidRPr="00FF2459">
        <w:rPr>
          <w:b/>
        </w:rPr>
        <w:t xml:space="preserve">THE MORAL IS: </w:t>
      </w:r>
    </w:p>
    <w:p w:rsidR="00094D42" w:rsidRDefault="00094D42" w:rsidP="00094D42">
      <w:r>
        <w:t>"WRITE THE CORRECT 'GROUP BY' FIRST &amp; THEN COPY/PASTE INTO THE 'SELECT' LIST"</w:t>
      </w:r>
    </w:p>
    <w:p w:rsidR="00094D42" w:rsidRDefault="00094D42" w:rsidP="00094D42">
      <w:r>
        <w:t>NOT THE REVERSE as you might have surmised from earlier study/lectures.</w:t>
      </w:r>
    </w:p>
    <w:p w:rsidR="00FF2459" w:rsidRPr="00FF2459" w:rsidRDefault="00FF2459" w:rsidP="005B1CCF">
      <w:pPr>
        <w:pStyle w:val="Heading3"/>
      </w:pPr>
      <w:r w:rsidRPr="00FF2459">
        <w:t>Exercise 8</w:t>
      </w:r>
    </w:p>
    <w:p w:rsidR="00FF2459" w:rsidRDefault="00FF2459" w:rsidP="000F32BD">
      <w:pPr>
        <w:spacing w:before="0"/>
      </w:pPr>
      <w:r>
        <w:t>Can you achieve the same output as exercise 7 WITHOUT using EXISTS? You should only have to make a small change in your code.</w:t>
      </w:r>
    </w:p>
    <w:p w:rsidR="00FF2459" w:rsidRDefault="00FF2459" w:rsidP="00FF2459">
      <w:r w:rsidRPr="00FF2459">
        <w:rPr>
          <w:b/>
        </w:rPr>
        <w:t>Hint:</w:t>
      </w:r>
      <w:r>
        <w:t xml:space="preserve"> make the WHERE clause look like:</w:t>
      </w:r>
    </w:p>
    <w:p w:rsidR="00FF2459" w:rsidRDefault="00FF2459" w:rsidP="00FF2459">
      <w:pPr>
        <w:pStyle w:val="CodeSolo"/>
      </w:pPr>
      <w:r>
        <w:t>WHERE (subquery returning one number) &gt; (subquery returning another number)</w:t>
      </w:r>
    </w:p>
    <w:p w:rsidR="000F32BD" w:rsidRDefault="000F32BD" w:rsidP="000F32BD">
      <w:r w:rsidRPr="000F32BD">
        <w:rPr>
          <w:b/>
        </w:rPr>
        <w:t xml:space="preserve">WARNING: </w:t>
      </w:r>
      <w:r>
        <w:t>The solution is on the next page</w:t>
      </w:r>
    </w:p>
    <w:p w:rsidR="000F32BD" w:rsidRDefault="000F32BD">
      <w:pPr>
        <w:keepLines w:val="0"/>
        <w:spacing w:before="0" w:after="0" w:line="240" w:lineRule="auto"/>
        <w:ind w:left="0"/>
        <w:jc w:val="left"/>
      </w:pPr>
      <w:r>
        <w:br w:type="page"/>
      </w:r>
    </w:p>
    <w:p w:rsidR="000F32BD" w:rsidRDefault="000F32BD" w:rsidP="000F32BD">
      <w:pPr>
        <w:pStyle w:val="CodeFirst"/>
        <w:rPr>
          <w:noProof/>
          <w:lang w:eastAsia="en-GB"/>
        </w:rPr>
      </w:pPr>
      <w:r w:rsidRPr="000F32BD">
        <w:rPr>
          <w:noProof/>
          <w:lang w:eastAsia="en-GB"/>
        </w:rPr>
        <w:lastRenderedPageBreak/>
        <w:t>SELECT</w:t>
      </w:r>
      <w:r>
        <w:rPr>
          <w:noProof/>
          <w:lang w:eastAsia="en-GB"/>
        </w:rPr>
        <w:t xml:space="preserve"> </w:t>
      </w:r>
      <w:r w:rsidRPr="000F32BD">
        <w:rPr>
          <w:noProof/>
          <w:lang w:eastAsia="en-GB"/>
        </w:rPr>
        <w:t>SP.emp_no, fname, lname, sales_target,</w:t>
      </w:r>
    </w:p>
    <w:p w:rsidR="000F32BD" w:rsidRPr="000F32BD" w:rsidRDefault="000F32BD" w:rsidP="000F32BD">
      <w:pPr>
        <w:pStyle w:val="CodeBody"/>
        <w:rPr>
          <w:noProof/>
          <w:lang w:eastAsia="en-GB"/>
        </w:rPr>
      </w:pPr>
      <w:r>
        <w:rPr>
          <w:noProof/>
          <w:lang w:eastAsia="en-GB"/>
        </w:rPr>
        <w:t xml:space="preserve">  </w:t>
      </w:r>
      <w:r w:rsidRPr="000F32BD">
        <w:rPr>
          <w:noProof/>
          <w:lang w:eastAsia="en-GB"/>
        </w:rPr>
        <w:t>COALESCE(SUM(order_value),0) 'Sales achieved'</w:t>
      </w:r>
    </w:p>
    <w:p w:rsidR="000F32BD" w:rsidRPr="000F32BD" w:rsidRDefault="000F32BD" w:rsidP="000F32BD">
      <w:pPr>
        <w:pStyle w:val="CodeBody"/>
        <w:rPr>
          <w:noProof/>
          <w:lang w:eastAsia="en-GB"/>
        </w:rPr>
      </w:pPr>
      <w:r w:rsidRPr="000F32BD">
        <w:rPr>
          <w:noProof/>
          <w:lang w:eastAsia="en-GB"/>
        </w:rPr>
        <w:t>FROM</w:t>
      </w:r>
      <w:r>
        <w:rPr>
          <w:noProof/>
          <w:lang w:eastAsia="en-GB"/>
        </w:rPr>
        <w:t xml:space="preserve"> </w:t>
      </w:r>
      <w:r w:rsidRPr="000F32BD">
        <w:rPr>
          <w:noProof/>
          <w:lang w:eastAsia="en-GB"/>
        </w:rPr>
        <w:t>salesperson SP LEFT JOIN sale S</w:t>
      </w:r>
    </w:p>
    <w:p w:rsidR="000F32BD" w:rsidRPr="000F32BD" w:rsidRDefault="000F32BD" w:rsidP="000F32BD">
      <w:pPr>
        <w:pStyle w:val="CodeBody"/>
        <w:rPr>
          <w:noProof/>
          <w:lang w:eastAsia="en-GB"/>
        </w:rPr>
      </w:pPr>
      <w:r>
        <w:rPr>
          <w:noProof/>
          <w:lang w:eastAsia="en-GB"/>
        </w:rPr>
        <w:t xml:space="preserve">  </w:t>
      </w:r>
      <w:r w:rsidRPr="000F32BD">
        <w:rPr>
          <w:noProof/>
          <w:lang w:eastAsia="en-GB"/>
        </w:rPr>
        <w:t>ON SP.emp_no = S.emp_no</w:t>
      </w:r>
    </w:p>
    <w:p w:rsidR="000F32BD" w:rsidRPr="000F32BD" w:rsidRDefault="000F32BD" w:rsidP="000F32BD">
      <w:pPr>
        <w:pStyle w:val="CodeBody"/>
        <w:rPr>
          <w:noProof/>
          <w:lang w:eastAsia="en-GB"/>
        </w:rPr>
      </w:pPr>
      <w:r w:rsidRPr="000F32BD">
        <w:rPr>
          <w:noProof/>
          <w:lang w:eastAsia="en-GB"/>
        </w:rPr>
        <w:t>WHERE</w:t>
      </w:r>
    </w:p>
    <w:p w:rsidR="000F32BD" w:rsidRPr="000F32BD" w:rsidRDefault="000F32BD" w:rsidP="000F32BD">
      <w:pPr>
        <w:pStyle w:val="CodeBody"/>
        <w:rPr>
          <w:noProof/>
          <w:lang w:eastAsia="en-GB"/>
        </w:rPr>
      </w:pPr>
      <w:r>
        <w:rPr>
          <w:noProof/>
          <w:lang w:eastAsia="en-GB"/>
        </w:rPr>
        <w:t xml:space="preserve">  </w:t>
      </w:r>
      <w:r w:rsidRPr="000F32BD">
        <w:rPr>
          <w:noProof/>
          <w:lang w:eastAsia="en-GB"/>
        </w:rPr>
        <w:t>(SELECT sum(sales_target) FROM salesperson)</w:t>
      </w:r>
    </w:p>
    <w:p w:rsidR="000F32BD" w:rsidRPr="000F32BD" w:rsidRDefault="000F32BD" w:rsidP="000F32BD">
      <w:pPr>
        <w:pStyle w:val="CodeBody"/>
        <w:rPr>
          <w:noProof/>
          <w:lang w:eastAsia="en-GB"/>
        </w:rPr>
      </w:pPr>
      <w:r w:rsidRPr="000F32BD">
        <w:rPr>
          <w:noProof/>
          <w:lang w:eastAsia="en-GB"/>
        </w:rPr>
        <w:t xml:space="preserve">        &gt;</w:t>
      </w:r>
    </w:p>
    <w:p w:rsidR="000F32BD" w:rsidRPr="000F32BD" w:rsidRDefault="000F32BD" w:rsidP="000F32BD">
      <w:pPr>
        <w:pStyle w:val="CodeBody"/>
        <w:rPr>
          <w:noProof/>
          <w:lang w:eastAsia="en-GB"/>
        </w:rPr>
      </w:pPr>
      <w:r>
        <w:rPr>
          <w:noProof/>
          <w:lang w:eastAsia="en-GB"/>
        </w:rPr>
        <w:t xml:space="preserve">  </w:t>
      </w:r>
      <w:r w:rsidRPr="000F32BD">
        <w:rPr>
          <w:noProof/>
          <w:lang w:eastAsia="en-GB"/>
        </w:rPr>
        <w:t>(SELECT sum(order_value) FROM sale)</w:t>
      </w:r>
    </w:p>
    <w:p w:rsidR="000F32BD" w:rsidRPr="000F32BD" w:rsidRDefault="000F32BD" w:rsidP="000F32BD">
      <w:pPr>
        <w:pStyle w:val="CodeBody"/>
        <w:rPr>
          <w:noProof/>
          <w:lang w:eastAsia="en-GB"/>
        </w:rPr>
      </w:pPr>
    </w:p>
    <w:p w:rsidR="000F32BD" w:rsidRPr="000F32BD" w:rsidRDefault="000F32BD" w:rsidP="000F32BD">
      <w:pPr>
        <w:pStyle w:val="CodeBody"/>
        <w:rPr>
          <w:noProof/>
          <w:lang w:eastAsia="en-GB"/>
        </w:rPr>
      </w:pPr>
      <w:r w:rsidRPr="000F32BD">
        <w:rPr>
          <w:noProof/>
          <w:lang w:eastAsia="en-GB"/>
        </w:rPr>
        <w:t>GROUP BY SP.emp_no, fname, lname, sales_target</w:t>
      </w:r>
    </w:p>
    <w:p w:rsidR="000F32BD" w:rsidRPr="000F32BD" w:rsidRDefault="000F32BD" w:rsidP="000F32BD">
      <w:pPr>
        <w:pStyle w:val="CodeLast"/>
      </w:pPr>
      <w:r w:rsidRPr="000F32BD">
        <w:rPr>
          <w:noProof/>
          <w:lang w:eastAsia="en-GB"/>
        </w:rPr>
        <w:t>HAVING sales_target &gt; COALESCE(SUM(order_value),0)</w:t>
      </w:r>
    </w:p>
    <w:p w:rsidR="000F32BD" w:rsidRDefault="000F32BD" w:rsidP="000F32BD">
      <w:r>
        <w:t>Everyone would agree that this code is:</w:t>
      </w:r>
    </w:p>
    <w:p w:rsidR="000F32BD" w:rsidRDefault="000F32BD" w:rsidP="000F32BD">
      <w:pPr>
        <w:pStyle w:val="ListParagraph"/>
        <w:numPr>
          <w:ilvl w:val="0"/>
          <w:numId w:val="35"/>
        </w:numPr>
      </w:pPr>
      <w:r>
        <w:t>simpler to read</w:t>
      </w:r>
    </w:p>
    <w:p w:rsidR="000F32BD" w:rsidRDefault="000F32BD" w:rsidP="000F32BD">
      <w:pPr>
        <w:pStyle w:val="ListParagraph"/>
        <w:numPr>
          <w:ilvl w:val="0"/>
          <w:numId w:val="35"/>
        </w:numPr>
      </w:pPr>
      <w:r>
        <w:t>simpler to write</w:t>
      </w:r>
    </w:p>
    <w:p w:rsidR="000F32BD" w:rsidRDefault="000F32BD" w:rsidP="000F32BD">
      <w:pPr>
        <w:pStyle w:val="ListParagraph"/>
        <w:numPr>
          <w:ilvl w:val="0"/>
          <w:numId w:val="35"/>
        </w:numPr>
      </w:pPr>
      <w:r>
        <w:t>easier to maintain</w:t>
      </w:r>
    </w:p>
    <w:p w:rsidR="000F32BD" w:rsidRDefault="000F32BD" w:rsidP="000F32BD">
      <w:pPr>
        <w:pStyle w:val="ListParagraph"/>
        <w:numPr>
          <w:ilvl w:val="0"/>
          <w:numId w:val="35"/>
        </w:numPr>
      </w:pPr>
      <w:r>
        <w:t>only works because these subqueries each return a 1 row 1 column 'atomic' number.</w:t>
      </w:r>
    </w:p>
    <w:p w:rsidR="000F32BD" w:rsidRDefault="000F32BD" w:rsidP="000F32BD">
      <w:r>
        <w:t>We have NOT broken the rule of "cannot use an aggregate in a WHERE clause"; we used it in a subquery of the WHERE clause, an important distinction.</w:t>
      </w:r>
    </w:p>
    <w:p w:rsidR="000F32BD" w:rsidRDefault="000F32BD" w:rsidP="000F32BD">
      <w:r>
        <w:t>In SQL, as in life, there are many ways of achieving the same end!</w:t>
      </w:r>
    </w:p>
    <w:p w:rsidR="000F32BD" w:rsidRDefault="000F32BD" w:rsidP="000F32BD">
      <w:r>
        <w:t>As a student your question might be "which will be faster?"</w:t>
      </w:r>
    </w:p>
    <w:p w:rsidR="000F32BD" w:rsidRDefault="000F32BD" w:rsidP="000F32BD">
      <w:r>
        <w:t>The answer is there are too many factors to determine this easily, but if your DBMS has a 'show execution plan/costs' feature you could run the two together and see.</w:t>
      </w:r>
    </w:p>
    <w:p w:rsidR="000F32BD" w:rsidRDefault="000F32BD" w:rsidP="000F32BD">
      <w:r>
        <w:t>Last time we ran the code of exercise 7 and 8 alongside each other the Execution plans in SQL SERVER 200</w:t>
      </w:r>
      <w:r w:rsidR="009C7107">
        <w:t>8</w:t>
      </w:r>
      <w:r>
        <w:t xml:space="preserve"> were </w:t>
      </w:r>
      <w:r w:rsidR="00227303">
        <w:t>similar and the cost</w:t>
      </w:r>
      <w:r>
        <w:t xml:space="preserve"> of </w:t>
      </w:r>
      <w:r w:rsidR="00227303">
        <w:t>the query using EXISTS was 51% of the batch whilst the query using the WHERE clauses cost 49% of the batch which suggests there’s very little in it.</w:t>
      </w:r>
    </w:p>
    <w:p w:rsidR="005B1CCF" w:rsidRDefault="005B1CCF" w:rsidP="005B1CCF">
      <w:pPr>
        <w:pStyle w:val="Heading3"/>
      </w:pPr>
      <w:r w:rsidRPr="005B1CCF">
        <w:t>Exercise 9</w:t>
      </w:r>
    </w:p>
    <w:p w:rsidR="005B1CCF" w:rsidRDefault="005B1CCF" w:rsidP="005B1CCF">
      <w:r>
        <w:t>How do we find the names associated with the top 2 sales_target(s)?</w:t>
      </w:r>
    </w:p>
    <w:p w:rsidR="005B1CCF" w:rsidRDefault="005B1CCF" w:rsidP="005B1CCF">
      <w:r>
        <w:t>Perhaps the following would do the trick?</w:t>
      </w:r>
    </w:p>
    <w:p w:rsidR="005B1CCF" w:rsidRDefault="005B1CCF" w:rsidP="005B1CCF">
      <w:pPr>
        <w:pStyle w:val="CodeFirst"/>
      </w:pPr>
      <w:r>
        <w:t>SELECT fname, lname, sales_target</w:t>
      </w:r>
    </w:p>
    <w:p w:rsidR="005B1CCF" w:rsidRDefault="005B1CCF" w:rsidP="005B1CCF">
      <w:pPr>
        <w:pStyle w:val="CodeBody"/>
      </w:pPr>
      <w:r>
        <w:t>FROM   salesperson</w:t>
      </w:r>
    </w:p>
    <w:p w:rsidR="005B1CCF" w:rsidRDefault="005B1CCF" w:rsidP="005B1CCF">
      <w:pPr>
        <w:pStyle w:val="CodeLast"/>
      </w:pPr>
      <w:r>
        <w:t>ORDER BY sales_target DESC</w:t>
      </w:r>
    </w:p>
    <w:p w:rsidR="005B1CCF" w:rsidRPr="005B1CCF" w:rsidRDefault="005B1CCF" w:rsidP="005B1CCF"/>
    <w:p w:rsidR="005B1CCF" w:rsidRDefault="005B1CCF" w:rsidP="005B1CCF">
      <w:pPr>
        <w:pStyle w:val="CodeFirst"/>
      </w:pPr>
      <w:r>
        <w:t xml:space="preserve">fname           lname           sales_target   </w:t>
      </w:r>
    </w:p>
    <w:p w:rsidR="005B1CCF" w:rsidRDefault="005B1CCF" w:rsidP="005B1CCF">
      <w:pPr>
        <w:pStyle w:val="CodeBody"/>
      </w:pPr>
      <w:r>
        <w:t xml:space="preserve">--------------- --------------- -------------- </w:t>
      </w:r>
    </w:p>
    <w:p w:rsidR="005B1CCF" w:rsidRDefault="005B1CCF" w:rsidP="005B1CCF">
      <w:pPr>
        <w:pStyle w:val="CodeBody"/>
      </w:pPr>
      <w:r>
        <w:t>Billy           Custard         14.00</w:t>
      </w:r>
    </w:p>
    <w:p w:rsidR="005B1CCF" w:rsidRDefault="005B1CCF" w:rsidP="005B1CCF">
      <w:pPr>
        <w:pStyle w:val="CodeBody"/>
      </w:pPr>
      <w:r>
        <w:t>Fred            Goalie          13.00</w:t>
      </w:r>
    </w:p>
    <w:p w:rsidR="005B1CCF" w:rsidRDefault="005B1CCF" w:rsidP="005B1CCF">
      <w:pPr>
        <w:pStyle w:val="CodeBody"/>
      </w:pPr>
      <w:r>
        <w:t>Ernest          Flipper         12.00</w:t>
      </w:r>
    </w:p>
    <w:p w:rsidR="005B1CCF" w:rsidRDefault="005B1CCF" w:rsidP="005B1CCF">
      <w:pPr>
        <w:pStyle w:val="CodeBody"/>
      </w:pPr>
      <w:r>
        <w:t>Dick            Ernst           11.00</w:t>
      </w:r>
    </w:p>
    <w:p w:rsidR="005B1CCF" w:rsidRDefault="005B1CCF" w:rsidP="005B1CCF">
      <w:pPr>
        <w:pStyle w:val="CodeBody"/>
      </w:pPr>
      <w:r>
        <w:t>Alan            Brick           9.00</w:t>
      </w:r>
    </w:p>
    <w:p w:rsidR="005B1CCF" w:rsidRDefault="005B1CCF" w:rsidP="005B1CCF">
      <w:pPr>
        <w:pStyle w:val="CodeLast"/>
      </w:pPr>
      <w:r>
        <w:t>Chris           Digger          7.00</w:t>
      </w:r>
    </w:p>
    <w:p w:rsidR="005B1CCF" w:rsidRDefault="005B1CCF" w:rsidP="005B1CCF">
      <w:r>
        <w:t>That does it. Just read the top 2 rows from the output of 6 rows.</w:t>
      </w:r>
    </w:p>
    <w:p w:rsidR="005B1CCF" w:rsidRDefault="005B1CCF" w:rsidP="005B1CCF">
      <w:r>
        <w:t>However, this is somewhat inefficient if you had 600/6000/60000 rows.</w:t>
      </w:r>
    </w:p>
    <w:p w:rsidR="005B1CCF" w:rsidRDefault="005B1CCF" w:rsidP="005B1CCF">
      <w:r>
        <w:lastRenderedPageBreak/>
        <w:t xml:space="preserve">Here’s a nice SQL Server solution: </w:t>
      </w:r>
    </w:p>
    <w:p w:rsidR="005B1CCF" w:rsidRDefault="005B1CCF" w:rsidP="005B1CCF">
      <w:pPr>
        <w:pStyle w:val="CodeFirst"/>
      </w:pPr>
      <w:r>
        <w:t xml:space="preserve">SELECT TOP 2 </w:t>
      </w:r>
      <w:r>
        <w:tab/>
        <w:t>fname, lname, sales_target</w:t>
      </w:r>
    </w:p>
    <w:p w:rsidR="005B1CCF" w:rsidRDefault="005B1CCF" w:rsidP="005B1CCF">
      <w:pPr>
        <w:pStyle w:val="CodeBody"/>
      </w:pPr>
      <w:r>
        <w:t xml:space="preserve">FROM </w:t>
      </w:r>
      <w:r>
        <w:tab/>
      </w:r>
      <w:r>
        <w:tab/>
        <w:t>salesperson</w:t>
      </w:r>
    </w:p>
    <w:p w:rsidR="005B1CCF" w:rsidRDefault="005B1CCF" w:rsidP="005B1CCF">
      <w:pPr>
        <w:pStyle w:val="CodeLast"/>
      </w:pPr>
      <w:r>
        <w:t>ORDER BY</w:t>
      </w:r>
      <w:r>
        <w:tab/>
        <w:t>sales_target DESC</w:t>
      </w:r>
    </w:p>
    <w:p w:rsidR="005B1CCF" w:rsidRDefault="005B1CCF" w:rsidP="005B1CCF"/>
    <w:p w:rsidR="005B1CCF" w:rsidRDefault="005B1CCF" w:rsidP="005B1CCF">
      <w:pPr>
        <w:pStyle w:val="CodeFirst"/>
      </w:pPr>
      <w:r>
        <w:t xml:space="preserve">fname           lname           sales_target   </w:t>
      </w:r>
    </w:p>
    <w:p w:rsidR="005B1CCF" w:rsidRDefault="005B1CCF" w:rsidP="005B1CCF">
      <w:pPr>
        <w:pStyle w:val="CodeBody"/>
      </w:pPr>
      <w:r>
        <w:t xml:space="preserve">--------------- --------------- -------------- </w:t>
      </w:r>
    </w:p>
    <w:p w:rsidR="005B1CCF" w:rsidRDefault="005B1CCF" w:rsidP="005B1CCF">
      <w:pPr>
        <w:pStyle w:val="CodeBody"/>
      </w:pPr>
      <w:r>
        <w:t>Billy           Custard         14.00</w:t>
      </w:r>
    </w:p>
    <w:p w:rsidR="005B1CCF" w:rsidRDefault="005B1CCF" w:rsidP="005B1CCF">
      <w:pPr>
        <w:pStyle w:val="CodeLast"/>
      </w:pPr>
      <w:r>
        <w:t>Fred            Goalie          13.00</w:t>
      </w:r>
    </w:p>
    <w:p w:rsidR="005B1CCF" w:rsidRDefault="005B1CCF" w:rsidP="005B1CCF">
      <w:r>
        <w:t>But what if there was another person who also had a target of 13, could I get them as well?</w:t>
      </w:r>
    </w:p>
    <w:p w:rsidR="005B1CCF" w:rsidRDefault="005B1CCF" w:rsidP="005B1CCF">
      <w:r>
        <w:t xml:space="preserve">Yes, via 'with ties'.  </w:t>
      </w:r>
    </w:p>
    <w:p w:rsidR="005B1CCF" w:rsidRDefault="005B1CCF" w:rsidP="005B1CCF">
      <w:pPr>
        <w:pStyle w:val="CodeFirst"/>
      </w:pPr>
      <w:r>
        <w:t>SELECT TOP 2 WITH TIES fname, lname, sales_target</w:t>
      </w:r>
    </w:p>
    <w:p w:rsidR="005B1CCF" w:rsidRDefault="005B1CCF" w:rsidP="005B1CCF">
      <w:pPr>
        <w:pStyle w:val="CodeBody"/>
      </w:pPr>
      <w:r>
        <w:t>FROM salesperson</w:t>
      </w:r>
    </w:p>
    <w:p w:rsidR="005B1CCF" w:rsidRDefault="005B1CCF" w:rsidP="005B1CCF">
      <w:pPr>
        <w:pStyle w:val="CodeBody"/>
      </w:pPr>
      <w:r>
        <w:t>ORDER BY sales_target DESC</w:t>
      </w:r>
    </w:p>
    <w:p w:rsidR="005B1CCF" w:rsidRDefault="005B1CCF" w:rsidP="005B1CCF">
      <w:pPr>
        <w:pStyle w:val="CodeBody"/>
      </w:pPr>
    </w:p>
    <w:p w:rsidR="005B1CCF" w:rsidRDefault="005B1CCF" w:rsidP="005B1CCF">
      <w:pPr>
        <w:pStyle w:val="CodeBody"/>
      </w:pPr>
      <w:r>
        <w:t>-- You can base your question on percentages:</w:t>
      </w:r>
    </w:p>
    <w:p w:rsidR="005B1CCF" w:rsidRDefault="005B1CCF" w:rsidP="005B1CCF">
      <w:pPr>
        <w:pStyle w:val="CodeBody"/>
      </w:pPr>
    </w:p>
    <w:p w:rsidR="005B1CCF" w:rsidRDefault="005B1CCF" w:rsidP="005B1CCF">
      <w:pPr>
        <w:pStyle w:val="CodeBody"/>
      </w:pPr>
      <w:r>
        <w:t>SELECT TOP 35 PERCENT WITH TIES fname, lname, sales_target</w:t>
      </w:r>
    </w:p>
    <w:p w:rsidR="005B1CCF" w:rsidRDefault="005B1CCF" w:rsidP="005B1CCF">
      <w:pPr>
        <w:pStyle w:val="CodeBody"/>
      </w:pPr>
      <w:r>
        <w:t>FROM salesperson</w:t>
      </w:r>
    </w:p>
    <w:p w:rsidR="005B1CCF" w:rsidRDefault="005B1CCF" w:rsidP="005B1CCF">
      <w:pPr>
        <w:pStyle w:val="CodeLast"/>
      </w:pPr>
      <w:r>
        <w:t>ORDER BY sales_target DESC</w:t>
      </w:r>
    </w:p>
    <w:p w:rsidR="006E5457" w:rsidRPr="00DC5AA7" w:rsidRDefault="003D528B" w:rsidP="00DC5AA7">
      <w:pPr>
        <w:keepLines w:val="0"/>
        <w:spacing w:before="0" w:after="0" w:line="240" w:lineRule="auto"/>
        <w:ind w:left="0"/>
        <w:jc w:val="left"/>
        <w:rPr>
          <w:rFonts w:cs="Arial"/>
          <w:b/>
          <w:bCs/>
          <w:szCs w:val="26"/>
        </w:rPr>
      </w:pPr>
      <w:r>
        <w:br w:type="page"/>
      </w:r>
    </w:p>
    <w:p w:rsidR="006E5457" w:rsidRDefault="006E5457" w:rsidP="00027480"/>
    <w:sectPr w:rsidR="006E5457" w:rsidSect="00A06AE7">
      <w:headerReference w:type="even" r:id="rId14"/>
      <w:headerReference w:type="default" r:id="rId15"/>
      <w:footerReference w:type="even" r:id="rId16"/>
      <w:footerReference w:type="default" r:id="rId17"/>
      <w:headerReference w:type="first" r:id="rId18"/>
      <w:footerReference w:type="first" r:id="rId19"/>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59C" w:rsidRDefault="00DC659C">
      <w:r>
        <w:separator/>
      </w:r>
    </w:p>
  </w:endnote>
  <w:endnote w:type="continuationSeparator" w:id="0">
    <w:p w:rsidR="00DC659C" w:rsidRDefault="00DC6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9" w:rsidRDefault="001F64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9" w:rsidRDefault="001F64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9" w:rsidRDefault="001F6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59C" w:rsidRDefault="00DC659C">
      <w:r>
        <w:separator/>
      </w:r>
    </w:p>
  </w:footnote>
  <w:footnote w:type="continuationSeparator" w:id="0">
    <w:p w:rsidR="00DC659C" w:rsidRDefault="00DC6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9" w:rsidRDefault="001F64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9" w:rsidRDefault="001F64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9" w:rsidRDefault="001F64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8AC88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951107F"/>
    <w:multiLevelType w:val="hybridMultilevel"/>
    <w:tmpl w:val="18D89824"/>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
    <w:nsid w:val="0A812822"/>
    <w:multiLevelType w:val="hybridMultilevel"/>
    <w:tmpl w:val="E8D61D28"/>
    <w:lvl w:ilvl="0" w:tplc="BF329B22">
      <w:start w:val="1"/>
      <w:numFmt w:val="upp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
    <w:nsid w:val="0E01669D"/>
    <w:multiLevelType w:val="hybridMultilevel"/>
    <w:tmpl w:val="B082F464"/>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5">
    <w:nsid w:val="124D5155"/>
    <w:multiLevelType w:val="hybridMultilevel"/>
    <w:tmpl w:val="FB08F682"/>
    <w:lvl w:ilvl="0" w:tplc="DFB60E94">
      <w:start w:val="1"/>
      <w:numFmt w:val="lowerRoman"/>
      <w:pStyle w:val="SubStep"/>
      <w:lvlText w:val="%1."/>
      <w:lvlJc w:val="right"/>
      <w:pPr>
        <w:tabs>
          <w:tab w:val="num" w:pos="1260"/>
        </w:tabs>
        <w:ind w:left="1260" w:hanging="180"/>
      </w:pPr>
      <w:rPr>
        <w:rFonts w:ascii="Arial" w:hAnsi="Arial" w:hint="default"/>
        <w:caps w:val="0"/>
        <w:strike w:val="0"/>
        <w:dstrike w:val="0"/>
        <w:vanish w:val="0"/>
        <w:color w:val="auto"/>
        <w:spacing w:val="0"/>
        <w:w w:val="100"/>
        <w:kern w:val="2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2088"/>
        </w:tabs>
        <w:ind w:left="2088" w:hanging="360"/>
      </w:pPr>
      <w:rPr>
        <w:rFonts w:ascii="Wingdings" w:hAnsi="Wingdings" w:hint="default"/>
        <w:position w:val="-4"/>
        <w:sz w:val="32"/>
      </w:rPr>
    </w:lvl>
    <w:lvl w:ilvl="2" w:tplc="2604E68A">
      <w:start w:val="1"/>
      <w:numFmt w:val="lowerRoman"/>
      <w:pStyle w:val="SubStep"/>
      <w:lvlText w:val="%3."/>
      <w:lvlJc w:val="right"/>
      <w:pPr>
        <w:tabs>
          <w:tab w:val="num" w:pos="2808"/>
        </w:tabs>
        <w:ind w:left="2808" w:hanging="180"/>
      </w:pPr>
    </w:lvl>
    <w:lvl w:ilvl="3" w:tplc="FFFFFFFF" w:tentative="1">
      <w:start w:val="1"/>
      <w:numFmt w:val="decimal"/>
      <w:lvlText w:val="%4."/>
      <w:lvlJc w:val="left"/>
      <w:pPr>
        <w:tabs>
          <w:tab w:val="num" w:pos="3528"/>
        </w:tabs>
        <w:ind w:left="3528" w:hanging="360"/>
      </w:pPr>
    </w:lvl>
    <w:lvl w:ilvl="4" w:tplc="FFFFFFFF" w:tentative="1">
      <w:start w:val="1"/>
      <w:numFmt w:val="lowerLetter"/>
      <w:lvlText w:val="%5."/>
      <w:lvlJc w:val="left"/>
      <w:pPr>
        <w:tabs>
          <w:tab w:val="num" w:pos="4248"/>
        </w:tabs>
        <w:ind w:left="4248" w:hanging="360"/>
      </w:pPr>
    </w:lvl>
    <w:lvl w:ilvl="5" w:tplc="FFFFFFFF" w:tentative="1">
      <w:start w:val="1"/>
      <w:numFmt w:val="lowerRoman"/>
      <w:lvlText w:val="%6."/>
      <w:lvlJc w:val="right"/>
      <w:pPr>
        <w:tabs>
          <w:tab w:val="num" w:pos="4968"/>
        </w:tabs>
        <w:ind w:left="4968" w:hanging="180"/>
      </w:pPr>
    </w:lvl>
    <w:lvl w:ilvl="6" w:tplc="FFFFFFFF" w:tentative="1">
      <w:start w:val="1"/>
      <w:numFmt w:val="decimal"/>
      <w:lvlText w:val="%7."/>
      <w:lvlJc w:val="left"/>
      <w:pPr>
        <w:tabs>
          <w:tab w:val="num" w:pos="5688"/>
        </w:tabs>
        <w:ind w:left="5688" w:hanging="360"/>
      </w:pPr>
    </w:lvl>
    <w:lvl w:ilvl="7" w:tplc="FFFFFFFF" w:tentative="1">
      <w:start w:val="1"/>
      <w:numFmt w:val="lowerLetter"/>
      <w:lvlText w:val="%8."/>
      <w:lvlJc w:val="left"/>
      <w:pPr>
        <w:tabs>
          <w:tab w:val="num" w:pos="6408"/>
        </w:tabs>
        <w:ind w:left="6408" w:hanging="360"/>
      </w:pPr>
    </w:lvl>
    <w:lvl w:ilvl="8" w:tplc="FFFFFFFF" w:tentative="1">
      <w:start w:val="1"/>
      <w:numFmt w:val="lowerRoman"/>
      <w:lvlText w:val="%9."/>
      <w:lvlJc w:val="right"/>
      <w:pPr>
        <w:tabs>
          <w:tab w:val="num" w:pos="7128"/>
        </w:tabs>
        <w:ind w:left="7128" w:hanging="180"/>
      </w:pPr>
    </w:lvl>
  </w:abstractNum>
  <w:abstractNum w:abstractNumId="6">
    <w:nsid w:val="19FB55A2"/>
    <w:multiLevelType w:val="hybridMultilevel"/>
    <w:tmpl w:val="EB08109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1C093784"/>
    <w:multiLevelType w:val="hybridMultilevel"/>
    <w:tmpl w:val="2B70EE84"/>
    <w:lvl w:ilvl="0" w:tplc="08090001">
      <w:start w:val="1"/>
      <w:numFmt w:val="bullet"/>
      <w:lvlText w:val=""/>
      <w:lvlJc w:val="left"/>
      <w:pPr>
        <w:ind w:left="1077" w:hanging="360"/>
      </w:pPr>
      <w:rPr>
        <w:rFonts w:ascii="Symbol" w:hAnsi="Symbol" w:hint="default"/>
      </w:rPr>
    </w:lvl>
    <w:lvl w:ilvl="1" w:tplc="C0506B0C">
      <w:numFmt w:val="bullet"/>
      <w:lvlText w:val=""/>
      <w:lvlJc w:val="left"/>
      <w:pPr>
        <w:ind w:left="1977" w:hanging="540"/>
      </w:pPr>
      <w:rPr>
        <w:rFonts w:ascii="Wingdings" w:eastAsia="Times New Roman" w:hAnsi="Wingdings" w:cs="Times New Roman"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nsid w:val="1E02657F"/>
    <w:multiLevelType w:val="hybridMultilevel"/>
    <w:tmpl w:val="54467B0A"/>
    <w:lvl w:ilvl="0" w:tplc="8730C5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nsid w:val="1E86237C"/>
    <w:multiLevelType w:val="hybridMultilevel"/>
    <w:tmpl w:val="1896A5F0"/>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0">
    <w:nsid w:val="2132227E"/>
    <w:multiLevelType w:val="hybridMultilevel"/>
    <w:tmpl w:val="C520E1D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nsid w:val="248E0B4B"/>
    <w:multiLevelType w:val="multilevel"/>
    <w:tmpl w:val="803620D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7FD5538"/>
    <w:multiLevelType w:val="hybridMultilevel"/>
    <w:tmpl w:val="9242864C"/>
    <w:lvl w:ilvl="0" w:tplc="C674099A">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3">
    <w:nsid w:val="29AD7C1C"/>
    <w:multiLevelType w:val="hybridMultilevel"/>
    <w:tmpl w:val="1DA0ED1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C8673E"/>
    <w:multiLevelType w:val="hybridMultilevel"/>
    <w:tmpl w:val="CA944CAA"/>
    <w:lvl w:ilvl="0" w:tplc="0E36AF84">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nsid w:val="339B7941"/>
    <w:multiLevelType w:val="hybridMultilevel"/>
    <w:tmpl w:val="EB104826"/>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6">
    <w:nsid w:val="3B9F0E93"/>
    <w:multiLevelType w:val="hybridMultilevel"/>
    <w:tmpl w:val="3FEC8A60"/>
    <w:lvl w:ilvl="0" w:tplc="DFA0BC46">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7">
    <w:nsid w:val="3C066607"/>
    <w:multiLevelType w:val="multilevel"/>
    <w:tmpl w:val="A0F2F77C"/>
    <w:lvl w:ilvl="0">
      <w:start w:val="1"/>
      <w:numFmt w:val="decimal"/>
      <w:lvlText w:val="%1."/>
      <w:lvlJc w:val="left"/>
      <w:pPr>
        <w:tabs>
          <w:tab w:val="num" w:pos="1259"/>
        </w:tabs>
        <w:ind w:left="1259" w:hanging="360"/>
      </w:pPr>
    </w:lvl>
    <w:lvl w:ilvl="1">
      <w:start w:val="1"/>
      <w:numFmt w:val="lowerLetter"/>
      <w:lvlText w:val="%2."/>
      <w:lvlJc w:val="left"/>
      <w:pPr>
        <w:tabs>
          <w:tab w:val="num" w:pos="1979"/>
        </w:tabs>
        <w:ind w:left="1979" w:hanging="360"/>
      </w:pPr>
    </w:lvl>
    <w:lvl w:ilvl="2">
      <w:start w:val="1"/>
      <w:numFmt w:val="lowerRoman"/>
      <w:lvlText w:val="%3."/>
      <w:lvlJc w:val="right"/>
      <w:pPr>
        <w:tabs>
          <w:tab w:val="num" w:pos="2699"/>
        </w:tabs>
        <w:ind w:left="2699" w:hanging="180"/>
      </w:pPr>
    </w:lvl>
    <w:lvl w:ilvl="3">
      <w:start w:val="1"/>
      <w:numFmt w:val="decimal"/>
      <w:lvlText w:val="%4."/>
      <w:lvlJc w:val="left"/>
      <w:pPr>
        <w:tabs>
          <w:tab w:val="num" w:pos="3419"/>
        </w:tabs>
        <w:ind w:left="3419" w:hanging="360"/>
      </w:pPr>
    </w:lvl>
    <w:lvl w:ilvl="4">
      <w:start w:val="1"/>
      <w:numFmt w:val="lowerLetter"/>
      <w:lvlText w:val="%5."/>
      <w:lvlJc w:val="left"/>
      <w:pPr>
        <w:tabs>
          <w:tab w:val="num" w:pos="4139"/>
        </w:tabs>
        <w:ind w:left="4139" w:hanging="360"/>
      </w:pPr>
    </w:lvl>
    <w:lvl w:ilvl="5">
      <w:start w:val="1"/>
      <w:numFmt w:val="lowerRoman"/>
      <w:lvlText w:val="%6."/>
      <w:lvlJc w:val="right"/>
      <w:pPr>
        <w:tabs>
          <w:tab w:val="num" w:pos="4859"/>
        </w:tabs>
        <w:ind w:left="4859" w:hanging="180"/>
      </w:pPr>
    </w:lvl>
    <w:lvl w:ilvl="6">
      <w:start w:val="1"/>
      <w:numFmt w:val="decimal"/>
      <w:lvlText w:val="%7."/>
      <w:lvlJc w:val="left"/>
      <w:pPr>
        <w:tabs>
          <w:tab w:val="num" w:pos="5579"/>
        </w:tabs>
        <w:ind w:left="5579" w:hanging="360"/>
      </w:pPr>
    </w:lvl>
    <w:lvl w:ilvl="7">
      <w:start w:val="1"/>
      <w:numFmt w:val="lowerLetter"/>
      <w:lvlText w:val="%8."/>
      <w:lvlJc w:val="left"/>
      <w:pPr>
        <w:tabs>
          <w:tab w:val="num" w:pos="6299"/>
        </w:tabs>
        <w:ind w:left="6299" w:hanging="360"/>
      </w:pPr>
    </w:lvl>
    <w:lvl w:ilvl="8">
      <w:start w:val="1"/>
      <w:numFmt w:val="lowerRoman"/>
      <w:lvlText w:val="%9."/>
      <w:lvlJc w:val="right"/>
      <w:pPr>
        <w:tabs>
          <w:tab w:val="num" w:pos="7019"/>
        </w:tabs>
        <w:ind w:left="7019" w:hanging="180"/>
      </w:pPr>
    </w:lvl>
  </w:abstractNum>
  <w:abstractNum w:abstractNumId="18">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BC167AA"/>
    <w:multiLevelType w:val="hybridMultilevel"/>
    <w:tmpl w:val="79F42CE4"/>
    <w:lvl w:ilvl="0" w:tplc="08090001">
      <w:start w:val="1"/>
      <w:numFmt w:val="bullet"/>
      <w:lvlText w:val=""/>
      <w:lvlJc w:val="left"/>
      <w:pPr>
        <w:tabs>
          <w:tab w:val="num" w:pos="1227"/>
        </w:tabs>
        <w:ind w:left="1227" w:hanging="363"/>
      </w:pPr>
      <w:rPr>
        <w:rFonts w:ascii="Symbol" w:hAnsi="Symbol" w:hint="default"/>
        <w:b w:val="0"/>
      </w:rPr>
    </w:lvl>
    <w:lvl w:ilvl="1" w:tplc="08090019">
      <w:start w:val="1"/>
      <w:numFmt w:val="lowerLetter"/>
      <w:lvlText w:val="%2."/>
      <w:lvlJc w:val="left"/>
      <w:pPr>
        <w:tabs>
          <w:tab w:val="num" w:pos="1765"/>
        </w:tabs>
        <w:ind w:left="1765" w:hanging="360"/>
      </w:pPr>
    </w:lvl>
    <w:lvl w:ilvl="2" w:tplc="0809001B">
      <w:start w:val="1"/>
      <w:numFmt w:val="lowerRoman"/>
      <w:lvlText w:val="%3."/>
      <w:lvlJc w:val="right"/>
      <w:pPr>
        <w:tabs>
          <w:tab w:val="num" w:pos="2485"/>
        </w:tabs>
        <w:ind w:left="2485" w:hanging="180"/>
      </w:pPr>
    </w:lvl>
    <w:lvl w:ilvl="3" w:tplc="0809000F" w:tentative="1">
      <w:start w:val="1"/>
      <w:numFmt w:val="decimal"/>
      <w:lvlText w:val="%4."/>
      <w:lvlJc w:val="left"/>
      <w:pPr>
        <w:tabs>
          <w:tab w:val="num" w:pos="3205"/>
        </w:tabs>
        <w:ind w:left="3205" w:hanging="360"/>
      </w:pPr>
    </w:lvl>
    <w:lvl w:ilvl="4" w:tplc="08090019" w:tentative="1">
      <w:start w:val="1"/>
      <w:numFmt w:val="lowerLetter"/>
      <w:lvlText w:val="%5."/>
      <w:lvlJc w:val="left"/>
      <w:pPr>
        <w:tabs>
          <w:tab w:val="num" w:pos="3925"/>
        </w:tabs>
        <w:ind w:left="3925" w:hanging="360"/>
      </w:pPr>
    </w:lvl>
    <w:lvl w:ilvl="5" w:tplc="0809001B" w:tentative="1">
      <w:start w:val="1"/>
      <w:numFmt w:val="lowerRoman"/>
      <w:lvlText w:val="%6."/>
      <w:lvlJc w:val="right"/>
      <w:pPr>
        <w:tabs>
          <w:tab w:val="num" w:pos="4645"/>
        </w:tabs>
        <w:ind w:left="4645" w:hanging="180"/>
      </w:pPr>
    </w:lvl>
    <w:lvl w:ilvl="6" w:tplc="0809000F" w:tentative="1">
      <w:start w:val="1"/>
      <w:numFmt w:val="decimal"/>
      <w:lvlText w:val="%7."/>
      <w:lvlJc w:val="left"/>
      <w:pPr>
        <w:tabs>
          <w:tab w:val="num" w:pos="5365"/>
        </w:tabs>
        <w:ind w:left="5365" w:hanging="360"/>
      </w:pPr>
    </w:lvl>
    <w:lvl w:ilvl="7" w:tplc="08090019" w:tentative="1">
      <w:start w:val="1"/>
      <w:numFmt w:val="lowerLetter"/>
      <w:lvlText w:val="%8."/>
      <w:lvlJc w:val="left"/>
      <w:pPr>
        <w:tabs>
          <w:tab w:val="num" w:pos="6085"/>
        </w:tabs>
        <w:ind w:left="6085" w:hanging="360"/>
      </w:pPr>
    </w:lvl>
    <w:lvl w:ilvl="8" w:tplc="0809001B" w:tentative="1">
      <w:start w:val="1"/>
      <w:numFmt w:val="lowerRoman"/>
      <w:lvlText w:val="%9."/>
      <w:lvlJc w:val="right"/>
      <w:pPr>
        <w:tabs>
          <w:tab w:val="num" w:pos="6805"/>
        </w:tabs>
        <w:ind w:left="6805" w:hanging="180"/>
      </w:pPr>
    </w:lvl>
  </w:abstractNum>
  <w:abstractNum w:abstractNumId="20">
    <w:nsid w:val="4C55274A"/>
    <w:multiLevelType w:val="hybridMultilevel"/>
    <w:tmpl w:val="EDAC7A28"/>
    <w:lvl w:ilvl="0" w:tplc="08090011">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1">
    <w:nsid w:val="4ED50A4C"/>
    <w:multiLevelType w:val="multilevel"/>
    <w:tmpl w:val="5A0039C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F552A03"/>
    <w:multiLevelType w:val="hybridMultilevel"/>
    <w:tmpl w:val="CF347254"/>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3">
    <w:nsid w:val="4FA6611D"/>
    <w:multiLevelType w:val="hybridMultilevel"/>
    <w:tmpl w:val="9D684BC4"/>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4">
    <w:nsid w:val="50BB6DA0"/>
    <w:multiLevelType w:val="hybridMultilevel"/>
    <w:tmpl w:val="A0F2F77C"/>
    <w:lvl w:ilvl="0" w:tplc="0409000F">
      <w:start w:val="1"/>
      <w:numFmt w:val="decimal"/>
      <w:lvlText w:val="%1."/>
      <w:lvlJc w:val="left"/>
      <w:pPr>
        <w:tabs>
          <w:tab w:val="num" w:pos="1259"/>
        </w:tabs>
        <w:ind w:left="1259" w:hanging="360"/>
      </w:pPr>
    </w:lvl>
    <w:lvl w:ilvl="1" w:tplc="04090019" w:tentative="1">
      <w:start w:val="1"/>
      <w:numFmt w:val="lowerLetter"/>
      <w:lvlText w:val="%2."/>
      <w:lvlJc w:val="left"/>
      <w:pPr>
        <w:tabs>
          <w:tab w:val="num" w:pos="1979"/>
        </w:tabs>
        <w:ind w:left="1979" w:hanging="360"/>
      </w:pPr>
    </w:lvl>
    <w:lvl w:ilvl="2" w:tplc="0409001B" w:tentative="1">
      <w:start w:val="1"/>
      <w:numFmt w:val="lowerRoman"/>
      <w:lvlText w:val="%3."/>
      <w:lvlJc w:val="right"/>
      <w:pPr>
        <w:tabs>
          <w:tab w:val="num" w:pos="2699"/>
        </w:tabs>
        <w:ind w:left="2699" w:hanging="180"/>
      </w:pPr>
    </w:lvl>
    <w:lvl w:ilvl="3" w:tplc="0409000F" w:tentative="1">
      <w:start w:val="1"/>
      <w:numFmt w:val="decimal"/>
      <w:lvlText w:val="%4."/>
      <w:lvlJc w:val="left"/>
      <w:pPr>
        <w:tabs>
          <w:tab w:val="num" w:pos="3419"/>
        </w:tabs>
        <w:ind w:left="3419" w:hanging="360"/>
      </w:pPr>
    </w:lvl>
    <w:lvl w:ilvl="4" w:tplc="04090019" w:tentative="1">
      <w:start w:val="1"/>
      <w:numFmt w:val="lowerLetter"/>
      <w:lvlText w:val="%5."/>
      <w:lvlJc w:val="left"/>
      <w:pPr>
        <w:tabs>
          <w:tab w:val="num" w:pos="4139"/>
        </w:tabs>
        <w:ind w:left="4139" w:hanging="360"/>
      </w:pPr>
    </w:lvl>
    <w:lvl w:ilvl="5" w:tplc="0409001B" w:tentative="1">
      <w:start w:val="1"/>
      <w:numFmt w:val="lowerRoman"/>
      <w:lvlText w:val="%6."/>
      <w:lvlJc w:val="right"/>
      <w:pPr>
        <w:tabs>
          <w:tab w:val="num" w:pos="4859"/>
        </w:tabs>
        <w:ind w:left="4859" w:hanging="180"/>
      </w:pPr>
    </w:lvl>
    <w:lvl w:ilvl="6" w:tplc="0409000F" w:tentative="1">
      <w:start w:val="1"/>
      <w:numFmt w:val="decimal"/>
      <w:lvlText w:val="%7."/>
      <w:lvlJc w:val="left"/>
      <w:pPr>
        <w:tabs>
          <w:tab w:val="num" w:pos="5579"/>
        </w:tabs>
        <w:ind w:left="5579" w:hanging="360"/>
      </w:pPr>
    </w:lvl>
    <w:lvl w:ilvl="7" w:tplc="04090019" w:tentative="1">
      <w:start w:val="1"/>
      <w:numFmt w:val="lowerLetter"/>
      <w:lvlText w:val="%8."/>
      <w:lvlJc w:val="left"/>
      <w:pPr>
        <w:tabs>
          <w:tab w:val="num" w:pos="6299"/>
        </w:tabs>
        <w:ind w:left="6299" w:hanging="360"/>
      </w:pPr>
    </w:lvl>
    <w:lvl w:ilvl="8" w:tplc="0409001B" w:tentative="1">
      <w:start w:val="1"/>
      <w:numFmt w:val="lowerRoman"/>
      <w:lvlText w:val="%9."/>
      <w:lvlJc w:val="right"/>
      <w:pPr>
        <w:tabs>
          <w:tab w:val="num" w:pos="7019"/>
        </w:tabs>
        <w:ind w:left="7019" w:hanging="180"/>
      </w:pPr>
    </w:lvl>
  </w:abstractNum>
  <w:abstractNum w:abstractNumId="25">
    <w:nsid w:val="53C60EAC"/>
    <w:multiLevelType w:val="hybridMultilevel"/>
    <w:tmpl w:val="40464E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4242071"/>
    <w:multiLevelType w:val="hybridMultilevel"/>
    <w:tmpl w:val="BD701C64"/>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7">
    <w:nsid w:val="56B94382"/>
    <w:multiLevelType w:val="hybridMultilevel"/>
    <w:tmpl w:val="26444C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B85B75"/>
    <w:multiLevelType w:val="hybridMultilevel"/>
    <w:tmpl w:val="CC0EB3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0183A58"/>
    <w:multiLevelType w:val="hybridMultilevel"/>
    <w:tmpl w:val="19703B26"/>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0">
    <w:nsid w:val="69CE62D7"/>
    <w:multiLevelType w:val="hybridMultilevel"/>
    <w:tmpl w:val="18B2BAFA"/>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1">
    <w:nsid w:val="6D6641F3"/>
    <w:multiLevelType w:val="hybridMultilevel"/>
    <w:tmpl w:val="8B30436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nsid w:val="6E160BA6"/>
    <w:multiLevelType w:val="hybridMultilevel"/>
    <w:tmpl w:val="ADAC0D6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3">
    <w:nsid w:val="6F3519A7"/>
    <w:multiLevelType w:val="hybridMultilevel"/>
    <w:tmpl w:val="AC8AB6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29D3D1D"/>
    <w:multiLevelType w:val="hybridMultilevel"/>
    <w:tmpl w:val="F112CCD6"/>
    <w:lvl w:ilvl="0" w:tplc="DE18D6F4">
      <w:start w:val="1"/>
      <w:numFmt w:val="decimal"/>
      <w:pStyle w:val="Step"/>
      <w:lvlText w:val="%1."/>
      <w:lvlJc w:val="left"/>
      <w:pPr>
        <w:tabs>
          <w:tab w:val="num" w:pos="902"/>
        </w:tabs>
        <w:ind w:left="902" w:hanging="363"/>
      </w:pPr>
      <w:rPr>
        <w:rFonts w:hint="default"/>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49970C1"/>
    <w:multiLevelType w:val="hybridMultilevel"/>
    <w:tmpl w:val="FD263BC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6">
    <w:nsid w:val="7DE35098"/>
    <w:multiLevelType w:val="hybridMultilevel"/>
    <w:tmpl w:val="AAE21850"/>
    <w:lvl w:ilvl="0" w:tplc="AC967032">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nsid w:val="7EB54717"/>
    <w:multiLevelType w:val="hybridMultilevel"/>
    <w:tmpl w:val="066EFB2A"/>
    <w:lvl w:ilvl="0" w:tplc="08090011">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abstractNumId w:val="34"/>
  </w:num>
  <w:num w:numId="2">
    <w:abstractNumId w:val="5"/>
  </w:num>
  <w:num w:numId="3">
    <w:abstractNumId w:val="5"/>
    <w:lvlOverride w:ilvl="0">
      <w:startOverride w:val="1"/>
    </w:lvlOverride>
  </w:num>
  <w:num w:numId="4">
    <w:abstractNumId w:val="18"/>
  </w:num>
  <w:num w:numId="5">
    <w:abstractNumId w:val="5"/>
    <w:lvlOverride w:ilvl="0">
      <w:startOverride w:val="1"/>
    </w:lvlOverride>
  </w:num>
  <w:num w:numId="6">
    <w:abstractNumId w:val="1"/>
    <w:lvlOverride w:ilvl="0">
      <w:lvl w:ilvl="0">
        <w:start w:val="1"/>
        <w:numFmt w:val="bullet"/>
        <w:lvlText w:val=""/>
        <w:legacy w:legacy="1" w:legacySpace="0" w:legacyIndent="283"/>
        <w:lvlJc w:val="left"/>
        <w:pPr>
          <w:ind w:left="1003" w:hanging="283"/>
        </w:pPr>
        <w:rPr>
          <w:rFonts w:ascii="Symbol" w:hAnsi="Symbol" w:hint="default"/>
        </w:rPr>
      </w:lvl>
    </w:lvlOverride>
  </w:num>
  <w:num w:numId="7">
    <w:abstractNumId w:val="33"/>
  </w:num>
  <w:num w:numId="8">
    <w:abstractNumId w:val="25"/>
  </w:num>
  <w:num w:numId="9">
    <w:abstractNumId w:val="27"/>
  </w:num>
  <w:num w:numId="10">
    <w:abstractNumId w:val="28"/>
  </w:num>
  <w:num w:numId="11">
    <w:abstractNumId w:val="11"/>
  </w:num>
  <w:num w:numId="12">
    <w:abstractNumId w:val="34"/>
    <w:lvlOverride w:ilvl="0">
      <w:startOverride w:val="1"/>
    </w:lvlOverride>
  </w:num>
  <w:num w:numId="13">
    <w:abstractNumId w:val="0"/>
  </w:num>
  <w:num w:numId="14">
    <w:abstractNumId w:val="21"/>
  </w:num>
  <w:num w:numId="15">
    <w:abstractNumId w:val="24"/>
  </w:num>
  <w:num w:numId="16">
    <w:abstractNumId w:val="17"/>
  </w:num>
  <w:num w:numId="17">
    <w:abstractNumId w:val="18"/>
  </w:num>
  <w:num w:numId="18">
    <w:abstractNumId w:val="34"/>
  </w:num>
  <w:num w:numId="19">
    <w:abstractNumId w:val="5"/>
  </w:num>
  <w:num w:numId="20">
    <w:abstractNumId w:val="9"/>
  </w:num>
  <w:num w:numId="21">
    <w:abstractNumId w:val="34"/>
    <w:lvlOverride w:ilvl="0">
      <w:startOverride w:val="1"/>
    </w:lvlOverride>
  </w:num>
  <w:num w:numId="22">
    <w:abstractNumId w:val="34"/>
    <w:lvlOverride w:ilvl="0">
      <w:startOverride w:val="1"/>
    </w:lvlOverride>
  </w:num>
  <w:num w:numId="23">
    <w:abstractNumId w:val="19"/>
  </w:num>
  <w:num w:numId="24">
    <w:abstractNumId w:val="32"/>
  </w:num>
  <w:num w:numId="25">
    <w:abstractNumId w:val="35"/>
  </w:num>
  <w:num w:numId="26">
    <w:abstractNumId w:val="31"/>
  </w:num>
  <w:num w:numId="27">
    <w:abstractNumId w:val="6"/>
  </w:num>
  <w:num w:numId="28">
    <w:abstractNumId w:val="29"/>
  </w:num>
  <w:num w:numId="29">
    <w:abstractNumId w:val="10"/>
  </w:num>
  <w:num w:numId="30">
    <w:abstractNumId w:val="13"/>
  </w:num>
  <w:num w:numId="31">
    <w:abstractNumId w:val="7"/>
  </w:num>
  <w:num w:numId="32">
    <w:abstractNumId w:val="26"/>
  </w:num>
  <w:num w:numId="33">
    <w:abstractNumId w:val="16"/>
  </w:num>
  <w:num w:numId="34">
    <w:abstractNumId w:val="15"/>
  </w:num>
  <w:num w:numId="35">
    <w:abstractNumId w:val="4"/>
  </w:num>
  <w:num w:numId="36">
    <w:abstractNumId w:val="12"/>
  </w:num>
  <w:num w:numId="37">
    <w:abstractNumId w:val="2"/>
  </w:num>
  <w:num w:numId="38">
    <w:abstractNumId w:val="3"/>
  </w:num>
  <w:num w:numId="39">
    <w:abstractNumId w:val="20"/>
  </w:num>
  <w:num w:numId="40">
    <w:abstractNumId w:val="22"/>
  </w:num>
  <w:num w:numId="41">
    <w:abstractNumId w:val="14"/>
  </w:num>
  <w:num w:numId="42">
    <w:abstractNumId w:val="37"/>
  </w:num>
  <w:num w:numId="43">
    <w:abstractNumId w:val="8"/>
  </w:num>
  <w:num w:numId="44">
    <w:abstractNumId w:val="23"/>
  </w:num>
  <w:num w:numId="45">
    <w:abstractNumId w:val="36"/>
  </w:num>
  <w:num w:numId="46">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8"/>
  <w:drawingGridHorizontalSpacing w:val="24"/>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78"/>
    <w:rsid w:val="00001167"/>
    <w:rsid w:val="000011E2"/>
    <w:rsid w:val="00002936"/>
    <w:rsid w:val="00003D93"/>
    <w:rsid w:val="00005D3A"/>
    <w:rsid w:val="00006CB6"/>
    <w:rsid w:val="0001070C"/>
    <w:rsid w:val="00010970"/>
    <w:rsid w:val="000114D0"/>
    <w:rsid w:val="00011F32"/>
    <w:rsid w:val="000130DA"/>
    <w:rsid w:val="00015D87"/>
    <w:rsid w:val="00017954"/>
    <w:rsid w:val="00020475"/>
    <w:rsid w:val="0002491F"/>
    <w:rsid w:val="0002587B"/>
    <w:rsid w:val="0002603E"/>
    <w:rsid w:val="00027480"/>
    <w:rsid w:val="00027F5C"/>
    <w:rsid w:val="00033B1F"/>
    <w:rsid w:val="000342C8"/>
    <w:rsid w:val="00036B73"/>
    <w:rsid w:val="0003791A"/>
    <w:rsid w:val="00037E87"/>
    <w:rsid w:val="000413F7"/>
    <w:rsid w:val="000416CA"/>
    <w:rsid w:val="00042244"/>
    <w:rsid w:val="00044E65"/>
    <w:rsid w:val="000466DE"/>
    <w:rsid w:val="00047273"/>
    <w:rsid w:val="00050420"/>
    <w:rsid w:val="000505DD"/>
    <w:rsid w:val="000510C1"/>
    <w:rsid w:val="000522D6"/>
    <w:rsid w:val="00053E46"/>
    <w:rsid w:val="00057BB0"/>
    <w:rsid w:val="00057C5E"/>
    <w:rsid w:val="00057C81"/>
    <w:rsid w:val="00060AD9"/>
    <w:rsid w:val="00060B48"/>
    <w:rsid w:val="00061CE8"/>
    <w:rsid w:val="000626EA"/>
    <w:rsid w:val="00065FC2"/>
    <w:rsid w:val="0006603E"/>
    <w:rsid w:val="0006692D"/>
    <w:rsid w:val="0006745D"/>
    <w:rsid w:val="00067C41"/>
    <w:rsid w:val="000713BA"/>
    <w:rsid w:val="00073D8C"/>
    <w:rsid w:val="00076AB6"/>
    <w:rsid w:val="000775C5"/>
    <w:rsid w:val="00077DAE"/>
    <w:rsid w:val="00077E19"/>
    <w:rsid w:val="000804DD"/>
    <w:rsid w:val="00083A58"/>
    <w:rsid w:val="000858D9"/>
    <w:rsid w:val="00085FC3"/>
    <w:rsid w:val="0008675B"/>
    <w:rsid w:val="00087022"/>
    <w:rsid w:val="00087CBD"/>
    <w:rsid w:val="00090E50"/>
    <w:rsid w:val="00093DE5"/>
    <w:rsid w:val="00094D42"/>
    <w:rsid w:val="00094DED"/>
    <w:rsid w:val="00096C41"/>
    <w:rsid w:val="00097190"/>
    <w:rsid w:val="000A02E0"/>
    <w:rsid w:val="000A04CC"/>
    <w:rsid w:val="000A0DF3"/>
    <w:rsid w:val="000A3485"/>
    <w:rsid w:val="000A3DA4"/>
    <w:rsid w:val="000A4016"/>
    <w:rsid w:val="000A44EE"/>
    <w:rsid w:val="000A76AE"/>
    <w:rsid w:val="000B2881"/>
    <w:rsid w:val="000B315A"/>
    <w:rsid w:val="000B4889"/>
    <w:rsid w:val="000B5DFB"/>
    <w:rsid w:val="000B6309"/>
    <w:rsid w:val="000C1327"/>
    <w:rsid w:val="000C2D80"/>
    <w:rsid w:val="000C4158"/>
    <w:rsid w:val="000C6BD6"/>
    <w:rsid w:val="000C6F02"/>
    <w:rsid w:val="000D0D91"/>
    <w:rsid w:val="000D1E82"/>
    <w:rsid w:val="000D22FB"/>
    <w:rsid w:val="000D5F01"/>
    <w:rsid w:val="000D6359"/>
    <w:rsid w:val="000D78A0"/>
    <w:rsid w:val="000D7DDE"/>
    <w:rsid w:val="000E090A"/>
    <w:rsid w:val="000E11BC"/>
    <w:rsid w:val="000E139B"/>
    <w:rsid w:val="000E1EC7"/>
    <w:rsid w:val="000E2962"/>
    <w:rsid w:val="000F013B"/>
    <w:rsid w:val="000F045E"/>
    <w:rsid w:val="000F07FD"/>
    <w:rsid w:val="000F1EBF"/>
    <w:rsid w:val="000F2D8F"/>
    <w:rsid w:val="000F32BD"/>
    <w:rsid w:val="000F6FA5"/>
    <w:rsid w:val="00101B4D"/>
    <w:rsid w:val="00103092"/>
    <w:rsid w:val="00110CAF"/>
    <w:rsid w:val="00114DA8"/>
    <w:rsid w:val="001158E2"/>
    <w:rsid w:val="001164EF"/>
    <w:rsid w:val="001177FE"/>
    <w:rsid w:val="00117DD9"/>
    <w:rsid w:val="00120791"/>
    <w:rsid w:val="00120D14"/>
    <w:rsid w:val="001213A5"/>
    <w:rsid w:val="001214BA"/>
    <w:rsid w:val="001231C2"/>
    <w:rsid w:val="00123995"/>
    <w:rsid w:val="001240B4"/>
    <w:rsid w:val="00125D1F"/>
    <w:rsid w:val="0012614C"/>
    <w:rsid w:val="001261FA"/>
    <w:rsid w:val="001300CD"/>
    <w:rsid w:val="0013284B"/>
    <w:rsid w:val="00134584"/>
    <w:rsid w:val="001377E0"/>
    <w:rsid w:val="00141254"/>
    <w:rsid w:val="00141EA1"/>
    <w:rsid w:val="00142455"/>
    <w:rsid w:val="001475BB"/>
    <w:rsid w:val="00147ACC"/>
    <w:rsid w:val="001553D6"/>
    <w:rsid w:val="001558AF"/>
    <w:rsid w:val="00162C69"/>
    <w:rsid w:val="00163FF2"/>
    <w:rsid w:val="00164745"/>
    <w:rsid w:val="001664E2"/>
    <w:rsid w:val="00171054"/>
    <w:rsid w:val="00172C45"/>
    <w:rsid w:val="0017552F"/>
    <w:rsid w:val="001774CE"/>
    <w:rsid w:val="00182CF0"/>
    <w:rsid w:val="00185FB5"/>
    <w:rsid w:val="00187049"/>
    <w:rsid w:val="00187ABB"/>
    <w:rsid w:val="001911EF"/>
    <w:rsid w:val="00192507"/>
    <w:rsid w:val="0019780E"/>
    <w:rsid w:val="001A018E"/>
    <w:rsid w:val="001A107C"/>
    <w:rsid w:val="001A13F3"/>
    <w:rsid w:val="001A1D47"/>
    <w:rsid w:val="001A3A75"/>
    <w:rsid w:val="001A4FA3"/>
    <w:rsid w:val="001A5601"/>
    <w:rsid w:val="001A5D06"/>
    <w:rsid w:val="001A72A6"/>
    <w:rsid w:val="001B1879"/>
    <w:rsid w:val="001B3058"/>
    <w:rsid w:val="001C19E3"/>
    <w:rsid w:val="001C2AA8"/>
    <w:rsid w:val="001C2ADD"/>
    <w:rsid w:val="001C368B"/>
    <w:rsid w:val="001C449F"/>
    <w:rsid w:val="001C44CE"/>
    <w:rsid w:val="001D0626"/>
    <w:rsid w:val="001D11A5"/>
    <w:rsid w:val="001D295A"/>
    <w:rsid w:val="001D52F8"/>
    <w:rsid w:val="001E20C0"/>
    <w:rsid w:val="001E2222"/>
    <w:rsid w:val="001E2C9D"/>
    <w:rsid w:val="001E34FE"/>
    <w:rsid w:val="001E4A5C"/>
    <w:rsid w:val="001E5F0B"/>
    <w:rsid w:val="001E5F1B"/>
    <w:rsid w:val="001E6C69"/>
    <w:rsid w:val="001F221E"/>
    <w:rsid w:val="001F29EE"/>
    <w:rsid w:val="001F6439"/>
    <w:rsid w:val="002006F1"/>
    <w:rsid w:val="00211A91"/>
    <w:rsid w:val="0021216C"/>
    <w:rsid w:val="002124EF"/>
    <w:rsid w:val="00214561"/>
    <w:rsid w:val="0021474C"/>
    <w:rsid w:val="00214CA7"/>
    <w:rsid w:val="00220183"/>
    <w:rsid w:val="0022218C"/>
    <w:rsid w:val="00222D7E"/>
    <w:rsid w:val="00226AC3"/>
    <w:rsid w:val="00227303"/>
    <w:rsid w:val="00230014"/>
    <w:rsid w:val="00230609"/>
    <w:rsid w:val="00230BEA"/>
    <w:rsid w:val="00230FE5"/>
    <w:rsid w:val="0023156A"/>
    <w:rsid w:val="00231955"/>
    <w:rsid w:val="00232569"/>
    <w:rsid w:val="00232EDE"/>
    <w:rsid w:val="002353CD"/>
    <w:rsid w:val="00236538"/>
    <w:rsid w:val="00236CCC"/>
    <w:rsid w:val="002372AF"/>
    <w:rsid w:val="00237D5B"/>
    <w:rsid w:val="002413F6"/>
    <w:rsid w:val="002424C5"/>
    <w:rsid w:val="00244A52"/>
    <w:rsid w:val="00244A5E"/>
    <w:rsid w:val="00246CB1"/>
    <w:rsid w:val="00247843"/>
    <w:rsid w:val="00252724"/>
    <w:rsid w:val="00252AB6"/>
    <w:rsid w:val="00252F99"/>
    <w:rsid w:val="0025402E"/>
    <w:rsid w:val="00254149"/>
    <w:rsid w:val="0025620A"/>
    <w:rsid w:val="0025669B"/>
    <w:rsid w:val="00257A6B"/>
    <w:rsid w:val="00260E05"/>
    <w:rsid w:val="00260EBE"/>
    <w:rsid w:val="00261347"/>
    <w:rsid w:val="00263800"/>
    <w:rsid w:val="00265A6C"/>
    <w:rsid w:val="00270A3D"/>
    <w:rsid w:val="00272D44"/>
    <w:rsid w:val="002752D4"/>
    <w:rsid w:val="00283B16"/>
    <w:rsid w:val="00286FCF"/>
    <w:rsid w:val="00287089"/>
    <w:rsid w:val="002918A0"/>
    <w:rsid w:val="002945E0"/>
    <w:rsid w:val="00294C86"/>
    <w:rsid w:val="002959D3"/>
    <w:rsid w:val="002A0DC6"/>
    <w:rsid w:val="002A1C60"/>
    <w:rsid w:val="002A1DD3"/>
    <w:rsid w:val="002A396E"/>
    <w:rsid w:val="002A4A4E"/>
    <w:rsid w:val="002A5CBC"/>
    <w:rsid w:val="002A5D79"/>
    <w:rsid w:val="002A652D"/>
    <w:rsid w:val="002B0292"/>
    <w:rsid w:val="002B0471"/>
    <w:rsid w:val="002B1DE5"/>
    <w:rsid w:val="002B3835"/>
    <w:rsid w:val="002B3D18"/>
    <w:rsid w:val="002B41B7"/>
    <w:rsid w:val="002B4240"/>
    <w:rsid w:val="002B551B"/>
    <w:rsid w:val="002B680E"/>
    <w:rsid w:val="002C0B50"/>
    <w:rsid w:val="002C35F7"/>
    <w:rsid w:val="002C686B"/>
    <w:rsid w:val="002D0A90"/>
    <w:rsid w:val="002D2193"/>
    <w:rsid w:val="002D519D"/>
    <w:rsid w:val="002D5C8E"/>
    <w:rsid w:val="002E13E6"/>
    <w:rsid w:val="002E2C0B"/>
    <w:rsid w:val="002E45B2"/>
    <w:rsid w:val="002E720F"/>
    <w:rsid w:val="002E747D"/>
    <w:rsid w:val="002E789F"/>
    <w:rsid w:val="002F2975"/>
    <w:rsid w:val="002F391A"/>
    <w:rsid w:val="002F5F38"/>
    <w:rsid w:val="00303CED"/>
    <w:rsid w:val="00305760"/>
    <w:rsid w:val="00305915"/>
    <w:rsid w:val="00305C09"/>
    <w:rsid w:val="00306EDE"/>
    <w:rsid w:val="00313F6A"/>
    <w:rsid w:val="003144C8"/>
    <w:rsid w:val="00315574"/>
    <w:rsid w:val="00317A79"/>
    <w:rsid w:val="003207B6"/>
    <w:rsid w:val="00322BF3"/>
    <w:rsid w:val="00323D6C"/>
    <w:rsid w:val="00330764"/>
    <w:rsid w:val="003316CD"/>
    <w:rsid w:val="00332336"/>
    <w:rsid w:val="003346F1"/>
    <w:rsid w:val="00335662"/>
    <w:rsid w:val="0033581D"/>
    <w:rsid w:val="00336083"/>
    <w:rsid w:val="00337A2A"/>
    <w:rsid w:val="00337EE6"/>
    <w:rsid w:val="0034067D"/>
    <w:rsid w:val="003410D9"/>
    <w:rsid w:val="00344922"/>
    <w:rsid w:val="00344A16"/>
    <w:rsid w:val="00344DAA"/>
    <w:rsid w:val="0034706A"/>
    <w:rsid w:val="00350883"/>
    <w:rsid w:val="00350E26"/>
    <w:rsid w:val="003522A7"/>
    <w:rsid w:val="003531FB"/>
    <w:rsid w:val="003537F4"/>
    <w:rsid w:val="003564F6"/>
    <w:rsid w:val="0035728F"/>
    <w:rsid w:val="003601EE"/>
    <w:rsid w:val="00360C8C"/>
    <w:rsid w:val="00361175"/>
    <w:rsid w:val="00364051"/>
    <w:rsid w:val="0036519E"/>
    <w:rsid w:val="00366F21"/>
    <w:rsid w:val="003671E6"/>
    <w:rsid w:val="00367329"/>
    <w:rsid w:val="00367602"/>
    <w:rsid w:val="00367705"/>
    <w:rsid w:val="00370826"/>
    <w:rsid w:val="00371B12"/>
    <w:rsid w:val="00371CBB"/>
    <w:rsid w:val="0037565D"/>
    <w:rsid w:val="003768DA"/>
    <w:rsid w:val="00377E2E"/>
    <w:rsid w:val="00380E56"/>
    <w:rsid w:val="00381AD6"/>
    <w:rsid w:val="00381DC9"/>
    <w:rsid w:val="00382BBA"/>
    <w:rsid w:val="00382D37"/>
    <w:rsid w:val="00382D96"/>
    <w:rsid w:val="00382F8D"/>
    <w:rsid w:val="00383999"/>
    <w:rsid w:val="00386746"/>
    <w:rsid w:val="00390B44"/>
    <w:rsid w:val="00390FA5"/>
    <w:rsid w:val="003919AA"/>
    <w:rsid w:val="00392719"/>
    <w:rsid w:val="00393260"/>
    <w:rsid w:val="00393D64"/>
    <w:rsid w:val="00394A61"/>
    <w:rsid w:val="0039524F"/>
    <w:rsid w:val="003957C9"/>
    <w:rsid w:val="003961F6"/>
    <w:rsid w:val="003A1F65"/>
    <w:rsid w:val="003A39E8"/>
    <w:rsid w:val="003A5EBF"/>
    <w:rsid w:val="003A633D"/>
    <w:rsid w:val="003A7F31"/>
    <w:rsid w:val="003B55F7"/>
    <w:rsid w:val="003B5808"/>
    <w:rsid w:val="003C0EC7"/>
    <w:rsid w:val="003C2080"/>
    <w:rsid w:val="003C2605"/>
    <w:rsid w:val="003C296C"/>
    <w:rsid w:val="003C2BDB"/>
    <w:rsid w:val="003C30E7"/>
    <w:rsid w:val="003C3D31"/>
    <w:rsid w:val="003C462F"/>
    <w:rsid w:val="003C47EF"/>
    <w:rsid w:val="003C5F7D"/>
    <w:rsid w:val="003C62CF"/>
    <w:rsid w:val="003C6D51"/>
    <w:rsid w:val="003D00EB"/>
    <w:rsid w:val="003D1FDE"/>
    <w:rsid w:val="003D36B8"/>
    <w:rsid w:val="003D3AEF"/>
    <w:rsid w:val="003D528B"/>
    <w:rsid w:val="003D77D1"/>
    <w:rsid w:val="003D79DE"/>
    <w:rsid w:val="003E1A4F"/>
    <w:rsid w:val="003E3507"/>
    <w:rsid w:val="003E362B"/>
    <w:rsid w:val="003E4ACE"/>
    <w:rsid w:val="003E50F3"/>
    <w:rsid w:val="003E6325"/>
    <w:rsid w:val="003F0745"/>
    <w:rsid w:val="003F300C"/>
    <w:rsid w:val="00400490"/>
    <w:rsid w:val="00402511"/>
    <w:rsid w:val="00404E12"/>
    <w:rsid w:val="00405598"/>
    <w:rsid w:val="00406F2E"/>
    <w:rsid w:val="00406F4E"/>
    <w:rsid w:val="004079F3"/>
    <w:rsid w:val="00407BD1"/>
    <w:rsid w:val="0041044D"/>
    <w:rsid w:val="004153FA"/>
    <w:rsid w:val="004166F6"/>
    <w:rsid w:val="00416753"/>
    <w:rsid w:val="00420F77"/>
    <w:rsid w:val="004244A8"/>
    <w:rsid w:val="00424C82"/>
    <w:rsid w:val="0042527A"/>
    <w:rsid w:val="004267E1"/>
    <w:rsid w:val="00427180"/>
    <w:rsid w:val="004311DB"/>
    <w:rsid w:val="0043383B"/>
    <w:rsid w:val="0043613E"/>
    <w:rsid w:val="00440DA3"/>
    <w:rsid w:val="0045103D"/>
    <w:rsid w:val="00451466"/>
    <w:rsid w:val="00452ABB"/>
    <w:rsid w:val="004533FA"/>
    <w:rsid w:val="0045413D"/>
    <w:rsid w:val="00454E08"/>
    <w:rsid w:val="00456096"/>
    <w:rsid w:val="00456E57"/>
    <w:rsid w:val="00457941"/>
    <w:rsid w:val="004613A4"/>
    <w:rsid w:val="00461806"/>
    <w:rsid w:val="00461AED"/>
    <w:rsid w:val="00462194"/>
    <w:rsid w:val="00464C7B"/>
    <w:rsid w:val="00467FC3"/>
    <w:rsid w:val="004727C6"/>
    <w:rsid w:val="00472D1F"/>
    <w:rsid w:val="00473E3D"/>
    <w:rsid w:val="00474491"/>
    <w:rsid w:val="0047568D"/>
    <w:rsid w:val="0047593E"/>
    <w:rsid w:val="004759AA"/>
    <w:rsid w:val="00475C4F"/>
    <w:rsid w:val="00481814"/>
    <w:rsid w:val="00483462"/>
    <w:rsid w:val="00484E13"/>
    <w:rsid w:val="0048546E"/>
    <w:rsid w:val="00485845"/>
    <w:rsid w:val="00485899"/>
    <w:rsid w:val="004859CF"/>
    <w:rsid w:val="00491272"/>
    <w:rsid w:val="004916BC"/>
    <w:rsid w:val="004935E2"/>
    <w:rsid w:val="004938F7"/>
    <w:rsid w:val="004955EB"/>
    <w:rsid w:val="004970BF"/>
    <w:rsid w:val="004975C5"/>
    <w:rsid w:val="004A2316"/>
    <w:rsid w:val="004A279E"/>
    <w:rsid w:val="004A5AA5"/>
    <w:rsid w:val="004A614E"/>
    <w:rsid w:val="004A731E"/>
    <w:rsid w:val="004B06C8"/>
    <w:rsid w:val="004B0A19"/>
    <w:rsid w:val="004B0EF6"/>
    <w:rsid w:val="004B3840"/>
    <w:rsid w:val="004B3C1E"/>
    <w:rsid w:val="004B5A14"/>
    <w:rsid w:val="004B6A6D"/>
    <w:rsid w:val="004B6BF0"/>
    <w:rsid w:val="004B7452"/>
    <w:rsid w:val="004C2BE7"/>
    <w:rsid w:val="004C3059"/>
    <w:rsid w:val="004C4E74"/>
    <w:rsid w:val="004C733A"/>
    <w:rsid w:val="004D345C"/>
    <w:rsid w:val="004D7D62"/>
    <w:rsid w:val="004E14A1"/>
    <w:rsid w:val="004E28E9"/>
    <w:rsid w:val="004E362B"/>
    <w:rsid w:val="004E3655"/>
    <w:rsid w:val="004E6CF4"/>
    <w:rsid w:val="004E7598"/>
    <w:rsid w:val="004F03ED"/>
    <w:rsid w:val="004F07FB"/>
    <w:rsid w:val="004F2E2E"/>
    <w:rsid w:val="004F5473"/>
    <w:rsid w:val="004F5AA4"/>
    <w:rsid w:val="004F5BC9"/>
    <w:rsid w:val="004F61BF"/>
    <w:rsid w:val="0050004B"/>
    <w:rsid w:val="00503F4E"/>
    <w:rsid w:val="00504DCC"/>
    <w:rsid w:val="00514615"/>
    <w:rsid w:val="0051465D"/>
    <w:rsid w:val="0051660B"/>
    <w:rsid w:val="00517969"/>
    <w:rsid w:val="00520A80"/>
    <w:rsid w:val="00522299"/>
    <w:rsid w:val="00526156"/>
    <w:rsid w:val="00527219"/>
    <w:rsid w:val="005276A7"/>
    <w:rsid w:val="00531A9D"/>
    <w:rsid w:val="00531F95"/>
    <w:rsid w:val="0053255C"/>
    <w:rsid w:val="0053291E"/>
    <w:rsid w:val="0053658C"/>
    <w:rsid w:val="00536859"/>
    <w:rsid w:val="005406A5"/>
    <w:rsid w:val="005419A3"/>
    <w:rsid w:val="00541BC0"/>
    <w:rsid w:val="005422C0"/>
    <w:rsid w:val="00542545"/>
    <w:rsid w:val="005431D4"/>
    <w:rsid w:val="005440DD"/>
    <w:rsid w:val="005461FE"/>
    <w:rsid w:val="00546BFB"/>
    <w:rsid w:val="0055102D"/>
    <w:rsid w:val="00553CEC"/>
    <w:rsid w:val="005543E0"/>
    <w:rsid w:val="0055563E"/>
    <w:rsid w:val="00557D4E"/>
    <w:rsid w:val="005606BC"/>
    <w:rsid w:val="00560EF2"/>
    <w:rsid w:val="00562548"/>
    <w:rsid w:val="005637D4"/>
    <w:rsid w:val="00564CA2"/>
    <w:rsid w:val="00565685"/>
    <w:rsid w:val="00566714"/>
    <w:rsid w:val="00567373"/>
    <w:rsid w:val="00570455"/>
    <w:rsid w:val="005736FB"/>
    <w:rsid w:val="00574F77"/>
    <w:rsid w:val="00576E57"/>
    <w:rsid w:val="00577559"/>
    <w:rsid w:val="00580218"/>
    <w:rsid w:val="005828B1"/>
    <w:rsid w:val="00582B38"/>
    <w:rsid w:val="00585610"/>
    <w:rsid w:val="00591BC0"/>
    <w:rsid w:val="00592425"/>
    <w:rsid w:val="00592B08"/>
    <w:rsid w:val="005930D7"/>
    <w:rsid w:val="005948E3"/>
    <w:rsid w:val="00594F81"/>
    <w:rsid w:val="005A0046"/>
    <w:rsid w:val="005A1CE5"/>
    <w:rsid w:val="005A2E44"/>
    <w:rsid w:val="005A32C9"/>
    <w:rsid w:val="005A4DA8"/>
    <w:rsid w:val="005A718C"/>
    <w:rsid w:val="005B00A3"/>
    <w:rsid w:val="005B0325"/>
    <w:rsid w:val="005B0800"/>
    <w:rsid w:val="005B1CCF"/>
    <w:rsid w:val="005B3B4D"/>
    <w:rsid w:val="005B6909"/>
    <w:rsid w:val="005B6954"/>
    <w:rsid w:val="005B716B"/>
    <w:rsid w:val="005C20E0"/>
    <w:rsid w:val="005C2AC6"/>
    <w:rsid w:val="005C3472"/>
    <w:rsid w:val="005C3494"/>
    <w:rsid w:val="005C5858"/>
    <w:rsid w:val="005C6AF7"/>
    <w:rsid w:val="005C7567"/>
    <w:rsid w:val="005D08BD"/>
    <w:rsid w:val="005D0F3F"/>
    <w:rsid w:val="005D6109"/>
    <w:rsid w:val="005D686D"/>
    <w:rsid w:val="005E03FB"/>
    <w:rsid w:val="005E15DB"/>
    <w:rsid w:val="005E336D"/>
    <w:rsid w:val="005E53AE"/>
    <w:rsid w:val="005F173B"/>
    <w:rsid w:val="005F2A96"/>
    <w:rsid w:val="005F3A1B"/>
    <w:rsid w:val="005F45F3"/>
    <w:rsid w:val="005F6C29"/>
    <w:rsid w:val="00602BE9"/>
    <w:rsid w:val="00603294"/>
    <w:rsid w:val="00603961"/>
    <w:rsid w:val="006046E5"/>
    <w:rsid w:val="0060507B"/>
    <w:rsid w:val="00605339"/>
    <w:rsid w:val="0061199D"/>
    <w:rsid w:val="0061341D"/>
    <w:rsid w:val="00614CDF"/>
    <w:rsid w:val="0061665E"/>
    <w:rsid w:val="006168DB"/>
    <w:rsid w:val="006208D1"/>
    <w:rsid w:val="006211A0"/>
    <w:rsid w:val="00622FB0"/>
    <w:rsid w:val="0062318D"/>
    <w:rsid w:val="00624635"/>
    <w:rsid w:val="00625270"/>
    <w:rsid w:val="00626116"/>
    <w:rsid w:val="0062771E"/>
    <w:rsid w:val="00630395"/>
    <w:rsid w:val="00630B0B"/>
    <w:rsid w:val="00630E96"/>
    <w:rsid w:val="006326BF"/>
    <w:rsid w:val="00637D27"/>
    <w:rsid w:val="00637FA1"/>
    <w:rsid w:val="006407A1"/>
    <w:rsid w:val="0064089B"/>
    <w:rsid w:val="00640DDB"/>
    <w:rsid w:val="00640F78"/>
    <w:rsid w:val="00644A96"/>
    <w:rsid w:val="00645182"/>
    <w:rsid w:val="00645F83"/>
    <w:rsid w:val="006460FC"/>
    <w:rsid w:val="006500D9"/>
    <w:rsid w:val="00653A60"/>
    <w:rsid w:val="00654CE1"/>
    <w:rsid w:val="00660335"/>
    <w:rsid w:val="00660441"/>
    <w:rsid w:val="00663A9F"/>
    <w:rsid w:val="00664ADE"/>
    <w:rsid w:val="00665EAB"/>
    <w:rsid w:val="00666227"/>
    <w:rsid w:val="00671E60"/>
    <w:rsid w:val="00672E6F"/>
    <w:rsid w:val="00673CE1"/>
    <w:rsid w:val="00674DE1"/>
    <w:rsid w:val="00675751"/>
    <w:rsid w:val="006776BE"/>
    <w:rsid w:val="0068102D"/>
    <w:rsid w:val="006810C8"/>
    <w:rsid w:val="00681A66"/>
    <w:rsid w:val="006854FE"/>
    <w:rsid w:val="00685D38"/>
    <w:rsid w:val="00686FB0"/>
    <w:rsid w:val="006904E4"/>
    <w:rsid w:val="0069391E"/>
    <w:rsid w:val="0069722A"/>
    <w:rsid w:val="006A0CF2"/>
    <w:rsid w:val="006A4381"/>
    <w:rsid w:val="006A5881"/>
    <w:rsid w:val="006A6219"/>
    <w:rsid w:val="006A6976"/>
    <w:rsid w:val="006A7252"/>
    <w:rsid w:val="006B0147"/>
    <w:rsid w:val="006B0C87"/>
    <w:rsid w:val="006B1157"/>
    <w:rsid w:val="006B3483"/>
    <w:rsid w:val="006B46F9"/>
    <w:rsid w:val="006B4F74"/>
    <w:rsid w:val="006B5D7B"/>
    <w:rsid w:val="006B7AEF"/>
    <w:rsid w:val="006C1097"/>
    <w:rsid w:val="006C2536"/>
    <w:rsid w:val="006C462F"/>
    <w:rsid w:val="006C48BF"/>
    <w:rsid w:val="006C72AE"/>
    <w:rsid w:val="006C7316"/>
    <w:rsid w:val="006C7F30"/>
    <w:rsid w:val="006D0BDC"/>
    <w:rsid w:val="006D0CAA"/>
    <w:rsid w:val="006D45A3"/>
    <w:rsid w:val="006D5A5D"/>
    <w:rsid w:val="006D655E"/>
    <w:rsid w:val="006E01BC"/>
    <w:rsid w:val="006E1569"/>
    <w:rsid w:val="006E3FF8"/>
    <w:rsid w:val="006E5457"/>
    <w:rsid w:val="006E56E2"/>
    <w:rsid w:val="006E6597"/>
    <w:rsid w:val="006E6F05"/>
    <w:rsid w:val="006F00AE"/>
    <w:rsid w:val="006F5DE4"/>
    <w:rsid w:val="00700088"/>
    <w:rsid w:val="007009EC"/>
    <w:rsid w:val="00701D8C"/>
    <w:rsid w:val="00701DB7"/>
    <w:rsid w:val="00704338"/>
    <w:rsid w:val="00705111"/>
    <w:rsid w:val="007064D1"/>
    <w:rsid w:val="00706E9F"/>
    <w:rsid w:val="00707005"/>
    <w:rsid w:val="00710701"/>
    <w:rsid w:val="007146FD"/>
    <w:rsid w:val="00715FE6"/>
    <w:rsid w:val="00717741"/>
    <w:rsid w:val="007209AD"/>
    <w:rsid w:val="00727706"/>
    <w:rsid w:val="00727BFD"/>
    <w:rsid w:val="007333DD"/>
    <w:rsid w:val="00736ED8"/>
    <w:rsid w:val="00741477"/>
    <w:rsid w:val="007418CD"/>
    <w:rsid w:val="00742CC3"/>
    <w:rsid w:val="00743E26"/>
    <w:rsid w:val="00747FC7"/>
    <w:rsid w:val="0075005B"/>
    <w:rsid w:val="00751BF2"/>
    <w:rsid w:val="00751DD6"/>
    <w:rsid w:val="00752D54"/>
    <w:rsid w:val="00752FD5"/>
    <w:rsid w:val="007530AB"/>
    <w:rsid w:val="00754A03"/>
    <w:rsid w:val="00754B9F"/>
    <w:rsid w:val="0075716D"/>
    <w:rsid w:val="00762A44"/>
    <w:rsid w:val="00763A04"/>
    <w:rsid w:val="00763D21"/>
    <w:rsid w:val="00765EB1"/>
    <w:rsid w:val="00766D0A"/>
    <w:rsid w:val="0076725C"/>
    <w:rsid w:val="00767C60"/>
    <w:rsid w:val="007709CD"/>
    <w:rsid w:val="00770FC3"/>
    <w:rsid w:val="007714CE"/>
    <w:rsid w:val="00771A40"/>
    <w:rsid w:val="00772B25"/>
    <w:rsid w:val="00772DAF"/>
    <w:rsid w:val="007731B9"/>
    <w:rsid w:val="00775B59"/>
    <w:rsid w:val="00775ED3"/>
    <w:rsid w:val="007773A9"/>
    <w:rsid w:val="00780251"/>
    <w:rsid w:val="00780E91"/>
    <w:rsid w:val="00781C16"/>
    <w:rsid w:val="00782291"/>
    <w:rsid w:val="00783461"/>
    <w:rsid w:val="00783DFE"/>
    <w:rsid w:val="0078657A"/>
    <w:rsid w:val="00787411"/>
    <w:rsid w:val="007905A1"/>
    <w:rsid w:val="007913D8"/>
    <w:rsid w:val="00791550"/>
    <w:rsid w:val="00791742"/>
    <w:rsid w:val="00791856"/>
    <w:rsid w:val="00791A24"/>
    <w:rsid w:val="00792429"/>
    <w:rsid w:val="00792823"/>
    <w:rsid w:val="00795B44"/>
    <w:rsid w:val="007A0613"/>
    <w:rsid w:val="007A0CC8"/>
    <w:rsid w:val="007A1B70"/>
    <w:rsid w:val="007A24B8"/>
    <w:rsid w:val="007A4453"/>
    <w:rsid w:val="007A5626"/>
    <w:rsid w:val="007A6C5D"/>
    <w:rsid w:val="007A7009"/>
    <w:rsid w:val="007B2331"/>
    <w:rsid w:val="007B34A2"/>
    <w:rsid w:val="007B3F78"/>
    <w:rsid w:val="007B4BB5"/>
    <w:rsid w:val="007B6D09"/>
    <w:rsid w:val="007C1BC3"/>
    <w:rsid w:val="007C2BC1"/>
    <w:rsid w:val="007C3157"/>
    <w:rsid w:val="007D1114"/>
    <w:rsid w:val="007D1AC9"/>
    <w:rsid w:val="007D366B"/>
    <w:rsid w:val="007D713A"/>
    <w:rsid w:val="007D7A9A"/>
    <w:rsid w:val="007E00B0"/>
    <w:rsid w:val="007E0484"/>
    <w:rsid w:val="007E0808"/>
    <w:rsid w:val="007E1036"/>
    <w:rsid w:val="007E2258"/>
    <w:rsid w:val="007E4D38"/>
    <w:rsid w:val="007E4DF5"/>
    <w:rsid w:val="007E56E9"/>
    <w:rsid w:val="007E7411"/>
    <w:rsid w:val="007F1887"/>
    <w:rsid w:val="007F4A4A"/>
    <w:rsid w:val="007F79DC"/>
    <w:rsid w:val="00804539"/>
    <w:rsid w:val="0080465B"/>
    <w:rsid w:val="00804AC5"/>
    <w:rsid w:val="008064FE"/>
    <w:rsid w:val="00810155"/>
    <w:rsid w:val="00813B40"/>
    <w:rsid w:val="00813C8B"/>
    <w:rsid w:val="008169D9"/>
    <w:rsid w:val="00820391"/>
    <w:rsid w:val="00822480"/>
    <w:rsid w:val="00822CC6"/>
    <w:rsid w:val="008249F2"/>
    <w:rsid w:val="00824C42"/>
    <w:rsid w:val="008262AA"/>
    <w:rsid w:val="008263EB"/>
    <w:rsid w:val="008268A1"/>
    <w:rsid w:val="00831813"/>
    <w:rsid w:val="00832775"/>
    <w:rsid w:val="008331D1"/>
    <w:rsid w:val="00835D84"/>
    <w:rsid w:val="00836C8E"/>
    <w:rsid w:val="0084050A"/>
    <w:rsid w:val="00844EEC"/>
    <w:rsid w:val="008459AA"/>
    <w:rsid w:val="00846CA0"/>
    <w:rsid w:val="00847BEB"/>
    <w:rsid w:val="0085136E"/>
    <w:rsid w:val="00852E94"/>
    <w:rsid w:val="00854CDA"/>
    <w:rsid w:val="0085663A"/>
    <w:rsid w:val="008571D0"/>
    <w:rsid w:val="00860000"/>
    <w:rsid w:val="00860499"/>
    <w:rsid w:val="00861552"/>
    <w:rsid w:val="00861AC6"/>
    <w:rsid w:val="00862DE6"/>
    <w:rsid w:val="00864DB8"/>
    <w:rsid w:val="00865258"/>
    <w:rsid w:val="00865CC9"/>
    <w:rsid w:val="0086684A"/>
    <w:rsid w:val="00871551"/>
    <w:rsid w:val="00872FA3"/>
    <w:rsid w:val="00874A22"/>
    <w:rsid w:val="00877117"/>
    <w:rsid w:val="00880FEC"/>
    <w:rsid w:val="0088132D"/>
    <w:rsid w:val="00881689"/>
    <w:rsid w:val="008818F4"/>
    <w:rsid w:val="00883373"/>
    <w:rsid w:val="00883AAF"/>
    <w:rsid w:val="00887034"/>
    <w:rsid w:val="008900BA"/>
    <w:rsid w:val="00892848"/>
    <w:rsid w:val="00892B4F"/>
    <w:rsid w:val="0089549A"/>
    <w:rsid w:val="00895552"/>
    <w:rsid w:val="00897D99"/>
    <w:rsid w:val="008A1CC3"/>
    <w:rsid w:val="008A347F"/>
    <w:rsid w:val="008A359B"/>
    <w:rsid w:val="008A41D0"/>
    <w:rsid w:val="008A4A93"/>
    <w:rsid w:val="008A6400"/>
    <w:rsid w:val="008A6B62"/>
    <w:rsid w:val="008A787D"/>
    <w:rsid w:val="008A79B1"/>
    <w:rsid w:val="008B0AB3"/>
    <w:rsid w:val="008B0D7C"/>
    <w:rsid w:val="008B245E"/>
    <w:rsid w:val="008B2CD1"/>
    <w:rsid w:val="008B37AB"/>
    <w:rsid w:val="008B5DF2"/>
    <w:rsid w:val="008C0CC4"/>
    <w:rsid w:val="008C0D9B"/>
    <w:rsid w:val="008C66B1"/>
    <w:rsid w:val="008C6914"/>
    <w:rsid w:val="008C6946"/>
    <w:rsid w:val="008D3F4E"/>
    <w:rsid w:val="008D5575"/>
    <w:rsid w:val="008D61AE"/>
    <w:rsid w:val="008D7154"/>
    <w:rsid w:val="008D7CFF"/>
    <w:rsid w:val="008E05D8"/>
    <w:rsid w:val="008E2625"/>
    <w:rsid w:val="008E3AEC"/>
    <w:rsid w:val="008E48B0"/>
    <w:rsid w:val="008E75D0"/>
    <w:rsid w:val="008E7BDD"/>
    <w:rsid w:val="008F0AE2"/>
    <w:rsid w:val="008F1A0E"/>
    <w:rsid w:val="008F4E33"/>
    <w:rsid w:val="008F5BDE"/>
    <w:rsid w:val="008F6F47"/>
    <w:rsid w:val="008F7778"/>
    <w:rsid w:val="00904B48"/>
    <w:rsid w:val="009066DB"/>
    <w:rsid w:val="00910B19"/>
    <w:rsid w:val="00911938"/>
    <w:rsid w:val="00912A1F"/>
    <w:rsid w:val="00913A35"/>
    <w:rsid w:val="00914978"/>
    <w:rsid w:val="00915011"/>
    <w:rsid w:val="009150FD"/>
    <w:rsid w:val="00915B22"/>
    <w:rsid w:val="00917165"/>
    <w:rsid w:val="00917628"/>
    <w:rsid w:val="009208F8"/>
    <w:rsid w:val="00920BD9"/>
    <w:rsid w:val="00920CE5"/>
    <w:rsid w:val="009216BF"/>
    <w:rsid w:val="00923836"/>
    <w:rsid w:val="009258BF"/>
    <w:rsid w:val="00930B07"/>
    <w:rsid w:val="00933474"/>
    <w:rsid w:val="00934910"/>
    <w:rsid w:val="00936A5A"/>
    <w:rsid w:val="00937C8A"/>
    <w:rsid w:val="00937DB0"/>
    <w:rsid w:val="00942191"/>
    <w:rsid w:val="0094238C"/>
    <w:rsid w:val="009436AE"/>
    <w:rsid w:val="009450FF"/>
    <w:rsid w:val="009451BF"/>
    <w:rsid w:val="0094672E"/>
    <w:rsid w:val="00946934"/>
    <w:rsid w:val="00946E97"/>
    <w:rsid w:val="0094787A"/>
    <w:rsid w:val="0095068E"/>
    <w:rsid w:val="009517C3"/>
    <w:rsid w:val="009547B3"/>
    <w:rsid w:val="00957E91"/>
    <w:rsid w:val="00960F70"/>
    <w:rsid w:val="00961640"/>
    <w:rsid w:val="00961E64"/>
    <w:rsid w:val="009654F5"/>
    <w:rsid w:val="00965AC5"/>
    <w:rsid w:val="00965EB0"/>
    <w:rsid w:val="0096632C"/>
    <w:rsid w:val="00970FC3"/>
    <w:rsid w:val="00972C17"/>
    <w:rsid w:val="00972C49"/>
    <w:rsid w:val="00974BDA"/>
    <w:rsid w:val="00976F6E"/>
    <w:rsid w:val="00981B8A"/>
    <w:rsid w:val="009824E4"/>
    <w:rsid w:val="009906C5"/>
    <w:rsid w:val="00990C21"/>
    <w:rsid w:val="009923F4"/>
    <w:rsid w:val="00995A6A"/>
    <w:rsid w:val="009A2099"/>
    <w:rsid w:val="009A2989"/>
    <w:rsid w:val="009A6546"/>
    <w:rsid w:val="009A7D98"/>
    <w:rsid w:val="009B38A4"/>
    <w:rsid w:val="009B4240"/>
    <w:rsid w:val="009B454E"/>
    <w:rsid w:val="009B4D91"/>
    <w:rsid w:val="009B5B4A"/>
    <w:rsid w:val="009B781E"/>
    <w:rsid w:val="009B7AB2"/>
    <w:rsid w:val="009C1183"/>
    <w:rsid w:val="009C5122"/>
    <w:rsid w:val="009C5F4B"/>
    <w:rsid w:val="009C64CA"/>
    <w:rsid w:val="009C7107"/>
    <w:rsid w:val="009C78E8"/>
    <w:rsid w:val="009D0FF3"/>
    <w:rsid w:val="009D1C46"/>
    <w:rsid w:val="009D2268"/>
    <w:rsid w:val="009D258F"/>
    <w:rsid w:val="009D3C3D"/>
    <w:rsid w:val="009D4E91"/>
    <w:rsid w:val="009D519D"/>
    <w:rsid w:val="009D61EC"/>
    <w:rsid w:val="009D70FE"/>
    <w:rsid w:val="009D7A39"/>
    <w:rsid w:val="009D7A71"/>
    <w:rsid w:val="009E200E"/>
    <w:rsid w:val="009E2296"/>
    <w:rsid w:val="009E6683"/>
    <w:rsid w:val="009E7711"/>
    <w:rsid w:val="009F2C8A"/>
    <w:rsid w:val="009F5A2E"/>
    <w:rsid w:val="00A01521"/>
    <w:rsid w:val="00A03C66"/>
    <w:rsid w:val="00A0420B"/>
    <w:rsid w:val="00A06AE7"/>
    <w:rsid w:val="00A06C8E"/>
    <w:rsid w:val="00A147E7"/>
    <w:rsid w:val="00A14C16"/>
    <w:rsid w:val="00A16ABE"/>
    <w:rsid w:val="00A1741F"/>
    <w:rsid w:val="00A17F65"/>
    <w:rsid w:val="00A2035F"/>
    <w:rsid w:val="00A23D51"/>
    <w:rsid w:val="00A2601D"/>
    <w:rsid w:val="00A318B3"/>
    <w:rsid w:val="00A32539"/>
    <w:rsid w:val="00A35E4D"/>
    <w:rsid w:val="00A36249"/>
    <w:rsid w:val="00A43ABC"/>
    <w:rsid w:val="00A45049"/>
    <w:rsid w:val="00A5082E"/>
    <w:rsid w:val="00A50FC9"/>
    <w:rsid w:val="00A51A7B"/>
    <w:rsid w:val="00A520B6"/>
    <w:rsid w:val="00A527C6"/>
    <w:rsid w:val="00A529B0"/>
    <w:rsid w:val="00A535FA"/>
    <w:rsid w:val="00A54B47"/>
    <w:rsid w:val="00A6170C"/>
    <w:rsid w:val="00A65177"/>
    <w:rsid w:val="00A65C3F"/>
    <w:rsid w:val="00A666E6"/>
    <w:rsid w:val="00A67FED"/>
    <w:rsid w:val="00A74A41"/>
    <w:rsid w:val="00A75B6D"/>
    <w:rsid w:val="00A75C8D"/>
    <w:rsid w:val="00A81C74"/>
    <w:rsid w:val="00A8698B"/>
    <w:rsid w:val="00A86F11"/>
    <w:rsid w:val="00A87D4C"/>
    <w:rsid w:val="00A9032B"/>
    <w:rsid w:val="00A9118A"/>
    <w:rsid w:val="00A928DA"/>
    <w:rsid w:val="00A93FB6"/>
    <w:rsid w:val="00A94AB1"/>
    <w:rsid w:val="00A94FD7"/>
    <w:rsid w:val="00A96485"/>
    <w:rsid w:val="00AA21FA"/>
    <w:rsid w:val="00AA7D33"/>
    <w:rsid w:val="00AB0DCF"/>
    <w:rsid w:val="00AB1E17"/>
    <w:rsid w:val="00AB2E85"/>
    <w:rsid w:val="00AB4118"/>
    <w:rsid w:val="00AB76CF"/>
    <w:rsid w:val="00AC07A1"/>
    <w:rsid w:val="00AC2646"/>
    <w:rsid w:val="00AC378D"/>
    <w:rsid w:val="00AC4E2A"/>
    <w:rsid w:val="00AC5DB9"/>
    <w:rsid w:val="00AC6C7F"/>
    <w:rsid w:val="00AD0196"/>
    <w:rsid w:val="00AD3095"/>
    <w:rsid w:val="00AD4AFB"/>
    <w:rsid w:val="00AD4C47"/>
    <w:rsid w:val="00AD4DD2"/>
    <w:rsid w:val="00AD4E40"/>
    <w:rsid w:val="00AD55AB"/>
    <w:rsid w:val="00AD5D7E"/>
    <w:rsid w:val="00AE035D"/>
    <w:rsid w:val="00AE05D3"/>
    <w:rsid w:val="00AE07E4"/>
    <w:rsid w:val="00AE2D5E"/>
    <w:rsid w:val="00AE3E48"/>
    <w:rsid w:val="00AE4D76"/>
    <w:rsid w:val="00AE5D60"/>
    <w:rsid w:val="00AE65F6"/>
    <w:rsid w:val="00AE6D09"/>
    <w:rsid w:val="00AE70B2"/>
    <w:rsid w:val="00AF3421"/>
    <w:rsid w:val="00AF4DEA"/>
    <w:rsid w:val="00AF606E"/>
    <w:rsid w:val="00AF7454"/>
    <w:rsid w:val="00B007E1"/>
    <w:rsid w:val="00B02993"/>
    <w:rsid w:val="00B04A9F"/>
    <w:rsid w:val="00B05BEA"/>
    <w:rsid w:val="00B07BF1"/>
    <w:rsid w:val="00B10E1E"/>
    <w:rsid w:val="00B13D22"/>
    <w:rsid w:val="00B15095"/>
    <w:rsid w:val="00B15F38"/>
    <w:rsid w:val="00B16BE3"/>
    <w:rsid w:val="00B22D52"/>
    <w:rsid w:val="00B24EF5"/>
    <w:rsid w:val="00B24F79"/>
    <w:rsid w:val="00B254A6"/>
    <w:rsid w:val="00B25C83"/>
    <w:rsid w:val="00B26325"/>
    <w:rsid w:val="00B3233E"/>
    <w:rsid w:val="00B33CE2"/>
    <w:rsid w:val="00B34EFF"/>
    <w:rsid w:val="00B357EB"/>
    <w:rsid w:val="00B35F69"/>
    <w:rsid w:val="00B371DC"/>
    <w:rsid w:val="00B41716"/>
    <w:rsid w:val="00B41E77"/>
    <w:rsid w:val="00B43069"/>
    <w:rsid w:val="00B43B96"/>
    <w:rsid w:val="00B44178"/>
    <w:rsid w:val="00B46800"/>
    <w:rsid w:val="00B46DF7"/>
    <w:rsid w:val="00B501C6"/>
    <w:rsid w:val="00B50F82"/>
    <w:rsid w:val="00B5106A"/>
    <w:rsid w:val="00B55B52"/>
    <w:rsid w:val="00B57E14"/>
    <w:rsid w:val="00B627FC"/>
    <w:rsid w:val="00B631C4"/>
    <w:rsid w:val="00B63827"/>
    <w:rsid w:val="00B638DE"/>
    <w:rsid w:val="00B64751"/>
    <w:rsid w:val="00B67B74"/>
    <w:rsid w:val="00B71CB6"/>
    <w:rsid w:val="00B7262E"/>
    <w:rsid w:val="00B72E00"/>
    <w:rsid w:val="00B74C12"/>
    <w:rsid w:val="00B757AD"/>
    <w:rsid w:val="00B75D88"/>
    <w:rsid w:val="00B76164"/>
    <w:rsid w:val="00B80914"/>
    <w:rsid w:val="00B8138F"/>
    <w:rsid w:val="00B814D3"/>
    <w:rsid w:val="00B81E5F"/>
    <w:rsid w:val="00B82E1E"/>
    <w:rsid w:val="00B860E4"/>
    <w:rsid w:val="00B86A1F"/>
    <w:rsid w:val="00B87425"/>
    <w:rsid w:val="00B87438"/>
    <w:rsid w:val="00B91299"/>
    <w:rsid w:val="00B91EE6"/>
    <w:rsid w:val="00B92705"/>
    <w:rsid w:val="00B92B15"/>
    <w:rsid w:val="00B94D76"/>
    <w:rsid w:val="00B96051"/>
    <w:rsid w:val="00B96564"/>
    <w:rsid w:val="00BA0C99"/>
    <w:rsid w:val="00BA1ACB"/>
    <w:rsid w:val="00BA1E40"/>
    <w:rsid w:val="00BA4087"/>
    <w:rsid w:val="00BA4DA5"/>
    <w:rsid w:val="00BA660F"/>
    <w:rsid w:val="00BB0216"/>
    <w:rsid w:val="00BB030B"/>
    <w:rsid w:val="00BB3CB7"/>
    <w:rsid w:val="00BB553B"/>
    <w:rsid w:val="00BB7B00"/>
    <w:rsid w:val="00BC04E6"/>
    <w:rsid w:val="00BC3451"/>
    <w:rsid w:val="00BC3EBE"/>
    <w:rsid w:val="00BC699F"/>
    <w:rsid w:val="00BD1265"/>
    <w:rsid w:val="00BD2870"/>
    <w:rsid w:val="00BD45B6"/>
    <w:rsid w:val="00BD530A"/>
    <w:rsid w:val="00BD6D42"/>
    <w:rsid w:val="00BD735C"/>
    <w:rsid w:val="00BD7C0D"/>
    <w:rsid w:val="00BE09A8"/>
    <w:rsid w:val="00BE0A9C"/>
    <w:rsid w:val="00BE102E"/>
    <w:rsid w:val="00BE20E4"/>
    <w:rsid w:val="00BE2518"/>
    <w:rsid w:val="00BE2C2D"/>
    <w:rsid w:val="00BE4DFF"/>
    <w:rsid w:val="00BE6D83"/>
    <w:rsid w:val="00BE741A"/>
    <w:rsid w:val="00BE7CB2"/>
    <w:rsid w:val="00BE7E35"/>
    <w:rsid w:val="00BF00D2"/>
    <w:rsid w:val="00BF030E"/>
    <w:rsid w:val="00BF08EC"/>
    <w:rsid w:val="00BF52D8"/>
    <w:rsid w:val="00BF5C33"/>
    <w:rsid w:val="00BF6D3E"/>
    <w:rsid w:val="00BF7227"/>
    <w:rsid w:val="00C038DF"/>
    <w:rsid w:val="00C05EF1"/>
    <w:rsid w:val="00C066F4"/>
    <w:rsid w:val="00C06C6E"/>
    <w:rsid w:val="00C07CD3"/>
    <w:rsid w:val="00C11AEC"/>
    <w:rsid w:val="00C13DEA"/>
    <w:rsid w:val="00C14006"/>
    <w:rsid w:val="00C15C17"/>
    <w:rsid w:val="00C17CF1"/>
    <w:rsid w:val="00C223DD"/>
    <w:rsid w:val="00C230EF"/>
    <w:rsid w:val="00C2326A"/>
    <w:rsid w:val="00C23C3F"/>
    <w:rsid w:val="00C26E4F"/>
    <w:rsid w:val="00C3045E"/>
    <w:rsid w:val="00C318B9"/>
    <w:rsid w:val="00C319F5"/>
    <w:rsid w:val="00C331CD"/>
    <w:rsid w:val="00C334FB"/>
    <w:rsid w:val="00C3370A"/>
    <w:rsid w:val="00C34D84"/>
    <w:rsid w:val="00C35625"/>
    <w:rsid w:val="00C36D03"/>
    <w:rsid w:val="00C400E1"/>
    <w:rsid w:val="00C401EF"/>
    <w:rsid w:val="00C45769"/>
    <w:rsid w:val="00C52828"/>
    <w:rsid w:val="00C5372C"/>
    <w:rsid w:val="00C53A32"/>
    <w:rsid w:val="00C53E3C"/>
    <w:rsid w:val="00C54EED"/>
    <w:rsid w:val="00C55A8E"/>
    <w:rsid w:val="00C565EE"/>
    <w:rsid w:val="00C56CFC"/>
    <w:rsid w:val="00C60B0E"/>
    <w:rsid w:val="00C61526"/>
    <w:rsid w:val="00C62778"/>
    <w:rsid w:val="00C63B6E"/>
    <w:rsid w:val="00C65861"/>
    <w:rsid w:val="00C70D1C"/>
    <w:rsid w:val="00C72461"/>
    <w:rsid w:val="00C75A9B"/>
    <w:rsid w:val="00C7634A"/>
    <w:rsid w:val="00C779F2"/>
    <w:rsid w:val="00C818BA"/>
    <w:rsid w:val="00C81B9F"/>
    <w:rsid w:val="00C838E2"/>
    <w:rsid w:val="00C83909"/>
    <w:rsid w:val="00C84342"/>
    <w:rsid w:val="00C84B07"/>
    <w:rsid w:val="00C85EE9"/>
    <w:rsid w:val="00C862F2"/>
    <w:rsid w:val="00C86970"/>
    <w:rsid w:val="00C902EB"/>
    <w:rsid w:val="00C90C52"/>
    <w:rsid w:val="00C9167C"/>
    <w:rsid w:val="00CA180C"/>
    <w:rsid w:val="00CA3151"/>
    <w:rsid w:val="00CA429E"/>
    <w:rsid w:val="00CA7C6C"/>
    <w:rsid w:val="00CB097D"/>
    <w:rsid w:val="00CB4B50"/>
    <w:rsid w:val="00CB525C"/>
    <w:rsid w:val="00CB7FC3"/>
    <w:rsid w:val="00CC0C5C"/>
    <w:rsid w:val="00CC0C9D"/>
    <w:rsid w:val="00CC11AD"/>
    <w:rsid w:val="00CC3B97"/>
    <w:rsid w:val="00CC4CF4"/>
    <w:rsid w:val="00CC7521"/>
    <w:rsid w:val="00CC7752"/>
    <w:rsid w:val="00CC7AD5"/>
    <w:rsid w:val="00CC7F6F"/>
    <w:rsid w:val="00CD07E6"/>
    <w:rsid w:val="00CD1045"/>
    <w:rsid w:val="00CD107E"/>
    <w:rsid w:val="00CD20D5"/>
    <w:rsid w:val="00CD24B8"/>
    <w:rsid w:val="00CD5B89"/>
    <w:rsid w:val="00CD7C6C"/>
    <w:rsid w:val="00CE0AF3"/>
    <w:rsid w:val="00CE0C5A"/>
    <w:rsid w:val="00CE2440"/>
    <w:rsid w:val="00CE3641"/>
    <w:rsid w:val="00CE3B0F"/>
    <w:rsid w:val="00CE5386"/>
    <w:rsid w:val="00CE6815"/>
    <w:rsid w:val="00CF1263"/>
    <w:rsid w:val="00CF1A2B"/>
    <w:rsid w:val="00CF216F"/>
    <w:rsid w:val="00CF261A"/>
    <w:rsid w:val="00CF2727"/>
    <w:rsid w:val="00CF37A3"/>
    <w:rsid w:val="00CF4C30"/>
    <w:rsid w:val="00CF60DB"/>
    <w:rsid w:val="00CF6765"/>
    <w:rsid w:val="00CF6F0B"/>
    <w:rsid w:val="00CF731F"/>
    <w:rsid w:val="00D00988"/>
    <w:rsid w:val="00D0148B"/>
    <w:rsid w:val="00D06951"/>
    <w:rsid w:val="00D0737F"/>
    <w:rsid w:val="00D101FC"/>
    <w:rsid w:val="00D11CE2"/>
    <w:rsid w:val="00D12607"/>
    <w:rsid w:val="00D15328"/>
    <w:rsid w:val="00D22405"/>
    <w:rsid w:val="00D2692F"/>
    <w:rsid w:val="00D279DD"/>
    <w:rsid w:val="00D33287"/>
    <w:rsid w:val="00D34B47"/>
    <w:rsid w:val="00D34D5A"/>
    <w:rsid w:val="00D36F13"/>
    <w:rsid w:val="00D37580"/>
    <w:rsid w:val="00D40D14"/>
    <w:rsid w:val="00D41561"/>
    <w:rsid w:val="00D419E7"/>
    <w:rsid w:val="00D41A03"/>
    <w:rsid w:val="00D41A5D"/>
    <w:rsid w:val="00D420F1"/>
    <w:rsid w:val="00D433B9"/>
    <w:rsid w:val="00D43978"/>
    <w:rsid w:val="00D445D0"/>
    <w:rsid w:val="00D44D86"/>
    <w:rsid w:val="00D516DA"/>
    <w:rsid w:val="00D524AC"/>
    <w:rsid w:val="00D540A8"/>
    <w:rsid w:val="00D55B27"/>
    <w:rsid w:val="00D568C1"/>
    <w:rsid w:val="00D569BD"/>
    <w:rsid w:val="00D57262"/>
    <w:rsid w:val="00D57D47"/>
    <w:rsid w:val="00D60EED"/>
    <w:rsid w:val="00D627F7"/>
    <w:rsid w:val="00D64AE0"/>
    <w:rsid w:val="00D72603"/>
    <w:rsid w:val="00D73A3C"/>
    <w:rsid w:val="00D750ED"/>
    <w:rsid w:val="00D76504"/>
    <w:rsid w:val="00D76B30"/>
    <w:rsid w:val="00D80F94"/>
    <w:rsid w:val="00D81F1E"/>
    <w:rsid w:val="00D83327"/>
    <w:rsid w:val="00D83D05"/>
    <w:rsid w:val="00D84108"/>
    <w:rsid w:val="00D8523F"/>
    <w:rsid w:val="00D872B6"/>
    <w:rsid w:val="00D874E5"/>
    <w:rsid w:val="00D87E82"/>
    <w:rsid w:val="00D905F0"/>
    <w:rsid w:val="00D927D1"/>
    <w:rsid w:val="00D93780"/>
    <w:rsid w:val="00D957C3"/>
    <w:rsid w:val="00DA5DFC"/>
    <w:rsid w:val="00DA6B16"/>
    <w:rsid w:val="00DA7BCE"/>
    <w:rsid w:val="00DB1A3A"/>
    <w:rsid w:val="00DB2D5C"/>
    <w:rsid w:val="00DC11B9"/>
    <w:rsid w:val="00DC2E41"/>
    <w:rsid w:val="00DC59E4"/>
    <w:rsid w:val="00DC5AA7"/>
    <w:rsid w:val="00DC5EF0"/>
    <w:rsid w:val="00DC659C"/>
    <w:rsid w:val="00DC6AF7"/>
    <w:rsid w:val="00DC6BBC"/>
    <w:rsid w:val="00DC6BBD"/>
    <w:rsid w:val="00DC6C76"/>
    <w:rsid w:val="00DD0FC1"/>
    <w:rsid w:val="00DD3D03"/>
    <w:rsid w:val="00DD466A"/>
    <w:rsid w:val="00DD6481"/>
    <w:rsid w:val="00DE0167"/>
    <w:rsid w:val="00DE039B"/>
    <w:rsid w:val="00DE1ED3"/>
    <w:rsid w:val="00DE348D"/>
    <w:rsid w:val="00DE3D25"/>
    <w:rsid w:val="00DE4423"/>
    <w:rsid w:val="00DE509C"/>
    <w:rsid w:val="00DE7CA3"/>
    <w:rsid w:val="00DF0993"/>
    <w:rsid w:val="00DF6D82"/>
    <w:rsid w:val="00E0296D"/>
    <w:rsid w:val="00E03323"/>
    <w:rsid w:val="00E049A9"/>
    <w:rsid w:val="00E05779"/>
    <w:rsid w:val="00E07285"/>
    <w:rsid w:val="00E11196"/>
    <w:rsid w:val="00E14109"/>
    <w:rsid w:val="00E14F70"/>
    <w:rsid w:val="00E16B09"/>
    <w:rsid w:val="00E17131"/>
    <w:rsid w:val="00E1784B"/>
    <w:rsid w:val="00E17C3D"/>
    <w:rsid w:val="00E22EA5"/>
    <w:rsid w:val="00E23CDB"/>
    <w:rsid w:val="00E24483"/>
    <w:rsid w:val="00E30405"/>
    <w:rsid w:val="00E32808"/>
    <w:rsid w:val="00E32875"/>
    <w:rsid w:val="00E33905"/>
    <w:rsid w:val="00E34294"/>
    <w:rsid w:val="00E34883"/>
    <w:rsid w:val="00E365BC"/>
    <w:rsid w:val="00E375CC"/>
    <w:rsid w:val="00E4096B"/>
    <w:rsid w:val="00E426DA"/>
    <w:rsid w:val="00E42866"/>
    <w:rsid w:val="00E44F18"/>
    <w:rsid w:val="00E44F3F"/>
    <w:rsid w:val="00E4677F"/>
    <w:rsid w:val="00E50D9B"/>
    <w:rsid w:val="00E51293"/>
    <w:rsid w:val="00E52E44"/>
    <w:rsid w:val="00E559C3"/>
    <w:rsid w:val="00E562E9"/>
    <w:rsid w:val="00E57275"/>
    <w:rsid w:val="00E57D0B"/>
    <w:rsid w:val="00E61F7D"/>
    <w:rsid w:val="00E6224D"/>
    <w:rsid w:val="00E644D7"/>
    <w:rsid w:val="00E70EAD"/>
    <w:rsid w:val="00E7255C"/>
    <w:rsid w:val="00E73F9A"/>
    <w:rsid w:val="00E74988"/>
    <w:rsid w:val="00E749C6"/>
    <w:rsid w:val="00E74C40"/>
    <w:rsid w:val="00E75FA7"/>
    <w:rsid w:val="00E77208"/>
    <w:rsid w:val="00E80061"/>
    <w:rsid w:val="00E805FA"/>
    <w:rsid w:val="00E81B9F"/>
    <w:rsid w:val="00E8720D"/>
    <w:rsid w:val="00E904F0"/>
    <w:rsid w:val="00E90805"/>
    <w:rsid w:val="00E90AA3"/>
    <w:rsid w:val="00E92632"/>
    <w:rsid w:val="00E926E4"/>
    <w:rsid w:val="00E94B8B"/>
    <w:rsid w:val="00E95BAD"/>
    <w:rsid w:val="00E95C28"/>
    <w:rsid w:val="00E960D7"/>
    <w:rsid w:val="00E96C8E"/>
    <w:rsid w:val="00E974F2"/>
    <w:rsid w:val="00E97669"/>
    <w:rsid w:val="00EA4799"/>
    <w:rsid w:val="00EB129E"/>
    <w:rsid w:val="00EB2302"/>
    <w:rsid w:val="00EB44D7"/>
    <w:rsid w:val="00EB5E42"/>
    <w:rsid w:val="00EB7383"/>
    <w:rsid w:val="00EB73D4"/>
    <w:rsid w:val="00EC1793"/>
    <w:rsid w:val="00EC397B"/>
    <w:rsid w:val="00EC4EAB"/>
    <w:rsid w:val="00ED3FF7"/>
    <w:rsid w:val="00ED4558"/>
    <w:rsid w:val="00ED5F50"/>
    <w:rsid w:val="00EE2313"/>
    <w:rsid w:val="00EE2E05"/>
    <w:rsid w:val="00EE4A18"/>
    <w:rsid w:val="00EE4BA2"/>
    <w:rsid w:val="00EE4D2A"/>
    <w:rsid w:val="00EE55B9"/>
    <w:rsid w:val="00EE7F79"/>
    <w:rsid w:val="00EF0246"/>
    <w:rsid w:val="00EF1151"/>
    <w:rsid w:val="00EF154C"/>
    <w:rsid w:val="00EF313A"/>
    <w:rsid w:val="00EF4219"/>
    <w:rsid w:val="00EF6C78"/>
    <w:rsid w:val="00EF7137"/>
    <w:rsid w:val="00EF792F"/>
    <w:rsid w:val="00F00AE8"/>
    <w:rsid w:val="00F0205C"/>
    <w:rsid w:val="00F04DEA"/>
    <w:rsid w:val="00F05E3D"/>
    <w:rsid w:val="00F07EA3"/>
    <w:rsid w:val="00F10244"/>
    <w:rsid w:val="00F12D52"/>
    <w:rsid w:val="00F14618"/>
    <w:rsid w:val="00F14CE9"/>
    <w:rsid w:val="00F15C42"/>
    <w:rsid w:val="00F16F24"/>
    <w:rsid w:val="00F177ED"/>
    <w:rsid w:val="00F27D9D"/>
    <w:rsid w:val="00F32059"/>
    <w:rsid w:val="00F330FF"/>
    <w:rsid w:val="00F33872"/>
    <w:rsid w:val="00F34818"/>
    <w:rsid w:val="00F34836"/>
    <w:rsid w:val="00F35E42"/>
    <w:rsid w:val="00F36BDF"/>
    <w:rsid w:val="00F378E8"/>
    <w:rsid w:val="00F412A4"/>
    <w:rsid w:val="00F42486"/>
    <w:rsid w:val="00F426A3"/>
    <w:rsid w:val="00F44180"/>
    <w:rsid w:val="00F44C2D"/>
    <w:rsid w:val="00F45288"/>
    <w:rsid w:val="00F45D9C"/>
    <w:rsid w:val="00F45F23"/>
    <w:rsid w:val="00F46087"/>
    <w:rsid w:val="00F46882"/>
    <w:rsid w:val="00F47860"/>
    <w:rsid w:val="00F503FA"/>
    <w:rsid w:val="00F51EC6"/>
    <w:rsid w:val="00F57381"/>
    <w:rsid w:val="00F62D5E"/>
    <w:rsid w:val="00F6357E"/>
    <w:rsid w:val="00F65656"/>
    <w:rsid w:val="00F6727D"/>
    <w:rsid w:val="00F67E74"/>
    <w:rsid w:val="00F71FDE"/>
    <w:rsid w:val="00F72363"/>
    <w:rsid w:val="00F7488C"/>
    <w:rsid w:val="00F7537A"/>
    <w:rsid w:val="00F76899"/>
    <w:rsid w:val="00F775F9"/>
    <w:rsid w:val="00F8459C"/>
    <w:rsid w:val="00F869A4"/>
    <w:rsid w:val="00F92A3E"/>
    <w:rsid w:val="00F937E3"/>
    <w:rsid w:val="00F9568D"/>
    <w:rsid w:val="00F95E6D"/>
    <w:rsid w:val="00F96605"/>
    <w:rsid w:val="00FA2D7F"/>
    <w:rsid w:val="00FA3C66"/>
    <w:rsid w:val="00FA5EB7"/>
    <w:rsid w:val="00FB1001"/>
    <w:rsid w:val="00FB22D4"/>
    <w:rsid w:val="00FB6514"/>
    <w:rsid w:val="00FC283F"/>
    <w:rsid w:val="00FC3AA3"/>
    <w:rsid w:val="00FC455A"/>
    <w:rsid w:val="00FC53F0"/>
    <w:rsid w:val="00FC54C0"/>
    <w:rsid w:val="00FC5E4A"/>
    <w:rsid w:val="00FC73B5"/>
    <w:rsid w:val="00FD026B"/>
    <w:rsid w:val="00FD0F96"/>
    <w:rsid w:val="00FD22A0"/>
    <w:rsid w:val="00FD246A"/>
    <w:rsid w:val="00FD2555"/>
    <w:rsid w:val="00FD589B"/>
    <w:rsid w:val="00FD5E5F"/>
    <w:rsid w:val="00FD6822"/>
    <w:rsid w:val="00FD7D8B"/>
    <w:rsid w:val="00FE0A19"/>
    <w:rsid w:val="00FE4F38"/>
    <w:rsid w:val="00FE5493"/>
    <w:rsid w:val="00FE6585"/>
    <w:rsid w:val="00FE73AA"/>
    <w:rsid w:val="00FF2459"/>
    <w:rsid w:val="00FF2FB4"/>
    <w:rsid w:val="00FF39E7"/>
    <w:rsid w:val="00FF3A86"/>
    <w:rsid w:val="00FF4652"/>
    <w:rsid w:val="00FF523C"/>
    <w:rsid w:val="00FF7651"/>
    <w:rsid w:val="00FF7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6485"/>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A96485"/>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A96485"/>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A96485"/>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A96485"/>
    <w:pPr>
      <w:keepNext/>
      <w:ind w:left="0"/>
      <w:jc w:val="left"/>
      <w:outlineLvl w:val="3"/>
    </w:pPr>
    <w:rPr>
      <w:b/>
      <w:bCs/>
    </w:rPr>
  </w:style>
  <w:style w:type="paragraph" w:styleId="Heading5">
    <w:name w:val="heading 5"/>
    <w:basedOn w:val="Normal"/>
    <w:next w:val="Normal"/>
    <w:link w:val="Heading5Char"/>
    <w:qFormat/>
    <w:rsid w:val="00A9648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A96485"/>
  </w:style>
  <w:style w:type="character" w:customStyle="1" w:styleId="NormalFirstParaCharChar">
    <w:name w:val="Normal First Para Char Char"/>
    <w:basedOn w:val="DefaultParagraphFont"/>
    <w:link w:val="NormalFirstPara"/>
    <w:rsid w:val="00A96485"/>
    <w:rPr>
      <w:rFonts w:ascii="Arial" w:hAnsi="Arial"/>
      <w:sz w:val="24"/>
      <w:szCs w:val="24"/>
      <w:lang w:eastAsia="en-US"/>
    </w:rPr>
  </w:style>
  <w:style w:type="character" w:customStyle="1" w:styleId="Heading3Char">
    <w:name w:val="Heading 3 Char"/>
    <w:basedOn w:val="DefaultParagraphFont"/>
    <w:link w:val="Heading3"/>
    <w:rsid w:val="00A96485"/>
    <w:rPr>
      <w:rFonts w:ascii="Arial" w:hAnsi="Arial" w:cs="Arial"/>
      <w:b/>
      <w:bCs/>
      <w:sz w:val="24"/>
      <w:szCs w:val="26"/>
      <w:lang w:eastAsia="en-US"/>
    </w:rPr>
  </w:style>
  <w:style w:type="character" w:customStyle="1" w:styleId="Heading4Char">
    <w:name w:val="Heading 4 Char"/>
    <w:basedOn w:val="DefaultParagraphFont"/>
    <w:link w:val="Heading4"/>
    <w:rsid w:val="00A96485"/>
    <w:rPr>
      <w:rFonts w:ascii="Arial" w:hAnsi="Arial"/>
      <w:b/>
      <w:bCs/>
      <w:sz w:val="24"/>
      <w:szCs w:val="24"/>
      <w:lang w:eastAsia="en-US"/>
    </w:rPr>
  </w:style>
  <w:style w:type="character" w:customStyle="1" w:styleId="Heading5Char">
    <w:name w:val="Heading 5 Char"/>
    <w:basedOn w:val="DefaultParagraphFont"/>
    <w:link w:val="Heading5"/>
    <w:rsid w:val="00A96485"/>
    <w:rPr>
      <w:rFonts w:ascii="Arial" w:hAnsi="Arial"/>
      <w:b/>
      <w:bCs/>
      <w:i/>
      <w:iCs/>
      <w:sz w:val="26"/>
      <w:szCs w:val="26"/>
      <w:lang w:eastAsia="en-US"/>
    </w:rPr>
  </w:style>
  <w:style w:type="paragraph" w:customStyle="1" w:styleId="ChapterHeading">
    <w:name w:val="Chapter Heading"/>
    <w:basedOn w:val="Normal"/>
    <w:autoRedefine/>
    <w:rsid w:val="00A96485"/>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A96485"/>
    <w:pPr>
      <w:spacing w:line="240" w:lineRule="auto"/>
      <w:ind w:left="0"/>
    </w:pPr>
    <w:rPr>
      <w:b/>
      <w:smallCaps/>
      <w:sz w:val="32"/>
    </w:rPr>
  </w:style>
  <w:style w:type="paragraph" w:customStyle="1" w:styleId="BulletedListItem">
    <w:name w:val="Bulleted List Item"/>
    <w:basedOn w:val="Normal"/>
    <w:link w:val="BulletedListItemCharChar"/>
    <w:rsid w:val="00A96485"/>
    <w:pPr>
      <w:numPr>
        <w:numId w:val="4"/>
      </w:numPr>
      <w:tabs>
        <w:tab w:val="clear" w:pos="720"/>
        <w:tab w:val="num" w:pos="900"/>
      </w:tabs>
      <w:ind w:left="900"/>
    </w:pPr>
  </w:style>
  <w:style w:type="character" w:customStyle="1" w:styleId="BulletedListItemCharChar">
    <w:name w:val="Bulleted List Item Char Char"/>
    <w:basedOn w:val="DefaultParagraphFont"/>
    <w:link w:val="BulletedListItem"/>
    <w:rsid w:val="00A96485"/>
    <w:rPr>
      <w:rFonts w:ascii="Arial" w:hAnsi="Arial"/>
      <w:sz w:val="24"/>
      <w:szCs w:val="24"/>
      <w:lang w:eastAsia="en-US"/>
    </w:rPr>
  </w:style>
  <w:style w:type="paragraph" w:customStyle="1" w:styleId="NoteChar">
    <w:name w:val="Note Char"/>
    <w:basedOn w:val="Normal"/>
    <w:rsid w:val="00A36249"/>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A96485"/>
    <w:pPr>
      <w:pBdr>
        <w:bottom w:val="single" w:sz="4" w:space="3" w:color="auto"/>
      </w:pBdr>
      <w:tabs>
        <w:tab w:val="right" w:pos="7020"/>
      </w:tabs>
      <w:ind w:left="0"/>
    </w:pPr>
    <w:rPr>
      <w:rFonts w:ascii="Tahoma" w:hAnsi="Tahoma" w:cs="Tahoma"/>
      <w:sz w:val="18"/>
    </w:rPr>
  </w:style>
  <w:style w:type="paragraph" w:styleId="Footer">
    <w:name w:val="footer"/>
    <w:basedOn w:val="Normal"/>
    <w:rsid w:val="00A96485"/>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A96485"/>
    <w:pPr>
      <w:pBdr>
        <w:top w:val="single" w:sz="4" w:space="2" w:color="auto"/>
      </w:pBdr>
      <w:spacing w:before="240" w:line="240" w:lineRule="auto"/>
      <w:jc w:val="left"/>
    </w:pPr>
    <w:rPr>
      <w:b/>
      <w:bCs/>
      <w:sz w:val="18"/>
    </w:rPr>
  </w:style>
  <w:style w:type="paragraph" w:customStyle="1" w:styleId="FirstHeading1">
    <w:name w:val="First Heading 1"/>
    <w:basedOn w:val="Heading1"/>
    <w:rsid w:val="00A96485"/>
    <w:pPr>
      <w:pageBreakBefore w:val="0"/>
      <w:spacing w:before="240"/>
    </w:pPr>
  </w:style>
  <w:style w:type="paragraph" w:customStyle="1" w:styleId="ListItem">
    <w:name w:val="List Item"/>
    <w:basedOn w:val="Normal"/>
    <w:rsid w:val="00A96485"/>
    <w:pPr>
      <w:spacing w:after="60"/>
      <w:ind w:left="0"/>
    </w:pPr>
  </w:style>
  <w:style w:type="paragraph" w:customStyle="1" w:styleId="BulletInATable">
    <w:name w:val="Bullet In A Table"/>
    <w:basedOn w:val="Normal"/>
    <w:rsid w:val="00A96485"/>
    <w:pPr>
      <w:ind w:left="0"/>
    </w:pPr>
  </w:style>
  <w:style w:type="character" w:styleId="FootnoteReference">
    <w:name w:val="footnote reference"/>
    <w:basedOn w:val="DefaultParagraphFont"/>
    <w:semiHidden/>
    <w:rsid w:val="00A96485"/>
    <w:rPr>
      <w:vertAlign w:val="superscript"/>
    </w:rPr>
  </w:style>
  <w:style w:type="paragraph" w:styleId="FootnoteText">
    <w:name w:val="footnote text"/>
    <w:basedOn w:val="Normal"/>
    <w:semiHidden/>
    <w:rsid w:val="00A96485"/>
    <w:pPr>
      <w:ind w:left="734" w:hanging="187"/>
    </w:pPr>
    <w:rPr>
      <w:sz w:val="22"/>
      <w:szCs w:val="20"/>
    </w:rPr>
  </w:style>
  <w:style w:type="paragraph" w:customStyle="1" w:styleId="CodeLast">
    <w:name w:val="Code: Last"/>
    <w:basedOn w:val="Normal"/>
    <w:next w:val="Normal"/>
    <w:link w:val="CodeLastChar"/>
    <w:rsid w:val="00A96485"/>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A96485"/>
    <w:rPr>
      <w:rFonts w:ascii="Lucida Console" w:hAnsi="Lucida Console"/>
      <w:sz w:val="24"/>
      <w:szCs w:val="16"/>
      <w:shd w:val="clear" w:color="auto" w:fill="CCCCCC"/>
      <w:lang w:eastAsia="en-US"/>
    </w:rPr>
  </w:style>
  <w:style w:type="paragraph" w:styleId="DocumentMap">
    <w:name w:val="Document Map"/>
    <w:basedOn w:val="Normal"/>
    <w:semiHidden/>
    <w:rsid w:val="00A96485"/>
    <w:pPr>
      <w:shd w:val="clear" w:color="auto" w:fill="000080"/>
    </w:pPr>
    <w:rPr>
      <w:rFonts w:ascii="Tahoma" w:hAnsi="Tahoma" w:cs="Tahoma"/>
    </w:rPr>
  </w:style>
  <w:style w:type="character" w:styleId="Hyperlink">
    <w:name w:val="Hyperlink"/>
    <w:basedOn w:val="DefaultParagraphFont"/>
    <w:rsid w:val="00A96485"/>
    <w:rPr>
      <w:color w:val="0000FF"/>
      <w:u w:val="single"/>
    </w:rPr>
  </w:style>
  <w:style w:type="character" w:styleId="FollowedHyperlink">
    <w:name w:val="FollowedHyperlink"/>
    <w:basedOn w:val="DefaultParagraphFont"/>
    <w:rsid w:val="00A96485"/>
    <w:rPr>
      <w:color w:val="800080"/>
      <w:u w:val="single"/>
    </w:rPr>
  </w:style>
  <w:style w:type="paragraph" w:customStyle="1" w:styleId="CodeSolo">
    <w:name w:val="Code: Solo"/>
    <w:basedOn w:val="Normal"/>
    <w:link w:val="CodeSoloChar"/>
    <w:rsid w:val="00A96485"/>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A96485"/>
    <w:rPr>
      <w:rFonts w:ascii="Lucida Console" w:hAnsi="Lucida Console"/>
      <w:sz w:val="24"/>
      <w:szCs w:val="16"/>
      <w:shd w:val="clear" w:color="auto" w:fill="CCCCCC"/>
      <w:lang w:eastAsia="en-US"/>
    </w:rPr>
  </w:style>
  <w:style w:type="paragraph" w:customStyle="1" w:styleId="CodeBody">
    <w:name w:val="Code: Body"/>
    <w:basedOn w:val="Normal"/>
    <w:link w:val="CodeBodyChar"/>
    <w:rsid w:val="00A96485"/>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A96485"/>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A96485"/>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A96485"/>
    <w:rPr>
      <w:rFonts w:ascii="Tahoma" w:hAnsi="Tahoma" w:cs="Tahoma"/>
      <w:sz w:val="22"/>
      <w:szCs w:val="24"/>
      <w:lang w:eastAsia="en-US"/>
    </w:rPr>
  </w:style>
  <w:style w:type="paragraph" w:customStyle="1" w:styleId="CodeFirst">
    <w:name w:val="Code: First"/>
    <w:basedOn w:val="Normal"/>
    <w:rsid w:val="00A96485"/>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A96485"/>
    <w:rPr>
      <w:rFonts w:ascii="Lucida Console" w:hAnsi="Lucida Console"/>
      <w:dstrike w:val="0"/>
      <w:spacing w:val="0"/>
      <w:w w:val="100"/>
      <w:sz w:val="22"/>
      <w:szCs w:val="18"/>
      <w:effect w:val="none"/>
      <w:vertAlign w:val="baseline"/>
    </w:rPr>
  </w:style>
  <w:style w:type="table" w:styleId="TableSimple2">
    <w:name w:val="Table Simple 2"/>
    <w:basedOn w:val="TableNormal"/>
    <w:rsid w:val="00A96485"/>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Step">
    <w:name w:val="Step"/>
    <w:basedOn w:val="Normal"/>
    <w:rsid w:val="00A96485"/>
    <w:pPr>
      <w:numPr>
        <w:numId w:val="12"/>
      </w:numPr>
      <w:spacing w:before="120" w:after="60"/>
    </w:pPr>
    <w:rPr>
      <w:bCs/>
      <w:szCs w:val="20"/>
    </w:rPr>
  </w:style>
  <w:style w:type="paragraph" w:customStyle="1" w:styleId="StepContinuation">
    <w:name w:val="Step Continuation"/>
    <w:basedOn w:val="Step"/>
    <w:next w:val="Step"/>
    <w:rsid w:val="00A96485"/>
    <w:pPr>
      <w:numPr>
        <w:numId w:val="0"/>
      </w:numPr>
      <w:ind w:left="902"/>
    </w:pPr>
  </w:style>
  <w:style w:type="paragraph" w:customStyle="1" w:styleId="CodeFirstLanguage">
    <w:name w:val="Code: First Language"/>
    <w:basedOn w:val="CodeFirst"/>
    <w:next w:val="CodeBody"/>
    <w:rsid w:val="00A96485"/>
    <w:rPr>
      <w:b/>
    </w:rPr>
  </w:style>
  <w:style w:type="paragraph" w:styleId="BodyTextIndent">
    <w:name w:val="Body Text Indent"/>
    <w:basedOn w:val="Normal"/>
    <w:rsid w:val="00A96485"/>
  </w:style>
  <w:style w:type="character" w:customStyle="1" w:styleId="CodeBodyCharChar">
    <w:name w:val="Code: Body Char Char"/>
    <w:basedOn w:val="DefaultParagraphFont"/>
    <w:rsid w:val="00A96485"/>
    <w:rPr>
      <w:rFonts w:ascii="Lucida Console" w:hAnsi="Lucida Console"/>
      <w:sz w:val="18"/>
      <w:szCs w:val="16"/>
      <w:lang w:val="en-GB" w:eastAsia="en-US" w:bidi="ar-SA"/>
    </w:rPr>
  </w:style>
  <w:style w:type="paragraph" w:customStyle="1" w:styleId="SubStep">
    <w:name w:val="SubStep"/>
    <w:basedOn w:val="BulletedListItem"/>
    <w:rsid w:val="00A96485"/>
    <w:pPr>
      <w:numPr>
        <w:ilvl w:val="2"/>
        <w:numId w:val="3"/>
      </w:numPr>
      <w:tabs>
        <w:tab w:val="clear" w:pos="2808"/>
        <w:tab w:val="num" w:pos="1260"/>
      </w:tabs>
      <w:ind w:left="1260"/>
      <w:outlineLvl w:val="1"/>
    </w:pPr>
  </w:style>
  <w:style w:type="paragraph" w:styleId="ListBullet">
    <w:name w:val="List Bullet"/>
    <w:basedOn w:val="Normal"/>
    <w:link w:val="ListBulletChar"/>
    <w:rsid w:val="00AE035D"/>
    <w:pPr>
      <w:numPr>
        <w:numId w:val="13"/>
      </w:numPr>
    </w:pPr>
  </w:style>
  <w:style w:type="character" w:customStyle="1" w:styleId="ListBulletChar">
    <w:name w:val="List Bullet Char"/>
    <w:basedOn w:val="DefaultParagraphFont"/>
    <w:link w:val="ListBullet"/>
    <w:rsid w:val="00AE035D"/>
    <w:rPr>
      <w:rFonts w:ascii="Arial" w:hAnsi="Arial"/>
      <w:szCs w:val="24"/>
      <w:lang w:val="en-GB" w:eastAsia="en-US" w:bidi="ar-SA"/>
    </w:rPr>
  </w:style>
  <w:style w:type="character" w:styleId="CommentReference">
    <w:name w:val="annotation reference"/>
    <w:basedOn w:val="DefaultParagraphFont"/>
    <w:semiHidden/>
    <w:rsid w:val="00A96485"/>
    <w:rPr>
      <w:sz w:val="16"/>
      <w:szCs w:val="16"/>
    </w:rPr>
  </w:style>
  <w:style w:type="paragraph" w:styleId="CommentText">
    <w:name w:val="annotation text"/>
    <w:basedOn w:val="Normal"/>
    <w:semiHidden/>
    <w:rsid w:val="00A96485"/>
    <w:rPr>
      <w:szCs w:val="20"/>
    </w:rPr>
  </w:style>
  <w:style w:type="paragraph" w:styleId="CommentSubject">
    <w:name w:val="annotation subject"/>
    <w:basedOn w:val="CommentText"/>
    <w:next w:val="CommentText"/>
    <w:semiHidden/>
    <w:rsid w:val="00A96485"/>
    <w:rPr>
      <w:b/>
      <w:bCs/>
    </w:rPr>
  </w:style>
  <w:style w:type="paragraph" w:styleId="BalloonText">
    <w:name w:val="Balloon Text"/>
    <w:basedOn w:val="Normal"/>
    <w:semiHidden/>
    <w:rsid w:val="00A96485"/>
    <w:rPr>
      <w:rFonts w:ascii="Tahoma" w:hAnsi="Tahoma" w:cs="Tahoma"/>
      <w:sz w:val="16"/>
      <w:szCs w:val="16"/>
    </w:rPr>
  </w:style>
  <w:style w:type="paragraph" w:styleId="BodyText">
    <w:name w:val="Body Text"/>
    <w:basedOn w:val="Normal"/>
    <w:rsid w:val="00A96485"/>
  </w:style>
  <w:style w:type="paragraph" w:styleId="Caption">
    <w:name w:val="caption"/>
    <w:basedOn w:val="Normal"/>
    <w:next w:val="Normal"/>
    <w:qFormat/>
    <w:rsid w:val="00A96485"/>
    <w:pPr>
      <w:spacing w:before="120" w:after="240"/>
    </w:pPr>
    <w:rPr>
      <w:rFonts w:ascii="Tahoma" w:hAnsi="Tahoma"/>
      <w:b/>
      <w:bCs/>
      <w:sz w:val="18"/>
      <w:szCs w:val="20"/>
    </w:rPr>
  </w:style>
  <w:style w:type="character" w:customStyle="1" w:styleId="Heading2Char">
    <w:name w:val="Heading 2 Char"/>
    <w:basedOn w:val="DefaultParagraphFont"/>
    <w:link w:val="Heading2"/>
    <w:rsid w:val="00A96485"/>
    <w:rPr>
      <w:rFonts w:ascii="Arial" w:hAnsi="Arial" w:cs="Arial"/>
      <w:b/>
      <w:bCs/>
      <w:sz w:val="24"/>
      <w:szCs w:val="28"/>
      <w:lang w:eastAsia="en-US"/>
    </w:rPr>
  </w:style>
  <w:style w:type="paragraph" w:styleId="ListParagraph">
    <w:name w:val="List Paragraph"/>
    <w:basedOn w:val="Normal"/>
    <w:uiPriority w:val="34"/>
    <w:qFormat/>
    <w:rsid w:val="006776BE"/>
    <w:pPr>
      <w:ind w:left="720"/>
      <w:contextualSpacing/>
    </w:pPr>
  </w:style>
  <w:style w:type="character" w:styleId="PlaceholderText">
    <w:name w:val="Placeholder Text"/>
    <w:basedOn w:val="DefaultParagraphFont"/>
    <w:uiPriority w:val="99"/>
    <w:semiHidden/>
    <w:rsid w:val="00B638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6485"/>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A96485"/>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A96485"/>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A96485"/>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A96485"/>
    <w:pPr>
      <w:keepNext/>
      <w:ind w:left="0"/>
      <w:jc w:val="left"/>
      <w:outlineLvl w:val="3"/>
    </w:pPr>
    <w:rPr>
      <w:b/>
      <w:bCs/>
    </w:rPr>
  </w:style>
  <w:style w:type="paragraph" w:styleId="Heading5">
    <w:name w:val="heading 5"/>
    <w:basedOn w:val="Normal"/>
    <w:next w:val="Normal"/>
    <w:link w:val="Heading5Char"/>
    <w:qFormat/>
    <w:rsid w:val="00A9648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A96485"/>
  </w:style>
  <w:style w:type="character" w:customStyle="1" w:styleId="NormalFirstParaCharChar">
    <w:name w:val="Normal First Para Char Char"/>
    <w:basedOn w:val="DefaultParagraphFont"/>
    <w:link w:val="NormalFirstPara"/>
    <w:rsid w:val="00A96485"/>
    <w:rPr>
      <w:rFonts w:ascii="Arial" w:hAnsi="Arial"/>
      <w:sz w:val="24"/>
      <w:szCs w:val="24"/>
      <w:lang w:eastAsia="en-US"/>
    </w:rPr>
  </w:style>
  <w:style w:type="character" w:customStyle="1" w:styleId="Heading3Char">
    <w:name w:val="Heading 3 Char"/>
    <w:basedOn w:val="DefaultParagraphFont"/>
    <w:link w:val="Heading3"/>
    <w:rsid w:val="00A96485"/>
    <w:rPr>
      <w:rFonts w:ascii="Arial" w:hAnsi="Arial" w:cs="Arial"/>
      <w:b/>
      <w:bCs/>
      <w:sz w:val="24"/>
      <w:szCs w:val="26"/>
      <w:lang w:eastAsia="en-US"/>
    </w:rPr>
  </w:style>
  <w:style w:type="character" w:customStyle="1" w:styleId="Heading4Char">
    <w:name w:val="Heading 4 Char"/>
    <w:basedOn w:val="DefaultParagraphFont"/>
    <w:link w:val="Heading4"/>
    <w:rsid w:val="00A96485"/>
    <w:rPr>
      <w:rFonts w:ascii="Arial" w:hAnsi="Arial"/>
      <w:b/>
      <w:bCs/>
      <w:sz w:val="24"/>
      <w:szCs w:val="24"/>
      <w:lang w:eastAsia="en-US"/>
    </w:rPr>
  </w:style>
  <w:style w:type="character" w:customStyle="1" w:styleId="Heading5Char">
    <w:name w:val="Heading 5 Char"/>
    <w:basedOn w:val="DefaultParagraphFont"/>
    <w:link w:val="Heading5"/>
    <w:rsid w:val="00A96485"/>
    <w:rPr>
      <w:rFonts w:ascii="Arial" w:hAnsi="Arial"/>
      <w:b/>
      <w:bCs/>
      <w:i/>
      <w:iCs/>
      <w:sz w:val="26"/>
      <w:szCs w:val="26"/>
      <w:lang w:eastAsia="en-US"/>
    </w:rPr>
  </w:style>
  <w:style w:type="paragraph" w:customStyle="1" w:styleId="ChapterHeading">
    <w:name w:val="Chapter Heading"/>
    <w:basedOn w:val="Normal"/>
    <w:autoRedefine/>
    <w:rsid w:val="00A96485"/>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A96485"/>
    <w:pPr>
      <w:spacing w:line="240" w:lineRule="auto"/>
      <w:ind w:left="0"/>
    </w:pPr>
    <w:rPr>
      <w:b/>
      <w:smallCaps/>
      <w:sz w:val="32"/>
    </w:rPr>
  </w:style>
  <w:style w:type="paragraph" w:customStyle="1" w:styleId="BulletedListItem">
    <w:name w:val="Bulleted List Item"/>
    <w:basedOn w:val="Normal"/>
    <w:link w:val="BulletedListItemCharChar"/>
    <w:rsid w:val="00A96485"/>
    <w:pPr>
      <w:numPr>
        <w:numId w:val="4"/>
      </w:numPr>
      <w:tabs>
        <w:tab w:val="clear" w:pos="720"/>
        <w:tab w:val="num" w:pos="900"/>
      </w:tabs>
      <w:ind w:left="900"/>
    </w:pPr>
  </w:style>
  <w:style w:type="character" w:customStyle="1" w:styleId="BulletedListItemCharChar">
    <w:name w:val="Bulleted List Item Char Char"/>
    <w:basedOn w:val="DefaultParagraphFont"/>
    <w:link w:val="BulletedListItem"/>
    <w:rsid w:val="00A96485"/>
    <w:rPr>
      <w:rFonts w:ascii="Arial" w:hAnsi="Arial"/>
      <w:sz w:val="24"/>
      <w:szCs w:val="24"/>
      <w:lang w:eastAsia="en-US"/>
    </w:rPr>
  </w:style>
  <w:style w:type="paragraph" w:customStyle="1" w:styleId="NoteChar">
    <w:name w:val="Note Char"/>
    <w:basedOn w:val="Normal"/>
    <w:rsid w:val="00A36249"/>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A96485"/>
    <w:pPr>
      <w:pBdr>
        <w:bottom w:val="single" w:sz="4" w:space="3" w:color="auto"/>
      </w:pBdr>
      <w:tabs>
        <w:tab w:val="right" w:pos="7020"/>
      </w:tabs>
      <w:ind w:left="0"/>
    </w:pPr>
    <w:rPr>
      <w:rFonts w:ascii="Tahoma" w:hAnsi="Tahoma" w:cs="Tahoma"/>
      <w:sz w:val="18"/>
    </w:rPr>
  </w:style>
  <w:style w:type="paragraph" w:styleId="Footer">
    <w:name w:val="footer"/>
    <w:basedOn w:val="Normal"/>
    <w:rsid w:val="00A96485"/>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A96485"/>
    <w:pPr>
      <w:pBdr>
        <w:top w:val="single" w:sz="4" w:space="2" w:color="auto"/>
      </w:pBdr>
      <w:spacing w:before="240" w:line="240" w:lineRule="auto"/>
      <w:jc w:val="left"/>
    </w:pPr>
    <w:rPr>
      <w:b/>
      <w:bCs/>
      <w:sz w:val="18"/>
    </w:rPr>
  </w:style>
  <w:style w:type="paragraph" w:customStyle="1" w:styleId="FirstHeading1">
    <w:name w:val="First Heading 1"/>
    <w:basedOn w:val="Heading1"/>
    <w:rsid w:val="00A96485"/>
    <w:pPr>
      <w:pageBreakBefore w:val="0"/>
      <w:spacing w:before="240"/>
    </w:pPr>
  </w:style>
  <w:style w:type="paragraph" w:customStyle="1" w:styleId="ListItem">
    <w:name w:val="List Item"/>
    <w:basedOn w:val="Normal"/>
    <w:rsid w:val="00A96485"/>
    <w:pPr>
      <w:spacing w:after="60"/>
      <w:ind w:left="0"/>
    </w:pPr>
  </w:style>
  <w:style w:type="paragraph" w:customStyle="1" w:styleId="BulletInATable">
    <w:name w:val="Bullet In A Table"/>
    <w:basedOn w:val="Normal"/>
    <w:rsid w:val="00A96485"/>
    <w:pPr>
      <w:ind w:left="0"/>
    </w:pPr>
  </w:style>
  <w:style w:type="character" w:styleId="FootnoteReference">
    <w:name w:val="footnote reference"/>
    <w:basedOn w:val="DefaultParagraphFont"/>
    <w:semiHidden/>
    <w:rsid w:val="00A96485"/>
    <w:rPr>
      <w:vertAlign w:val="superscript"/>
    </w:rPr>
  </w:style>
  <w:style w:type="paragraph" w:styleId="FootnoteText">
    <w:name w:val="footnote text"/>
    <w:basedOn w:val="Normal"/>
    <w:semiHidden/>
    <w:rsid w:val="00A96485"/>
    <w:pPr>
      <w:ind w:left="734" w:hanging="187"/>
    </w:pPr>
    <w:rPr>
      <w:sz w:val="22"/>
      <w:szCs w:val="20"/>
    </w:rPr>
  </w:style>
  <w:style w:type="paragraph" w:customStyle="1" w:styleId="CodeLast">
    <w:name w:val="Code: Last"/>
    <w:basedOn w:val="Normal"/>
    <w:next w:val="Normal"/>
    <w:link w:val="CodeLastChar"/>
    <w:rsid w:val="00A96485"/>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A96485"/>
    <w:rPr>
      <w:rFonts w:ascii="Lucida Console" w:hAnsi="Lucida Console"/>
      <w:sz w:val="24"/>
      <w:szCs w:val="16"/>
      <w:shd w:val="clear" w:color="auto" w:fill="CCCCCC"/>
      <w:lang w:eastAsia="en-US"/>
    </w:rPr>
  </w:style>
  <w:style w:type="paragraph" w:styleId="DocumentMap">
    <w:name w:val="Document Map"/>
    <w:basedOn w:val="Normal"/>
    <w:semiHidden/>
    <w:rsid w:val="00A96485"/>
    <w:pPr>
      <w:shd w:val="clear" w:color="auto" w:fill="000080"/>
    </w:pPr>
    <w:rPr>
      <w:rFonts w:ascii="Tahoma" w:hAnsi="Tahoma" w:cs="Tahoma"/>
    </w:rPr>
  </w:style>
  <w:style w:type="character" w:styleId="Hyperlink">
    <w:name w:val="Hyperlink"/>
    <w:basedOn w:val="DefaultParagraphFont"/>
    <w:rsid w:val="00A96485"/>
    <w:rPr>
      <w:color w:val="0000FF"/>
      <w:u w:val="single"/>
    </w:rPr>
  </w:style>
  <w:style w:type="character" w:styleId="FollowedHyperlink">
    <w:name w:val="FollowedHyperlink"/>
    <w:basedOn w:val="DefaultParagraphFont"/>
    <w:rsid w:val="00A96485"/>
    <w:rPr>
      <w:color w:val="800080"/>
      <w:u w:val="single"/>
    </w:rPr>
  </w:style>
  <w:style w:type="paragraph" w:customStyle="1" w:styleId="CodeSolo">
    <w:name w:val="Code: Solo"/>
    <w:basedOn w:val="Normal"/>
    <w:link w:val="CodeSoloChar"/>
    <w:rsid w:val="00A96485"/>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A96485"/>
    <w:rPr>
      <w:rFonts w:ascii="Lucida Console" w:hAnsi="Lucida Console"/>
      <w:sz w:val="24"/>
      <w:szCs w:val="16"/>
      <w:shd w:val="clear" w:color="auto" w:fill="CCCCCC"/>
      <w:lang w:eastAsia="en-US"/>
    </w:rPr>
  </w:style>
  <w:style w:type="paragraph" w:customStyle="1" w:styleId="CodeBody">
    <w:name w:val="Code: Body"/>
    <w:basedOn w:val="Normal"/>
    <w:link w:val="CodeBodyChar"/>
    <w:rsid w:val="00A96485"/>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A96485"/>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A96485"/>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A96485"/>
    <w:rPr>
      <w:rFonts w:ascii="Tahoma" w:hAnsi="Tahoma" w:cs="Tahoma"/>
      <w:sz w:val="22"/>
      <w:szCs w:val="24"/>
      <w:lang w:eastAsia="en-US"/>
    </w:rPr>
  </w:style>
  <w:style w:type="paragraph" w:customStyle="1" w:styleId="CodeFirst">
    <w:name w:val="Code: First"/>
    <w:basedOn w:val="Normal"/>
    <w:rsid w:val="00A96485"/>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A96485"/>
    <w:rPr>
      <w:rFonts w:ascii="Lucida Console" w:hAnsi="Lucida Console"/>
      <w:dstrike w:val="0"/>
      <w:spacing w:val="0"/>
      <w:w w:val="100"/>
      <w:sz w:val="22"/>
      <w:szCs w:val="18"/>
      <w:effect w:val="none"/>
      <w:vertAlign w:val="baseline"/>
    </w:rPr>
  </w:style>
  <w:style w:type="table" w:styleId="TableSimple2">
    <w:name w:val="Table Simple 2"/>
    <w:basedOn w:val="TableNormal"/>
    <w:rsid w:val="00A96485"/>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Step">
    <w:name w:val="Step"/>
    <w:basedOn w:val="Normal"/>
    <w:rsid w:val="00A96485"/>
    <w:pPr>
      <w:numPr>
        <w:numId w:val="12"/>
      </w:numPr>
      <w:spacing w:before="120" w:after="60"/>
    </w:pPr>
    <w:rPr>
      <w:bCs/>
      <w:szCs w:val="20"/>
    </w:rPr>
  </w:style>
  <w:style w:type="paragraph" w:customStyle="1" w:styleId="StepContinuation">
    <w:name w:val="Step Continuation"/>
    <w:basedOn w:val="Step"/>
    <w:next w:val="Step"/>
    <w:rsid w:val="00A96485"/>
    <w:pPr>
      <w:numPr>
        <w:numId w:val="0"/>
      </w:numPr>
      <w:ind w:left="902"/>
    </w:pPr>
  </w:style>
  <w:style w:type="paragraph" w:customStyle="1" w:styleId="CodeFirstLanguage">
    <w:name w:val="Code: First Language"/>
    <w:basedOn w:val="CodeFirst"/>
    <w:next w:val="CodeBody"/>
    <w:rsid w:val="00A96485"/>
    <w:rPr>
      <w:b/>
    </w:rPr>
  </w:style>
  <w:style w:type="paragraph" w:styleId="BodyTextIndent">
    <w:name w:val="Body Text Indent"/>
    <w:basedOn w:val="Normal"/>
    <w:rsid w:val="00A96485"/>
  </w:style>
  <w:style w:type="character" w:customStyle="1" w:styleId="CodeBodyCharChar">
    <w:name w:val="Code: Body Char Char"/>
    <w:basedOn w:val="DefaultParagraphFont"/>
    <w:rsid w:val="00A96485"/>
    <w:rPr>
      <w:rFonts w:ascii="Lucida Console" w:hAnsi="Lucida Console"/>
      <w:sz w:val="18"/>
      <w:szCs w:val="16"/>
      <w:lang w:val="en-GB" w:eastAsia="en-US" w:bidi="ar-SA"/>
    </w:rPr>
  </w:style>
  <w:style w:type="paragraph" w:customStyle="1" w:styleId="SubStep">
    <w:name w:val="SubStep"/>
    <w:basedOn w:val="BulletedListItem"/>
    <w:rsid w:val="00A96485"/>
    <w:pPr>
      <w:numPr>
        <w:ilvl w:val="2"/>
        <w:numId w:val="3"/>
      </w:numPr>
      <w:tabs>
        <w:tab w:val="clear" w:pos="2808"/>
        <w:tab w:val="num" w:pos="1260"/>
      </w:tabs>
      <w:ind w:left="1260"/>
      <w:outlineLvl w:val="1"/>
    </w:pPr>
  </w:style>
  <w:style w:type="paragraph" w:styleId="ListBullet">
    <w:name w:val="List Bullet"/>
    <w:basedOn w:val="Normal"/>
    <w:link w:val="ListBulletChar"/>
    <w:rsid w:val="00AE035D"/>
    <w:pPr>
      <w:numPr>
        <w:numId w:val="13"/>
      </w:numPr>
    </w:pPr>
  </w:style>
  <w:style w:type="character" w:customStyle="1" w:styleId="ListBulletChar">
    <w:name w:val="List Bullet Char"/>
    <w:basedOn w:val="DefaultParagraphFont"/>
    <w:link w:val="ListBullet"/>
    <w:rsid w:val="00AE035D"/>
    <w:rPr>
      <w:rFonts w:ascii="Arial" w:hAnsi="Arial"/>
      <w:szCs w:val="24"/>
      <w:lang w:val="en-GB" w:eastAsia="en-US" w:bidi="ar-SA"/>
    </w:rPr>
  </w:style>
  <w:style w:type="character" w:styleId="CommentReference">
    <w:name w:val="annotation reference"/>
    <w:basedOn w:val="DefaultParagraphFont"/>
    <w:semiHidden/>
    <w:rsid w:val="00A96485"/>
    <w:rPr>
      <w:sz w:val="16"/>
      <w:szCs w:val="16"/>
    </w:rPr>
  </w:style>
  <w:style w:type="paragraph" w:styleId="CommentText">
    <w:name w:val="annotation text"/>
    <w:basedOn w:val="Normal"/>
    <w:semiHidden/>
    <w:rsid w:val="00A96485"/>
    <w:rPr>
      <w:szCs w:val="20"/>
    </w:rPr>
  </w:style>
  <w:style w:type="paragraph" w:styleId="CommentSubject">
    <w:name w:val="annotation subject"/>
    <w:basedOn w:val="CommentText"/>
    <w:next w:val="CommentText"/>
    <w:semiHidden/>
    <w:rsid w:val="00A96485"/>
    <w:rPr>
      <w:b/>
      <w:bCs/>
    </w:rPr>
  </w:style>
  <w:style w:type="paragraph" w:styleId="BalloonText">
    <w:name w:val="Balloon Text"/>
    <w:basedOn w:val="Normal"/>
    <w:semiHidden/>
    <w:rsid w:val="00A96485"/>
    <w:rPr>
      <w:rFonts w:ascii="Tahoma" w:hAnsi="Tahoma" w:cs="Tahoma"/>
      <w:sz w:val="16"/>
      <w:szCs w:val="16"/>
    </w:rPr>
  </w:style>
  <w:style w:type="paragraph" w:styleId="BodyText">
    <w:name w:val="Body Text"/>
    <w:basedOn w:val="Normal"/>
    <w:rsid w:val="00A96485"/>
  </w:style>
  <w:style w:type="paragraph" w:styleId="Caption">
    <w:name w:val="caption"/>
    <w:basedOn w:val="Normal"/>
    <w:next w:val="Normal"/>
    <w:qFormat/>
    <w:rsid w:val="00A96485"/>
    <w:pPr>
      <w:spacing w:before="120" w:after="240"/>
    </w:pPr>
    <w:rPr>
      <w:rFonts w:ascii="Tahoma" w:hAnsi="Tahoma"/>
      <w:b/>
      <w:bCs/>
      <w:sz w:val="18"/>
      <w:szCs w:val="20"/>
    </w:rPr>
  </w:style>
  <w:style w:type="character" w:customStyle="1" w:styleId="Heading2Char">
    <w:name w:val="Heading 2 Char"/>
    <w:basedOn w:val="DefaultParagraphFont"/>
    <w:link w:val="Heading2"/>
    <w:rsid w:val="00A96485"/>
    <w:rPr>
      <w:rFonts w:ascii="Arial" w:hAnsi="Arial" w:cs="Arial"/>
      <w:b/>
      <w:bCs/>
      <w:sz w:val="24"/>
      <w:szCs w:val="28"/>
      <w:lang w:eastAsia="en-US"/>
    </w:rPr>
  </w:style>
  <w:style w:type="paragraph" w:styleId="ListParagraph">
    <w:name w:val="List Paragraph"/>
    <w:basedOn w:val="Normal"/>
    <w:uiPriority w:val="34"/>
    <w:qFormat/>
    <w:rsid w:val="006776BE"/>
    <w:pPr>
      <w:ind w:left="720"/>
      <w:contextualSpacing/>
    </w:pPr>
  </w:style>
  <w:style w:type="character" w:styleId="PlaceholderText">
    <w:name w:val="Placeholder Text"/>
    <w:basedOn w:val="DefaultParagraphFont"/>
    <w:uiPriority w:val="99"/>
    <w:semiHidden/>
    <w:rsid w:val="00B638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01644">
      <w:bodyDiv w:val="1"/>
      <w:marLeft w:val="0"/>
      <w:marRight w:val="0"/>
      <w:marTop w:val="0"/>
      <w:marBottom w:val="0"/>
      <w:divBdr>
        <w:top w:val="none" w:sz="0" w:space="0" w:color="auto"/>
        <w:left w:val="none" w:sz="0" w:space="0" w:color="auto"/>
        <w:bottom w:val="none" w:sz="0" w:space="0" w:color="auto"/>
        <w:right w:val="none" w:sz="0" w:space="0" w:color="auto"/>
      </w:divBdr>
      <w:divsChild>
        <w:div w:id="1211381871">
          <w:marLeft w:val="0"/>
          <w:marRight w:val="0"/>
          <w:marTop w:val="0"/>
          <w:marBottom w:val="0"/>
          <w:divBdr>
            <w:top w:val="none" w:sz="0" w:space="0" w:color="auto"/>
            <w:left w:val="none" w:sz="0" w:space="0" w:color="auto"/>
            <w:bottom w:val="none" w:sz="0" w:space="0" w:color="auto"/>
            <w:right w:val="none" w:sz="0" w:space="0" w:color="auto"/>
          </w:divBdr>
        </w:div>
      </w:divsChild>
    </w:div>
    <w:div w:id="295568821">
      <w:bodyDiv w:val="1"/>
      <w:marLeft w:val="0"/>
      <w:marRight w:val="0"/>
      <w:marTop w:val="0"/>
      <w:marBottom w:val="0"/>
      <w:divBdr>
        <w:top w:val="none" w:sz="0" w:space="0" w:color="auto"/>
        <w:left w:val="none" w:sz="0" w:space="0" w:color="auto"/>
        <w:bottom w:val="none" w:sz="0" w:space="0" w:color="auto"/>
        <w:right w:val="none" w:sz="0" w:space="0" w:color="auto"/>
      </w:divBdr>
    </w:div>
    <w:div w:id="41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80484871">
          <w:marLeft w:val="0"/>
          <w:marRight w:val="0"/>
          <w:marTop w:val="0"/>
          <w:marBottom w:val="0"/>
          <w:divBdr>
            <w:top w:val="none" w:sz="0" w:space="0" w:color="auto"/>
            <w:left w:val="none" w:sz="0" w:space="0" w:color="auto"/>
            <w:bottom w:val="none" w:sz="0" w:space="0" w:color="auto"/>
            <w:right w:val="none" w:sz="0" w:space="0" w:color="auto"/>
          </w:divBdr>
          <w:divsChild>
            <w:div w:id="17337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191">
      <w:bodyDiv w:val="1"/>
      <w:marLeft w:val="0"/>
      <w:marRight w:val="0"/>
      <w:marTop w:val="0"/>
      <w:marBottom w:val="0"/>
      <w:divBdr>
        <w:top w:val="none" w:sz="0" w:space="0" w:color="auto"/>
        <w:left w:val="none" w:sz="0" w:space="0" w:color="auto"/>
        <w:bottom w:val="none" w:sz="0" w:space="0" w:color="auto"/>
        <w:right w:val="none" w:sz="0" w:space="0" w:color="auto"/>
      </w:divBdr>
      <w:divsChild>
        <w:div w:id="1363020571">
          <w:marLeft w:val="0"/>
          <w:marRight w:val="0"/>
          <w:marTop w:val="0"/>
          <w:marBottom w:val="0"/>
          <w:divBdr>
            <w:top w:val="none" w:sz="0" w:space="0" w:color="auto"/>
            <w:left w:val="none" w:sz="0" w:space="0" w:color="auto"/>
            <w:bottom w:val="none" w:sz="0" w:space="0" w:color="auto"/>
            <w:right w:val="none" w:sz="0" w:space="0" w:color="auto"/>
          </w:divBdr>
        </w:div>
      </w:divsChild>
    </w:div>
    <w:div w:id="551188684">
      <w:bodyDiv w:val="1"/>
      <w:marLeft w:val="0"/>
      <w:marRight w:val="0"/>
      <w:marTop w:val="0"/>
      <w:marBottom w:val="0"/>
      <w:divBdr>
        <w:top w:val="none" w:sz="0" w:space="0" w:color="auto"/>
        <w:left w:val="none" w:sz="0" w:space="0" w:color="auto"/>
        <w:bottom w:val="none" w:sz="0" w:space="0" w:color="auto"/>
        <w:right w:val="none" w:sz="0" w:space="0" w:color="auto"/>
      </w:divBdr>
    </w:div>
    <w:div w:id="567037010">
      <w:bodyDiv w:val="1"/>
      <w:marLeft w:val="0"/>
      <w:marRight w:val="0"/>
      <w:marTop w:val="0"/>
      <w:marBottom w:val="0"/>
      <w:divBdr>
        <w:top w:val="none" w:sz="0" w:space="0" w:color="auto"/>
        <w:left w:val="none" w:sz="0" w:space="0" w:color="auto"/>
        <w:bottom w:val="none" w:sz="0" w:space="0" w:color="auto"/>
        <w:right w:val="none" w:sz="0" w:space="0" w:color="auto"/>
      </w:divBdr>
      <w:divsChild>
        <w:div w:id="2123376480">
          <w:marLeft w:val="0"/>
          <w:marRight w:val="0"/>
          <w:marTop w:val="0"/>
          <w:marBottom w:val="0"/>
          <w:divBdr>
            <w:top w:val="none" w:sz="0" w:space="0" w:color="auto"/>
            <w:left w:val="none" w:sz="0" w:space="0" w:color="auto"/>
            <w:bottom w:val="none" w:sz="0" w:space="0" w:color="auto"/>
            <w:right w:val="none" w:sz="0" w:space="0" w:color="auto"/>
          </w:divBdr>
          <w:divsChild>
            <w:div w:id="1197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1063">
      <w:bodyDiv w:val="1"/>
      <w:marLeft w:val="0"/>
      <w:marRight w:val="0"/>
      <w:marTop w:val="0"/>
      <w:marBottom w:val="0"/>
      <w:divBdr>
        <w:top w:val="none" w:sz="0" w:space="0" w:color="auto"/>
        <w:left w:val="none" w:sz="0" w:space="0" w:color="auto"/>
        <w:bottom w:val="none" w:sz="0" w:space="0" w:color="auto"/>
        <w:right w:val="none" w:sz="0" w:space="0" w:color="auto"/>
      </w:divBdr>
      <w:divsChild>
        <w:div w:id="1754275429">
          <w:marLeft w:val="0"/>
          <w:marRight w:val="0"/>
          <w:marTop w:val="0"/>
          <w:marBottom w:val="0"/>
          <w:divBdr>
            <w:top w:val="none" w:sz="0" w:space="0" w:color="auto"/>
            <w:left w:val="none" w:sz="0" w:space="0" w:color="auto"/>
            <w:bottom w:val="none" w:sz="0" w:space="0" w:color="auto"/>
            <w:right w:val="none" w:sz="0" w:space="0" w:color="auto"/>
          </w:divBdr>
          <w:divsChild>
            <w:div w:id="12730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6633">
      <w:bodyDiv w:val="1"/>
      <w:marLeft w:val="0"/>
      <w:marRight w:val="0"/>
      <w:marTop w:val="0"/>
      <w:marBottom w:val="0"/>
      <w:divBdr>
        <w:top w:val="none" w:sz="0" w:space="0" w:color="auto"/>
        <w:left w:val="none" w:sz="0" w:space="0" w:color="auto"/>
        <w:bottom w:val="none" w:sz="0" w:space="0" w:color="auto"/>
        <w:right w:val="none" w:sz="0" w:space="0" w:color="auto"/>
      </w:divBdr>
    </w:div>
    <w:div w:id="896285800">
      <w:bodyDiv w:val="1"/>
      <w:marLeft w:val="0"/>
      <w:marRight w:val="0"/>
      <w:marTop w:val="0"/>
      <w:marBottom w:val="0"/>
      <w:divBdr>
        <w:top w:val="none" w:sz="0" w:space="0" w:color="auto"/>
        <w:left w:val="none" w:sz="0" w:space="0" w:color="auto"/>
        <w:bottom w:val="none" w:sz="0" w:space="0" w:color="auto"/>
        <w:right w:val="none" w:sz="0" w:space="0" w:color="auto"/>
      </w:divBdr>
      <w:divsChild>
        <w:div w:id="916018173">
          <w:marLeft w:val="0"/>
          <w:marRight w:val="0"/>
          <w:marTop w:val="0"/>
          <w:marBottom w:val="0"/>
          <w:divBdr>
            <w:top w:val="none" w:sz="0" w:space="0" w:color="auto"/>
            <w:left w:val="none" w:sz="0" w:space="0" w:color="auto"/>
            <w:bottom w:val="none" w:sz="0" w:space="0" w:color="auto"/>
            <w:right w:val="none" w:sz="0" w:space="0" w:color="auto"/>
          </w:divBdr>
        </w:div>
      </w:divsChild>
    </w:div>
    <w:div w:id="1016615325">
      <w:bodyDiv w:val="1"/>
      <w:marLeft w:val="0"/>
      <w:marRight w:val="0"/>
      <w:marTop w:val="0"/>
      <w:marBottom w:val="0"/>
      <w:divBdr>
        <w:top w:val="none" w:sz="0" w:space="0" w:color="auto"/>
        <w:left w:val="none" w:sz="0" w:space="0" w:color="auto"/>
        <w:bottom w:val="none" w:sz="0" w:space="0" w:color="auto"/>
        <w:right w:val="none" w:sz="0" w:space="0" w:color="auto"/>
      </w:divBdr>
      <w:divsChild>
        <w:div w:id="1621572844">
          <w:marLeft w:val="0"/>
          <w:marRight w:val="0"/>
          <w:marTop w:val="0"/>
          <w:marBottom w:val="0"/>
          <w:divBdr>
            <w:top w:val="none" w:sz="0" w:space="0" w:color="auto"/>
            <w:left w:val="none" w:sz="0" w:space="0" w:color="auto"/>
            <w:bottom w:val="none" w:sz="0" w:space="0" w:color="auto"/>
            <w:right w:val="none" w:sz="0" w:space="0" w:color="auto"/>
          </w:divBdr>
        </w:div>
      </w:divsChild>
    </w:div>
    <w:div w:id="1292636562">
      <w:bodyDiv w:val="1"/>
      <w:marLeft w:val="0"/>
      <w:marRight w:val="0"/>
      <w:marTop w:val="0"/>
      <w:marBottom w:val="0"/>
      <w:divBdr>
        <w:top w:val="none" w:sz="0" w:space="0" w:color="auto"/>
        <w:left w:val="none" w:sz="0" w:space="0" w:color="auto"/>
        <w:bottom w:val="none" w:sz="0" w:space="0" w:color="auto"/>
        <w:right w:val="none" w:sz="0" w:space="0" w:color="auto"/>
      </w:divBdr>
      <w:divsChild>
        <w:div w:id="2082210598">
          <w:marLeft w:val="0"/>
          <w:marRight w:val="0"/>
          <w:marTop w:val="0"/>
          <w:marBottom w:val="0"/>
          <w:divBdr>
            <w:top w:val="none" w:sz="0" w:space="0" w:color="auto"/>
            <w:left w:val="none" w:sz="0" w:space="0" w:color="auto"/>
            <w:bottom w:val="none" w:sz="0" w:space="0" w:color="auto"/>
            <w:right w:val="none" w:sz="0" w:space="0" w:color="auto"/>
          </w:divBdr>
          <w:divsChild>
            <w:div w:id="15823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55">
      <w:bodyDiv w:val="1"/>
      <w:marLeft w:val="0"/>
      <w:marRight w:val="0"/>
      <w:marTop w:val="0"/>
      <w:marBottom w:val="0"/>
      <w:divBdr>
        <w:top w:val="none" w:sz="0" w:space="0" w:color="auto"/>
        <w:left w:val="none" w:sz="0" w:space="0" w:color="auto"/>
        <w:bottom w:val="none" w:sz="0" w:space="0" w:color="auto"/>
        <w:right w:val="none" w:sz="0" w:space="0" w:color="auto"/>
      </w:divBdr>
      <w:divsChild>
        <w:div w:id="1017852336">
          <w:marLeft w:val="0"/>
          <w:marRight w:val="0"/>
          <w:marTop w:val="0"/>
          <w:marBottom w:val="0"/>
          <w:divBdr>
            <w:top w:val="none" w:sz="0" w:space="0" w:color="auto"/>
            <w:left w:val="none" w:sz="0" w:space="0" w:color="auto"/>
            <w:bottom w:val="none" w:sz="0" w:space="0" w:color="auto"/>
            <w:right w:val="none" w:sz="0" w:space="0" w:color="auto"/>
          </w:divBdr>
        </w:div>
      </w:divsChild>
    </w:div>
    <w:div w:id="1558055602">
      <w:bodyDiv w:val="1"/>
      <w:marLeft w:val="0"/>
      <w:marRight w:val="0"/>
      <w:marTop w:val="0"/>
      <w:marBottom w:val="0"/>
      <w:divBdr>
        <w:top w:val="none" w:sz="0" w:space="0" w:color="auto"/>
        <w:left w:val="none" w:sz="0" w:space="0" w:color="auto"/>
        <w:bottom w:val="none" w:sz="0" w:space="0" w:color="auto"/>
        <w:right w:val="none" w:sz="0" w:space="0" w:color="auto"/>
      </w:divBdr>
      <w:divsChild>
        <w:div w:id="896739944">
          <w:marLeft w:val="0"/>
          <w:marRight w:val="0"/>
          <w:marTop w:val="0"/>
          <w:marBottom w:val="0"/>
          <w:divBdr>
            <w:top w:val="none" w:sz="0" w:space="0" w:color="auto"/>
            <w:left w:val="none" w:sz="0" w:space="0" w:color="auto"/>
            <w:bottom w:val="none" w:sz="0" w:space="0" w:color="auto"/>
            <w:right w:val="none" w:sz="0" w:space="0" w:color="auto"/>
          </w:divBdr>
        </w:div>
      </w:divsChild>
    </w:div>
    <w:div w:id="1583950345">
      <w:bodyDiv w:val="1"/>
      <w:marLeft w:val="0"/>
      <w:marRight w:val="0"/>
      <w:marTop w:val="0"/>
      <w:marBottom w:val="0"/>
      <w:divBdr>
        <w:top w:val="none" w:sz="0" w:space="0" w:color="auto"/>
        <w:left w:val="none" w:sz="0" w:space="0" w:color="auto"/>
        <w:bottom w:val="none" w:sz="0" w:space="0" w:color="auto"/>
        <w:right w:val="none" w:sz="0" w:space="0" w:color="auto"/>
      </w:divBdr>
      <w:divsChild>
        <w:div w:id="1352731101">
          <w:marLeft w:val="0"/>
          <w:marRight w:val="0"/>
          <w:marTop w:val="0"/>
          <w:marBottom w:val="0"/>
          <w:divBdr>
            <w:top w:val="none" w:sz="0" w:space="0" w:color="auto"/>
            <w:left w:val="none" w:sz="0" w:space="0" w:color="auto"/>
            <w:bottom w:val="none" w:sz="0" w:space="0" w:color="auto"/>
            <w:right w:val="none" w:sz="0" w:space="0" w:color="auto"/>
          </w:divBdr>
          <w:divsChild>
            <w:div w:id="2068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8969">
      <w:bodyDiv w:val="1"/>
      <w:marLeft w:val="0"/>
      <w:marRight w:val="0"/>
      <w:marTop w:val="0"/>
      <w:marBottom w:val="0"/>
      <w:divBdr>
        <w:top w:val="none" w:sz="0" w:space="0" w:color="auto"/>
        <w:left w:val="none" w:sz="0" w:space="0" w:color="auto"/>
        <w:bottom w:val="none" w:sz="0" w:space="0" w:color="auto"/>
        <w:right w:val="none" w:sz="0" w:space="0" w:color="auto"/>
      </w:divBdr>
    </w:div>
    <w:div w:id="1801461581">
      <w:bodyDiv w:val="1"/>
      <w:marLeft w:val="0"/>
      <w:marRight w:val="0"/>
      <w:marTop w:val="0"/>
      <w:marBottom w:val="0"/>
      <w:divBdr>
        <w:top w:val="none" w:sz="0" w:space="0" w:color="auto"/>
        <w:left w:val="none" w:sz="0" w:space="0" w:color="auto"/>
        <w:bottom w:val="none" w:sz="0" w:space="0" w:color="auto"/>
        <w:right w:val="none" w:sz="0" w:space="0" w:color="auto"/>
      </w:divBdr>
      <w:divsChild>
        <w:div w:id="1450122141">
          <w:marLeft w:val="0"/>
          <w:marRight w:val="0"/>
          <w:marTop w:val="0"/>
          <w:marBottom w:val="0"/>
          <w:divBdr>
            <w:top w:val="none" w:sz="0" w:space="0" w:color="auto"/>
            <w:left w:val="none" w:sz="0" w:space="0" w:color="auto"/>
            <w:bottom w:val="none" w:sz="0" w:space="0" w:color="auto"/>
            <w:right w:val="none" w:sz="0" w:space="0" w:color="auto"/>
          </w:divBdr>
        </w:div>
      </w:divsChild>
    </w:div>
    <w:div w:id="1824810351">
      <w:bodyDiv w:val="1"/>
      <w:marLeft w:val="0"/>
      <w:marRight w:val="0"/>
      <w:marTop w:val="0"/>
      <w:marBottom w:val="0"/>
      <w:divBdr>
        <w:top w:val="none" w:sz="0" w:space="0" w:color="auto"/>
        <w:left w:val="none" w:sz="0" w:space="0" w:color="auto"/>
        <w:bottom w:val="none" w:sz="0" w:space="0" w:color="auto"/>
        <w:right w:val="none" w:sz="0" w:space="0" w:color="auto"/>
      </w:divBdr>
      <w:divsChild>
        <w:div w:id="1829396993">
          <w:marLeft w:val="0"/>
          <w:marRight w:val="0"/>
          <w:marTop w:val="0"/>
          <w:marBottom w:val="0"/>
          <w:divBdr>
            <w:top w:val="none" w:sz="0" w:space="0" w:color="auto"/>
            <w:left w:val="none" w:sz="0" w:space="0" w:color="auto"/>
            <w:bottom w:val="none" w:sz="0" w:space="0" w:color="auto"/>
            <w:right w:val="none" w:sz="0" w:space="0" w:color="auto"/>
          </w:divBdr>
          <w:divsChild>
            <w:div w:id="867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behague\Application%20Data\Microsoft\Templates\QADEVAPR.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87E40686CB42B49217CE09586C1969"/>
        <w:category>
          <w:name w:val="General"/>
          <w:gallery w:val="placeholder"/>
        </w:category>
        <w:types>
          <w:type w:val="bbPlcHdr"/>
        </w:types>
        <w:behaviors>
          <w:behavior w:val="content"/>
        </w:behaviors>
        <w:guid w:val="{EDD54D89-507B-48B8-BEC8-99C52686FE08}"/>
      </w:docPartPr>
      <w:docPartBody>
        <w:p w:rsidR="00595C2D" w:rsidRDefault="0062685D" w:rsidP="0062685D">
          <w:pPr>
            <w:pStyle w:val="A487E40686CB42B49217CE09586C1969"/>
          </w:pPr>
          <w:r>
            <w:rPr>
              <w:rStyle w:val="PlaceholderText"/>
            </w:rPr>
            <w:t>[Chapter Type]</w:t>
          </w:r>
        </w:p>
      </w:docPartBody>
    </w:docPart>
    <w:docPart>
      <w:docPartPr>
        <w:name w:val="D512224A99044D4BAF881B9D73A728D3"/>
        <w:category>
          <w:name w:val="General"/>
          <w:gallery w:val="placeholder"/>
        </w:category>
        <w:types>
          <w:type w:val="bbPlcHdr"/>
        </w:types>
        <w:behaviors>
          <w:behavior w:val="content"/>
        </w:behaviors>
        <w:guid w:val="{807F5C1F-0863-492E-A971-07BE66F4E172}"/>
      </w:docPartPr>
      <w:docPartBody>
        <w:p w:rsidR="00595C2D" w:rsidRDefault="0062685D" w:rsidP="0062685D">
          <w:pPr>
            <w:pStyle w:val="D512224A99044D4BAF881B9D73A728D3"/>
          </w:pPr>
          <w:r>
            <w:rPr>
              <w:rStyle w:val="PlaceholderText"/>
            </w:rPr>
            <w:t>[Chapter No]</w:t>
          </w:r>
        </w:p>
      </w:docPartBody>
    </w:docPart>
    <w:docPart>
      <w:docPartPr>
        <w:name w:val="47413AEB69B24C359F8F91BE39D4AC2D"/>
        <w:category>
          <w:name w:val="General"/>
          <w:gallery w:val="placeholder"/>
        </w:category>
        <w:types>
          <w:type w:val="bbPlcHdr"/>
        </w:types>
        <w:behaviors>
          <w:behavior w:val="content"/>
        </w:behaviors>
        <w:guid w:val="{C6835CD0-6028-4718-81BA-39B0E5B53FAD}"/>
      </w:docPartPr>
      <w:docPartBody>
        <w:p w:rsidR="00CF5F5E" w:rsidRDefault="005C3D34">
          <w:r w:rsidRPr="00CC129B">
            <w:rPr>
              <w:rStyle w:val="PlaceholderText"/>
            </w:rPr>
            <w:t>[Chapter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E62A3"/>
    <w:rsid w:val="000C2341"/>
    <w:rsid w:val="0014797E"/>
    <w:rsid w:val="00237BC8"/>
    <w:rsid w:val="00417C97"/>
    <w:rsid w:val="00595C2D"/>
    <w:rsid w:val="005C3D34"/>
    <w:rsid w:val="005E2F1B"/>
    <w:rsid w:val="005E62A3"/>
    <w:rsid w:val="0062685D"/>
    <w:rsid w:val="00761101"/>
    <w:rsid w:val="00950667"/>
    <w:rsid w:val="00CF5F5E"/>
    <w:rsid w:val="00D02104"/>
    <w:rsid w:val="00DC7307"/>
    <w:rsid w:val="00E663B3"/>
    <w:rsid w:val="00E859A5"/>
    <w:rsid w:val="00EC1B85"/>
    <w:rsid w:val="00F44BDD"/>
    <w:rsid w:val="00FF6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D34"/>
    <w:rPr>
      <w:color w:val="808080"/>
    </w:rPr>
  </w:style>
  <w:style w:type="paragraph" w:customStyle="1" w:styleId="A487E40686CB42B49217CE09586C1969">
    <w:name w:val="A487E40686CB42B49217CE09586C1969"/>
    <w:rsid w:val="0062685D"/>
  </w:style>
  <w:style w:type="paragraph" w:customStyle="1" w:styleId="D512224A99044D4BAF881B9D73A728D3">
    <w:name w:val="D512224A99044D4BAF881B9D73A728D3"/>
    <w:rsid w:val="006268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hapterNo xmlns="4ff00d7d-e7fe-48a8-a79f-9d301ade6bee">9</ChapterNo>
    <ChapterType xmlns="4ff00d7d-e7fe-48a8-a79f-9d301ade6bee">Exercise</ChapterType>
    <EnsureEvenPages xmlns="4ff00d7d-e7fe-48a8-a79f-9d301ade6bee">true</EnsureEvenPages>
    <BookType xmlns="4ff00d7d-e7fe-48a8-a79f-9d301ade6bee">EG</BookType>
    <PageNumbering xmlns="4ff00d7d-e7fe-48a8-a79f-9d301ade6bee">Sequential</PageNumbering>
    <SequenceNo xmlns="4ff00d7d-e7fe-48a8-a79f-9d301ade6bee">10</SequenceNo>
    <StartPageNumber xmlns="4ff00d7d-e7fe-48a8-a79f-9d301ade6bee">0</StartPageNumber>
    <_dlc_Exempt xmlns="http://schemas.microsoft.com/sharepoint/v3">false</_dlc_Exempt>
  </documentManagement>
</p:properties>
</file>

<file path=customXml/item3.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Workbook - Exercise" ma:contentTypeID="0x0101009AB076E22428264284E11C73D716557C0C00E94EE80C871E3D46A53D5BF589B9E330" ma:contentTypeVersion="270" ma:contentTypeDescription="Exercise guide for technical courses" ma:contentTypeScope="" ma:versionID="fad713fce87fe8f034ab42aa0195dff4">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62f7fcfeeeeb2bced9c244acfdeca0f4"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StartPageNumber" minOccurs="0"/>
                <xsd:element ref="ns2:PageNumbering"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APP"/>
          <xsd:enumeration value="EG"/>
          <xsd:enumeration value="EG2"/>
          <xsd:enumeration value="HAND"/>
          <xsd:enumeration value="HAND2"/>
          <xsd:enumeration value="HAND3"/>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StartPageNumber" ma:index="6" nillable="true" ma:displayName="Start Page No" ma:decimals="0" ma:internalName="StartPageNumber" ma:percentage="FALSE">
      <xsd:simpleType>
        <xsd:restriction base="dms:Number"/>
      </xsd:simpleType>
    </xsd:element>
    <xsd:element name="PageNumbering" ma:index="7" nillable="true" ma:displayName="Page Numbering" ma:default="Sequential" ma:format="Dropdown" ma:internalName="PageNumbering">
      <xsd:simpleType>
        <xsd:restriction base="dms:Choice">
          <xsd:enumeration value="None"/>
          <xsd:enumeration value="Restart at Page 1"/>
          <xsd:enumeration value="Sequential"/>
        </xsd:restriction>
      </xsd:simpleType>
    </xsd:element>
    <xsd:element name="EnsureEvenPages" ma:index="8"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bb3bdb55-ce43-40c7-ac96-dc2d075fdb96" ContentTypeId="0x0101009AB076E22428264284E11C73D716557C0C" PreviousValue="true"/>
</file>

<file path=customXml/item6.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Props1.xml><?xml version="1.0" encoding="utf-8"?>
<ds:datastoreItem xmlns:ds="http://schemas.openxmlformats.org/officeDocument/2006/customXml" ds:itemID="{14E75FB3-6D31-432E-B895-722912CC6D72}"/>
</file>

<file path=customXml/itemProps2.xml><?xml version="1.0" encoding="utf-8"?>
<ds:datastoreItem xmlns:ds="http://schemas.openxmlformats.org/officeDocument/2006/customXml" ds:itemID="{5B55AD05-86E1-46B8-966C-6EC897CB3871}"/>
</file>

<file path=customXml/itemProps3.xml><?xml version="1.0" encoding="utf-8"?>
<ds:datastoreItem xmlns:ds="http://schemas.openxmlformats.org/officeDocument/2006/customXml" ds:itemID="{8B733975-EE2D-4173-8343-C142843B0E01}"/>
</file>

<file path=customXml/itemProps4.xml><?xml version="1.0" encoding="utf-8"?>
<ds:datastoreItem xmlns:ds="http://schemas.openxmlformats.org/officeDocument/2006/customXml" ds:itemID="{45A80DDF-3CE4-472D-B9EE-66A68945ADA3}"/>
</file>

<file path=customXml/itemProps5.xml><?xml version="1.0" encoding="utf-8"?>
<ds:datastoreItem xmlns:ds="http://schemas.openxmlformats.org/officeDocument/2006/customXml" ds:itemID="{0CB6C513-1490-4FEB-B1ED-BC14BFA04978}"/>
</file>

<file path=customXml/itemProps6.xml><?xml version="1.0" encoding="utf-8"?>
<ds:datastoreItem xmlns:ds="http://schemas.openxmlformats.org/officeDocument/2006/customXml" ds:itemID="{E08C3215-072E-4529-A749-6DE9A47C8013}"/>
</file>

<file path=docProps/app.xml><?xml version="1.0" encoding="utf-8"?>
<Properties xmlns="http://schemas.openxmlformats.org/officeDocument/2006/extended-properties" xmlns:vt="http://schemas.openxmlformats.org/officeDocument/2006/docPropsVTypes">
  <Template>QADEVAPR.dot</Template>
  <TotalTime>4</TotalTime>
  <Pages>12</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Subqueries</vt:lpstr>
    </vt:vector>
  </TitlesOfParts>
  <Company>QA Ltd.</Company>
  <LinksUpToDate>false</LinksUpToDate>
  <CharactersWithSpaces>17278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Subqueries</dc:title>
  <dc:subject>QADEVAPRWK7</dc:subject>
  <dc:creator>QA Ltd</dc:creator>
  <cp:keywords/>
  <dc:description>Lab Documentation</dc:description>
  <cp:lastModifiedBy>Andrew</cp:lastModifiedBy>
  <cp:revision>15</cp:revision>
  <cp:lastPrinted>2004-03-12T17:52:00Z</cp:lastPrinted>
  <dcterms:created xsi:type="dcterms:W3CDTF">2012-04-30T09:10:00Z</dcterms:created>
  <dcterms:modified xsi:type="dcterms:W3CDTF">2013-02-14T15:15:00Z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0x0101009AB076E22428264284E11C73D716557C0C00E94EE80C871E3D46A53D5BF589B9E330</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7" name="Practice Name">
    <vt:lpwstr/>
  </property>
  <property fmtid="{D5CDD505-2E9C-101B-9397-08002B2CF9AE}" pid="8" name="xd_Signature">
    <vt:bool>false</vt:bool>
  </property>
  <property fmtid="{D5CDD505-2E9C-101B-9397-08002B2CF9AE}" pid="9" name="xd_ProgID">
    <vt:lpwstr/>
  </property>
  <property fmtid="{D5CDD505-2E9C-101B-9397-08002B2CF9AE}" pid="10" name="DocumentSetDescription">
    <vt:lpwstr/>
  </property>
  <property fmtid="{D5CDD505-2E9C-101B-9397-08002B2CF9AE}" pid="12" name="_dlc_DocId">
    <vt:lpwstr/>
  </property>
  <property fmtid="{D5CDD505-2E9C-101B-9397-08002B2CF9AE}" pid="13" name="wic_System_Copyright">
    <vt:lpwstr/>
  </property>
  <property fmtid="{D5CDD505-2E9C-101B-9397-08002B2CF9AE}" pid="14" name="_SourceUrl">
    <vt:lpwstr/>
  </property>
  <property fmtid="{D5CDD505-2E9C-101B-9397-08002B2CF9AE}" pid="15" name="_SharedFileIndex">
    <vt:lpwstr/>
  </property>
  <property fmtid="{D5CDD505-2E9C-101B-9397-08002B2CF9AE}" pid="16" name="Owner Name">
    <vt:lpwstr/>
  </property>
  <property fmtid="{D5CDD505-2E9C-101B-9397-08002B2CF9AE}" pid="17" name="CompanyName">
    <vt:lpwstr/>
  </property>
  <property fmtid="{D5CDD505-2E9C-101B-9397-08002B2CF9AE}" pid="18" name="_dlc_DocIdUrl">
    <vt:lpwstr/>
  </property>
  <property fmtid="{D5CDD505-2E9C-101B-9397-08002B2CF9AE}" pid="19" name="TemplateUrl">
    <vt:lpwstr/>
  </property>
  <property fmtid="{D5CDD505-2E9C-101B-9397-08002B2CF9AE}" pid="20" name="DepartmentName">
    <vt:lpwstr/>
  </property>
  <property fmtid="{D5CDD505-2E9C-101B-9397-08002B2CF9AE}" pid="22" name="PPTPrintingStyle">
    <vt:lpwstr/>
  </property>
  <property fmtid="{D5CDD505-2E9C-101B-9397-08002B2CF9AE}" pid="23" name="vti_imgdate">
    <vt:lpwstr/>
  </property>
  <property fmtid="{D5CDD505-2E9C-101B-9397-08002B2CF9AE}" pid="24" name="CourseCode">
    <vt:lpwstr/>
  </property>
  <property fmtid="{D5CDD505-2E9C-101B-9397-08002B2CF9AE}" pid="25" name="_dlc_DocIdPersistId">
    <vt:bool>false</vt:bool>
  </property>
</Properties>
</file>