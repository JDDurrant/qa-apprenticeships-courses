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6C" w:rsidRDefault="00430DAA" w:rsidP="00E81F6C">
      <w:pPr>
        <w:pStyle w:val="Heading1"/>
        <w:rPr>
          <w:szCs w:val="24"/>
        </w:rPr>
      </w:pPr>
      <w:sdt>
        <w:sdtPr>
          <w:rPr>
            <w:szCs w:val="24"/>
          </w:rPr>
          <w:alias w:val="Chapter Type"/>
          <w:id w:val="8607780"/>
          <w:placeholder>
            <w:docPart w:val="CAD06089F5D14905BB9AABC46F85719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Type[1]" w:storeItemID="{11582D56-10B9-45E6-AA5D-FAE6CB673EB9}"/>
          <w:comboBox w:lastValue="Chapter">
            <w:listItem w:value="[Chapter Type]"/>
          </w:comboBox>
        </w:sdtPr>
        <w:sdtEndPr/>
        <w:sdtContent>
          <w:r w:rsidR="00545DB3">
            <w:rPr>
              <w:szCs w:val="24"/>
            </w:rPr>
            <w:t>Chapter</w:t>
          </w:r>
        </w:sdtContent>
      </w:sdt>
      <w:sdt>
        <w:sdtPr>
          <w:rPr>
            <w:szCs w:val="24"/>
          </w:rPr>
          <w:alias w:val="Chapter No"/>
          <w:tag w:val="ChapterNo"/>
          <w:id w:val="572327180"/>
          <w:placeholder>
            <w:docPart w:val="299B2640E0FD4831938E622949874CA8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11582D56-10B9-45E6-AA5D-FAE6CB673EB9}"/>
          <w:text/>
        </w:sdtPr>
        <w:sdtContent>
          <w:r w:rsidR="00545DB3">
            <w:rPr>
              <w:szCs w:val="24"/>
            </w:rPr>
            <w:t xml:space="preserve"> 1</w:t>
          </w:r>
        </w:sdtContent>
      </w:sdt>
      <w:r w:rsidR="00545DB3">
        <w:rPr>
          <w:szCs w:val="24"/>
        </w:rPr>
        <w:t xml:space="preserve"> - </w:t>
      </w:r>
      <w:sdt>
        <w:sdtPr>
          <w:rPr>
            <w:szCs w:val="24"/>
          </w:rPr>
          <w:alias w:val="Title"/>
          <w:tag w:val=""/>
          <w:id w:val="28466404"/>
          <w:placeholder>
            <w:docPart w:val="A536C43BCE1F48F5B19B3EFD6BB478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45DB3">
            <w:rPr>
              <w:szCs w:val="24"/>
            </w:rPr>
            <w:t>Introduction to RDBMs</w:t>
          </w:r>
        </w:sdtContent>
      </w:sdt>
    </w:p>
    <w:p w:rsidR="00AF2F36" w:rsidRPr="00AF2F36" w:rsidRDefault="00AF2F36" w:rsidP="00AF2F36">
      <w:pPr>
        <w:pStyle w:val="Heading2"/>
      </w:pPr>
      <w:r w:rsidRPr="00BF54DC">
        <w:rPr>
          <w:noProof/>
          <w:lang w:eastAsia="en-GB"/>
        </w:rPr>
        <w:drawing>
          <wp:inline distT="0" distB="0" distL="0" distR="0" wp14:anchorId="2A63159A" wp14:editId="3640912F">
            <wp:extent cx="4826635" cy="736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F36" w:rsidRPr="00AF2F36" w:rsidSect="001945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800" w:bottom="1440" w:left="1800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DAA" w:rsidRDefault="00430DAA">
      <w:r>
        <w:separator/>
      </w:r>
    </w:p>
  </w:endnote>
  <w:endnote w:type="continuationSeparator" w:id="0">
    <w:p w:rsidR="00430DAA" w:rsidRDefault="004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DAA" w:rsidRDefault="00430DAA">
      <w:r>
        <w:separator/>
      </w:r>
    </w:p>
  </w:footnote>
  <w:footnote w:type="continuationSeparator" w:id="0">
    <w:p w:rsidR="00430DAA" w:rsidRDefault="004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65E" w:rsidRDefault="00A746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24D5155"/>
    <w:multiLevelType w:val="hybridMultilevel"/>
    <w:tmpl w:val="FB08F682"/>
    <w:lvl w:ilvl="0" w:tplc="DFB60E94">
      <w:start w:val="1"/>
      <w:numFmt w:val="lowerRoman"/>
      <w:pStyle w:val="SubStep"/>
      <w:lvlText w:val="%1."/>
      <w:lvlJc w:val="right"/>
      <w:pPr>
        <w:tabs>
          <w:tab w:val="num" w:pos="1260"/>
        </w:tabs>
        <w:ind w:left="1260" w:hanging="180"/>
      </w:pPr>
      <w:rPr>
        <w:rFonts w:ascii="Arial" w:hAnsi="Arial" w:hint="default"/>
        <w:caps w:val="0"/>
        <w:strike w:val="0"/>
        <w:dstrike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position w:val="-4"/>
        <w:sz w:val="32"/>
      </w:rPr>
    </w:lvl>
    <w:lvl w:ilvl="2" w:tplc="2604E68A">
      <w:start w:val="1"/>
      <w:numFmt w:val="lowerRoman"/>
      <w:pStyle w:val="SubStep"/>
      <w:lvlText w:val="%3."/>
      <w:lvlJc w:val="right"/>
      <w:pPr>
        <w:tabs>
          <w:tab w:val="num" w:pos="2808"/>
        </w:tabs>
        <w:ind w:left="28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2">
    <w:nsid w:val="248E0B4B"/>
    <w:multiLevelType w:val="multilevel"/>
    <w:tmpl w:val="803620D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066607"/>
    <w:multiLevelType w:val="multilevel"/>
    <w:tmpl w:val="A0F2F77C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D50A4C"/>
    <w:multiLevelType w:val="multilevel"/>
    <w:tmpl w:val="5A0039C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BB6DA0"/>
    <w:multiLevelType w:val="hybridMultilevel"/>
    <w:tmpl w:val="A0F2F77C"/>
    <w:lvl w:ilvl="0" w:tplc="040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53C60EAC"/>
    <w:multiLevelType w:val="hybridMultilevel"/>
    <w:tmpl w:val="40464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B94382"/>
    <w:multiLevelType w:val="hybridMultilevel"/>
    <w:tmpl w:val="26444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B85B75"/>
    <w:multiLevelType w:val="hybridMultilevel"/>
    <w:tmpl w:val="CC0EB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3519A7"/>
    <w:multiLevelType w:val="hybridMultilevel"/>
    <w:tmpl w:val="AC8AB6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11"/>
    <w:lvlOverride w:ilvl="0">
      <w:startOverride w:val="1"/>
    </w:lvlOverride>
  </w:num>
  <w:num w:numId="4">
    <w:abstractNumId w:val="11"/>
  </w:num>
  <w:num w:numId="5">
    <w:abstractNumId w:val="1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42"/>
    <w:rsid w:val="00003799"/>
    <w:rsid w:val="00004537"/>
    <w:rsid w:val="00011A0B"/>
    <w:rsid w:val="000136AE"/>
    <w:rsid w:val="00020769"/>
    <w:rsid w:val="000234F3"/>
    <w:rsid w:val="00023A21"/>
    <w:rsid w:val="000617FE"/>
    <w:rsid w:val="0008440C"/>
    <w:rsid w:val="00090115"/>
    <w:rsid w:val="000A4505"/>
    <w:rsid w:val="000A7BF4"/>
    <w:rsid w:val="000B5042"/>
    <w:rsid w:val="000C146E"/>
    <w:rsid w:val="000C6384"/>
    <w:rsid w:val="000D2CB4"/>
    <w:rsid w:val="000D3ABB"/>
    <w:rsid w:val="000D7CED"/>
    <w:rsid w:val="000E12AA"/>
    <w:rsid w:val="000F0E6C"/>
    <w:rsid w:val="001008F7"/>
    <w:rsid w:val="00101582"/>
    <w:rsid w:val="001028AE"/>
    <w:rsid w:val="00117D6F"/>
    <w:rsid w:val="00127378"/>
    <w:rsid w:val="00130705"/>
    <w:rsid w:val="001506A9"/>
    <w:rsid w:val="00150CAC"/>
    <w:rsid w:val="001522EB"/>
    <w:rsid w:val="00155B19"/>
    <w:rsid w:val="00156873"/>
    <w:rsid w:val="00163B76"/>
    <w:rsid w:val="00165EC0"/>
    <w:rsid w:val="0017037E"/>
    <w:rsid w:val="00181967"/>
    <w:rsid w:val="00183F86"/>
    <w:rsid w:val="001945FC"/>
    <w:rsid w:val="001A3F97"/>
    <w:rsid w:val="001A50EF"/>
    <w:rsid w:val="001A6413"/>
    <w:rsid w:val="001A6E63"/>
    <w:rsid w:val="001A7C3A"/>
    <w:rsid w:val="001C5455"/>
    <w:rsid w:val="001D63C9"/>
    <w:rsid w:val="001E26F3"/>
    <w:rsid w:val="001E2ED1"/>
    <w:rsid w:val="001E6501"/>
    <w:rsid w:val="001E69A9"/>
    <w:rsid w:val="001E7ACE"/>
    <w:rsid w:val="001F48CA"/>
    <w:rsid w:val="002001EC"/>
    <w:rsid w:val="0021132B"/>
    <w:rsid w:val="00215547"/>
    <w:rsid w:val="00215632"/>
    <w:rsid w:val="00222D42"/>
    <w:rsid w:val="00223F45"/>
    <w:rsid w:val="00230192"/>
    <w:rsid w:val="00234FAA"/>
    <w:rsid w:val="002375AD"/>
    <w:rsid w:val="002470A2"/>
    <w:rsid w:val="00250D4C"/>
    <w:rsid w:val="0026484E"/>
    <w:rsid w:val="0027392E"/>
    <w:rsid w:val="00284030"/>
    <w:rsid w:val="002908A0"/>
    <w:rsid w:val="002928F7"/>
    <w:rsid w:val="002A71CB"/>
    <w:rsid w:val="002B105C"/>
    <w:rsid w:val="002C2FA6"/>
    <w:rsid w:val="002C3C60"/>
    <w:rsid w:val="002C718F"/>
    <w:rsid w:val="002D0F7F"/>
    <w:rsid w:val="002D2CAC"/>
    <w:rsid w:val="002D6B0A"/>
    <w:rsid w:val="002E14A1"/>
    <w:rsid w:val="002E5E82"/>
    <w:rsid w:val="00306DBA"/>
    <w:rsid w:val="00313227"/>
    <w:rsid w:val="00316A36"/>
    <w:rsid w:val="003274B2"/>
    <w:rsid w:val="0033267A"/>
    <w:rsid w:val="00333AB7"/>
    <w:rsid w:val="003350AB"/>
    <w:rsid w:val="003478A8"/>
    <w:rsid w:val="003527C0"/>
    <w:rsid w:val="00355C89"/>
    <w:rsid w:val="003579AD"/>
    <w:rsid w:val="00366BEC"/>
    <w:rsid w:val="00370A4D"/>
    <w:rsid w:val="00373CBD"/>
    <w:rsid w:val="00375842"/>
    <w:rsid w:val="00381744"/>
    <w:rsid w:val="003860D0"/>
    <w:rsid w:val="00393217"/>
    <w:rsid w:val="00394CE1"/>
    <w:rsid w:val="00395C4E"/>
    <w:rsid w:val="00396B2C"/>
    <w:rsid w:val="00397C4B"/>
    <w:rsid w:val="003A6EEF"/>
    <w:rsid w:val="003C2995"/>
    <w:rsid w:val="003C4C15"/>
    <w:rsid w:val="003D3400"/>
    <w:rsid w:val="003E2B89"/>
    <w:rsid w:val="003E469D"/>
    <w:rsid w:val="003E62D5"/>
    <w:rsid w:val="003E7612"/>
    <w:rsid w:val="003F100A"/>
    <w:rsid w:val="003F6070"/>
    <w:rsid w:val="00410DD8"/>
    <w:rsid w:val="00412F99"/>
    <w:rsid w:val="004143AB"/>
    <w:rsid w:val="0041477D"/>
    <w:rsid w:val="004168CE"/>
    <w:rsid w:val="004171C5"/>
    <w:rsid w:val="00430DAA"/>
    <w:rsid w:val="00446421"/>
    <w:rsid w:val="00451BA7"/>
    <w:rsid w:val="00452686"/>
    <w:rsid w:val="0046275A"/>
    <w:rsid w:val="00471F01"/>
    <w:rsid w:val="004734A3"/>
    <w:rsid w:val="004803CB"/>
    <w:rsid w:val="00487984"/>
    <w:rsid w:val="00493597"/>
    <w:rsid w:val="004B0059"/>
    <w:rsid w:val="004C4961"/>
    <w:rsid w:val="004C59D6"/>
    <w:rsid w:val="004D30A2"/>
    <w:rsid w:val="004D5683"/>
    <w:rsid w:val="004E02DA"/>
    <w:rsid w:val="004E1EDB"/>
    <w:rsid w:val="004E56BD"/>
    <w:rsid w:val="004E6990"/>
    <w:rsid w:val="004F2A8D"/>
    <w:rsid w:val="004F4517"/>
    <w:rsid w:val="0051370B"/>
    <w:rsid w:val="005273BF"/>
    <w:rsid w:val="0053353B"/>
    <w:rsid w:val="00543977"/>
    <w:rsid w:val="00545DB3"/>
    <w:rsid w:val="00546DC8"/>
    <w:rsid w:val="00550627"/>
    <w:rsid w:val="00550ABF"/>
    <w:rsid w:val="00567D20"/>
    <w:rsid w:val="0057365B"/>
    <w:rsid w:val="005739DF"/>
    <w:rsid w:val="005739E5"/>
    <w:rsid w:val="0058640F"/>
    <w:rsid w:val="00587E06"/>
    <w:rsid w:val="00595B5D"/>
    <w:rsid w:val="005A1DEF"/>
    <w:rsid w:val="005A6017"/>
    <w:rsid w:val="005A6FF5"/>
    <w:rsid w:val="005A7DC4"/>
    <w:rsid w:val="005B58D4"/>
    <w:rsid w:val="005D2A83"/>
    <w:rsid w:val="005D6174"/>
    <w:rsid w:val="005F5A19"/>
    <w:rsid w:val="006018D2"/>
    <w:rsid w:val="006167CC"/>
    <w:rsid w:val="0061707E"/>
    <w:rsid w:val="00620FD6"/>
    <w:rsid w:val="00621E0C"/>
    <w:rsid w:val="00626439"/>
    <w:rsid w:val="00637D5F"/>
    <w:rsid w:val="00642359"/>
    <w:rsid w:val="00650080"/>
    <w:rsid w:val="0066243F"/>
    <w:rsid w:val="006632EC"/>
    <w:rsid w:val="00665E87"/>
    <w:rsid w:val="00670707"/>
    <w:rsid w:val="00674A29"/>
    <w:rsid w:val="0067732A"/>
    <w:rsid w:val="00681503"/>
    <w:rsid w:val="00683483"/>
    <w:rsid w:val="00683787"/>
    <w:rsid w:val="00692642"/>
    <w:rsid w:val="0069639C"/>
    <w:rsid w:val="006A14F9"/>
    <w:rsid w:val="006C3497"/>
    <w:rsid w:val="006C6C28"/>
    <w:rsid w:val="006D1920"/>
    <w:rsid w:val="006D54D6"/>
    <w:rsid w:val="006F2338"/>
    <w:rsid w:val="006F7DBA"/>
    <w:rsid w:val="0070060F"/>
    <w:rsid w:val="00703C70"/>
    <w:rsid w:val="007044B0"/>
    <w:rsid w:val="00704EE0"/>
    <w:rsid w:val="00707B83"/>
    <w:rsid w:val="0071450A"/>
    <w:rsid w:val="007146AA"/>
    <w:rsid w:val="007260D8"/>
    <w:rsid w:val="00733119"/>
    <w:rsid w:val="00753FAE"/>
    <w:rsid w:val="007613F6"/>
    <w:rsid w:val="00765AAE"/>
    <w:rsid w:val="00782485"/>
    <w:rsid w:val="00782915"/>
    <w:rsid w:val="0078762D"/>
    <w:rsid w:val="0079209B"/>
    <w:rsid w:val="007A5B02"/>
    <w:rsid w:val="007A69D4"/>
    <w:rsid w:val="007B4246"/>
    <w:rsid w:val="007C525E"/>
    <w:rsid w:val="007E27EF"/>
    <w:rsid w:val="007E4329"/>
    <w:rsid w:val="007E470A"/>
    <w:rsid w:val="00814E84"/>
    <w:rsid w:val="0082061C"/>
    <w:rsid w:val="0083419E"/>
    <w:rsid w:val="008404A1"/>
    <w:rsid w:val="00844C61"/>
    <w:rsid w:val="00850C33"/>
    <w:rsid w:val="00850E42"/>
    <w:rsid w:val="0085643D"/>
    <w:rsid w:val="0086029B"/>
    <w:rsid w:val="00863CF3"/>
    <w:rsid w:val="00871D2E"/>
    <w:rsid w:val="00872687"/>
    <w:rsid w:val="00877F57"/>
    <w:rsid w:val="00887D16"/>
    <w:rsid w:val="0089054E"/>
    <w:rsid w:val="00893CC9"/>
    <w:rsid w:val="0089618B"/>
    <w:rsid w:val="008C2CE9"/>
    <w:rsid w:val="008C3ABD"/>
    <w:rsid w:val="008C4FE1"/>
    <w:rsid w:val="008E125F"/>
    <w:rsid w:val="008E3E54"/>
    <w:rsid w:val="008F250B"/>
    <w:rsid w:val="008F45A3"/>
    <w:rsid w:val="008F51D5"/>
    <w:rsid w:val="009020B1"/>
    <w:rsid w:val="00902A10"/>
    <w:rsid w:val="00902E9E"/>
    <w:rsid w:val="009134BE"/>
    <w:rsid w:val="00916152"/>
    <w:rsid w:val="00924843"/>
    <w:rsid w:val="00931E5B"/>
    <w:rsid w:val="0093533A"/>
    <w:rsid w:val="0093583C"/>
    <w:rsid w:val="00936333"/>
    <w:rsid w:val="009411F9"/>
    <w:rsid w:val="0094256E"/>
    <w:rsid w:val="00952077"/>
    <w:rsid w:val="009712C9"/>
    <w:rsid w:val="00974139"/>
    <w:rsid w:val="0097626E"/>
    <w:rsid w:val="00983E31"/>
    <w:rsid w:val="00995F35"/>
    <w:rsid w:val="00996A34"/>
    <w:rsid w:val="009A4057"/>
    <w:rsid w:val="009A5F88"/>
    <w:rsid w:val="009B103B"/>
    <w:rsid w:val="009C4E20"/>
    <w:rsid w:val="009C5162"/>
    <w:rsid w:val="009C7C90"/>
    <w:rsid w:val="009D3D42"/>
    <w:rsid w:val="009D48BF"/>
    <w:rsid w:val="009E11BF"/>
    <w:rsid w:val="009F1C0B"/>
    <w:rsid w:val="009F39A8"/>
    <w:rsid w:val="009F4102"/>
    <w:rsid w:val="009F52DA"/>
    <w:rsid w:val="00A06D6F"/>
    <w:rsid w:val="00A104D8"/>
    <w:rsid w:val="00A11744"/>
    <w:rsid w:val="00A17751"/>
    <w:rsid w:val="00A223BE"/>
    <w:rsid w:val="00A250A1"/>
    <w:rsid w:val="00A316C4"/>
    <w:rsid w:val="00A320BE"/>
    <w:rsid w:val="00A36B1E"/>
    <w:rsid w:val="00A41796"/>
    <w:rsid w:val="00A427E2"/>
    <w:rsid w:val="00A44A40"/>
    <w:rsid w:val="00A529D7"/>
    <w:rsid w:val="00A63285"/>
    <w:rsid w:val="00A67214"/>
    <w:rsid w:val="00A7465E"/>
    <w:rsid w:val="00A80623"/>
    <w:rsid w:val="00A81529"/>
    <w:rsid w:val="00A86204"/>
    <w:rsid w:val="00A933D8"/>
    <w:rsid w:val="00AA2FEF"/>
    <w:rsid w:val="00AA4091"/>
    <w:rsid w:val="00AB5D33"/>
    <w:rsid w:val="00AB653E"/>
    <w:rsid w:val="00AB68C2"/>
    <w:rsid w:val="00AD376B"/>
    <w:rsid w:val="00AD6241"/>
    <w:rsid w:val="00AE2E42"/>
    <w:rsid w:val="00AE356F"/>
    <w:rsid w:val="00AE3FD5"/>
    <w:rsid w:val="00AE4A94"/>
    <w:rsid w:val="00AF2F36"/>
    <w:rsid w:val="00B0736D"/>
    <w:rsid w:val="00B1198A"/>
    <w:rsid w:val="00B1361E"/>
    <w:rsid w:val="00B1461C"/>
    <w:rsid w:val="00B14D4A"/>
    <w:rsid w:val="00B220C0"/>
    <w:rsid w:val="00B25A31"/>
    <w:rsid w:val="00B400AA"/>
    <w:rsid w:val="00B445DE"/>
    <w:rsid w:val="00B53A42"/>
    <w:rsid w:val="00B663D0"/>
    <w:rsid w:val="00B7098A"/>
    <w:rsid w:val="00B7335B"/>
    <w:rsid w:val="00B737D2"/>
    <w:rsid w:val="00B756D0"/>
    <w:rsid w:val="00B82CBF"/>
    <w:rsid w:val="00B841F7"/>
    <w:rsid w:val="00B843CE"/>
    <w:rsid w:val="00B84BA1"/>
    <w:rsid w:val="00B9286D"/>
    <w:rsid w:val="00B9482D"/>
    <w:rsid w:val="00B97F13"/>
    <w:rsid w:val="00B97F45"/>
    <w:rsid w:val="00BA15E2"/>
    <w:rsid w:val="00BA3F9D"/>
    <w:rsid w:val="00BA4FD6"/>
    <w:rsid w:val="00BA55AA"/>
    <w:rsid w:val="00BA6CCE"/>
    <w:rsid w:val="00BA7333"/>
    <w:rsid w:val="00BA7388"/>
    <w:rsid w:val="00BB384F"/>
    <w:rsid w:val="00BC2305"/>
    <w:rsid w:val="00BC66AC"/>
    <w:rsid w:val="00BD2D58"/>
    <w:rsid w:val="00BD65B6"/>
    <w:rsid w:val="00BD6B65"/>
    <w:rsid w:val="00BE06F5"/>
    <w:rsid w:val="00BF60C9"/>
    <w:rsid w:val="00C019FB"/>
    <w:rsid w:val="00C050A1"/>
    <w:rsid w:val="00C0699E"/>
    <w:rsid w:val="00C152B6"/>
    <w:rsid w:val="00C16CC9"/>
    <w:rsid w:val="00C21424"/>
    <w:rsid w:val="00C220E7"/>
    <w:rsid w:val="00C2379D"/>
    <w:rsid w:val="00C24F13"/>
    <w:rsid w:val="00C25567"/>
    <w:rsid w:val="00C2675E"/>
    <w:rsid w:val="00C335C8"/>
    <w:rsid w:val="00C446A1"/>
    <w:rsid w:val="00C51470"/>
    <w:rsid w:val="00C52CC0"/>
    <w:rsid w:val="00C53D68"/>
    <w:rsid w:val="00C54593"/>
    <w:rsid w:val="00C55450"/>
    <w:rsid w:val="00C63CD2"/>
    <w:rsid w:val="00C71DC1"/>
    <w:rsid w:val="00C72856"/>
    <w:rsid w:val="00C72A63"/>
    <w:rsid w:val="00C739A1"/>
    <w:rsid w:val="00C75FDD"/>
    <w:rsid w:val="00C773CC"/>
    <w:rsid w:val="00C7767B"/>
    <w:rsid w:val="00C835A4"/>
    <w:rsid w:val="00C85DF5"/>
    <w:rsid w:val="00C86D68"/>
    <w:rsid w:val="00C964B1"/>
    <w:rsid w:val="00CB3FB4"/>
    <w:rsid w:val="00CB6C16"/>
    <w:rsid w:val="00CC3683"/>
    <w:rsid w:val="00CC67E5"/>
    <w:rsid w:val="00CD327C"/>
    <w:rsid w:val="00CE112E"/>
    <w:rsid w:val="00CE121A"/>
    <w:rsid w:val="00CE6569"/>
    <w:rsid w:val="00CF5E56"/>
    <w:rsid w:val="00D048A6"/>
    <w:rsid w:val="00D10ABC"/>
    <w:rsid w:val="00D116A0"/>
    <w:rsid w:val="00D32653"/>
    <w:rsid w:val="00D33249"/>
    <w:rsid w:val="00D33DF6"/>
    <w:rsid w:val="00D349AE"/>
    <w:rsid w:val="00D44428"/>
    <w:rsid w:val="00D4737A"/>
    <w:rsid w:val="00D4776F"/>
    <w:rsid w:val="00D518F8"/>
    <w:rsid w:val="00D611D7"/>
    <w:rsid w:val="00D761BC"/>
    <w:rsid w:val="00D92916"/>
    <w:rsid w:val="00D94998"/>
    <w:rsid w:val="00D95D7D"/>
    <w:rsid w:val="00D96BEC"/>
    <w:rsid w:val="00DC1244"/>
    <w:rsid w:val="00DC1C36"/>
    <w:rsid w:val="00DC4206"/>
    <w:rsid w:val="00DD0E8B"/>
    <w:rsid w:val="00DD369D"/>
    <w:rsid w:val="00DD60A6"/>
    <w:rsid w:val="00DD6920"/>
    <w:rsid w:val="00DE2256"/>
    <w:rsid w:val="00DE28CE"/>
    <w:rsid w:val="00DF307A"/>
    <w:rsid w:val="00DF6B2C"/>
    <w:rsid w:val="00E27088"/>
    <w:rsid w:val="00E33FEE"/>
    <w:rsid w:val="00E341FB"/>
    <w:rsid w:val="00E53A3E"/>
    <w:rsid w:val="00E5468D"/>
    <w:rsid w:val="00E644EE"/>
    <w:rsid w:val="00E66BD7"/>
    <w:rsid w:val="00E75AF0"/>
    <w:rsid w:val="00E76EC5"/>
    <w:rsid w:val="00E776BD"/>
    <w:rsid w:val="00E81F6C"/>
    <w:rsid w:val="00E82E00"/>
    <w:rsid w:val="00E833FA"/>
    <w:rsid w:val="00EA6DC2"/>
    <w:rsid w:val="00EB4637"/>
    <w:rsid w:val="00EC09BA"/>
    <w:rsid w:val="00EC1731"/>
    <w:rsid w:val="00ED210F"/>
    <w:rsid w:val="00ED2853"/>
    <w:rsid w:val="00ED3F6C"/>
    <w:rsid w:val="00EF0B30"/>
    <w:rsid w:val="00EF2A03"/>
    <w:rsid w:val="00EF37E2"/>
    <w:rsid w:val="00F0147F"/>
    <w:rsid w:val="00F07B01"/>
    <w:rsid w:val="00F158B2"/>
    <w:rsid w:val="00F21798"/>
    <w:rsid w:val="00F24D70"/>
    <w:rsid w:val="00F256FF"/>
    <w:rsid w:val="00F25EFE"/>
    <w:rsid w:val="00F3228B"/>
    <w:rsid w:val="00F3545F"/>
    <w:rsid w:val="00F37B50"/>
    <w:rsid w:val="00F464CD"/>
    <w:rsid w:val="00F54CE8"/>
    <w:rsid w:val="00F579CF"/>
    <w:rsid w:val="00F6187B"/>
    <w:rsid w:val="00F61D67"/>
    <w:rsid w:val="00F6423C"/>
    <w:rsid w:val="00F70681"/>
    <w:rsid w:val="00F812D0"/>
    <w:rsid w:val="00F8687F"/>
    <w:rsid w:val="00F87497"/>
    <w:rsid w:val="00F93AEB"/>
    <w:rsid w:val="00FB2102"/>
    <w:rsid w:val="00FC2E6D"/>
    <w:rsid w:val="00FC4B7B"/>
    <w:rsid w:val="00FC6DEC"/>
    <w:rsid w:val="00FD080E"/>
    <w:rsid w:val="00FD34A9"/>
    <w:rsid w:val="00FD545F"/>
    <w:rsid w:val="00FD7386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8F7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1008F7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1008F7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1008F7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008F7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008F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1008F7"/>
  </w:style>
  <w:style w:type="character" w:customStyle="1" w:styleId="NormalFirstParaCharChar">
    <w:name w:val="Normal First Para Char Char"/>
    <w:basedOn w:val="DefaultParagraphFont"/>
    <w:link w:val="NormalFirstPara"/>
    <w:rsid w:val="001008F7"/>
    <w:rPr>
      <w:rFonts w:ascii="Arial" w:hAnsi="Arial"/>
      <w:sz w:val="24"/>
      <w:szCs w:val="24"/>
      <w:lang w:eastAsia="en-US"/>
    </w:rPr>
  </w:style>
  <w:style w:type="character" w:customStyle="1" w:styleId="Char2">
    <w:name w:val="Char2"/>
    <w:basedOn w:val="DefaultParagraphFont"/>
    <w:rsid w:val="009C5162"/>
    <w:rPr>
      <w:rFonts w:ascii="Arial" w:hAnsi="Arial" w:cs="Arial"/>
      <w:b/>
      <w:bCs/>
      <w:szCs w:val="26"/>
      <w:lang w:val="en-GB" w:eastAsia="en-US" w:bidi="ar-SA"/>
    </w:rPr>
  </w:style>
  <w:style w:type="character" w:customStyle="1" w:styleId="Char1">
    <w:name w:val="Char1"/>
    <w:basedOn w:val="DefaultParagraphFont"/>
    <w:rsid w:val="009C5162"/>
    <w:rPr>
      <w:rFonts w:ascii="Arial" w:hAnsi="Arial"/>
      <w:b/>
      <w:bCs/>
      <w:szCs w:val="24"/>
      <w:lang w:val="en-GB" w:eastAsia="en-US" w:bidi="ar-SA"/>
    </w:rPr>
  </w:style>
  <w:style w:type="character" w:customStyle="1" w:styleId="Char">
    <w:name w:val="Char"/>
    <w:basedOn w:val="DefaultParagraphFont"/>
    <w:rsid w:val="009C5162"/>
    <w:rPr>
      <w:rFonts w:ascii="Arial" w:hAnsi="Arial"/>
      <w:b/>
      <w:bCs/>
      <w:i/>
      <w:iCs/>
      <w:sz w:val="26"/>
      <w:szCs w:val="26"/>
      <w:lang w:val="en-GB" w:eastAsia="en-US" w:bidi="ar-SA"/>
    </w:rPr>
  </w:style>
  <w:style w:type="paragraph" w:customStyle="1" w:styleId="ChapterHeading">
    <w:name w:val="Chapter Heading"/>
    <w:basedOn w:val="Normal"/>
    <w:autoRedefine/>
    <w:rsid w:val="001008F7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1008F7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1008F7"/>
    <w:pPr>
      <w:numPr>
        <w:numId w:val="2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1008F7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9C5162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1008F7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1008F7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1008F7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1008F7"/>
    <w:pPr>
      <w:pageBreakBefore w:val="0"/>
      <w:spacing w:before="240"/>
    </w:pPr>
  </w:style>
  <w:style w:type="paragraph" w:styleId="Caption">
    <w:name w:val="caption"/>
    <w:basedOn w:val="Normal"/>
    <w:next w:val="Normal"/>
    <w:qFormat/>
    <w:rsid w:val="001008F7"/>
    <w:pPr>
      <w:spacing w:before="120" w:after="240"/>
    </w:pPr>
    <w:rPr>
      <w:rFonts w:ascii="Tahoma" w:hAnsi="Tahoma"/>
      <w:b/>
      <w:bCs/>
      <w:sz w:val="18"/>
      <w:szCs w:val="20"/>
    </w:rPr>
  </w:style>
  <w:style w:type="paragraph" w:customStyle="1" w:styleId="ListItem">
    <w:name w:val="List Item"/>
    <w:basedOn w:val="Normal"/>
    <w:rsid w:val="001008F7"/>
    <w:pPr>
      <w:spacing w:after="60"/>
      <w:ind w:left="0"/>
    </w:pPr>
  </w:style>
  <w:style w:type="paragraph" w:customStyle="1" w:styleId="BulletInATable">
    <w:name w:val="Bullet In A Table"/>
    <w:basedOn w:val="Normal"/>
    <w:rsid w:val="001008F7"/>
    <w:pPr>
      <w:ind w:left="0"/>
    </w:pPr>
  </w:style>
  <w:style w:type="character" w:styleId="FootnoteReference">
    <w:name w:val="footnote reference"/>
    <w:basedOn w:val="DefaultParagraphFont"/>
    <w:semiHidden/>
    <w:rsid w:val="001008F7"/>
    <w:rPr>
      <w:vertAlign w:val="superscript"/>
    </w:rPr>
  </w:style>
  <w:style w:type="paragraph" w:styleId="FootnoteText">
    <w:name w:val="footnote text"/>
    <w:basedOn w:val="Normal"/>
    <w:semiHidden/>
    <w:rsid w:val="001008F7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1008F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1008F7"/>
    <w:rPr>
      <w:color w:val="0000FF"/>
      <w:u w:val="single"/>
    </w:rPr>
  </w:style>
  <w:style w:type="character" w:styleId="FollowedHyperlink">
    <w:name w:val="FollowedHyperlink"/>
    <w:basedOn w:val="DefaultParagraphFont"/>
    <w:rsid w:val="001008F7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1008F7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1008F7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1008F7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character" w:styleId="CommentReference">
    <w:name w:val="annotation reference"/>
    <w:basedOn w:val="DefaultParagraphFont"/>
    <w:semiHidden/>
    <w:rsid w:val="001008F7"/>
    <w:rPr>
      <w:sz w:val="16"/>
      <w:szCs w:val="16"/>
    </w:rPr>
  </w:style>
  <w:style w:type="paragraph" w:customStyle="1" w:styleId="Step">
    <w:name w:val="Step"/>
    <w:basedOn w:val="Normal"/>
    <w:rsid w:val="001008F7"/>
    <w:pPr>
      <w:numPr>
        <w:numId w:val="3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1008F7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1008F7"/>
    <w:rPr>
      <w:b/>
    </w:rPr>
  </w:style>
  <w:style w:type="paragraph" w:styleId="BodyTextIndent">
    <w:name w:val="Body Text Indent"/>
    <w:basedOn w:val="Normal"/>
    <w:rsid w:val="001008F7"/>
  </w:style>
  <w:style w:type="character" w:customStyle="1" w:styleId="CodeBodyCharChar">
    <w:name w:val="Code: Body Char Char"/>
    <w:basedOn w:val="DefaultParagraphFont"/>
    <w:rsid w:val="001008F7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1008F7"/>
    <w:pPr>
      <w:numPr>
        <w:ilvl w:val="2"/>
        <w:numId w:val="1"/>
      </w:numPr>
      <w:tabs>
        <w:tab w:val="clear" w:pos="2808"/>
        <w:tab w:val="num" w:pos="1260"/>
      </w:tabs>
      <w:ind w:left="1260"/>
      <w:outlineLvl w:val="1"/>
    </w:pPr>
  </w:style>
  <w:style w:type="character" w:customStyle="1" w:styleId="Char3">
    <w:name w:val="Char3"/>
    <w:basedOn w:val="DefaultParagraphFont"/>
    <w:rsid w:val="009C5162"/>
    <w:rPr>
      <w:rFonts w:ascii="Arial" w:hAnsi="Arial" w:cs="Arial"/>
      <w:b/>
      <w:bCs/>
      <w:sz w:val="24"/>
      <w:szCs w:val="28"/>
      <w:lang w:val="en-GB" w:eastAsia="en-US" w:bidi="ar-SA"/>
    </w:rPr>
  </w:style>
  <w:style w:type="paragraph" w:styleId="CommentText">
    <w:name w:val="annotation text"/>
    <w:basedOn w:val="Normal"/>
    <w:semiHidden/>
    <w:rsid w:val="001008F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008F7"/>
    <w:rPr>
      <w:b/>
      <w:bCs/>
    </w:rPr>
  </w:style>
  <w:style w:type="paragraph" w:styleId="BalloonText">
    <w:name w:val="Balloon Text"/>
    <w:basedOn w:val="Normal"/>
    <w:semiHidden/>
    <w:rsid w:val="001008F7"/>
    <w:rPr>
      <w:rFonts w:ascii="Tahoma" w:hAnsi="Tahoma" w:cs="Tahoma"/>
      <w:sz w:val="16"/>
      <w:szCs w:val="16"/>
    </w:rPr>
  </w:style>
  <w:style w:type="character" w:customStyle="1" w:styleId="CodeSoloChar1">
    <w:name w:val="Code: Solo Char1"/>
    <w:basedOn w:val="DefaultParagraphFont"/>
    <w:rsid w:val="0026484E"/>
    <w:rPr>
      <w:rFonts w:ascii="Lucida Console" w:hAnsi="Lucida Console"/>
      <w:sz w:val="24"/>
      <w:szCs w:val="16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rsid w:val="001008F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CodeBodyChar1">
    <w:name w:val="Code: Body Char1"/>
    <w:basedOn w:val="DefaultParagraphFont"/>
    <w:rsid w:val="001D63C9"/>
    <w:rPr>
      <w:rFonts w:ascii="Lucida Console" w:hAnsi="Lucida Console"/>
      <w:sz w:val="24"/>
      <w:szCs w:val="16"/>
      <w:lang w:val="en-GB" w:eastAsia="en-US" w:bidi="ar-SA"/>
    </w:rPr>
  </w:style>
  <w:style w:type="paragraph" w:styleId="BodyText">
    <w:name w:val="Body Text"/>
    <w:basedOn w:val="Normal"/>
    <w:rsid w:val="001008F7"/>
  </w:style>
  <w:style w:type="paragraph" w:customStyle="1" w:styleId="StyleCodeBody12pt">
    <w:name w:val="Style Code: Body + 12 pt"/>
    <w:basedOn w:val="CodeBody"/>
    <w:rsid w:val="001D63C9"/>
  </w:style>
  <w:style w:type="paragraph" w:styleId="ListParagraph">
    <w:name w:val="List Paragraph"/>
    <w:basedOn w:val="Normal"/>
    <w:uiPriority w:val="34"/>
    <w:qFormat/>
    <w:rsid w:val="00FD7386"/>
    <w:pPr>
      <w:ind w:left="720"/>
    </w:pPr>
  </w:style>
  <w:style w:type="paragraph" w:customStyle="1" w:styleId="Style1">
    <w:name w:val="Style1"/>
    <w:basedOn w:val="CodeSolo"/>
    <w:link w:val="Style1Char"/>
    <w:qFormat/>
    <w:rsid w:val="009A4057"/>
  </w:style>
  <w:style w:type="character" w:customStyle="1" w:styleId="Style1Char">
    <w:name w:val="Style1 Char"/>
    <w:basedOn w:val="CodeSoloChar1"/>
    <w:link w:val="Style1"/>
    <w:rsid w:val="009A4057"/>
    <w:rPr>
      <w:rFonts w:ascii="Lucida Console" w:hAnsi="Lucida Console"/>
      <w:sz w:val="24"/>
      <w:szCs w:val="16"/>
      <w:shd w:val="clear" w:color="auto" w:fill="CCCCCC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1008F7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008F7"/>
    <w:rPr>
      <w:rFonts w:ascii="Arial" w:hAnsi="Arial"/>
      <w:b/>
      <w:bCs/>
      <w:i/>
      <w:iCs/>
      <w:sz w:val="26"/>
      <w:szCs w:val="26"/>
      <w:lang w:eastAsia="en-US"/>
    </w:rPr>
  </w:style>
  <w:style w:type="table" w:styleId="TableSimple2">
    <w:name w:val="Table Simple 2"/>
    <w:basedOn w:val="TableNormal"/>
    <w:rsid w:val="001008F7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1008F7"/>
    <w:rPr>
      <w:rFonts w:ascii="Arial" w:hAnsi="Arial" w:cs="Arial"/>
      <w:b/>
      <w:bCs/>
      <w:sz w:val="24"/>
      <w:szCs w:val="28"/>
      <w:lang w:eastAsia="en-US"/>
    </w:rPr>
  </w:style>
  <w:style w:type="table" w:styleId="TableGrid">
    <w:name w:val="Table Grid"/>
    <w:basedOn w:val="TableNormal"/>
    <w:rsid w:val="009F39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60D0"/>
    <w:pPr>
      <w:keepLines w:val="0"/>
      <w:spacing w:beforeAutospacing="1" w:after="100" w:afterAutospacing="1" w:line="240" w:lineRule="auto"/>
      <w:ind w:left="0"/>
      <w:jc w:val="left"/>
    </w:pPr>
    <w:rPr>
      <w:rFonts w:ascii="Times New Roman" w:hAnsi="Times New Roman"/>
      <w:lang w:eastAsia="en-GB"/>
    </w:rPr>
  </w:style>
  <w:style w:type="character" w:customStyle="1" w:styleId="currency2">
    <w:name w:val="currency2"/>
    <w:basedOn w:val="DefaultParagraphFont"/>
    <w:rsid w:val="00C446A1"/>
  </w:style>
  <w:style w:type="paragraph" w:styleId="Title">
    <w:name w:val="Title"/>
    <w:basedOn w:val="Normal"/>
    <w:link w:val="TitleChar"/>
    <w:qFormat/>
    <w:rsid w:val="005739E5"/>
    <w:pPr>
      <w:keepLines w:val="0"/>
      <w:spacing w:before="0" w:after="0" w:line="240" w:lineRule="auto"/>
      <w:ind w:left="0"/>
      <w:jc w:val="center"/>
    </w:pPr>
    <w:rPr>
      <w:rFonts w:ascii="Times New Roman" w:hAnsi="Times New Roman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739E5"/>
    <w:rPr>
      <w:b/>
      <w:bCs/>
      <w:sz w:val="36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B6C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8F7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1008F7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1008F7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1008F7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008F7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008F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1008F7"/>
  </w:style>
  <w:style w:type="character" w:customStyle="1" w:styleId="NormalFirstParaCharChar">
    <w:name w:val="Normal First Para Char Char"/>
    <w:basedOn w:val="DefaultParagraphFont"/>
    <w:link w:val="NormalFirstPara"/>
    <w:rsid w:val="001008F7"/>
    <w:rPr>
      <w:rFonts w:ascii="Arial" w:hAnsi="Arial"/>
      <w:sz w:val="24"/>
      <w:szCs w:val="24"/>
      <w:lang w:eastAsia="en-US"/>
    </w:rPr>
  </w:style>
  <w:style w:type="character" w:customStyle="1" w:styleId="Char2">
    <w:name w:val="Char2"/>
    <w:basedOn w:val="DefaultParagraphFont"/>
    <w:rsid w:val="009C5162"/>
    <w:rPr>
      <w:rFonts w:ascii="Arial" w:hAnsi="Arial" w:cs="Arial"/>
      <w:b/>
      <w:bCs/>
      <w:szCs w:val="26"/>
      <w:lang w:val="en-GB" w:eastAsia="en-US" w:bidi="ar-SA"/>
    </w:rPr>
  </w:style>
  <w:style w:type="character" w:customStyle="1" w:styleId="Char1">
    <w:name w:val="Char1"/>
    <w:basedOn w:val="DefaultParagraphFont"/>
    <w:rsid w:val="009C5162"/>
    <w:rPr>
      <w:rFonts w:ascii="Arial" w:hAnsi="Arial"/>
      <w:b/>
      <w:bCs/>
      <w:szCs w:val="24"/>
      <w:lang w:val="en-GB" w:eastAsia="en-US" w:bidi="ar-SA"/>
    </w:rPr>
  </w:style>
  <w:style w:type="character" w:customStyle="1" w:styleId="Char">
    <w:name w:val="Char"/>
    <w:basedOn w:val="DefaultParagraphFont"/>
    <w:rsid w:val="009C5162"/>
    <w:rPr>
      <w:rFonts w:ascii="Arial" w:hAnsi="Arial"/>
      <w:b/>
      <w:bCs/>
      <w:i/>
      <w:iCs/>
      <w:sz w:val="26"/>
      <w:szCs w:val="26"/>
      <w:lang w:val="en-GB" w:eastAsia="en-US" w:bidi="ar-SA"/>
    </w:rPr>
  </w:style>
  <w:style w:type="paragraph" w:customStyle="1" w:styleId="ChapterHeading">
    <w:name w:val="Chapter Heading"/>
    <w:basedOn w:val="Normal"/>
    <w:autoRedefine/>
    <w:rsid w:val="001008F7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1008F7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1008F7"/>
    <w:pPr>
      <w:numPr>
        <w:numId w:val="2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1008F7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9C5162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1008F7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1008F7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1008F7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1008F7"/>
    <w:pPr>
      <w:pageBreakBefore w:val="0"/>
      <w:spacing w:before="240"/>
    </w:pPr>
  </w:style>
  <w:style w:type="paragraph" w:styleId="Caption">
    <w:name w:val="caption"/>
    <w:basedOn w:val="Normal"/>
    <w:next w:val="Normal"/>
    <w:qFormat/>
    <w:rsid w:val="001008F7"/>
    <w:pPr>
      <w:spacing w:before="120" w:after="240"/>
    </w:pPr>
    <w:rPr>
      <w:rFonts w:ascii="Tahoma" w:hAnsi="Tahoma"/>
      <w:b/>
      <w:bCs/>
      <w:sz w:val="18"/>
      <w:szCs w:val="20"/>
    </w:rPr>
  </w:style>
  <w:style w:type="paragraph" w:customStyle="1" w:styleId="ListItem">
    <w:name w:val="List Item"/>
    <w:basedOn w:val="Normal"/>
    <w:rsid w:val="001008F7"/>
    <w:pPr>
      <w:spacing w:after="60"/>
      <w:ind w:left="0"/>
    </w:pPr>
  </w:style>
  <w:style w:type="paragraph" w:customStyle="1" w:styleId="BulletInATable">
    <w:name w:val="Bullet In A Table"/>
    <w:basedOn w:val="Normal"/>
    <w:rsid w:val="001008F7"/>
    <w:pPr>
      <w:ind w:left="0"/>
    </w:pPr>
  </w:style>
  <w:style w:type="character" w:styleId="FootnoteReference">
    <w:name w:val="footnote reference"/>
    <w:basedOn w:val="DefaultParagraphFont"/>
    <w:semiHidden/>
    <w:rsid w:val="001008F7"/>
    <w:rPr>
      <w:vertAlign w:val="superscript"/>
    </w:rPr>
  </w:style>
  <w:style w:type="paragraph" w:styleId="FootnoteText">
    <w:name w:val="footnote text"/>
    <w:basedOn w:val="Normal"/>
    <w:semiHidden/>
    <w:rsid w:val="001008F7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1008F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1008F7"/>
    <w:rPr>
      <w:color w:val="0000FF"/>
      <w:u w:val="single"/>
    </w:rPr>
  </w:style>
  <w:style w:type="character" w:styleId="FollowedHyperlink">
    <w:name w:val="FollowedHyperlink"/>
    <w:basedOn w:val="DefaultParagraphFont"/>
    <w:rsid w:val="001008F7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1008F7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1008F7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1008F7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1008F7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1008F7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character" w:styleId="CommentReference">
    <w:name w:val="annotation reference"/>
    <w:basedOn w:val="DefaultParagraphFont"/>
    <w:semiHidden/>
    <w:rsid w:val="001008F7"/>
    <w:rPr>
      <w:sz w:val="16"/>
      <w:szCs w:val="16"/>
    </w:rPr>
  </w:style>
  <w:style w:type="paragraph" w:customStyle="1" w:styleId="Step">
    <w:name w:val="Step"/>
    <w:basedOn w:val="Normal"/>
    <w:rsid w:val="001008F7"/>
    <w:pPr>
      <w:numPr>
        <w:numId w:val="3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1008F7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1008F7"/>
    <w:rPr>
      <w:b/>
    </w:rPr>
  </w:style>
  <w:style w:type="paragraph" w:styleId="BodyTextIndent">
    <w:name w:val="Body Text Indent"/>
    <w:basedOn w:val="Normal"/>
    <w:rsid w:val="001008F7"/>
  </w:style>
  <w:style w:type="character" w:customStyle="1" w:styleId="CodeBodyCharChar">
    <w:name w:val="Code: Body Char Char"/>
    <w:basedOn w:val="DefaultParagraphFont"/>
    <w:rsid w:val="001008F7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1008F7"/>
    <w:pPr>
      <w:numPr>
        <w:ilvl w:val="2"/>
        <w:numId w:val="1"/>
      </w:numPr>
      <w:tabs>
        <w:tab w:val="clear" w:pos="2808"/>
        <w:tab w:val="num" w:pos="1260"/>
      </w:tabs>
      <w:ind w:left="1260"/>
      <w:outlineLvl w:val="1"/>
    </w:pPr>
  </w:style>
  <w:style w:type="character" w:customStyle="1" w:styleId="Char3">
    <w:name w:val="Char3"/>
    <w:basedOn w:val="DefaultParagraphFont"/>
    <w:rsid w:val="009C5162"/>
    <w:rPr>
      <w:rFonts w:ascii="Arial" w:hAnsi="Arial" w:cs="Arial"/>
      <w:b/>
      <w:bCs/>
      <w:sz w:val="24"/>
      <w:szCs w:val="28"/>
      <w:lang w:val="en-GB" w:eastAsia="en-US" w:bidi="ar-SA"/>
    </w:rPr>
  </w:style>
  <w:style w:type="paragraph" w:styleId="CommentText">
    <w:name w:val="annotation text"/>
    <w:basedOn w:val="Normal"/>
    <w:semiHidden/>
    <w:rsid w:val="001008F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008F7"/>
    <w:rPr>
      <w:b/>
      <w:bCs/>
    </w:rPr>
  </w:style>
  <w:style w:type="paragraph" w:styleId="BalloonText">
    <w:name w:val="Balloon Text"/>
    <w:basedOn w:val="Normal"/>
    <w:semiHidden/>
    <w:rsid w:val="001008F7"/>
    <w:rPr>
      <w:rFonts w:ascii="Tahoma" w:hAnsi="Tahoma" w:cs="Tahoma"/>
      <w:sz w:val="16"/>
      <w:szCs w:val="16"/>
    </w:rPr>
  </w:style>
  <w:style w:type="character" w:customStyle="1" w:styleId="CodeSoloChar1">
    <w:name w:val="Code: Solo Char1"/>
    <w:basedOn w:val="DefaultParagraphFont"/>
    <w:rsid w:val="0026484E"/>
    <w:rPr>
      <w:rFonts w:ascii="Lucida Console" w:hAnsi="Lucida Console"/>
      <w:sz w:val="24"/>
      <w:szCs w:val="16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rsid w:val="001008F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CodeBodyChar1">
    <w:name w:val="Code: Body Char1"/>
    <w:basedOn w:val="DefaultParagraphFont"/>
    <w:rsid w:val="001D63C9"/>
    <w:rPr>
      <w:rFonts w:ascii="Lucida Console" w:hAnsi="Lucida Console"/>
      <w:sz w:val="24"/>
      <w:szCs w:val="16"/>
      <w:lang w:val="en-GB" w:eastAsia="en-US" w:bidi="ar-SA"/>
    </w:rPr>
  </w:style>
  <w:style w:type="paragraph" w:styleId="BodyText">
    <w:name w:val="Body Text"/>
    <w:basedOn w:val="Normal"/>
    <w:rsid w:val="001008F7"/>
  </w:style>
  <w:style w:type="paragraph" w:customStyle="1" w:styleId="StyleCodeBody12pt">
    <w:name w:val="Style Code: Body + 12 pt"/>
    <w:basedOn w:val="CodeBody"/>
    <w:rsid w:val="001D63C9"/>
  </w:style>
  <w:style w:type="paragraph" w:styleId="ListParagraph">
    <w:name w:val="List Paragraph"/>
    <w:basedOn w:val="Normal"/>
    <w:uiPriority w:val="34"/>
    <w:qFormat/>
    <w:rsid w:val="00FD7386"/>
    <w:pPr>
      <w:ind w:left="720"/>
    </w:pPr>
  </w:style>
  <w:style w:type="paragraph" w:customStyle="1" w:styleId="Style1">
    <w:name w:val="Style1"/>
    <w:basedOn w:val="CodeSolo"/>
    <w:link w:val="Style1Char"/>
    <w:qFormat/>
    <w:rsid w:val="009A4057"/>
  </w:style>
  <w:style w:type="character" w:customStyle="1" w:styleId="Style1Char">
    <w:name w:val="Style1 Char"/>
    <w:basedOn w:val="CodeSoloChar1"/>
    <w:link w:val="Style1"/>
    <w:rsid w:val="009A4057"/>
    <w:rPr>
      <w:rFonts w:ascii="Lucida Console" w:hAnsi="Lucida Console"/>
      <w:sz w:val="24"/>
      <w:szCs w:val="16"/>
      <w:shd w:val="clear" w:color="auto" w:fill="CCCCCC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1008F7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008F7"/>
    <w:rPr>
      <w:rFonts w:ascii="Arial" w:hAnsi="Arial"/>
      <w:b/>
      <w:bCs/>
      <w:i/>
      <w:iCs/>
      <w:sz w:val="26"/>
      <w:szCs w:val="26"/>
      <w:lang w:eastAsia="en-US"/>
    </w:rPr>
  </w:style>
  <w:style w:type="table" w:styleId="TableSimple2">
    <w:name w:val="Table Simple 2"/>
    <w:basedOn w:val="TableNormal"/>
    <w:rsid w:val="001008F7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1008F7"/>
    <w:rPr>
      <w:rFonts w:ascii="Arial" w:hAnsi="Arial" w:cs="Arial"/>
      <w:b/>
      <w:bCs/>
      <w:sz w:val="24"/>
      <w:szCs w:val="28"/>
      <w:lang w:eastAsia="en-US"/>
    </w:rPr>
  </w:style>
  <w:style w:type="table" w:styleId="TableGrid">
    <w:name w:val="Table Grid"/>
    <w:basedOn w:val="TableNormal"/>
    <w:rsid w:val="009F39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60D0"/>
    <w:pPr>
      <w:keepLines w:val="0"/>
      <w:spacing w:beforeAutospacing="1" w:after="100" w:afterAutospacing="1" w:line="240" w:lineRule="auto"/>
      <w:ind w:left="0"/>
      <w:jc w:val="left"/>
    </w:pPr>
    <w:rPr>
      <w:rFonts w:ascii="Times New Roman" w:hAnsi="Times New Roman"/>
      <w:lang w:eastAsia="en-GB"/>
    </w:rPr>
  </w:style>
  <w:style w:type="character" w:customStyle="1" w:styleId="currency2">
    <w:name w:val="currency2"/>
    <w:basedOn w:val="DefaultParagraphFont"/>
    <w:rsid w:val="00C446A1"/>
  </w:style>
  <w:style w:type="paragraph" w:styleId="Title">
    <w:name w:val="Title"/>
    <w:basedOn w:val="Normal"/>
    <w:link w:val="TitleChar"/>
    <w:qFormat/>
    <w:rsid w:val="005739E5"/>
    <w:pPr>
      <w:keepLines w:val="0"/>
      <w:spacing w:before="0" w:after="0" w:line="240" w:lineRule="auto"/>
      <w:ind w:left="0"/>
      <w:jc w:val="center"/>
    </w:pPr>
    <w:rPr>
      <w:rFonts w:ascii="Times New Roman" w:hAnsi="Times New Roman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739E5"/>
    <w:rPr>
      <w:b/>
      <w:bCs/>
      <w:sz w:val="36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B6C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glossaryDocument" Target="glossary/document.xml"/><Relationship Id="rId10" Type="http://schemas.microsoft.com/office/2007/relationships/stylesWithEffects" Target="stylesWithEffect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hague\Application%20Data\Microsoft\Templates\QADEVAP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D06089F5D14905BB9AABC46F85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54AD-A2F9-4405-ADE8-95B8EB34BD09}"/>
      </w:docPartPr>
      <w:docPartBody>
        <w:p w:rsidR="00A964C0" w:rsidRDefault="00F147F4" w:rsidP="00F147F4">
          <w:pPr>
            <w:pStyle w:val="CAD06089F5D14905BB9AABC46F85719F"/>
          </w:pPr>
          <w:r>
            <w:rPr>
              <w:rStyle w:val="PlaceholderText"/>
            </w:rPr>
            <w:t>[Chapter Type]</w:t>
          </w:r>
        </w:p>
      </w:docPartBody>
    </w:docPart>
    <w:docPart>
      <w:docPartPr>
        <w:name w:val="299B2640E0FD4831938E62294987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F41F2-61EE-4BCB-B8F9-B28967FB459B}"/>
      </w:docPartPr>
      <w:docPartBody>
        <w:p w:rsidR="00000000" w:rsidRDefault="008C2268">
          <w:r w:rsidRPr="00FC4197">
            <w:rPr>
              <w:rStyle w:val="PlaceholderText"/>
            </w:rPr>
            <w:t>[Chapter No]</w:t>
          </w:r>
        </w:p>
      </w:docPartBody>
    </w:docPart>
    <w:docPart>
      <w:docPartPr>
        <w:name w:val="A536C43BCE1F48F5B19B3EFD6BB4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A0D2-4642-40FA-98B2-10ABE2BF1324}"/>
      </w:docPartPr>
      <w:docPartBody>
        <w:p w:rsidR="00000000" w:rsidRDefault="008C2268">
          <w:r w:rsidRPr="00FC419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4796"/>
    <w:rsid w:val="000A68A8"/>
    <w:rsid w:val="00362261"/>
    <w:rsid w:val="00371D14"/>
    <w:rsid w:val="00425888"/>
    <w:rsid w:val="006D699B"/>
    <w:rsid w:val="007535BF"/>
    <w:rsid w:val="008C2268"/>
    <w:rsid w:val="00927C8A"/>
    <w:rsid w:val="009F4796"/>
    <w:rsid w:val="00A253CC"/>
    <w:rsid w:val="00A964C0"/>
    <w:rsid w:val="00B10CB2"/>
    <w:rsid w:val="00B86FA1"/>
    <w:rsid w:val="00D81DDC"/>
    <w:rsid w:val="00ED7625"/>
    <w:rsid w:val="00F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268"/>
    <w:rPr>
      <w:color w:val="808080"/>
    </w:rPr>
  </w:style>
  <w:style w:type="paragraph" w:customStyle="1" w:styleId="5CD8AEECA2344A44A95062610E1DD291">
    <w:name w:val="5CD8AEECA2344A44A95062610E1DD291"/>
    <w:rsid w:val="009F4796"/>
  </w:style>
  <w:style w:type="paragraph" w:customStyle="1" w:styleId="56513AF6275B4BD1BEDA7177450FCC39">
    <w:name w:val="56513AF6275B4BD1BEDA7177450FCC39"/>
    <w:rsid w:val="009F4796"/>
  </w:style>
  <w:style w:type="paragraph" w:customStyle="1" w:styleId="41981E86F07D4456A1E35AD58E6F67A8">
    <w:name w:val="41981E86F07D4456A1E35AD58E6F67A8"/>
    <w:rsid w:val="009F4796"/>
  </w:style>
  <w:style w:type="paragraph" w:customStyle="1" w:styleId="CAD06089F5D14905BB9AABC46F85719F">
    <w:name w:val="CAD06089F5D14905BB9AABC46F85719F"/>
    <w:rsid w:val="00F147F4"/>
  </w:style>
  <w:style w:type="paragraph" w:customStyle="1" w:styleId="BE9DD4FF8BC94DB2847D23A3983ED538">
    <w:name w:val="BE9DD4FF8BC94DB2847D23A3983ED538"/>
    <w:rsid w:val="00F147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>1a</ChapterNo>
    <ChapterType xmlns="4ff00d7d-e7fe-48a8-a79f-9d301ade6bee">Exercise</ChapterType>
    <EnsureEvenPages xmlns="4ff00d7d-e7fe-48a8-a79f-9d301ade6bee">true</EnsureEvenPages>
    <BookType xmlns="4ff00d7d-e7fe-48a8-a79f-9d301ade6bee">EG</BookType>
    <PageNumbering xmlns="4ff00d7d-e7fe-48a8-a79f-9d301ade6bee">Sequential</PageNumbering>
    <SequenceNo xmlns="4ff00d7d-e7fe-48a8-a79f-9d301ade6bee">1</SequenceNo>
    <StartPageNumber xmlns="4ff00d7d-e7fe-48a8-a79f-9d301ade6bee">0</StartPageNumber>
    <_dlc_Exempt xmlns="http://schemas.microsoft.com/sharepoint/v3">false</_dlc_Exempt>
  </documentManagement>
</p:properties>
</file>

<file path=customXml/item2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82D56-10B9-45E6-AA5D-FAE6CB673EB9}"/>
</file>

<file path=customXml/itemProps2.xml><?xml version="1.0" encoding="utf-8"?>
<ds:datastoreItem xmlns:ds="http://schemas.openxmlformats.org/officeDocument/2006/customXml" ds:itemID="{C07ABCEA-51A2-42F3-9A69-712DB2F06DC0}"/>
</file>

<file path=customXml/itemProps3.xml><?xml version="1.0" encoding="utf-8"?>
<ds:datastoreItem xmlns:ds="http://schemas.openxmlformats.org/officeDocument/2006/customXml" ds:itemID="{5DA9E2A2-7E78-4CED-87ED-583E00D4674A}"/>
</file>

<file path=customXml/itemProps4.xml><?xml version="1.0" encoding="utf-8"?>
<ds:datastoreItem xmlns:ds="http://schemas.openxmlformats.org/officeDocument/2006/customXml" ds:itemID="{8C98FC32-B77B-41F7-A28C-9EF0C6CB9A5A}"/>
</file>

<file path=customXml/itemProps5.xml><?xml version="1.0" encoding="utf-8"?>
<ds:datastoreItem xmlns:ds="http://schemas.openxmlformats.org/officeDocument/2006/customXml" ds:itemID="{57B4FAD8-CA48-4E0C-8B66-042A6A633664}"/>
</file>

<file path=customXml/itemProps6.xml><?xml version="1.0" encoding="utf-8"?>
<ds:datastoreItem xmlns:ds="http://schemas.openxmlformats.org/officeDocument/2006/customXml" ds:itemID="{997B07F2-EFBC-4673-BA8E-EAF0044BBCD4}"/>
</file>

<file path=customXml/itemProps7.xml><?xml version="1.0" encoding="utf-8"?>
<ds:datastoreItem xmlns:ds="http://schemas.openxmlformats.org/officeDocument/2006/customXml" ds:itemID="{0909112D-99F6-4D8B-9827-0DE9B714FD55}"/>
</file>

<file path=docProps/app.xml><?xml version="1.0" encoding="utf-8"?>
<Properties xmlns="http://schemas.openxmlformats.org/officeDocument/2006/extended-properties" xmlns:vt="http://schemas.openxmlformats.org/officeDocument/2006/docPropsVTypes">
  <Template>QADEVAPR.dot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RDBMs</vt:lpstr>
    </vt:vector>
  </TitlesOfParts>
  <Company>QA Ltd.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Diagram</dc:title>
  <dc:subject>QADEVAPRWK7</dc:subject>
  <dc:creator>QA Ltd</dc:creator>
  <cp:keywords/>
  <dc:description>Lab Documentation</dc:description>
  <cp:lastModifiedBy>Andrew</cp:lastModifiedBy>
  <cp:revision>15</cp:revision>
  <cp:lastPrinted>2005-02-22T09:27:00Z</cp:lastPrinted>
  <dcterms:created xsi:type="dcterms:W3CDTF">2012-04-30T08:47:00Z</dcterms:created>
  <dcterms:modified xsi:type="dcterms:W3CDTF">2013-02-14T15:12:00Z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Owner Name">
    <vt:lpwstr/>
  </property>
  <property fmtid="{D5CDD505-2E9C-101B-9397-08002B2CF9AE}" pid="17" name="CompanyName">
    <vt:lpwstr/>
  </property>
  <property fmtid="{D5CDD505-2E9C-101B-9397-08002B2CF9AE}" pid="18" name="_dlc_DocIdUrl">
    <vt:lpwstr/>
  </property>
  <property fmtid="{D5CDD505-2E9C-101B-9397-08002B2CF9AE}" pid="19" name="TemplateUrl">
    <vt:lpwstr/>
  </property>
  <property fmtid="{D5CDD505-2E9C-101B-9397-08002B2CF9AE}" pid="20" name="DepartmentName">
    <vt:lpwstr/>
  </property>
  <property fmtid="{D5CDD505-2E9C-101B-9397-08002B2CF9AE}" pid="22" name="PPTPrintingStyle">
    <vt:lpwstr/>
  </property>
  <property fmtid="{D5CDD505-2E9C-101B-9397-08002B2CF9AE}" pid="23" name="vti_imgdate">
    <vt:lpwstr/>
  </property>
  <property fmtid="{D5CDD505-2E9C-101B-9397-08002B2CF9AE}" pid="24" name="CourseCode">
    <vt:lpwstr/>
  </property>
  <property fmtid="{D5CDD505-2E9C-101B-9397-08002B2CF9AE}" pid="25" name="_dlc_DocIdPersistId">
    <vt:bool>false</vt:bool>
  </property>
</Properties>
</file>