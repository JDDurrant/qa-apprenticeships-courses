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DFE" w:rsidRDefault="006E015D" w:rsidP="00783DFE">
      <w:pPr>
        <w:pStyle w:val="Heading1"/>
      </w:pPr>
      <w:sdt>
        <w:sdtPr>
          <w:rPr>
            <w:szCs w:val="24"/>
          </w:rPr>
          <w:alias w:val="Chapter Type"/>
          <w:id w:val="8607780"/>
          <w:placeholder>
            <w:docPart w:val="A487E40686CB42B49217CE09586C1969"/>
          </w:placeholder>
          <w:dataBinding w:prefixMappings="xmlns:ns0='http://schemas.microsoft.com/office/2006/metadata/properties' xmlns:ns1='http://www.w3.org/2001/XMLSchema-instance' xmlns:ns2='http://schemas.microsoft.com/office/infopath/2007/PartnerControls' xmlns:ns3='4ff00d7d-e7fe-48a8-a79f-9d301ade6bee' " w:xpath="/ns0:properties[1]/documentManagement[1]/ns3:ChapterType[1]" w:storeItemID="{5B55AD05-86E1-46B8-966C-6EC897CB3871}"/>
          <w:comboBox w:lastValue="Chapter">
            <w:listItem w:value="[Chapter Type]"/>
          </w:comboBox>
        </w:sdtPr>
        <w:sdtEndPr/>
        <w:sdtContent>
          <w:r w:rsidR="00F83EFC">
            <w:rPr>
              <w:szCs w:val="24"/>
            </w:rPr>
            <w:t>Chapter</w:t>
          </w:r>
        </w:sdtContent>
      </w:sdt>
      <w:r w:rsidR="00783DFE">
        <w:rPr>
          <w:szCs w:val="24"/>
        </w:rPr>
        <w:t xml:space="preserve"> </w:t>
      </w:r>
      <w:sdt>
        <w:sdtPr>
          <w:rPr>
            <w:szCs w:val="24"/>
          </w:rPr>
          <w:alias w:val="Chapter No"/>
          <w:id w:val="8607781"/>
          <w:placeholder>
            <w:docPart w:val="D512224A99044D4BAF881B9D73A728D3"/>
          </w:placeholder>
          <w:dataBinding w:prefixMappings="xmlns:ns0='http://schemas.microsoft.com/office/2006/metadata/properties' xmlns:ns1='http://www.w3.org/2001/XMLSchema-instance' xmlns:ns2='http://schemas.microsoft.com/office/infopath/2007/PartnerControls' xmlns:ns3='4ff00d7d-e7fe-48a8-a79f-9d301ade6bee' " w:xpath="/ns0:properties[1]/documentManagement[1]/ns3:ChapterNo[1]" w:storeItemID="{5B55AD05-86E1-46B8-966C-6EC897CB3871}"/>
          <w:text/>
        </w:sdtPr>
        <w:sdtEndPr/>
        <w:sdtContent>
          <w:r w:rsidR="00F83EFC">
            <w:rPr>
              <w:szCs w:val="24"/>
            </w:rPr>
            <w:t>1</w:t>
          </w:r>
        </w:sdtContent>
      </w:sdt>
      <w:r w:rsidR="00F83EFC">
        <w:rPr>
          <w:szCs w:val="24"/>
        </w:rPr>
        <w:t>-</w:t>
      </w:r>
      <w:bookmarkStart w:id="0" w:name="_GoBack"/>
      <w:bookmarkEnd w:id="0"/>
      <w:r w:rsidR="00783DFE">
        <w:rPr>
          <w:szCs w:val="24"/>
        </w:rPr>
        <w:t xml:space="preserve"> </w:t>
      </w:r>
      <w:r>
        <w:fldChar w:fldCharType="begin"/>
      </w:r>
      <w:r>
        <w:instrText xml:space="preserve"> TITLE  \* Caps  \* MERGEFORMAT </w:instrText>
      </w:r>
      <w:r>
        <w:fldChar w:fldCharType="separate"/>
      </w:r>
      <w:proofErr w:type="spellStart"/>
      <w:r w:rsidR="00BA4AFB">
        <w:t>Sql</w:t>
      </w:r>
      <w:proofErr w:type="spellEnd"/>
      <w:r w:rsidR="00BA4AFB">
        <w:t xml:space="preserve"> - Update Delete &amp; Insert</w:t>
      </w:r>
      <w:r>
        <w:fldChar w:fldCharType="end"/>
      </w:r>
    </w:p>
    <w:p w:rsidR="00CC7AD5" w:rsidRPr="007C2D4C" w:rsidRDefault="00CC7AD5" w:rsidP="00CC7AD5">
      <w:pPr>
        <w:pStyle w:val="Heading2"/>
      </w:pPr>
      <w:r w:rsidRPr="007C2D4C">
        <w:t>Objectives</w:t>
      </w:r>
    </w:p>
    <w:p w:rsidR="00CC7AD5" w:rsidRDefault="00CC7AD5" w:rsidP="00CC7AD5">
      <w:r>
        <w:t>The primary objective of this lab is to gain familiarisation with the SQL UPDAT</w:t>
      </w:r>
      <w:r w:rsidR="00BA4AFB">
        <w:t>E, DELETE and INSERT statements</w:t>
      </w:r>
      <w:r>
        <w:t>.</w:t>
      </w:r>
    </w:p>
    <w:p w:rsidR="00CC7AD5" w:rsidRPr="007C2D4C" w:rsidRDefault="00CC7AD5" w:rsidP="00CC7AD5">
      <w:pPr>
        <w:pStyle w:val="Heading2"/>
      </w:pPr>
      <w:r w:rsidRPr="009D0547">
        <w:t>Reference</w:t>
      </w:r>
      <w:r w:rsidRPr="007C2D4C">
        <w:t xml:space="preserve"> Material</w:t>
      </w:r>
    </w:p>
    <w:p w:rsidR="00CC7AD5" w:rsidRPr="007C2D4C" w:rsidRDefault="00CC7AD5" w:rsidP="00CC7AD5">
      <w:pPr>
        <w:pStyle w:val="NormalFirstPara"/>
      </w:pPr>
      <w:r w:rsidRPr="009D0547">
        <w:t>This</w:t>
      </w:r>
      <w:r w:rsidRPr="007C2D4C">
        <w:t xml:space="preserve"> practical is based on material in the </w:t>
      </w:r>
      <w:fldSimple w:instr=" DOCPROPERTY  Title  \* MERGEFORMAT ">
        <w:r w:rsidR="00BA4AFB" w:rsidRPr="00BA4AFB">
          <w:rPr>
            <w:i/>
            <w:iCs/>
          </w:rPr>
          <w:t>SQL - UPDATE DELETE</w:t>
        </w:r>
        <w:r w:rsidR="00BA4AFB" w:rsidRPr="00BA4AFB">
          <w:rPr>
            <w:i/>
          </w:rPr>
          <w:t xml:space="preserve"> &amp; INSERT</w:t>
        </w:r>
      </w:fldSimple>
      <w:r w:rsidRPr="00955F71">
        <w:rPr>
          <w:i/>
          <w:iCs/>
        </w:rPr>
        <w:t xml:space="preserve"> </w:t>
      </w:r>
      <w:r w:rsidRPr="007C2D4C">
        <w:t>chapter.</w:t>
      </w:r>
    </w:p>
    <w:p w:rsidR="00CC7AD5" w:rsidRDefault="00CC7AD5" w:rsidP="00CC7AD5">
      <w:pPr>
        <w:pStyle w:val="Heading2"/>
      </w:pPr>
      <w:r>
        <w:t>Overview</w:t>
      </w:r>
    </w:p>
    <w:p w:rsidR="00CC7AD5" w:rsidRDefault="00CC7AD5" w:rsidP="00CC7AD5">
      <w:r>
        <w:t xml:space="preserve">In this exercise you will use the </w:t>
      </w:r>
      <w:proofErr w:type="spellStart"/>
      <w:r>
        <w:t>QAStore</w:t>
      </w:r>
      <w:proofErr w:type="spellEnd"/>
      <w:r>
        <w:t xml:space="preserve"> database created in the previous lab and write SQL UPDATE, INSERT and DELETE statements to update the contents of its tables.</w:t>
      </w:r>
    </w:p>
    <w:p w:rsidR="00CC7AD5" w:rsidRDefault="00CC7AD5" w:rsidP="00CC7AD5">
      <w:pPr>
        <w:pStyle w:val="Heading2"/>
      </w:pPr>
      <w:r>
        <w:t>Estimated duration</w:t>
      </w:r>
    </w:p>
    <w:p w:rsidR="00CC7AD5" w:rsidRDefault="00CC7AD5" w:rsidP="00CC7AD5">
      <w:pPr>
        <w:pStyle w:val="NormalFirstPara"/>
      </w:pPr>
      <w:r>
        <w:t xml:space="preserve">The estimated duration for this lab is </w:t>
      </w:r>
      <w:r w:rsidR="00BA4AFB">
        <w:t>3</w:t>
      </w:r>
      <w:r>
        <w:t>0 minutes.</w:t>
      </w:r>
    </w:p>
    <w:p w:rsidR="00CC7AD5" w:rsidRDefault="00CC7AD5" w:rsidP="00CC7AD5">
      <w:pPr>
        <w:pStyle w:val="Heading2"/>
      </w:pPr>
      <w:r>
        <w:t>Completed solution</w:t>
      </w:r>
    </w:p>
    <w:p w:rsidR="00CC7AD5" w:rsidRDefault="00CC7AD5" w:rsidP="00CC7AD5">
      <w:pPr>
        <w:pStyle w:val="NormalFirstPara"/>
      </w:pPr>
      <w:r>
        <w:t>A Visual Studio 2010 solution containing the fully completed code for this lab is located in</w:t>
      </w:r>
      <w:r w:rsidRPr="005D19C6">
        <w:t xml:space="preserve"> </w:t>
      </w:r>
      <w:proofErr w:type="spellStart"/>
      <w:r w:rsidR="00B638DE" w:rsidRPr="005D19C6">
        <w:rPr>
          <w:rFonts w:cs="Arial"/>
          <w:i/>
        </w:rPr>
        <w:t>CoursewareFolder</w:t>
      </w:r>
      <w:proofErr w:type="spellEnd"/>
      <w:r w:rsidRPr="0085496F">
        <w:rPr>
          <w:rStyle w:val="CodeText"/>
          <w:rFonts w:cs="Arial"/>
          <w:szCs w:val="22"/>
        </w:rPr>
        <w:t>\</w:t>
      </w:r>
      <w:sdt>
        <w:sdtPr>
          <w:rPr>
            <w:rFonts w:ascii="Lucida Console" w:hAnsi="Lucida Console" w:cs="Arial"/>
            <w:sz w:val="22"/>
            <w:szCs w:val="22"/>
          </w:rPr>
          <w:alias w:val="Chapter No"/>
          <w:id w:val="-22399228"/>
          <w:placeholder>
            <w:docPart w:val="5B19617BE4C9426F82CBDF9EE51138EC"/>
          </w:placeholder>
          <w:dataBinding w:prefixMappings="xmlns:ns0='http://schemas.microsoft.com/office/2006/metadata/properties' xmlns:ns1='http://www.w3.org/2001/XMLSchema-instance' xmlns:ns2='http://schemas.microsoft.com/office/infopath/2007/PartnerControls' xmlns:ns3='4ff00d7d-e7fe-48a8-a79f-9d301ade6bee' " w:xpath="/ns0:properties[1]/documentManagement[1]/ns3:ChapterNo[1]" w:storeItemID="{5B55AD05-86E1-46B8-966C-6EC897CB3871}"/>
          <w:text/>
        </w:sdtPr>
        <w:sdtEndPr/>
        <w:sdtContent>
          <w:r w:rsidR="00F83EFC">
            <w:rPr>
              <w:rFonts w:ascii="Lucida Console" w:hAnsi="Lucida Console" w:cs="Arial"/>
              <w:sz w:val="22"/>
              <w:szCs w:val="22"/>
            </w:rPr>
            <w:t>1</w:t>
          </w:r>
        </w:sdtContent>
      </w:sdt>
      <w:r w:rsidR="0085496F">
        <w:rPr>
          <w:rFonts w:ascii="Lucida Console" w:hAnsi="Lucida Console" w:cs="Arial"/>
          <w:sz w:val="22"/>
          <w:szCs w:val="22"/>
        </w:rPr>
        <w:t xml:space="preserve"> </w:t>
      </w:r>
      <w:r w:rsidR="00610DC0" w:rsidRPr="0085496F">
        <w:rPr>
          <w:rFonts w:ascii="Lucida Console" w:hAnsi="Lucida Console" w:cs="Arial"/>
          <w:sz w:val="22"/>
          <w:szCs w:val="22"/>
        </w:rPr>
        <w:fldChar w:fldCharType="begin"/>
      </w:r>
      <w:r w:rsidR="00610DC0" w:rsidRPr="0085496F">
        <w:rPr>
          <w:rFonts w:ascii="Lucida Console" w:hAnsi="Lucida Console" w:cs="Arial"/>
          <w:sz w:val="22"/>
          <w:szCs w:val="22"/>
        </w:rPr>
        <w:instrText xml:space="preserve"> TITLE   \* MERGEFORMAT </w:instrText>
      </w:r>
      <w:r w:rsidR="00610DC0" w:rsidRPr="0085496F">
        <w:rPr>
          <w:rFonts w:ascii="Lucida Console" w:hAnsi="Lucida Console" w:cs="Arial"/>
          <w:sz w:val="22"/>
          <w:szCs w:val="22"/>
        </w:rPr>
        <w:fldChar w:fldCharType="separate"/>
      </w:r>
      <w:r w:rsidR="00BA4AFB" w:rsidRPr="00BA4AFB">
        <w:rPr>
          <w:rStyle w:val="CodeText"/>
          <w:szCs w:val="22"/>
        </w:rPr>
        <w:t>SQL - UPDATE DELETE</w:t>
      </w:r>
      <w:r w:rsidR="00BA4AFB">
        <w:rPr>
          <w:rFonts w:ascii="Lucida Console" w:hAnsi="Lucida Console" w:cs="Arial"/>
          <w:sz w:val="22"/>
          <w:szCs w:val="22"/>
        </w:rPr>
        <w:t xml:space="preserve"> &amp; INSERT</w:t>
      </w:r>
      <w:r w:rsidR="00610DC0" w:rsidRPr="0085496F">
        <w:rPr>
          <w:rFonts w:ascii="Lucida Console" w:hAnsi="Lucida Console" w:cs="Arial"/>
          <w:sz w:val="22"/>
          <w:szCs w:val="22"/>
        </w:rPr>
        <w:fldChar w:fldCharType="end"/>
      </w:r>
      <w:r w:rsidRPr="0085496F">
        <w:rPr>
          <w:rStyle w:val="CodeText"/>
          <w:rFonts w:cs="Arial"/>
          <w:szCs w:val="22"/>
        </w:rPr>
        <w:t xml:space="preserve"> \Solutions</w:t>
      </w:r>
      <w:r w:rsidRPr="005D19C6">
        <w:rPr>
          <w:rStyle w:val="CodeText"/>
          <w:sz w:val="24"/>
          <w:szCs w:val="24"/>
        </w:rPr>
        <w:t>.</w:t>
      </w:r>
    </w:p>
    <w:p w:rsidR="00CC7AD5" w:rsidRDefault="00CC7AD5" w:rsidP="00CC7AD5">
      <w:pPr>
        <w:pStyle w:val="Heading2"/>
      </w:pPr>
      <w:r>
        <w:br w:type="page"/>
      </w:r>
      <w:r>
        <w:lastRenderedPageBreak/>
        <w:t>Step by Step</w:t>
      </w:r>
    </w:p>
    <w:p w:rsidR="00CC7AD5" w:rsidRDefault="00CC7AD5" w:rsidP="00CC7AD5">
      <w:pPr>
        <w:pStyle w:val="Step"/>
      </w:pPr>
      <w:r>
        <w:t>Start SQL Server Management studio from the Windows Start button.</w:t>
      </w:r>
    </w:p>
    <w:p w:rsidR="00CC7AD5" w:rsidRDefault="00CC7AD5" w:rsidP="00CC7AD5">
      <w:pPr>
        <w:pStyle w:val="Step"/>
      </w:pPr>
      <w:r>
        <w:t>Enter .\SQLEXPRESS as the Server name in the Connect to Server dialog box.</w:t>
      </w:r>
    </w:p>
    <w:p w:rsidR="00CC7AD5" w:rsidRDefault="00CC7AD5" w:rsidP="00CC7AD5">
      <w:pPr>
        <w:pStyle w:val="Step"/>
      </w:pPr>
      <w:r>
        <w:t xml:space="preserve">Choose </w:t>
      </w:r>
      <w:proofErr w:type="spellStart"/>
      <w:r>
        <w:t>QAStore</w:t>
      </w:r>
      <w:proofErr w:type="spellEnd"/>
      <w:r>
        <w:t xml:space="preserve"> from the drop down list of available databases located on the standard toolbar to ensure that it is selected as the current database.</w:t>
      </w:r>
    </w:p>
    <w:p w:rsidR="00CC7AD5" w:rsidRDefault="00CC7AD5" w:rsidP="00CC7AD5">
      <w:pPr>
        <w:pStyle w:val="Step"/>
      </w:pPr>
      <w:r>
        <w:t>Click the New Query button on the standard toolbar.</w:t>
      </w:r>
    </w:p>
    <w:p w:rsidR="00CC7AD5" w:rsidRDefault="00CC7AD5" w:rsidP="00CC7AD5">
      <w:pPr>
        <w:pStyle w:val="Heading3"/>
      </w:pPr>
      <w:r>
        <w:t>Part 1 (Update, Deletes and Inserts)</w:t>
      </w:r>
    </w:p>
    <w:p w:rsidR="00CC7AD5" w:rsidRDefault="00CC7AD5" w:rsidP="00CC7AD5">
      <w:pPr>
        <w:pStyle w:val="Heading3"/>
      </w:pPr>
      <w:r>
        <w:t>Exercise 1</w:t>
      </w:r>
    </w:p>
    <w:p w:rsidR="00CC7AD5" w:rsidRDefault="00CC7AD5" w:rsidP="00CC7AD5">
      <w:r>
        <w:t>You are going to INSERT 1 row into the contact table. We are not going to bother to type in the full comma separated list of column names, simply the right number of column values (6) in the CORRECT sequence.</w:t>
      </w:r>
    </w:p>
    <w:p w:rsidR="00CC7AD5" w:rsidRDefault="00CC7AD5" w:rsidP="00CC7AD5">
      <w:pPr>
        <w:numPr>
          <w:ilvl w:val="0"/>
          <w:numId w:val="29"/>
        </w:numPr>
      </w:pPr>
      <w:r>
        <w:t>Check the sequence matches the schema.</w:t>
      </w:r>
    </w:p>
    <w:p w:rsidR="00CC7AD5" w:rsidRDefault="00CC7AD5" w:rsidP="00CC7AD5">
      <w:pPr>
        <w:numPr>
          <w:ilvl w:val="0"/>
          <w:numId w:val="29"/>
        </w:numPr>
      </w:pPr>
      <w:r>
        <w:t>The contact is in company 4000, with a contact code of 'MM'.</w:t>
      </w:r>
    </w:p>
    <w:p w:rsidR="00CC7AD5" w:rsidRDefault="00CC7AD5" w:rsidP="00CC7AD5">
      <w:pPr>
        <w:numPr>
          <w:ilvl w:val="0"/>
          <w:numId w:val="29"/>
        </w:numPr>
      </w:pPr>
      <w:r>
        <w:t xml:space="preserve">A name and job-title have been invented and the last 2 </w:t>
      </w:r>
      <w:proofErr w:type="spellStart"/>
      <w:r>
        <w:t>cols</w:t>
      </w:r>
      <w:proofErr w:type="spellEnd"/>
      <w:r>
        <w:t xml:space="preserve"> are set to NULL</w:t>
      </w:r>
    </w:p>
    <w:p w:rsidR="00CC7AD5" w:rsidRDefault="00CC7AD5" w:rsidP="00CC7AD5">
      <w:r>
        <w:t>Enter the following:</w:t>
      </w:r>
    </w:p>
    <w:p w:rsidR="00CC7AD5" w:rsidRDefault="00CC7AD5" w:rsidP="00CC7AD5">
      <w:pPr>
        <w:pStyle w:val="CodeFirst"/>
      </w:pPr>
      <w:r>
        <w:t>INSERT INTO contact</w:t>
      </w:r>
    </w:p>
    <w:p w:rsidR="00CC7AD5" w:rsidRPr="00A94E14" w:rsidRDefault="00CC7AD5" w:rsidP="00CC7AD5">
      <w:pPr>
        <w:pStyle w:val="CodeLast"/>
      </w:pPr>
      <w:r>
        <w:t xml:space="preserve">VALUES (4000, 'MM', 'Moody Mo', </w:t>
      </w:r>
      <w:r w:rsidRPr="00A94E14">
        <w:t>'Magician', NULL, NULL)</w:t>
      </w:r>
    </w:p>
    <w:p w:rsidR="00CC7AD5" w:rsidRDefault="00CC7AD5" w:rsidP="00CC7AD5">
      <w:r>
        <w:t>Check the new contact is in the table by entering and running this code:</w:t>
      </w:r>
    </w:p>
    <w:p w:rsidR="00CC7AD5" w:rsidRDefault="00CC7AD5" w:rsidP="00CC7AD5">
      <w:pPr>
        <w:pStyle w:val="CodeFirst"/>
      </w:pPr>
      <w:proofErr w:type="gramStart"/>
      <w:r>
        <w:t>SELECT  *</w:t>
      </w:r>
      <w:proofErr w:type="gramEnd"/>
    </w:p>
    <w:p w:rsidR="00CC7AD5" w:rsidRDefault="00CC7AD5" w:rsidP="00CC7AD5">
      <w:pPr>
        <w:pStyle w:val="CodeLast"/>
      </w:pPr>
      <w:r>
        <w:t>FROM</w:t>
      </w:r>
      <w:r>
        <w:tab/>
        <w:t>contact</w:t>
      </w:r>
    </w:p>
    <w:p w:rsidR="00CC7AD5" w:rsidRDefault="00CC7AD5" w:rsidP="00CC7AD5">
      <w:r>
        <w:t>The results should look like the following:</w:t>
      </w:r>
    </w:p>
    <w:p w:rsidR="00CC7AD5" w:rsidRDefault="00CC7AD5" w:rsidP="00CC7AD5">
      <w:pPr>
        <w:pStyle w:val="CodeBody"/>
        <w:ind w:left="284" w:right="-55"/>
        <w:rPr>
          <w:sz w:val="16"/>
        </w:rPr>
      </w:pPr>
      <w:proofErr w:type="spellStart"/>
      <w:proofErr w:type="gramStart"/>
      <w:r>
        <w:rPr>
          <w:sz w:val="16"/>
        </w:rPr>
        <w:t>cmpno</w:t>
      </w:r>
      <w:proofErr w:type="spellEnd"/>
      <w:proofErr w:type="gramEnd"/>
      <w:r>
        <w:rPr>
          <w:sz w:val="16"/>
        </w:rPr>
        <w:t xml:space="preserve"> </w:t>
      </w:r>
      <w:r w:rsidRPr="001B0456">
        <w:rPr>
          <w:sz w:val="16"/>
        </w:rPr>
        <w:t>code</w:t>
      </w:r>
      <w:r>
        <w:rPr>
          <w:sz w:val="16"/>
        </w:rPr>
        <w:t xml:space="preserve">   name              job</w:t>
      </w:r>
      <w:r w:rsidRPr="001B0456">
        <w:rPr>
          <w:sz w:val="16"/>
        </w:rPr>
        <w:t xml:space="preserve"> title               </w:t>
      </w:r>
      <w:r>
        <w:rPr>
          <w:sz w:val="16"/>
        </w:rPr>
        <w:t xml:space="preserve"> </w:t>
      </w:r>
      <w:r w:rsidRPr="001B0456">
        <w:rPr>
          <w:sz w:val="16"/>
        </w:rPr>
        <w:t xml:space="preserve"> </w:t>
      </w:r>
      <w:proofErr w:type="spellStart"/>
      <w:r w:rsidRPr="001B0456">
        <w:rPr>
          <w:sz w:val="16"/>
        </w:rPr>
        <w:t>tel</w:t>
      </w:r>
      <w:proofErr w:type="spellEnd"/>
    </w:p>
    <w:p w:rsidR="00CC7AD5" w:rsidRPr="001B0456" w:rsidRDefault="00CC7AD5" w:rsidP="00CC7AD5">
      <w:pPr>
        <w:pStyle w:val="CodeBody"/>
        <w:ind w:left="284" w:right="-55"/>
        <w:rPr>
          <w:sz w:val="16"/>
        </w:rPr>
      </w:pPr>
      <w:proofErr w:type="gramStart"/>
      <w:r w:rsidRPr="001B0456">
        <w:rPr>
          <w:sz w:val="16"/>
        </w:rPr>
        <w:t>notes</w:t>
      </w:r>
      <w:proofErr w:type="gramEnd"/>
      <w:r w:rsidRPr="001B0456">
        <w:rPr>
          <w:sz w:val="16"/>
        </w:rPr>
        <w:t xml:space="preserve">                                                        </w:t>
      </w:r>
    </w:p>
    <w:p w:rsidR="00CC7AD5" w:rsidRPr="001B0456" w:rsidRDefault="00CC7AD5" w:rsidP="00CC7AD5">
      <w:pPr>
        <w:pStyle w:val="CodeBody"/>
        <w:ind w:left="284" w:right="-55"/>
        <w:rPr>
          <w:sz w:val="16"/>
        </w:rPr>
      </w:pPr>
      <w:r w:rsidRPr="001B0456">
        <w:rPr>
          <w:sz w:val="16"/>
        </w:rPr>
        <w:t>----------- ------------ -------------------- -----------</w:t>
      </w:r>
      <w:r>
        <w:rPr>
          <w:sz w:val="16"/>
        </w:rPr>
        <w:t>---------------</w:t>
      </w:r>
      <w:r w:rsidRPr="001B0456">
        <w:rPr>
          <w:sz w:val="16"/>
        </w:rPr>
        <w:t xml:space="preserve"> </w:t>
      </w:r>
    </w:p>
    <w:p w:rsidR="00CC7AD5" w:rsidRDefault="00CC7AD5" w:rsidP="00CC7AD5">
      <w:pPr>
        <w:pStyle w:val="CodeBody"/>
        <w:ind w:left="284" w:right="-55"/>
        <w:rPr>
          <w:sz w:val="16"/>
        </w:rPr>
      </w:pPr>
      <w:proofErr w:type="gramStart"/>
      <w:r w:rsidRPr="001B0456">
        <w:rPr>
          <w:sz w:val="16"/>
        </w:rPr>
        <w:t>1000  MM</w:t>
      </w:r>
      <w:proofErr w:type="gramEnd"/>
      <w:r w:rsidRPr="001B0456">
        <w:rPr>
          <w:sz w:val="16"/>
        </w:rPr>
        <w:t xml:space="preserve">     Munching Mike     Accounts Officer        </w:t>
      </w:r>
      <w:r>
        <w:rPr>
          <w:sz w:val="16"/>
        </w:rPr>
        <w:t xml:space="preserve">   </w:t>
      </w:r>
      <w:r w:rsidRPr="001B0456">
        <w:rPr>
          <w:sz w:val="16"/>
        </w:rPr>
        <w:t xml:space="preserve">  (0207)223-9887</w:t>
      </w:r>
    </w:p>
    <w:p w:rsidR="00CC7AD5" w:rsidRPr="001B0456" w:rsidRDefault="00CC7AD5" w:rsidP="00CC7AD5">
      <w:pPr>
        <w:pStyle w:val="CodeBody"/>
        <w:ind w:left="284" w:right="-55"/>
        <w:rPr>
          <w:sz w:val="16"/>
        </w:rPr>
      </w:pPr>
      <w:r w:rsidRPr="001B0456">
        <w:rPr>
          <w:sz w:val="16"/>
        </w:rPr>
        <w:t>We first visited her in January 2006</w:t>
      </w:r>
    </w:p>
    <w:p w:rsidR="00CC7AD5" w:rsidRDefault="00CC7AD5" w:rsidP="00CC7AD5">
      <w:pPr>
        <w:pStyle w:val="CodeBody"/>
        <w:ind w:left="284" w:right="-55"/>
        <w:rPr>
          <w:sz w:val="16"/>
        </w:rPr>
      </w:pPr>
      <w:proofErr w:type="gramStart"/>
      <w:r w:rsidRPr="001B0456">
        <w:rPr>
          <w:sz w:val="16"/>
        </w:rPr>
        <w:t>2000  NN</w:t>
      </w:r>
      <w:proofErr w:type="gramEnd"/>
      <w:r w:rsidRPr="001B0456">
        <w:rPr>
          <w:sz w:val="16"/>
        </w:rPr>
        <w:t xml:space="preserve">     Naughty Nick      Bought Ledger Manager   </w:t>
      </w:r>
      <w:r>
        <w:rPr>
          <w:sz w:val="16"/>
        </w:rPr>
        <w:t xml:space="preserve">   </w:t>
      </w:r>
      <w:r w:rsidRPr="001B0456">
        <w:rPr>
          <w:sz w:val="16"/>
        </w:rPr>
        <w:t xml:space="preserve">  01546-456566 Ext 22</w:t>
      </w:r>
    </w:p>
    <w:p w:rsidR="00CC7AD5" w:rsidRPr="001B0456" w:rsidRDefault="00CC7AD5" w:rsidP="00CC7AD5">
      <w:pPr>
        <w:pStyle w:val="CodeBody"/>
        <w:ind w:left="284" w:right="-55"/>
        <w:rPr>
          <w:sz w:val="16"/>
        </w:rPr>
      </w:pPr>
      <w:r w:rsidRPr="001B0456">
        <w:rPr>
          <w:sz w:val="16"/>
        </w:rPr>
        <w:t>Works only on Monday and Wednesdays</w:t>
      </w:r>
    </w:p>
    <w:p w:rsidR="00CC7AD5" w:rsidRPr="001B0456" w:rsidRDefault="00CC7AD5" w:rsidP="00CC7AD5">
      <w:pPr>
        <w:pStyle w:val="CodeBody"/>
        <w:ind w:left="284" w:right="-55"/>
        <w:rPr>
          <w:sz w:val="16"/>
        </w:rPr>
      </w:pPr>
      <w:proofErr w:type="gramStart"/>
      <w:r w:rsidRPr="001B0456">
        <w:rPr>
          <w:sz w:val="16"/>
        </w:rPr>
        <w:t>2000  OO</w:t>
      </w:r>
      <w:proofErr w:type="gramEnd"/>
      <w:r w:rsidRPr="001B0456">
        <w:rPr>
          <w:sz w:val="16"/>
        </w:rPr>
        <w:t xml:space="preserve">     Ollie Octopus     Chief Executive Officer </w:t>
      </w:r>
      <w:r>
        <w:rPr>
          <w:sz w:val="16"/>
        </w:rPr>
        <w:t xml:space="preserve">   </w:t>
      </w:r>
      <w:r w:rsidRPr="001B0456">
        <w:rPr>
          <w:sz w:val="16"/>
        </w:rPr>
        <w:t xml:space="preserve">  0207-341-566670 </w:t>
      </w:r>
      <w:proofErr w:type="spellStart"/>
      <w:r w:rsidRPr="001B0456">
        <w:rPr>
          <w:sz w:val="16"/>
        </w:rPr>
        <w:t>ext</w:t>
      </w:r>
      <w:proofErr w:type="spellEnd"/>
      <w:r w:rsidRPr="001B0456">
        <w:rPr>
          <w:sz w:val="16"/>
        </w:rPr>
        <w:t xml:space="preserve"> 10</w:t>
      </w:r>
    </w:p>
    <w:p w:rsidR="00CC7AD5" w:rsidRDefault="00CC7AD5" w:rsidP="00CC7AD5">
      <w:pPr>
        <w:pStyle w:val="CodeBody"/>
        <w:ind w:left="284" w:right="-55"/>
        <w:rPr>
          <w:sz w:val="16"/>
        </w:rPr>
      </w:pPr>
      <w:proofErr w:type="gramStart"/>
      <w:r w:rsidRPr="001B0456">
        <w:rPr>
          <w:sz w:val="16"/>
        </w:rPr>
        <w:t>3000  PP</w:t>
      </w:r>
      <w:proofErr w:type="gramEnd"/>
      <w:r w:rsidRPr="001B0456">
        <w:rPr>
          <w:sz w:val="16"/>
        </w:rPr>
        <w:t xml:space="preserve">     Purposeful Peter  Development Director    </w:t>
      </w:r>
      <w:r>
        <w:rPr>
          <w:sz w:val="16"/>
        </w:rPr>
        <w:t xml:space="preserve">   </w:t>
      </w:r>
      <w:r w:rsidRPr="001B0456">
        <w:rPr>
          <w:sz w:val="16"/>
        </w:rPr>
        <w:t xml:space="preserve">  0131 324545 </w:t>
      </w:r>
      <w:proofErr w:type="spellStart"/>
      <w:r w:rsidRPr="001B0456">
        <w:rPr>
          <w:sz w:val="16"/>
        </w:rPr>
        <w:t>ext</w:t>
      </w:r>
      <w:proofErr w:type="spellEnd"/>
      <w:r w:rsidRPr="001B0456">
        <w:rPr>
          <w:sz w:val="16"/>
        </w:rPr>
        <w:t xml:space="preserve"> 213</w:t>
      </w:r>
    </w:p>
    <w:p w:rsidR="00CC7AD5" w:rsidRPr="001B0456" w:rsidRDefault="00CC7AD5" w:rsidP="00CC7AD5">
      <w:pPr>
        <w:pStyle w:val="CodeBody"/>
        <w:ind w:left="284" w:right="-55"/>
        <w:rPr>
          <w:sz w:val="16"/>
        </w:rPr>
      </w:pPr>
      <w:r w:rsidRPr="001B0456">
        <w:rPr>
          <w:sz w:val="16"/>
        </w:rPr>
        <w:t>Insists on personally signing all orders</w:t>
      </w:r>
    </w:p>
    <w:p w:rsidR="00CC7AD5" w:rsidRDefault="00CC7AD5" w:rsidP="00CC7AD5">
      <w:pPr>
        <w:pStyle w:val="CodeBody"/>
        <w:ind w:left="284" w:right="-55"/>
        <w:rPr>
          <w:sz w:val="16"/>
        </w:rPr>
      </w:pPr>
      <w:proofErr w:type="gramStart"/>
      <w:r w:rsidRPr="001B0456">
        <w:rPr>
          <w:sz w:val="16"/>
        </w:rPr>
        <w:t>3000  QQ</w:t>
      </w:r>
      <w:proofErr w:type="gramEnd"/>
      <w:r w:rsidRPr="001B0456">
        <w:rPr>
          <w:sz w:val="16"/>
        </w:rPr>
        <w:t xml:space="preserve">     Quentin Quail     Electrical Manager      </w:t>
      </w:r>
      <w:r>
        <w:rPr>
          <w:sz w:val="16"/>
        </w:rPr>
        <w:t xml:space="preserve">   </w:t>
      </w:r>
      <w:r w:rsidRPr="001B0456">
        <w:rPr>
          <w:sz w:val="16"/>
        </w:rPr>
        <w:t xml:space="preserve">  01456 802071 </w:t>
      </w:r>
      <w:proofErr w:type="spellStart"/>
      <w:r w:rsidRPr="001B0456">
        <w:rPr>
          <w:sz w:val="16"/>
        </w:rPr>
        <w:t>ext</w:t>
      </w:r>
      <w:proofErr w:type="spellEnd"/>
      <w:r w:rsidRPr="001B0456">
        <w:rPr>
          <w:sz w:val="16"/>
        </w:rPr>
        <w:t xml:space="preserve"> 44</w:t>
      </w:r>
    </w:p>
    <w:p w:rsidR="00CC7AD5" w:rsidRPr="001B0456" w:rsidRDefault="00CC7AD5" w:rsidP="00CC7AD5">
      <w:pPr>
        <w:pStyle w:val="CodeBody"/>
        <w:ind w:left="284" w:right="-55"/>
        <w:rPr>
          <w:sz w:val="16"/>
        </w:rPr>
      </w:pPr>
      <w:r w:rsidRPr="001B0456">
        <w:rPr>
          <w:sz w:val="16"/>
        </w:rPr>
        <w:t>Has been in his job a long time</w:t>
      </w:r>
    </w:p>
    <w:p w:rsidR="00CC7AD5" w:rsidRDefault="00CC7AD5" w:rsidP="00CC7AD5">
      <w:pPr>
        <w:pStyle w:val="CodeBody"/>
        <w:ind w:left="284" w:right="-55"/>
        <w:rPr>
          <w:sz w:val="16"/>
        </w:rPr>
      </w:pPr>
      <w:proofErr w:type="gramStart"/>
      <w:r w:rsidRPr="001B0456">
        <w:rPr>
          <w:sz w:val="16"/>
        </w:rPr>
        <w:t>3000  RR</w:t>
      </w:r>
      <w:proofErr w:type="gramEnd"/>
      <w:r w:rsidRPr="001B0456">
        <w:rPr>
          <w:sz w:val="16"/>
        </w:rPr>
        <w:t xml:space="preserve">     Robber Red        Federal Reporting Officer</w:t>
      </w:r>
      <w:r>
        <w:rPr>
          <w:sz w:val="16"/>
        </w:rPr>
        <w:t xml:space="preserve">   </w:t>
      </w:r>
      <w:r w:rsidRPr="001B0456">
        <w:rPr>
          <w:sz w:val="16"/>
        </w:rPr>
        <w:t xml:space="preserve"> </w:t>
      </w:r>
      <w:r>
        <w:rPr>
          <w:sz w:val="16"/>
        </w:rPr>
        <w:t>0356-345345</w:t>
      </w:r>
    </w:p>
    <w:p w:rsidR="00CC7AD5" w:rsidRPr="001B0456" w:rsidRDefault="00CC7AD5" w:rsidP="00CC7AD5">
      <w:pPr>
        <w:pStyle w:val="CodeBody"/>
        <w:ind w:left="284" w:right="-55"/>
        <w:rPr>
          <w:sz w:val="16"/>
        </w:rPr>
      </w:pPr>
      <w:r w:rsidRPr="001B0456">
        <w:rPr>
          <w:sz w:val="16"/>
        </w:rPr>
        <w:t>Has a preference for Apple Macs</w:t>
      </w:r>
    </w:p>
    <w:p w:rsidR="00CC7AD5" w:rsidRDefault="00CC7AD5" w:rsidP="00CC7AD5">
      <w:pPr>
        <w:pStyle w:val="CodeBody"/>
        <w:ind w:left="284" w:right="-55"/>
        <w:rPr>
          <w:sz w:val="16"/>
        </w:rPr>
      </w:pPr>
      <w:proofErr w:type="gramStart"/>
      <w:r>
        <w:rPr>
          <w:sz w:val="16"/>
        </w:rPr>
        <w:t>4000  MM</w:t>
      </w:r>
      <w:proofErr w:type="gramEnd"/>
      <w:r>
        <w:rPr>
          <w:sz w:val="16"/>
        </w:rPr>
        <w:t xml:space="preserve">     Moody Mo   </w:t>
      </w:r>
      <w:r w:rsidRPr="001B0456">
        <w:rPr>
          <w:sz w:val="16"/>
        </w:rPr>
        <w:t xml:space="preserve">       </w:t>
      </w:r>
      <w:r>
        <w:rPr>
          <w:sz w:val="16"/>
        </w:rPr>
        <w:t xml:space="preserve">Magician                     </w:t>
      </w:r>
      <w:r w:rsidRPr="001B0456">
        <w:rPr>
          <w:sz w:val="16"/>
        </w:rPr>
        <w:t>NULL</w:t>
      </w:r>
    </w:p>
    <w:p w:rsidR="00CC7AD5" w:rsidRPr="001B0456" w:rsidRDefault="00CC7AD5" w:rsidP="00CC7AD5">
      <w:pPr>
        <w:pStyle w:val="CodeBody"/>
        <w:ind w:left="284" w:right="-55"/>
        <w:rPr>
          <w:sz w:val="16"/>
        </w:rPr>
      </w:pPr>
      <w:r w:rsidRPr="001B0456">
        <w:rPr>
          <w:sz w:val="16"/>
        </w:rPr>
        <w:t>NULL</w:t>
      </w:r>
    </w:p>
    <w:p w:rsidR="00CC7AD5" w:rsidRDefault="00CC7AD5" w:rsidP="00CC7AD5">
      <w:pPr>
        <w:pStyle w:val="CodeBody"/>
        <w:ind w:left="284" w:right="-55"/>
        <w:rPr>
          <w:sz w:val="16"/>
        </w:rPr>
      </w:pPr>
      <w:proofErr w:type="gramStart"/>
      <w:r w:rsidRPr="001B0456">
        <w:rPr>
          <w:sz w:val="16"/>
        </w:rPr>
        <w:t>4000  RR</w:t>
      </w:r>
      <w:proofErr w:type="gramEnd"/>
      <w:r w:rsidRPr="001B0456">
        <w:rPr>
          <w:sz w:val="16"/>
        </w:rPr>
        <w:t xml:space="preserve">     </w:t>
      </w:r>
      <w:r>
        <w:rPr>
          <w:sz w:val="16"/>
        </w:rPr>
        <w:t>Sammy Snake</w:t>
      </w:r>
      <w:r w:rsidRPr="001B0456">
        <w:rPr>
          <w:sz w:val="16"/>
        </w:rPr>
        <w:t xml:space="preserve">       Gourmet Foods Purchaser </w:t>
      </w:r>
      <w:r>
        <w:rPr>
          <w:sz w:val="16"/>
        </w:rPr>
        <w:t xml:space="preserve">   </w:t>
      </w:r>
      <w:r w:rsidRPr="001B0456">
        <w:rPr>
          <w:sz w:val="16"/>
        </w:rPr>
        <w:t xml:space="preserve">  0207-988-0777</w:t>
      </w:r>
    </w:p>
    <w:p w:rsidR="00CC7AD5" w:rsidRPr="001B0456" w:rsidRDefault="00CC7AD5" w:rsidP="00CC7AD5">
      <w:pPr>
        <w:pStyle w:val="CodeBody"/>
        <w:ind w:left="284" w:right="-55"/>
        <w:rPr>
          <w:sz w:val="16"/>
        </w:rPr>
      </w:pPr>
    </w:p>
    <w:p w:rsidR="00CC7AD5" w:rsidRDefault="00CC7AD5" w:rsidP="00CC7AD5">
      <w:pPr>
        <w:pStyle w:val="CodeBody"/>
        <w:ind w:left="284" w:right="-55"/>
        <w:rPr>
          <w:sz w:val="16"/>
        </w:rPr>
      </w:pPr>
      <w:proofErr w:type="gramStart"/>
      <w:r w:rsidRPr="001B0456">
        <w:rPr>
          <w:sz w:val="16"/>
        </w:rPr>
        <w:t>4000  TT</w:t>
      </w:r>
      <w:proofErr w:type="gramEnd"/>
      <w:r w:rsidRPr="001B0456">
        <w:rPr>
          <w:sz w:val="16"/>
        </w:rPr>
        <w:t xml:space="preserve">     Terrible Tim      Head of Inter Office</w:t>
      </w:r>
      <w:r>
        <w:rPr>
          <w:sz w:val="16"/>
        </w:rPr>
        <w:t xml:space="preserve"> Systems</w:t>
      </w:r>
      <w:r w:rsidRPr="001B0456">
        <w:rPr>
          <w:sz w:val="16"/>
        </w:rPr>
        <w:t xml:space="preserve"> 05673-476878 </w:t>
      </w:r>
      <w:proofErr w:type="spellStart"/>
      <w:r w:rsidRPr="001B0456">
        <w:rPr>
          <w:sz w:val="16"/>
        </w:rPr>
        <w:t>ext</w:t>
      </w:r>
      <w:proofErr w:type="spellEnd"/>
      <w:r w:rsidRPr="001B0456">
        <w:rPr>
          <w:sz w:val="16"/>
        </w:rPr>
        <w:t xml:space="preserve"> 221</w:t>
      </w:r>
    </w:p>
    <w:p w:rsidR="00CC7AD5" w:rsidRPr="001B0456" w:rsidRDefault="00CC7AD5" w:rsidP="00CC7AD5">
      <w:pPr>
        <w:pStyle w:val="CodeBody"/>
        <w:ind w:left="284" w:right="-55"/>
        <w:rPr>
          <w:sz w:val="16"/>
        </w:rPr>
      </w:pPr>
      <w:r w:rsidRPr="001B0456">
        <w:rPr>
          <w:sz w:val="16"/>
        </w:rPr>
        <w:t xml:space="preserve">Is listed in </w:t>
      </w:r>
      <w:proofErr w:type="spellStart"/>
      <w:r w:rsidRPr="001B0456">
        <w:rPr>
          <w:sz w:val="16"/>
        </w:rPr>
        <w:t>Whos</w:t>
      </w:r>
      <w:proofErr w:type="spellEnd"/>
      <w:r w:rsidRPr="001B0456">
        <w:rPr>
          <w:sz w:val="16"/>
        </w:rPr>
        <w:t xml:space="preserve"> Who 2005 onwards</w:t>
      </w:r>
    </w:p>
    <w:p w:rsidR="00CC7AD5" w:rsidRDefault="00CC7AD5" w:rsidP="00CC7AD5">
      <w:pPr>
        <w:pStyle w:val="CodeBody"/>
        <w:ind w:left="284" w:right="-55"/>
        <w:rPr>
          <w:sz w:val="16"/>
        </w:rPr>
      </w:pPr>
      <w:proofErr w:type="gramStart"/>
      <w:r w:rsidRPr="001B0456">
        <w:rPr>
          <w:sz w:val="16"/>
        </w:rPr>
        <w:t>4000  UU</w:t>
      </w:r>
      <w:proofErr w:type="gramEnd"/>
      <w:r w:rsidRPr="001B0456">
        <w:rPr>
          <w:sz w:val="16"/>
        </w:rPr>
        <w:t xml:space="preserve">     </w:t>
      </w:r>
      <w:proofErr w:type="spellStart"/>
      <w:r w:rsidRPr="001B0456">
        <w:rPr>
          <w:sz w:val="16"/>
        </w:rPr>
        <w:t>Uppy</w:t>
      </w:r>
      <w:proofErr w:type="spellEnd"/>
      <w:r w:rsidRPr="001B0456">
        <w:rPr>
          <w:sz w:val="16"/>
        </w:rPr>
        <w:t xml:space="preserve"> Umbrella     Accounts Officer         </w:t>
      </w:r>
      <w:r>
        <w:rPr>
          <w:sz w:val="16"/>
        </w:rPr>
        <w:t xml:space="preserve">   </w:t>
      </w:r>
      <w:r w:rsidRPr="001B0456">
        <w:rPr>
          <w:sz w:val="16"/>
        </w:rPr>
        <w:t xml:space="preserve"> 0823-598494 </w:t>
      </w:r>
      <w:proofErr w:type="spellStart"/>
      <w:r w:rsidRPr="001B0456">
        <w:rPr>
          <w:sz w:val="16"/>
        </w:rPr>
        <w:t>ext</w:t>
      </w:r>
      <w:proofErr w:type="spellEnd"/>
      <w:r w:rsidRPr="001B0456">
        <w:rPr>
          <w:sz w:val="16"/>
        </w:rPr>
        <w:t xml:space="preserve"> 1</w:t>
      </w:r>
    </w:p>
    <w:p w:rsidR="00CC7AD5" w:rsidRPr="001B0456" w:rsidRDefault="00CC7AD5" w:rsidP="00CC7AD5">
      <w:pPr>
        <w:pStyle w:val="CodeBody"/>
        <w:ind w:left="284" w:right="-55"/>
        <w:rPr>
          <w:sz w:val="16"/>
        </w:rPr>
      </w:pPr>
      <w:r w:rsidRPr="001B0456">
        <w:rPr>
          <w:sz w:val="16"/>
        </w:rPr>
        <w:lastRenderedPageBreak/>
        <w:t>Is upset because he is not chief executive!</w:t>
      </w:r>
    </w:p>
    <w:p w:rsidR="00CC7AD5" w:rsidRDefault="00CC7AD5" w:rsidP="00CC7AD5">
      <w:pPr>
        <w:pStyle w:val="Heading3"/>
      </w:pPr>
      <w:r>
        <w:t>Exercise 2</w:t>
      </w:r>
    </w:p>
    <w:p w:rsidR="00CC7AD5" w:rsidRDefault="00CC7AD5" w:rsidP="00CC7AD5">
      <w:r>
        <w:t>DELETE any department whose manager's name contains the character 'x'. We can check who should be deleted before running the DELETE, by using the proposed WHERE clause in a SELECT first.</w:t>
      </w:r>
    </w:p>
    <w:p w:rsidR="00CC7AD5" w:rsidRDefault="00CC7AD5" w:rsidP="00CC7AD5">
      <w:r>
        <w:t>Enter and run the following code:</w:t>
      </w:r>
    </w:p>
    <w:p w:rsidR="00CC7AD5" w:rsidRDefault="00CC7AD5" w:rsidP="00CC7AD5">
      <w:pPr>
        <w:pStyle w:val="CodeFirst"/>
      </w:pPr>
      <w:r>
        <w:t xml:space="preserve">SELECT </w:t>
      </w:r>
      <w:r>
        <w:tab/>
        <w:t>manager</w:t>
      </w:r>
    </w:p>
    <w:p w:rsidR="00CC7AD5" w:rsidRDefault="00CC7AD5" w:rsidP="00CC7AD5">
      <w:pPr>
        <w:pStyle w:val="CodeBody"/>
      </w:pPr>
      <w:r>
        <w:t xml:space="preserve">FROM </w:t>
      </w:r>
      <w:r>
        <w:tab/>
      </w:r>
      <w:proofErr w:type="spellStart"/>
      <w:r>
        <w:t>dept</w:t>
      </w:r>
      <w:proofErr w:type="spellEnd"/>
    </w:p>
    <w:p w:rsidR="00CC7AD5" w:rsidRDefault="00CC7AD5" w:rsidP="00CC7AD5">
      <w:pPr>
        <w:pStyle w:val="CodeLast"/>
      </w:pPr>
      <w:r>
        <w:t xml:space="preserve">WHERE </w:t>
      </w:r>
      <w:r>
        <w:tab/>
        <w:t>manager LIKE '%X%'</w:t>
      </w:r>
    </w:p>
    <w:p w:rsidR="00CC7AD5" w:rsidRDefault="00CC7AD5" w:rsidP="00CC7AD5">
      <w:r>
        <w:t>The results should look like the following:</w:t>
      </w:r>
    </w:p>
    <w:p w:rsidR="00CC7AD5" w:rsidRPr="00853FF0" w:rsidRDefault="00CC7AD5" w:rsidP="00CC7AD5">
      <w:pPr>
        <w:pStyle w:val="CodeFirst"/>
      </w:pPr>
      <w:proofErr w:type="gramStart"/>
      <w:r w:rsidRPr="00853FF0">
        <w:t>manager</w:t>
      </w:r>
      <w:proofErr w:type="gramEnd"/>
    </w:p>
    <w:p w:rsidR="00CC7AD5" w:rsidRPr="00853FF0" w:rsidRDefault="00CC7AD5" w:rsidP="00CC7AD5">
      <w:pPr>
        <w:pStyle w:val="CodeBody"/>
        <w:rPr>
          <w:sz w:val="20"/>
          <w:szCs w:val="20"/>
        </w:rPr>
      </w:pPr>
      <w:r w:rsidRPr="00853FF0">
        <w:rPr>
          <w:sz w:val="20"/>
          <w:szCs w:val="20"/>
        </w:rPr>
        <w:t xml:space="preserve">-------------------- </w:t>
      </w:r>
    </w:p>
    <w:p w:rsidR="00CC7AD5" w:rsidRPr="00853FF0" w:rsidRDefault="00CC7AD5" w:rsidP="00CC7AD5">
      <w:pPr>
        <w:pStyle w:val="CodeLast"/>
      </w:pPr>
      <w:r w:rsidRPr="00853FF0">
        <w:t>Xavier Xylophone</w:t>
      </w:r>
    </w:p>
    <w:p w:rsidR="00CC7AD5" w:rsidRDefault="00CC7AD5" w:rsidP="00CC7AD5">
      <w:r>
        <w:t>Enter and run the following code (one row should be affected):</w:t>
      </w:r>
    </w:p>
    <w:p w:rsidR="00CC7AD5" w:rsidRDefault="00CC7AD5" w:rsidP="00CC7AD5">
      <w:pPr>
        <w:pStyle w:val="CodeBody"/>
      </w:pPr>
      <w:proofErr w:type="gramStart"/>
      <w:r>
        <w:t>DELETE  FROM</w:t>
      </w:r>
      <w:proofErr w:type="gramEnd"/>
      <w:r>
        <w:t xml:space="preserve"> </w:t>
      </w:r>
      <w:proofErr w:type="spellStart"/>
      <w:r>
        <w:t>dept</w:t>
      </w:r>
      <w:proofErr w:type="spellEnd"/>
    </w:p>
    <w:p w:rsidR="00CC7AD5" w:rsidRDefault="00CC7AD5" w:rsidP="00CC7AD5">
      <w:pPr>
        <w:pStyle w:val="CodeLast"/>
      </w:pPr>
      <w:r>
        <w:t xml:space="preserve">WHERE </w:t>
      </w:r>
      <w:r>
        <w:tab/>
        <w:t>manager LIKE '%X%'</w:t>
      </w:r>
    </w:p>
    <w:p w:rsidR="00CC7AD5" w:rsidRDefault="00CC7AD5" w:rsidP="00CC7AD5">
      <w:r>
        <w:t>Enter and run the following code:</w:t>
      </w:r>
    </w:p>
    <w:p w:rsidR="00CC7AD5" w:rsidRDefault="00CC7AD5" w:rsidP="00CC7AD5">
      <w:pPr>
        <w:pStyle w:val="CodeFirst"/>
      </w:pPr>
      <w:r>
        <w:t xml:space="preserve">SELECT * </w:t>
      </w:r>
    </w:p>
    <w:p w:rsidR="00CC7AD5" w:rsidRDefault="00CC7AD5" w:rsidP="00CC7AD5">
      <w:pPr>
        <w:pStyle w:val="CodeLast"/>
      </w:pPr>
      <w:r>
        <w:t xml:space="preserve">FROM </w:t>
      </w:r>
      <w:proofErr w:type="spellStart"/>
      <w:r>
        <w:t>dept</w:t>
      </w:r>
      <w:proofErr w:type="spellEnd"/>
    </w:p>
    <w:p w:rsidR="00CC7AD5" w:rsidRDefault="00CC7AD5" w:rsidP="00CC7AD5">
      <w:r>
        <w:t>The results should look like the following:</w:t>
      </w:r>
    </w:p>
    <w:p w:rsidR="00CC7AD5" w:rsidRPr="00853FF0" w:rsidRDefault="00CC7AD5" w:rsidP="00CC7AD5">
      <w:pPr>
        <w:pStyle w:val="CodeFirst"/>
        <w:rPr>
          <w:sz w:val="20"/>
          <w:szCs w:val="20"/>
        </w:rPr>
      </w:pPr>
      <w:proofErr w:type="spellStart"/>
      <w:r w:rsidRPr="00853FF0">
        <w:rPr>
          <w:sz w:val="20"/>
          <w:szCs w:val="20"/>
        </w:rPr>
        <w:t>dept_</w:t>
      </w:r>
      <w:proofErr w:type="gramStart"/>
      <w:r w:rsidRPr="00853FF0">
        <w:rPr>
          <w:sz w:val="20"/>
          <w:szCs w:val="20"/>
        </w:rPr>
        <w:t>no</w:t>
      </w:r>
      <w:proofErr w:type="spellEnd"/>
      <w:r w:rsidRPr="00853FF0">
        <w:rPr>
          <w:sz w:val="20"/>
          <w:szCs w:val="20"/>
        </w:rPr>
        <w:t xml:space="preserve">  </w:t>
      </w:r>
      <w:proofErr w:type="spellStart"/>
      <w:r w:rsidRPr="00853FF0">
        <w:rPr>
          <w:sz w:val="20"/>
          <w:szCs w:val="20"/>
        </w:rPr>
        <w:t>dept</w:t>
      </w:r>
      <w:proofErr w:type="gramEnd"/>
      <w:r w:rsidRPr="00853FF0">
        <w:rPr>
          <w:sz w:val="20"/>
          <w:szCs w:val="20"/>
        </w:rPr>
        <w:t>_name</w:t>
      </w:r>
      <w:proofErr w:type="spellEnd"/>
      <w:r w:rsidRPr="00853FF0">
        <w:rPr>
          <w:sz w:val="20"/>
          <w:szCs w:val="20"/>
        </w:rPr>
        <w:t xml:space="preserve">         manager         </w:t>
      </w:r>
      <w:proofErr w:type="spellStart"/>
      <w:r w:rsidRPr="00853FF0">
        <w:rPr>
          <w:sz w:val="20"/>
          <w:szCs w:val="20"/>
        </w:rPr>
        <w:t>sales_tgt</w:t>
      </w:r>
      <w:proofErr w:type="spellEnd"/>
    </w:p>
    <w:p w:rsidR="00CC7AD5" w:rsidRPr="00853FF0" w:rsidRDefault="00CC7AD5" w:rsidP="00CC7AD5">
      <w:pPr>
        <w:pStyle w:val="CodeBody"/>
        <w:rPr>
          <w:sz w:val="20"/>
          <w:szCs w:val="20"/>
        </w:rPr>
      </w:pPr>
      <w:r w:rsidRPr="00853FF0">
        <w:rPr>
          <w:sz w:val="20"/>
          <w:szCs w:val="20"/>
        </w:rPr>
        <w:t>----------- -------------------- -----------------</w:t>
      </w:r>
    </w:p>
    <w:p w:rsidR="00CC7AD5" w:rsidRPr="00853FF0" w:rsidRDefault="00CC7AD5" w:rsidP="00CC7AD5">
      <w:pPr>
        <w:pStyle w:val="CodeBody"/>
        <w:rPr>
          <w:sz w:val="20"/>
          <w:szCs w:val="20"/>
        </w:rPr>
      </w:pPr>
      <w:r w:rsidRPr="00853FF0">
        <w:rPr>
          <w:sz w:val="20"/>
          <w:szCs w:val="20"/>
        </w:rPr>
        <w:t>1        Animal Products   Adam Apricot     5.00</w:t>
      </w:r>
    </w:p>
    <w:p w:rsidR="00CC7AD5" w:rsidRPr="00853FF0" w:rsidRDefault="00CC7AD5" w:rsidP="00CC7AD5">
      <w:pPr>
        <w:pStyle w:val="CodeBody"/>
        <w:rPr>
          <w:sz w:val="20"/>
          <w:szCs w:val="20"/>
        </w:rPr>
      </w:pPr>
      <w:r w:rsidRPr="00853FF0">
        <w:rPr>
          <w:sz w:val="20"/>
          <w:szCs w:val="20"/>
        </w:rPr>
        <w:t xml:space="preserve">2        Business </w:t>
      </w:r>
      <w:proofErr w:type="gramStart"/>
      <w:r w:rsidRPr="00853FF0">
        <w:rPr>
          <w:sz w:val="20"/>
          <w:szCs w:val="20"/>
        </w:rPr>
        <w:t>Systems  Barbara</w:t>
      </w:r>
      <w:proofErr w:type="gramEnd"/>
      <w:r w:rsidRPr="00853FF0">
        <w:rPr>
          <w:sz w:val="20"/>
          <w:szCs w:val="20"/>
        </w:rPr>
        <w:t xml:space="preserve"> Banana  15.00</w:t>
      </w:r>
    </w:p>
    <w:p w:rsidR="00CC7AD5" w:rsidRPr="00853FF0" w:rsidRDefault="00CC7AD5" w:rsidP="00CC7AD5">
      <w:pPr>
        <w:pStyle w:val="CodeBody"/>
        <w:rPr>
          <w:sz w:val="20"/>
          <w:szCs w:val="20"/>
        </w:rPr>
      </w:pPr>
      <w:r w:rsidRPr="00853FF0">
        <w:rPr>
          <w:sz w:val="20"/>
          <w:szCs w:val="20"/>
        </w:rPr>
        <w:t>3        Credit Control    Paul Peach      25.00</w:t>
      </w:r>
    </w:p>
    <w:p w:rsidR="00CC7AD5" w:rsidRPr="00853FF0" w:rsidRDefault="00CC7AD5" w:rsidP="00CC7AD5">
      <w:pPr>
        <w:pStyle w:val="CodeLast"/>
        <w:rPr>
          <w:sz w:val="20"/>
          <w:szCs w:val="20"/>
        </w:rPr>
      </w:pPr>
      <w:r w:rsidRPr="00853FF0">
        <w:rPr>
          <w:sz w:val="20"/>
          <w:szCs w:val="20"/>
        </w:rPr>
        <w:t>4        Desktop Systems   Diver Dan        5.00</w:t>
      </w:r>
    </w:p>
    <w:p w:rsidR="00CC7AD5" w:rsidRDefault="00CC7AD5" w:rsidP="00CC7AD5">
      <w:pPr>
        <w:pStyle w:val="Heading3"/>
      </w:pPr>
      <w:r>
        <w:t>Exercise 3</w:t>
      </w:r>
    </w:p>
    <w:p w:rsidR="00CC7AD5" w:rsidRDefault="00CC7AD5" w:rsidP="00CC7AD5">
      <w:r>
        <w:t xml:space="preserve">Departments have </w:t>
      </w:r>
      <w:proofErr w:type="spellStart"/>
      <w:r>
        <w:t>sales_targets</w:t>
      </w:r>
      <w:proofErr w:type="spellEnd"/>
      <w:r>
        <w:t xml:space="preserve">, so </w:t>
      </w:r>
      <w:proofErr w:type="gramStart"/>
      <w:r>
        <w:t>do</w:t>
      </w:r>
      <w:proofErr w:type="gramEnd"/>
      <w:r>
        <w:t xml:space="preserve"> </w:t>
      </w:r>
      <w:proofErr w:type="spellStart"/>
      <w:r>
        <w:t>salespeople.We</w:t>
      </w:r>
      <w:proofErr w:type="spellEnd"/>
      <w:r>
        <w:t xml:space="preserve"> want to change the </w:t>
      </w:r>
      <w:proofErr w:type="spellStart"/>
      <w:r>
        <w:t>sales_targets</w:t>
      </w:r>
      <w:proofErr w:type="spellEnd"/>
      <w:r>
        <w:t xml:space="preserve"> of each DEPT.</w:t>
      </w:r>
    </w:p>
    <w:p w:rsidR="00CC7AD5" w:rsidRDefault="00CC7AD5" w:rsidP="00CC7AD5">
      <w:r>
        <w:t xml:space="preserve">Each </w:t>
      </w:r>
      <w:proofErr w:type="spellStart"/>
      <w:r>
        <w:t>dept's</w:t>
      </w:r>
      <w:proofErr w:type="spellEnd"/>
      <w:r>
        <w:t xml:space="preserve"> target is to be </w:t>
      </w:r>
      <w:proofErr w:type="spellStart"/>
      <w:r>
        <w:t>be</w:t>
      </w:r>
      <w:proofErr w:type="spellEnd"/>
      <w:r>
        <w:t xml:space="preserve"> INCREASED by 5 'units'(you don't care what the 'unit' is).The code has been inserted BETWEEN the 2 SELECT statements that follow </w:t>
      </w:r>
    </w:p>
    <w:p w:rsidR="00CC7AD5" w:rsidRDefault="00CC7AD5" w:rsidP="00CC7AD5">
      <w:r>
        <w:t>Enter and run the following 3 statements TOGETHER, ONCE and ONCE ONLY. This will enable you (one time only) to see the 'before' and 'after' version of the row(s) you change.</w:t>
      </w:r>
    </w:p>
    <w:p w:rsidR="00CC7AD5" w:rsidRDefault="00CC7AD5" w:rsidP="00CC7AD5">
      <w:r>
        <w:br w:type="page"/>
      </w:r>
    </w:p>
    <w:p w:rsidR="00CC7AD5" w:rsidRDefault="00CC7AD5" w:rsidP="00CC7AD5">
      <w:pPr>
        <w:pStyle w:val="CodeFirst"/>
      </w:pPr>
      <w:r>
        <w:lastRenderedPageBreak/>
        <w:t xml:space="preserve">SELECT * FROM </w:t>
      </w:r>
      <w:proofErr w:type="spellStart"/>
      <w:r>
        <w:t>dept</w:t>
      </w:r>
      <w:proofErr w:type="spellEnd"/>
    </w:p>
    <w:p w:rsidR="00CC7AD5" w:rsidRDefault="00CC7AD5" w:rsidP="00CC7AD5">
      <w:pPr>
        <w:pStyle w:val="CodeBody"/>
      </w:pPr>
    </w:p>
    <w:p w:rsidR="00CC7AD5" w:rsidRDefault="00CC7AD5" w:rsidP="00CC7AD5">
      <w:pPr>
        <w:pStyle w:val="CodeBody"/>
      </w:pPr>
      <w:r>
        <w:t xml:space="preserve">UPDATE </w:t>
      </w:r>
      <w:r>
        <w:tab/>
      </w:r>
      <w:proofErr w:type="spellStart"/>
      <w:r>
        <w:t>dept</w:t>
      </w:r>
      <w:proofErr w:type="spellEnd"/>
      <w:r>
        <w:t xml:space="preserve"> </w:t>
      </w:r>
    </w:p>
    <w:p w:rsidR="00CC7AD5" w:rsidRDefault="00CC7AD5" w:rsidP="00CC7AD5">
      <w:pPr>
        <w:pStyle w:val="CodeBody"/>
      </w:pPr>
      <w:r>
        <w:t xml:space="preserve">SET </w:t>
      </w:r>
      <w:r>
        <w:tab/>
      </w:r>
      <w:proofErr w:type="spellStart"/>
      <w:r>
        <w:t>sales_target</w:t>
      </w:r>
      <w:proofErr w:type="spellEnd"/>
      <w:r>
        <w:t xml:space="preserve"> = </w:t>
      </w:r>
      <w:proofErr w:type="spellStart"/>
      <w:r>
        <w:t>sales_target</w:t>
      </w:r>
      <w:proofErr w:type="spellEnd"/>
      <w:r>
        <w:t xml:space="preserve"> + 5  </w:t>
      </w:r>
    </w:p>
    <w:p w:rsidR="00CC7AD5" w:rsidRDefault="00CC7AD5" w:rsidP="00CC7AD5">
      <w:pPr>
        <w:pStyle w:val="CodeBody"/>
      </w:pPr>
    </w:p>
    <w:p w:rsidR="00CC7AD5" w:rsidRDefault="00CC7AD5" w:rsidP="00CC7AD5">
      <w:pPr>
        <w:pStyle w:val="CodeLast"/>
      </w:pPr>
      <w:r>
        <w:t xml:space="preserve">SELECT * FROM </w:t>
      </w:r>
      <w:proofErr w:type="spellStart"/>
      <w:r>
        <w:t>dept</w:t>
      </w:r>
      <w:proofErr w:type="spellEnd"/>
    </w:p>
    <w:p w:rsidR="00CC7AD5" w:rsidRDefault="00CC7AD5" w:rsidP="00CC7AD5">
      <w:r>
        <w:t>The results should look like the following:</w:t>
      </w:r>
    </w:p>
    <w:p w:rsidR="00CC7AD5" w:rsidRDefault="00CC7AD5" w:rsidP="00CC7AD5">
      <w:pPr>
        <w:pStyle w:val="CodeFirst"/>
      </w:pPr>
      <w:r>
        <w:t>(</w:t>
      </w:r>
      <w:proofErr w:type="gramStart"/>
      <w:r>
        <w:t>before</w:t>
      </w:r>
      <w:proofErr w:type="gramEnd"/>
      <w:r>
        <w:t xml:space="preserve"> image)</w:t>
      </w:r>
    </w:p>
    <w:p w:rsidR="00CC7AD5" w:rsidRPr="00E877BE" w:rsidRDefault="00CC7AD5" w:rsidP="00CC7AD5">
      <w:pPr>
        <w:pStyle w:val="CodeBody"/>
        <w:rPr>
          <w:sz w:val="16"/>
        </w:rPr>
      </w:pPr>
      <w:proofErr w:type="spellStart"/>
      <w:r w:rsidRPr="00E877BE">
        <w:rPr>
          <w:sz w:val="16"/>
        </w:rPr>
        <w:t>dept_no</w:t>
      </w:r>
      <w:proofErr w:type="spellEnd"/>
      <w:r w:rsidRPr="00E877BE">
        <w:rPr>
          <w:sz w:val="16"/>
        </w:rPr>
        <w:t xml:space="preserve">     </w:t>
      </w:r>
      <w:proofErr w:type="spellStart"/>
      <w:r w:rsidRPr="00E877BE">
        <w:rPr>
          <w:sz w:val="16"/>
        </w:rPr>
        <w:t>dept_name</w:t>
      </w:r>
      <w:proofErr w:type="spellEnd"/>
      <w:r w:rsidRPr="00E877BE">
        <w:rPr>
          <w:sz w:val="16"/>
        </w:rPr>
        <w:t xml:space="preserve">            manager              </w:t>
      </w:r>
      <w:proofErr w:type="spellStart"/>
      <w:r w:rsidRPr="00E877BE">
        <w:rPr>
          <w:sz w:val="16"/>
        </w:rPr>
        <w:t>sales_target</w:t>
      </w:r>
      <w:proofErr w:type="spellEnd"/>
      <w:r w:rsidRPr="00E877BE">
        <w:rPr>
          <w:sz w:val="16"/>
        </w:rPr>
        <w:t xml:space="preserve">   </w:t>
      </w:r>
    </w:p>
    <w:p w:rsidR="00CC7AD5" w:rsidRPr="00E877BE" w:rsidRDefault="00CC7AD5" w:rsidP="00CC7AD5">
      <w:pPr>
        <w:pStyle w:val="CodeBody"/>
        <w:rPr>
          <w:sz w:val="16"/>
        </w:rPr>
      </w:pPr>
      <w:r w:rsidRPr="00E877BE">
        <w:rPr>
          <w:sz w:val="16"/>
        </w:rPr>
        <w:t xml:space="preserve">----------- -------------------- -------------------- -------------- </w:t>
      </w:r>
    </w:p>
    <w:p w:rsidR="00CC7AD5" w:rsidRPr="00E877BE" w:rsidRDefault="00CC7AD5" w:rsidP="00CC7AD5">
      <w:pPr>
        <w:pStyle w:val="CodeBody"/>
        <w:rPr>
          <w:sz w:val="16"/>
        </w:rPr>
      </w:pPr>
      <w:r w:rsidRPr="00E877BE">
        <w:rPr>
          <w:sz w:val="16"/>
        </w:rPr>
        <w:t>1           Animal Products      Adam Apricot         5.00</w:t>
      </w:r>
    </w:p>
    <w:p w:rsidR="00CC7AD5" w:rsidRPr="00E877BE" w:rsidRDefault="00CC7AD5" w:rsidP="00CC7AD5">
      <w:pPr>
        <w:pStyle w:val="CodeBody"/>
        <w:rPr>
          <w:sz w:val="16"/>
        </w:rPr>
      </w:pPr>
      <w:r w:rsidRPr="00E877BE">
        <w:rPr>
          <w:sz w:val="16"/>
        </w:rPr>
        <w:t>2           Business Systems     Barbara Banana       15.00</w:t>
      </w:r>
    </w:p>
    <w:p w:rsidR="00CC7AD5" w:rsidRPr="00E877BE" w:rsidRDefault="00CC7AD5" w:rsidP="00CC7AD5">
      <w:pPr>
        <w:pStyle w:val="CodeBody"/>
        <w:rPr>
          <w:sz w:val="16"/>
        </w:rPr>
      </w:pPr>
      <w:r w:rsidRPr="00E877BE">
        <w:rPr>
          <w:sz w:val="16"/>
        </w:rPr>
        <w:t>3           Credit Control       Paul Peach           25.00</w:t>
      </w:r>
    </w:p>
    <w:p w:rsidR="00CC7AD5" w:rsidRPr="00E877BE" w:rsidRDefault="00CC7AD5" w:rsidP="00CC7AD5">
      <w:pPr>
        <w:pStyle w:val="CodeBody"/>
        <w:rPr>
          <w:sz w:val="16"/>
        </w:rPr>
      </w:pPr>
      <w:r w:rsidRPr="00E877BE">
        <w:rPr>
          <w:sz w:val="16"/>
        </w:rPr>
        <w:t>4           Desktop Systems      Diver Dan            5.00</w:t>
      </w:r>
    </w:p>
    <w:p w:rsidR="00CC7AD5" w:rsidRPr="00E877BE" w:rsidRDefault="00CC7AD5" w:rsidP="00CC7AD5">
      <w:pPr>
        <w:pStyle w:val="CodeBody"/>
        <w:rPr>
          <w:sz w:val="16"/>
        </w:rPr>
      </w:pPr>
      <w:r w:rsidRPr="00E877BE">
        <w:rPr>
          <w:sz w:val="16"/>
        </w:rPr>
        <w:t xml:space="preserve">(4 row(s) affected) </w:t>
      </w:r>
    </w:p>
    <w:p w:rsidR="00CC7AD5" w:rsidRDefault="00CC7AD5" w:rsidP="00CC7AD5">
      <w:pPr>
        <w:pStyle w:val="CodeBody"/>
      </w:pPr>
    </w:p>
    <w:p w:rsidR="00CC7AD5" w:rsidRDefault="00CC7AD5" w:rsidP="00CC7AD5">
      <w:pPr>
        <w:pStyle w:val="CodeBody"/>
      </w:pPr>
      <w:r>
        <w:t>(</w:t>
      </w:r>
      <w:proofErr w:type="gramStart"/>
      <w:r>
        <w:t>the</w:t>
      </w:r>
      <w:proofErr w:type="gramEnd"/>
      <w:r>
        <w:t xml:space="preserve"> UPDATE)</w:t>
      </w:r>
    </w:p>
    <w:p w:rsidR="00CC7AD5" w:rsidRPr="00E877BE" w:rsidRDefault="00CC7AD5" w:rsidP="00CC7AD5">
      <w:pPr>
        <w:pStyle w:val="CodeBody"/>
        <w:rPr>
          <w:sz w:val="16"/>
        </w:rPr>
      </w:pPr>
      <w:r w:rsidRPr="00E877BE">
        <w:rPr>
          <w:sz w:val="16"/>
        </w:rPr>
        <w:t xml:space="preserve">(4 row(s) affected) </w:t>
      </w:r>
    </w:p>
    <w:p w:rsidR="00CC7AD5" w:rsidRDefault="00CC7AD5" w:rsidP="00CC7AD5">
      <w:pPr>
        <w:pStyle w:val="CodeBody"/>
      </w:pPr>
    </w:p>
    <w:p w:rsidR="00CC7AD5" w:rsidRDefault="00CC7AD5" w:rsidP="00CC7AD5">
      <w:pPr>
        <w:pStyle w:val="CodeBody"/>
      </w:pPr>
      <w:r>
        <w:t>(</w:t>
      </w:r>
      <w:proofErr w:type="gramStart"/>
      <w:r>
        <w:t>after</w:t>
      </w:r>
      <w:proofErr w:type="gramEnd"/>
      <w:r>
        <w:t xml:space="preserve"> image)</w:t>
      </w:r>
    </w:p>
    <w:p w:rsidR="00CC7AD5" w:rsidRPr="00E877BE" w:rsidRDefault="00CC7AD5" w:rsidP="00CC7AD5">
      <w:pPr>
        <w:pStyle w:val="CodeBody"/>
        <w:rPr>
          <w:sz w:val="16"/>
        </w:rPr>
      </w:pPr>
      <w:proofErr w:type="spellStart"/>
      <w:r w:rsidRPr="00E877BE">
        <w:rPr>
          <w:sz w:val="16"/>
        </w:rPr>
        <w:t>dept_no</w:t>
      </w:r>
      <w:proofErr w:type="spellEnd"/>
      <w:r w:rsidRPr="00E877BE">
        <w:rPr>
          <w:sz w:val="16"/>
        </w:rPr>
        <w:t xml:space="preserve">     </w:t>
      </w:r>
      <w:proofErr w:type="spellStart"/>
      <w:r w:rsidRPr="00E877BE">
        <w:rPr>
          <w:sz w:val="16"/>
        </w:rPr>
        <w:t>dept_name</w:t>
      </w:r>
      <w:proofErr w:type="spellEnd"/>
      <w:r w:rsidRPr="00E877BE">
        <w:rPr>
          <w:sz w:val="16"/>
        </w:rPr>
        <w:t xml:space="preserve">            manager              </w:t>
      </w:r>
      <w:proofErr w:type="spellStart"/>
      <w:r w:rsidRPr="00E877BE">
        <w:rPr>
          <w:sz w:val="16"/>
        </w:rPr>
        <w:t>sales_target</w:t>
      </w:r>
      <w:proofErr w:type="spellEnd"/>
      <w:r w:rsidRPr="00E877BE">
        <w:rPr>
          <w:sz w:val="16"/>
        </w:rPr>
        <w:t xml:space="preserve">   </w:t>
      </w:r>
    </w:p>
    <w:p w:rsidR="00CC7AD5" w:rsidRPr="00E877BE" w:rsidRDefault="00CC7AD5" w:rsidP="00CC7AD5">
      <w:pPr>
        <w:pStyle w:val="CodeBody"/>
        <w:rPr>
          <w:sz w:val="16"/>
        </w:rPr>
      </w:pPr>
      <w:r w:rsidRPr="00E877BE">
        <w:rPr>
          <w:sz w:val="16"/>
        </w:rPr>
        <w:t xml:space="preserve">----------- -------------------- -------------------- -------------- </w:t>
      </w:r>
    </w:p>
    <w:p w:rsidR="00CC7AD5" w:rsidRPr="00E877BE" w:rsidRDefault="00CC7AD5" w:rsidP="00CC7AD5">
      <w:pPr>
        <w:pStyle w:val="CodeBody"/>
        <w:rPr>
          <w:sz w:val="16"/>
        </w:rPr>
      </w:pPr>
      <w:r w:rsidRPr="00E877BE">
        <w:rPr>
          <w:sz w:val="16"/>
        </w:rPr>
        <w:t>1           Animal Products      Adam Apricot         10.00</w:t>
      </w:r>
    </w:p>
    <w:p w:rsidR="00CC7AD5" w:rsidRPr="00E877BE" w:rsidRDefault="00CC7AD5" w:rsidP="00CC7AD5">
      <w:pPr>
        <w:pStyle w:val="CodeBody"/>
        <w:rPr>
          <w:sz w:val="16"/>
        </w:rPr>
      </w:pPr>
      <w:r w:rsidRPr="00E877BE">
        <w:rPr>
          <w:sz w:val="16"/>
        </w:rPr>
        <w:t>2           Business Systems     Barbara Banana       20.00</w:t>
      </w:r>
    </w:p>
    <w:p w:rsidR="00CC7AD5" w:rsidRPr="00E877BE" w:rsidRDefault="00CC7AD5" w:rsidP="00CC7AD5">
      <w:pPr>
        <w:pStyle w:val="CodeBody"/>
        <w:rPr>
          <w:sz w:val="16"/>
        </w:rPr>
      </w:pPr>
      <w:r w:rsidRPr="00E877BE">
        <w:rPr>
          <w:sz w:val="16"/>
        </w:rPr>
        <w:t>3           Credit Control       Paul Peach           30.00</w:t>
      </w:r>
    </w:p>
    <w:p w:rsidR="00CC7AD5" w:rsidRPr="00E877BE" w:rsidRDefault="00CC7AD5" w:rsidP="00CC7AD5">
      <w:pPr>
        <w:pStyle w:val="CodeBody"/>
        <w:rPr>
          <w:sz w:val="16"/>
        </w:rPr>
      </w:pPr>
      <w:r w:rsidRPr="00E877BE">
        <w:rPr>
          <w:sz w:val="16"/>
        </w:rPr>
        <w:t>4           Desktop Systems      Diver Dan            10.00</w:t>
      </w:r>
    </w:p>
    <w:p w:rsidR="00CC7AD5" w:rsidRPr="00853FF0" w:rsidRDefault="00CC7AD5" w:rsidP="00CC7AD5">
      <w:pPr>
        <w:pStyle w:val="CodeLast"/>
        <w:rPr>
          <w:sz w:val="16"/>
        </w:rPr>
      </w:pPr>
      <w:r w:rsidRPr="00853FF0">
        <w:rPr>
          <w:sz w:val="16"/>
        </w:rPr>
        <w:t xml:space="preserve">(4 row(s) affected) </w:t>
      </w:r>
    </w:p>
    <w:p w:rsidR="00CC7AD5" w:rsidRDefault="00CC7AD5" w:rsidP="00CC7AD5">
      <w:pPr>
        <w:pStyle w:val="Heading3"/>
      </w:pPr>
      <w:r>
        <w:t>Exercise 4</w:t>
      </w:r>
    </w:p>
    <w:p w:rsidR="00CC7AD5" w:rsidRDefault="00CC7AD5" w:rsidP="00CC7AD5">
      <w:r>
        <w:t>Now we are going to change the contact Sammy Snake's job title to 'VP of Development' and SIMULTANEOUSLY change his/her telephone number to '01242-112233 Ext 444'.</w:t>
      </w:r>
    </w:p>
    <w:p w:rsidR="00CC7AD5" w:rsidRDefault="00CC7AD5" w:rsidP="00CC7AD5">
      <w:r>
        <w:t xml:space="preserve">Do this in ONE statement. Again the code is </w:t>
      </w:r>
      <w:proofErr w:type="spellStart"/>
      <w:r>
        <w:t>INSERT'ed</w:t>
      </w:r>
      <w:proofErr w:type="spellEnd"/>
      <w:r>
        <w:t xml:space="preserve"> between the 2 </w:t>
      </w:r>
      <w:proofErr w:type="spellStart"/>
      <w:r>
        <w:t>precoded</w:t>
      </w:r>
      <w:proofErr w:type="spellEnd"/>
      <w:r>
        <w:t xml:space="preserve"> 'SELECTs' and so enter and run all 3 statements again.</w:t>
      </w:r>
    </w:p>
    <w:p w:rsidR="00CC7AD5" w:rsidRDefault="00CC7AD5" w:rsidP="00CC7AD5">
      <w:pPr>
        <w:pStyle w:val="CodeFirst"/>
      </w:pPr>
      <w:r>
        <w:t>SELECT * FROM contact</w:t>
      </w:r>
    </w:p>
    <w:p w:rsidR="00CC7AD5" w:rsidRDefault="00CC7AD5" w:rsidP="00CC7AD5">
      <w:pPr>
        <w:pStyle w:val="CodeBody"/>
      </w:pPr>
    </w:p>
    <w:p w:rsidR="00CC7AD5" w:rsidRDefault="00CC7AD5" w:rsidP="00CC7AD5">
      <w:pPr>
        <w:pStyle w:val="CodeBody"/>
      </w:pPr>
      <w:r>
        <w:t xml:space="preserve">UPDATE </w:t>
      </w:r>
      <w:r>
        <w:tab/>
        <w:t>contact</w:t>
      </w:r>
    </w:p>
    <w:p w:rsidR="00CC7AD5" w:rsidRDefault="00CC7AD5" w:rsidP="00CC7AD5">
      <w:pPr>
        <w:pStyle w:val="CodeBody"/>
      </w:pPr>
      <w:r>
        <w:t xml:space="preserve">SET </w:t>
      </w:r>
      <w:r>
        <w:tab/>
      </w:r>
      <w:proofErr w:type="spellStart"/>
      <w:r>
        <w:t>job_title</w:t>
      </w:r>
      <w:proofErr w:type="spellEnd"/>
      <w:r>
        <w:t xml:space="preserve"> </w:t>
      </w:r>
      <w:proofErr w:type="gramStart"/>
      <w:r>
        <w:t>=  'VP</w:t>
      </w:r>
      <w:proofErr w:type="gramEnd"/>
      <w:r>
        <w:t xml:space="preserve"> of Development', </w:t>
      </w:r>
      <w:proofErr w:type="spellStart"/>
      <w:r>
        <w:t>tel</w:t>
      </w:r>
      <w:proofErr w:type="spellEnd"/>
      <w:r>
        <w:t xml:space="preserve"> = '01242-112233 Ext 444'</w:t>
      </w:r>
    </w:p>
    <w:p w:rsidR="00CC7AD5" w:rsidRDefault="00CC7AD5" w:rsidP="00CC7AD5">
      <w:pPr>
        <w:pStyle w:val="CodeBody"/>
      </w:pPr>
      <w:r>
        <w:t xml:space="preserve">WHERE </w:t>
      </w:r>
      <w:r>
        <w:tab/>
        <w:t>name = 'Sammy Snake'</w:t>
      </w:r>
    </w:p>
    <w:p w:rsidR="00CC7AD5" w:rsidRDefault="00CC7AD5" w:rsidP="00CC7AD5">
      <w:pPr>
        <w:pStyle w:val="CodeBody"/>
      </w:pPr>
    </w:p>
    <w:p w:rsidR="00CC7AD5" w:rsidRDefault="00CC7AD5" w:rsidP="00CC7AD5">
      <w:pPr>
        <w:pStyle w:val="CodeLast"/>
      </w:pPr>
      <w:r>
        <w:t>SELECT * FROM contact</w:t>
      </w:r>
    </w:p>
    <w:p w:rsidR="00CC7AD5" w:rsidRDefault="00CC7AD5" w:rsidP="00CC7AD5">
      <w:r>
        <w:br w:type="page"/>
      </w:r>
      <w:r>
        <w:lastRenderedPageBreak/>
        <w:t>The results should look like the following:</w:t>
      </w:r>
    </w:p>
    <w:p w:rsidR="00CC7AD5" w:rsidRDefault="00CC7AD5" w:rsidP="00CC7AD5">
      <w:pPr>
        <w:pStyle w:val="CodeFirst"/>
      </w:pPr>
      <w:r>
        <w:t>(</w:t>
      </w:r>
      <w:proofErr w:type="gramStart"/>
      <w:r>
        <w:t>before</w:t>
      </w:r>
      <w:proofErr w:type="gramEnd"/>
      <w:r>
        <w:t xml:space="preserve"> image)</w:t>
      </w:r>
    </w:p>
    <w:p w:rsidR="00CC7AD5" w:rsidRDefault="00CC7AD5" w:rsidP="00CC7AD5">
      <w:pPr>
        <w:pStyle w:val="CodeBody"/>
        <w:rPr>
          <w:sz w:val="16"/>
        </w:rPr>
      </w:pPr>
      <w:proofErr w:type="spellStart"/>
      <w:r w:rsidRPr="00E877BE">
        <w:rPr>
          <w:sz w:val="16"/>
        </w:rPr>
        <w:t>company_</w:t>
      </w:r>
      <w:proofErr w:type="gramStart"/>
      <w:r w:rsidRPr="00E877BE">
        <w:rPr>
          <w:sz w:val="16"/>
        </w:rPr>
        <w:t>no</w:t>
      </w:r>
      <w:proofErr w:type="spellEnd"/>
      <w:r w:rsidRPr="00E877BE">
        <w:rPr>
          <w:sz w:val="16"/>
        </w:rPr>
        <w:t xml:space="preserve">  </w:t>
      </w:r>
      <w:proofErr w:type="spellStart"/>
      <w:r w:rsidRPr="00E877BE">
        <w:rPr>
          <w:sz w:val="16"/>
        </w:rPr>
        <w:t>contact</w:t>
      </w:r>
      <w:proofErr w:type="gramEnd"/>
      <w:r w:rsidRPr="00E877BE">
        <w:rPr>
          <w:sz w:val="16"/>
        </w:rPr>
        <w:t>_code</w:t>
      </w:r>
      <w:proofErr w:type="spellEnd"/>
      <w:r w:rsidRPr="00E877BE">
        <w:rPr>
          <w:sz w:val="16"/>
        </w:rPr>
        <w:t xml:space="preserve"> name                 </w:t>
      </w:r>
      <w:proofErr w:type="spellStart"/>
      <w:r w:rsidRPr="00E877BE">
        <w:rPr>
          <w:sz w:val="16"/>
        </w:rPr>
        <w:t>job_title</w:t>
      </w:r>
      <w:proofErr w:type="spellEnd"/>
    </w:p>
    <w:p w:rsidR="00CC7AD5" w:rsidRPr="00E877BE" w:rsidRDefault="00CC7AD5" w:rsidP="00CC7AD5">
      <w:pPr>
        <w:pStyle w:val="CodeBody"/>
        <w:rPr>
          <w:sz w:val="16"/>
        </w:rPr>
      </w:pPr>
      <w:proofErr w:type="spellStart"/>
      <w:proofErr w:type="gramStart"/>
      <w:r w:rsidRPr="00E877BE">
        <w:rPr>
          <w:sz w:val="16"/>
        </w:rPr>
        <w:t>tel</w:t>
      </w:r>
      <w:proofErr w:type="spellEnd"/>
      <w:proofErr w:type="gramEnd"/>
      <w:r w:rsidRPr="00E877BE">
        <w:rPr>
          <w:sz w:val="16"/>
        </w:rPr>
        <w:t xml:space="preserve">                       notes </w:t>
      </w:r>
    </w:p>
    <w:p w:rsidR="00CC7AD5" w:rsidRPr="00E877BE" w:rsidRDefault="00CC7AD5" w:rsidP="00CC7AD5">
      <w:pPr>
        <w:pStyle w:val="CodeBody"/>
        <w:rPr>
          <w:sz w:val="16"/>
        </w:rPr>
      </w:pPr>
      <w:r w:rsidRPr="00E877BE">
        <w:rPr>
          <w:sz w:val="16"/>
        </w:rPr>
        <w:t>----------- ------------ --------------------</w:t>
      </w:r>
      <w:r>
        <w:rPr>
          <w:sz w:val="16"/>
        </w:rPr>
        <w:t xml:space="preserve"> ---------------------------</w:t>
      </w:r>
    </w:p>
    <w:p w:rsidR="00CC7AD5" w:rsidRDefault="00CC7AD5" w:rsidP="00CC7AD5">
      <w:pPr>
        <w:pStyle w:val="CodeBody"/>
        <w:rPr>
          <w:sz w:val="16"/>
        </w:rPr>
      </w:pPr>
      <w:r w:rsidRPr="00E877BE">
        <w:rPr>
          <w:sz w:val="16"/>
        </w:rPr>
        <w:t>1000        MM           Munching Mike        Accounts Officer</w:t>
      </w:r>
    </w:p>
    <w:p w:rsidR="00CC7AD5" w:rsidRPr="00E877BE" w:rsidRDefault="00CC7AD5" w:rsidP="00CC7AD5">
      <w:pPr>
        <w:pStyle w:val="CodeBody"/>
        <w:rPr>
          <w:sz w:val="16"/>
        </w:rPr>
      </w:pPr>
      <w:r w:rsidRPr="00E877BE">
        <w:rPr>
          <w:sz w:val="16"/>
        </w:rPr>
        <w:t xml:space="preserve">(0207)223-9887            </w:t>
      </w:r>
      <w:proofErr w:type="gramStart"/>
      <w:r w:rsidRPr="00E877BE">
        <w:rPr>
          <w:sz w:val="16"/>
        </w:rPr>
        <w:t>We</w:t>
      </w:r>
      <w:proofErr w:type="gramEnd"/>
      <w:r w:rsidRPr="00E877BE">
        <w:rPr>
          <w:sz w:val="16"/>
        </w:rPr>
        <w:t xml:space="preserve"> first visited her in January 2006</w:t>
      </w:r>
    </w:p>
    <w:p w:rsidR="00CC7AD5" w:rsidRDefault="00CC7AD5" w:rsidP="00CC7AD5">
      <w:pPr>
        <w:pStyle w:val="CodeBody"/>
        <w:rPr>
          <w:sz w:val="16"/>
        </w:rPr>
      </w:pPr>
      <w:r w:rsidRPr="00E877BE">
        <w:rPr>
          <w:sz w:val="16"/>
        </w:rPr>
        <w:t>2000        NN           Naughty Nick         Bought Ledger Manager</w:t>
      </w:r>
    </w:p>
    <w:p w:rsidR="00CC7AD5" w:rsidRPr="00E877BE" w:rsidRDefault="00CC7AD5" w:rsidP="00CC7AD5">
      <w:pPr>
        <w:pStyle w:val="CodeBody"/>
        <w:rPr>
          <w:sz w:val="16"/>
        </w:rPr>
      </w:pPr>
      <w:r w:rsidRPr="00E877BE">
        <w:rPr>
          <w:sz w:val="16"/>
        </w:rPr>
        <w:t>01546-456566 Ext 22       Works only on Monday and Wednesdays</w:t>
      </w:r>
    </w:p>
    <w:p w:rsidR="00CC7AD5" w:rsidRDefault="00CC7AD5" w:rsidP="00CC7AD5">
      <w:pPr>
        <w:pStyle w:val="CodeBody"/>
        <w:rPr>
          <w:sz w:val="16"/>
        </w:rPr>
      </w:pPr>
      <w:r w:rsidRPr="00E877BE">
        <w:rPr>
          <w:sz w:val="16"/>
        </w:rPr>
        <w:t>2000        OO           Ollie Octopus        Chief Executive Officer</w:t>
      </w:r>
    </w:p>
    <w:p w:rsidR="00CC7AD5" w:rsidRPr="00E877BE" w:rsidRDefault="00CC7AD5" w:rsidP="00CC7AD5">
      <w:pPr>
        <w:pStyle w:val="CodeBody"/>
        <w:rPr>
          <w:sz w:val="16"/>
        </w:rPr>
      </w:pPr>
      <w:r w:rsidRPr="00E877BE">
        <w:rPr>
          <w:sz w:val="16"/>
        </w:rPr>
        <w:t xml:space="preserve">0207-341-566670 </w:t>
      </w:r>
      <w:proofErr w:type="spellStart"/>
      <w:r w:rsidRPr="00E877BE">
        <w:rPr>
          <w:sz w:val="16"/>
        </w:rPr>
        <w:t>ext</w:t>
      </w:r>
      <w:proofErr w:type="spellEnd"/>
      <w:r w:rsidRPr="00E877BE">
        <w:rPr>
          <w:sz w:val="16"/>
        </w:rPr>
        <w:t xml:space="preserve"> 10    </w:t>
      </w:r>
    </w:p>
    <w:p w:rsidR="00CC7AD5" w:rsidRDefault="00CC7AD5" w:rsidP="00CC7AD5">
      <w:pPr>
        <w:pStyle w:val="CodeBody"/>
        <w:rPr>
          <w:sz w:val="16"/>
        </w:rPr>
      </w:pPr>
      <w:r w:rsidRPr="00E877BE">
        <w:rPr>
          <w:sz w:val="16"/>
        </w:rPr>
        <w:t>3000        PP           Purposeful Peter     Development Director</w:t>
      </w:r>
    </w:p>
    <w:p w:rsidR="00CC7AD5" w:rsidRPr="00E877BE" w:rsidRDefault="00CC7AD5" w:rsidP="00CC7AD5">
      <w:pPr>
        <w:pStyle w:val="CodeBody"/>
        <w:rPr>
          <w:sz w:val="16"/>
        </w:rPr>
      </w:pPr>
      <w:r w:rsidRPr="00E877BE">
        <w:rPr>
          <w:sz w:val="16"/>
        </w:rPr>
        <w:t xml:space="preserve">0131 324545 </w:t>
      </w:r>
      <w:proofErr w:type="spellStart"/>
      <w:r w:rsidRPr="00E877BE">
        <w:rPr>
          <w:sz w:val="16"/>
        </w:rPr>
        <w:t>ext</w:t>
      </w:r>
      <w:proofErr w:type="spellEnd"/>
      <w:r w:rsidRPr="00E877BE">
        <w:rPr>
          <w:sz w:val="16"/>
        </w:rPr>
        <w:t xml:space="preserve"> 213       Insists on personally signing all orders</w:t>
      </w:r>
    </w:p>
    <w:p w:rsidR="00CC7AD5" w:rsidRDefault="00CC7AD5" w:rsidP="00CC7AD5">
      <w:pPr>
        <w:pStyle w:val="CodeBody"/>
        <w:rPr>
          <w:sz w:val="16"/>
        </w:rPr>
      </w:pPr>
      <w:r w:rsidRPr="00E877BE">
        <w:rPr>
          <w:sz w:val="16"/>
        </w:rPr>
        <w:t>3000        QQ           Quentin Quail        Electrical Manager</w:t>
      </w:r>
    </w:p>
    <w:p w:rsidR="00CC7AD5" w:rsidRPr="00E877BE" w:rsidRDefault="00CC7AD5" w:rsidP="00CC7AD5">
      <w:pPr>
        <w:pStyle w:val="CodeBody"/>
        <w:rPr>
          <w:sz w:val="16"/>
        </w:rPr>
      </w:pPr>
      <w:r w:rsidRPr="00E877BE">
        <w:rPr>
          <w:sz w:val="16"/>
        </w:rPr>
        <w:t xml:space="preserve">01456 802071 </w:t>
      </w:r>
      <w:proofErr w:type="spellStart"/>
      <w:r w:rsidRPr="00E877BE">
        <w:rPr>
          <w:sz w:val="16"/>
        </w:rPr>
        <w:t>ext</w:t>
      </w:r>
      <w:proofErr w:type="spellEnd"/>
      <w:r w:rsidRPr="00E877BE">
        <w:rPr>
          <w:sz w:val="16"/>
        </w:rPr>
        <w:t xml:space="preserve"> 44       </w:t>
      </w:r>
      <w:proofErr w:type="gramStart"/>
      <w:r w:rsidRPr="00E877BE">
        <w:rPr>
          <w:sz w:val="16"/>
        </w:rPr>
        <w:t>Has</w:t>
      </w:r>
      <w:proofErr w:type="gramEnd"/>
      <w:r w:rsidRPr="00E877BE">
        <w:rPr>
          <w:sz w:val="16"/>
        </w:rPr>
        <w:t xml:space="preserve"> been in his job a long time</w:t>
      </w:r>
    </w:p>
    <w:p w:rsidR="00CC7AD5" w:rsidRDefault="00CC7AD5" w:rsidP="00CC7AD5">
      <w:pPr>
        <w:pStyle w:val="CodeBody"/>
        <w:rPr>
          <w:sz w:val="16"/>
        </w:rPr>
      </w:pPr>
      <w:r w:rsidRPr="00E877BE">
        <w:rPr>
          <w:sz w:val="16"/>
        </w:rPr>
        <w:t>3000        RR           Robber Red           Federal Reporting Officer</w:t>
      </w:r>
    </w:p>
    <w:p w:rsidR="00CC7AD5" w:rsidRPr="00E877BE" w:rsidRDefault="00CC7AD5" w:rsidP="00CC7AD5">
      <w:pPr>
        <w:pStyle w:val="CodeBody"/>
        <w:rPr>
          <w:sz w:val="16"/>
        </w:rPr>
      </w:pPr>
      <w:r w:rsidRPr="00E877BE">
        <w:rPr>
          <w:sz w:val="16"/>
        </w:rPr>
        <w:t xml:space="preserve">0356-345345               </w:t>
      </w:r>
      <w:proofErr w:type="gramStart"/>
      <w:r w:rsidRPr="00E877BE">
        <w:rPr>
          <w:sz w:val="16"/>
        </w:rPr>
        <w:t>Has</w:t>
      </w:r>
      <w:proofErr w:type="gramEnd"/>
      <w:r w:rsidRPr="00E877BE">
        <w:rPr>
          <w:sz w:val="16"/>
        </w:rPr>
        <w:t xml:space="preserve"> a preference for Apple Macs</w:t>
      </w:r>
    </w:p>
    <w:p w:rsidR="00CC7AD5" w:rsidRDefault="00CC7AD5" w:rsidP="00CC7AD5">
      <w:pPr>
        <w:pStyle w:val="CodeBody"/>
        <w:rPr>
          <w:sz w:val="16"/>
        </w:rPr>
      </w:pPr>
      <w:r w:rsidRPr="00E877BE">
        <w:rPr>
          <w:sz w:val="16"/>
        </w:rPr>
        <w:t>4000        MM           Marvellous Marvin    Magician</w:t>
      </w:r>
    </w:p>
    <w:p w:rsidR="00CC7AD5" w:rsidRPr="00E877BE" w:rsidRDefault="00CC7AD5" w:rsidP="00CC7AD5">
      <w:pPr>
        <w:pStyle w:val="CodeBody"/>
        <w:rPr>
          <w:sz w:val="16"/>
        </w:rPr>
      </w:pPr>
      <w:r w:rsidRPr="00E877BE">
        <w:rPr>
          <w:sz w:val="16"/>
        </w:rPr>
        <w:t xml:space="preserve">NULL                      </w:t>
      </w:r>
      <w:proofErr w:type="spellStart"/>
      <w:r w:rsidRPr="00E877BE">
        <w:rPr>
          <w:sz w:val="16"/>
        </w:rPr>
        <w:t>NULL</w:t>
      </w:r>
      <w:proofErr w:type="spellEnd"/>
    </w:p>
    <w:p w:rsidR="00CC7AD5" w:rsidRDefault="00CC7AD5" w:rsidP="00CC7AD5">
      <w:pPr>
        <w:pStyle w:val="CodeBody"/>
        <w:rPr>
          <w:sz w:val="16"/>
        </w:rPr>
      </w:pPr>
      <w:r w:rsidRPr="00E877BE">
        <w:rPr>
          <w:sz w:val="16"/>
        </w:rPr>
        <w:t xml:space="preserve">4000        RR           </w:t>
      </w:r>
      <w:r>
        <w:rPr>
          <w:sz w:val="16"/>
        </w:rPr>
        <w:t>Sammy Snake</w:t>
      </w:r>
      <w:r w:rsidRPr="00E877BE">
        <w:rPr>
          <w:sz w:val="16"/>
        </w:rPr>
        <w:t xml:space="preserve">          Gourmet Foods Purchaser</w:t>
      </w:r>
    </w:p>
    <w:p w:rsidR="00CC7AD5" w:rsidRPr="00E877BE" w:rsidRDefault="00CC7AD5" w:rsidP="00CC7AD5">
      <w:pPr>
        <w:pStyle w:val="CodeBody"/>
        <w:rPr>
          <w:sz w:val="16"/>
        </w:rPr>
      </w:pPr>
      <w:r w:rsidRPr="00E877BE">
        <w:rPr>
          <w:sz w:val="16"/>
        </w:rPr>
        <w:t xml:space="preserve">0207-988-0777             </w:t>
      </w:r>
    </w:p>
    <w:p w:rsidR="00CC7AD5" w:rsidRDefault="00CC7AD5" w:rsidP="00CC7AD5">
      <w:pPr>
        <w:pStyle w:val="CodeBody"/>
        <w:rPr>
          <w:sz w:val="16"/>
        </w:rPr>
      </w:pPr>
      <w:r w:rsidRPr="00E877BE">
        <w:rPr>
          <w:sz w:val="16"/>
        </w:rPr>
        <w:t>4000        TT           Terrible Tim         Head of Inter Office Systems</w:t>
      </w:r>
    </w:p>
    <w:p w:rsidR="00CC7AD5" w:rsidRPr="00E877BE" w:rsidRDefault="00CC7AD5" w:rsidP="00CC7AD5">
      <w:pPr>
        <w:pStyle w:val="CodeBody"/>
        <w:rPr>
          <w:sz w:val="16"/>
        </w:rPr>
      </w:pPr>
      <w:r w:rsidRPr="00E877BE">
        <w:rPr>
          <w:sz w:val="16"/>
        </w:rPr>
        <w:t xml:space="preserve">05673-476878 </w:t>
      </w:r>
      <w:proofErr w:type="spellStart"/>
      <w:r w:rsidRPr="00E877BE">
        <w:rPr>
          <w:sz w:val="16"/>
        </w:rPr>
        <w:t>ext</w:t>
      </w:r>
      <w:proofErr w:type="spellEnd"/>
      <w:r w:rsidRPr="00E877BE">
        <w:rPr>
          <w:sz w:val="16"/>
        </w:rPr>
        <w:t xml:space="preserve"> 221      </w:t>
      </w:r>
      <w:proofErr w:type="gramStart"/>
      <w:r w:rsidRPr="00E877BE">
        <w:rPr>
          <w:sz w:val="16"/>
        </w:rPr>
        <w:t>Is</w:t>
      </w:r>
      <w:proofErr w:type="gramEnd"/>
      <w:r w:rsidRPr="00E877BE">
        <w:rPr>
          <w:sz w:val="16"/>
        </w:rPr>
        <w:t xml:space="preserve"> listed in </w:t>
      </w:r>
      <w:proofErr w:type="spellStart"/>
      <w:r w:rsidRPr="00E877BE">
        <w:rPr>
          <w:sz w:val="16"/>
        </w:rPr>
        <w:t>Whos</w:t>
      </w:r>
      <w:proofErr w:type="spellEnd"/>
      <w:r w:rsidRPr="00E877BE">
        <w:rPr>
          <w:sz w:val="16"/>
        </w:rPr>
        <w:t xml:space="preserve"> Who 2005 onwards</w:t>
      </w:r>
    </w:p>
    <w:p w:rsidR="00CC7AD5" w:rsidRDefault="00CC7AD5" w:rsidP="00CC7AD5">
      <w:pPr>
        <w:pStyle w:val="CodeBody"/>
        <w:rPr>
          <w:sz w:val="16"/>
        </w:rPr>
      </w:pPr>
      <w:r w:rsidRPr="00E877BE">
        <w:rPr>
          <w:sz w:val="16"/>
        </w:rPr>
        <w:t xml:space="preserve">4000        UU           </w:t>
      </w:r>
      <w:proofErr w:type="spellStart"/>
      <w:r w:rsidRPr="00E877BE">
        <w:rPr>
          <w:sz w:val="16"/>
        </w:rPr>
        <w:t>Uppy</w:t>
      </w:r>
      <w:proofErr w:type="spellEnd"/>
      <w:r w:rsidRPr="00E877BE">
        <w:rPr>
          <w:sz w:val="16"/>
        </w:rPr>
        <w:t xml:space="preserve"> Umbrella        Accounts Officer</w:t>
      </w:r>
    </w:p>
    <w:p w:rsidR="00CC7AD5" w:rsidRPr="00E877BE" w:rsidRDefault="00CC7AD5" w:rsidP="00CC7AD5">
      <w:pPr>
        <w:pStyle w:val="CodeBody"/>
        <w:rPr>
          <w:sz w:val="16"/>
        </w:rPr>
      </w:pPr>
      <w:r w:rsidRPr="00E877BE">
        <w:rPr>
          <w:sz w:val="16"/>
        </w:rPr>
        <w:t xml:space="preserve">0823-598494 </w:t>
      </w:r>
      <w:proofErr w:type="spellStart"/>
      <w:r w:rsidRPr="00E877BE">
        <w:rPr>
          <w:sz w:val="16"/>
        </w:rPr>
        <w:t>ext</w:t>
      </w:r>
      <w:proofErr w:type="spellEnd"/>
      <w:r w:rsidRPr="00E877BE">
        <w:rPr>
          <w:sz w:val="16"/>
        </w:rPr>
        <w:t xml:space="preserve"> 1         </w:t>
      </w:r>
      <w:proofErr w:type="gramStart"/>
      <w:r w:rsidRPr="00E877BE">
        <w:rPr>
          <w:sz w:val="16"/>
        </w:rPr>
        <w:t>Is</w:t>
      </w:r>
      <w:proofErr w:type="gramEnd"/>
      <w:r w:rsidRPr="00E877BE">
        <w:rPr>
          <w:sz w:val="16"/>
        </w:rPr>
        <w:t xml:space="preserve"> upset because he is not chief executive!</w:t>
      </w:r>
    </w:p>
    <w:p w:rsidR="00CC7AD5" w:rsidRPr="00E877BE" w:rsidRDefault="00CC7AD5" w:rsidP="00CC7AD5">
      <w:pPr>
        <w:pStyle w:val="CodeBody"/>
        <w:rPr>
          <w:sz w:val="16"/>
        </w:rPr>
      </w:pPr>
      <w:r w:rsidRPr="00E877BE">
        <w:rPr>
          <w:sz w:val="16"/>
        </w:rPr>
        <w:t>(10 row(s) affected)</w:t>
      </w:r>
    </w:p>
    <w:p w:rsidR="00CC7AD5" w:rsidRDefault="00CC7AD5" w:rsidP="00CC7AD5">
      <w:pPr>
        <w:pStyle w:val="CodeBody"/>
      </w:pPr>
    </w:p>
    <w:p w:rsidR="00CC7AD5" w:rsidRDefault="00CC7AD5" w:rsidP="00CC7AD5">
      <w:pPr>
        <w:pStyle w:val="CodeBody"/>
      </w:pPr>
      <w:r>
        <w:t>(</w:t>
      </w:r>
      <w:proofErr w:type="gramStart"/>
      <w:r>
        <w:t>the</w:t>
      </w:r>
      <w:proofErr w:type="gramEnd"/>
      <w:r>
        <w:t xml:space="preserve"> UPDATE)</w:t>
      </w:r>
    </w:p>
    <w:p w:rsidR="00CC7AD5" w:rsidRPr="00E877BE" w:rsidRDefault="00CC7AD5" w:rsidP="00CC7AD5">
      <w:pPr>
        <w:pStyle w:val="CodeBody"/>
        <w:rPr>
          <w:sz w:val="16"/>
        </w:rPr>
      </w:pPr>
      <w:r w:rsidRPr="00E877BE">
        <w:rPr>
          <w:sz w:val="16"/>
        </w:rPr>
        <w:t>(1 row(s) affected)</w:t>
      </w:r>
    </w:p>
    <w:p w:rsidR="00CC7AD5" w:rsidRDefault="00CC7AD5" w:rsidP="00CC7AD5">
      <w:pPr>
        <w:pStyle w:val="CodeBody"/>
      </w:pPr>
    </w:p>
    <w:p w:rsidR="00CC7AD5" w:rsidRDefault="00CC7AD5" w:rsidP="00CC7AD5">
      <w:pPr>
        <w:pStyle w:val="CodeBody"/>
      </w:pPr>
      <w:r>
        <w:t>(</w:t>
      </w:r>
      <w:proofErr w:type="gramStart"/>
      <w:r>
        <w:t>after</w:t>
      </w:r>
      <w:proofErr w:type="gramEnd"/>
      <w:r>
        <w:t xml:space="preserve"> image)</w:t>
      </w:r>
    </w:p>
    <w:p w:rsidR="00CC7AD5" w:rsidRDefault="00CC7AD5" w:rsidP="00CC7AD5">
      <w:pPr>
        <w:pStyle w:val="CodeBody"/>
        <w:rPr>
          <w:sz w:val="16"/>
        </w:rPr>
      </w:pPr>
      <w:proofErr w:type="spellStart"/>
      <w:r w:rsidRPr="00E877BE">
        <w:rPr>
          <w:sz w:val="16"/>
        </w:rPr>
        <w:t>company_</w:t>
      </w:r>
      <w:proofErr w:type="gramStart"/>
      <w:r w:rsidRPr="00E877BE">
        <w:rPr>
          <w:sz w:val="16"/>
        </w:rPr>
        <w:t>no</w:t>
      </w:r>
      <w:proofErr w:type="spellEnd"/>
      <w:r w:rsidRPr="00E877BE">
        <w:rPr>
          <w:sz w:val="16"/>
        </w:rPr>
        <w:t xml:space="preserve">  </w:t>
      </w:r>
      <w:proofErr w:type="spellStart"/>
      <w:r w:rsidRPr="00E877BE">
        <w:rPr>
          <w:sz w:val="16"/>
        </w:rPr>
        <w:t>contact</w:t>
      </w:r>
      <w:proofErr w:type="gramEnd"/>
      <w:r w:rsidRPr="00E877BE">
        <w:rPr>
          <w:sz w:val="16"/>
        </w:rPr>
        <w:t>_code</w:t>
      </w:r>
      <w:proofErr w:type="spellEnd"/>
      <w:r w:rsidRPr="00E877BE">
        <w:rPr>
          <w:sz w:val="16"/>
        </w:rPr>
        <w:t xml:space="preserve"> name                 </w:t>
      </w:r>
      <w:proofErr w:type="spellStart"/>
      <w:r w:rsidRPr="00E877BE">
        <w:rPr>
          <w:sz w:val="16"/>
        </w:rPr>
        <w:t>job_title</w:t>
      </w:r>
      <w:proofErr w:type="spellEnd"/>
    </w:p>
    <w:p w:rsidR="00CC7AD5" w:rsidRPr="00E877BE" w:rsidRDefault="00CC7AD5" w:rsidP="00CC7AD5">
      <w:pPr>
        <w:pStyle w:val="CodeBody"/>
        <w:rPr>
          <w:sz w:val="16"/>
        </w:rPr>
      </w:pPr>
      <w:proofErr w:type="spellStart"/>
      <w:proofErr w:type="gramStart"/>
      <w:r w:rsidRPr="00E877BE">
        <w:rPr>
          <w:sz w:val="16"/>
        </w:rPr>
        <w:t>tel</w:t>
      </w:r>
      <w:proofErr w:type="spellEnd"/>
      <w:proofErr w:type="gramEnd"/>
      <w:r w:rsidRPr="00E877BE">
        <w:rPr>
          <w:sz w:val="16"/>
        </w:rPr>
        <w:t xml:space="preserve">                       notes </w:t>
      </w:r>
    </w:p>
    <w:p w:rsidR="00CC7AD5" w:rsidRPr="00E877BE" w:rsidRDefault="00CC7AD5" w:rsidP="00CC7AD5">
      <w:pPr>
        <w:pStyle w:val="CodeBody"/>
        <w:rPr>
          <w:sz w:val="16"/>
        </w:rPr>
      </w:pPr>
      <w:r w:rsidRPr="00E877BE">
        <w:rPr>
          <w:sz w:val="16"/>
        </w:rPr>
        <w:t>----------- ------------ -----------------</w:t>
      </w:r>
      <w:r>
        <w:rPr>
          <w:sz w:val="16"/>
        </w:rPr>
        <w:t>--- ---------------------------</w:t>
      </w:r>
      <w:r w:rsidRPr="00E877BE">
        <w:rPr>
          <w:sz w:val="16"/>
        </w:rPr>
        <w:t xml:space="preserve"> </w:t>
      </w:r>
    </w:p>
    <w:p w:rsidR="00CC7AD5" w:rsidRDefault="00CC7AD5" w:rsidP="00CC7AD5">
      <w:pPr>
        <w:pStyle w:val="CodeBody"/>
        <w:rPr>
          <w:sz w:val="16"/>
        </w:rPr>
      </w:pPr>
      <w:r w:rsidRPr="00E877BE">
        <w:rPr>
          <w:sz w:val="16"/>
        </w:rPr>
        <w:t>1000        MM           Munching Mike        Accounts Officer</w:t>
      </w:r>
    </w:p>
    <w:p w:rsidR="00CC7AD5" w:rsidRPr="00E877BE" w:rsidRDefault="00CC7AD5" w:rsidP="00CC7AD5">
      <w:pPr>
        <w:pStyle w:val="CodeBody"/>
        <w:rPr>
          <w:sz w:val="16"/>
        </w:rPr>
      </w:pPr>
      <w:r w:rsidRPr="00E877BE">
        <w:rPr>
          <w:sz w:val="16"/>
        </w:rPr>
        <w:t xml:space="preserve">(0207)223-9887            </w:t>
      </w:r>
      <w:proofErr w:type="gramStart"/>
      <w:r w:rsidRPr="00E877BE">
        <w:rPr>
          <w:sz w:val="16"/>
        </w:rPr>
        <w:t>We</w:t>
      </w:r>
      <w:proofErr w:type="gramEnd"/>
      <w:r w:rsidRPr="00E877BE">
        <w:rPr>
          <w:sz w:val="16"/>
        </w:rPr>
        <w:t xml:space="preserve"> first visited her in January 2006</w:t>
      </w:r>
    </w:p>
    <w:p w:rsidR="00CC7AD5" w:rsidRDefault="00CC7AD5" w:rsidP="00CC7AD5">
      <w:pPr>
        <w:pStyle w:val="CodeBody"/>
        <w:rPr>
          <w:sz w:val="16"/>
        </w:rPr>
      </w:pPr>
      <w:r w:rsidRPr="00E877BE">
        <w:rPr>
          <w:sz w:val="16"/>
        </w:rPr>
        <w:t>2000        NN           Naughty Nick         Bought Ledger Manager</w:t>
      </w:r>
    </w:p>
    <w:p w:rsidR="00CC7AD5" w:rsidRPr="00E877BE" w:rsidRDefault="00CC7AD5" w:rsidP="00CC7AD5">
      <w:pPr>
        <w:pStyle w:val="CodeBody"/>
        <w:rPr>
          <w:sz w:val="16"/>
        </w:rPr>
      </w:pPr>
      <w:r w:rsidRPr="00E877BE">
        <w:rPr>
          <w:sz w:val="16"/>
        </w:rPr>
        <w:t>01546-456566 Ext 22       Works only on Monday and Wednesdays</w:t>
      </w:r>
    </w:p>
    <w:p w:rsidR="00CC7AD5" w:rsidRDefault="00CC7AD5" w:rsidP="00CC7AD5">
      <w:pPr>
        <w:pStyle w:val="CodeBody"/>
        <w:rPr>
          <w:sz w:val="16"/>
        </w:rPr>
      </w:pPr>
      <w:r w:rsidRPr="00E877BE">
        <w:rPr>
          <w:sz w:val="16"/>
        </w:rPr>
        <w:t>2000        OO           Ollie Octopus        Chief Executive Officer</w:t>
      </w:r>
    </w:p>
    <w:p w:rsidR="00CC7AD5" w:rsidRPr="00E877BE" w:rsidRDefault="00CC7AD5" w:rsidP="00CC7AD5">
      <w:pPr>
        <w:pStyle w:val="CodeBody"/>
        <w:rPr>
          <w:sz w:val="16"/>
        </w:rPr>
      </w:pPr>
      <w:r w:rsidRPr="00E877BE">
        <w:rPr>
          <w:sz w:val="16"/>
        </w:rPr>
        <w:t xml:space="preserve">0207-341-566670 </w:t>
      </w:r>
      <w:proofErr w:type="spellStart"/>
      <w:r w:rsidRPr="00E877BE">
        <w:rPr>
          <w:sz w:val="16"/>
        </w:rPr>
        <w:t>ext</w:t>
      </w:r>
      <w:proofErr w:type="spellEnd"/>
      <w:r w:rsidRPr="00E877BE">
        <w:rPr>
          <w:sz w:val="16"/>
        </w:rPr>
        <w:t xml:space="preserve"> 10    </w:t>
      </w:r>
    </w:p>
    <w:p w:rsidR="00CC7AD5" w:rsidRDefault="00CC7AD5" w:rsidP="00CC7AD5">
      <w:pPr>
        <w:pStyle w:val="CodeBody"/>
        <w:rPr>
          <w:sz w:val="16"/>
        </w:rPr>
      </w:pPr>
      <w:r w:rsidRPr="00E877BE">
        <w:rPr>
          <w:sz w:val="16"/>
        </w:rPr>
        <w:t>3000        PP           Purposeful Peter     Development Director</w:t>
      </w:r>
    </w:p>
    <w:p w:rsidR="00CC7AD5" w:rsidRPr="00E877BE" w:rsidRDefault="00CC7AD5" w:rsidP="00CC7AD5">
      <w:pPr>
        <w:pStyle w:val="CodeBody"/>
        <w:rPr>
          <w:sz w:val="16"/>
        </w:rPr>
      </w:pPr>
      <w:r w:rsidRPr="00E877BE">
        <w:rPr>
          <w:sz w:val="16"/>
        </w:rPr>
        <w:t xml:space="preserve">0131 324545 </w:t>
      </w:r>
      <w:proofErr w:type="spellStart"/>
      <w:r w:rsidRPr="00E877BE">
        <w:rPr>
          <w:sz w:val="16"/>
        </w:rPr>
        <w:t>ext</w:t>
      </w:r>
      <w:proofErr w:type="spellEnd"/>
      <w:r w:rsidRPr="00E877BE">
        <w:rPr>
          <w:sz w:val="16"/>
        </w:rPr>
        <w:t xml:space="preserve"> 213       Insists on personally signing all orders</w:t>
      </w:r>
    </w:p>
    <w:p w:rsidR="00CC7AD5" w:rsidRDefault="00CC7AD5" w:rsidP="00CC7AD5">
      <w:pPr>
        <w:pStyle w:val="CodeBody"/>
        <w:rPr>
          <w:sz w:val="16"/>
        </w:rPr>
      </w:pPr>
      <w:r w:rsidRPr="00E877BE">
        <w:rPr>
          <w:sz w:val="16"/>
        </w:rPr>
        <w:t>3000        QQ           Quentin Quail        Electrical Manager</w:t>
      </w:r>
    </w:p>
    <w:p w:rsidR="00CC7AD5" w:rsidRPr="00E877BE" w:rsidRDefault="00CC7AD5" w:rsidP="00CC7AD5">
      <w:pPr>
        <w:pStyle w:val="CodeBody"/>
        <w:rPr>
          <w:sz w:val="16"/>
        </w:rPr>
      </w:pPr>
      <w:r w:rsidRPr="00E877BE">
        <w:rPr>
          <w:sz w:val="16"/>
        </w:rPr>
        <w:t xml:space="preserve">01456 802071 </w:t>
      </w:r>
      <w:proofErr w:type="spellStart"/>
      <w:r w:rsidRPr="00E877BE">
        <w:rPr>
          <w:sz w:val="16"/>
        </w:rPr>
        <w:t>ext</w:t>
      </w:r>
      <w:proofErr w:type="spellEnd"/>
      <w:r w:rsidRPr="00E877BE">
        <w:rPr>
          <w:sz w:val="16"/>
        </w:rPr>
        <w:t xml:space="preserve"> 44       </w:t>
      </w:r>
      <w:proofErr w:type="gramStart"/>
      <w:r w:rsidRPr="00E877BE">
        <w:rPr>
          <w:sz w:val="16"/>
        </w:rPr>
        <w:t>Has</w:t>
      </w:r>
      <w:proofErr w:type="gramEnd"/>
      <w:r w:rsidRPr="00E877BE">
        <w:rPr>
          <w:sz w:val="16"/>
        </w:rPr>
        <w:t xml:space="preserve"> been in his job a long time</w:t>
      </w:r>
    </w:p>
    <w:p w:rsidR="00CC7AD5" w:rsidRDefault="00CC7AD5" w:rsidP="00CC7AD5">
      <w:pPr>
        <w:pStyle w:val="CodeBody"/>
        <w:rPr>
          <w:sz w:val="16"/>
        </w:rPr>
      </w:pPr>
      <w:r w:rsidRPr="00E877BE">
        <w:rPr>
          <w:sz w:val="16"/>
        </w:rPr>
        <w:t>3000        RR           Robber Red           Federal Reporting Officer</w:t>
      </w:r>
    </w:p>
    <w:p w:rsidR="00CC7AD5" w:rsidRPr="00E877BE" w:rsidRDefault="00CC7AD5" w:rsidP="00CC7AD5">
      <w:pPr>
        <w:pStyle w:val="CodeBody"/>
        <w:rPr>
          <w:sz w:val="16"/>
        </w:rPr>
      </w:pPr>
      <w:r w:rsidRPr="00E877BE">
        <w:rPr>
          <w:sz w:val="16"/>
        </w:rPr>
        <w:t xml:space="preserve">0356-345345               </w:t>
      </w:r>
      <w:proofErr w:type="gramStart"/>
      <w:r w:rsidRPr="00E877BE">
        <w:rPr>
          <w:sz w:val="16"/>
        </w:rPr>
        <w:t>Has</w:t>
      </w:r>
      <w:proofErr w:type="gramEnd"/>
      <w:r w:rsidRPr="00E877BE">
        <w:rPr>
          <w:sz w:val="16"/>
        </w:rPr>
        <w:t xml:space="preserve"> a preference for Apple Macs</w:t>
      </w:r>
    </w:p>
    <w:p w:rsidR="00CC7AD5" w:rsidRDefault="00CC7AD5" w:rsidP="00CC7AD5">
      <w:pPr>
        <w:pStyle w:val="CodeBody"/>
        <w:rPr>
          <w:sz w:val="16"/>
        </w:rPr>
      </w:pPr>
      <w:r w:rsidRPr="00E877BE">
        <w:rPr>
          <w:sz w:val="16"/>
        </w:rPr>
        <w:t>4000        MM           Marvellous Marvin    Magician</w:t>
      </w:r>
    </w:p>
    <w:p w:rsidR="00CC7AD5" w:rsidRPr="00E877BE" w:rsidRDefault="00CC7AD5" w:rsidP="00CC7AD5">
      <w:pPr>
        <w:pStyle w:val="CodeBody"/>
        <w:rPr>
          <w:sz w:val="16"/>
        </w:rPr>
      </w:pPr>
      <w:r w:rsidRPr="00E877BE">
        <w:rPr>
          <w:sz w:val="16"/>
        </w:rPr>
        <w:t xml:space="preserve">NULL                      </w:t>
      </w:r>
      <w:proofErr w:type="spellStart"/>
      <w:r w:rsidRPr="00E877BE">
        <w:rPr>
          <w:sz w:val="16"/>
        </w:rPr>
        <w:t>NULL</w:t>
      </w:r>
      <w:proofErr w:type="spellEnd"/>
    </w:p>
    <w:p w:rsidR="00CC7AD5" w:rsidRDefault="00CC7AD5" w:rsidP="00CC7AD5">
      <w:pPr>
        <w:pStyle w:val="CodeBody"/>
        <w:rPr>
          <w:sz w:val="16"/>
        </w:rPr>
      </w:pPr>
      <w:r w:rsidRPr="00E877BE">
        <w:rPr>
          <w:sz w:val="16"/>
        </w:rPr>
        <w:t xml:space="preserve">4000        RR           </w:t>
      </w:r>
      <w:r>
        <w:rPr>
          <w:sz w:val="16"/>
        </w:rPr>
        <w:t>Sammy Snake</w:t>
      </w:r>
      <w:r w:rsidRPr="00E877BE">
        <w:rPr>
          <w:sz w:val="16"/>
        </w:rPr>
        <w:t xml:space="preserve">          VP of Development</w:t>
      </w:r>
    </w:p>
    <w:p w:rsidR="00CC7AD5" w:rsidRPr="00E877BE" w:rsidRDefault="00CC7AD5" w:rsidP="00CC7AD5">
      <w:pPr>
        <w:pStyle w:val="CodeBody"/>
        <w:rPr>
          <w:sz w:val="16"/>
        </w:rPr>
      </w:pPr>
      <w:r w:rsidRPr="00E877BE">
        <w:rPr>
          <w:sz w:val="16"/>
        </w:rPr>
        <w:t xml:space="preserve">01242-112233 Ext 444      </w:t>
      </w:r>
    </w:p>
    <w:p w:rsidR="00CC7AD5" w:rsidRDefault="00CC7AD5" w:rsidP="00CC7AD5">
      <w:pPr>
        <w:pStyle w:val="CodeBody"/>
        <w:rPr>
          <w:sz w:val="16"/>
        </w:rPr>
      </w:pPr>
      <w:r w:rsidRPr="00E877BE">
        <w:rPr>
          <w:sz w:val="16"/>
        </w:rPr>
        <w:t>4000        TT           Terrible Tim         Head of Inter Office Systems</w:t>
      </w:r>
    </w:p>
    <w:p w:rsidR="00CC7AD5" w:rsidRPr="00E877BE" w:rsidRDefault="00CC7AD5" w:rsidP="00CC7AD5">
      <w:pPr>
        <w:pStyle w:val="CodeBody"/>
        <w:rPr>
          <w:sz w:val="16"/>
        </w:rPr>
      </w:pPr>
      <w:r w:rsidRPr="00E877BE">
        <w:rPr>
          <w:sz w:val="16"/>
        </w:rPr>
        <w:t xml:space="preserve">05673-476878 </w:t>
      </w:r>
      <w:proofErr w:type="spellStart"/>
      <w:r w:rsidRPr="00E877BE">
        <w:rPr>
          <w:sz w:val="16"/>
        </w:rPr>
        <w:t>ext</w:t>
      </w:r>
      <w:proofErr w:type="spellEnd"/>
      <w:r w:rsidRPr="00E877BE">
        <w:rPr>
          <w:sz w:val="16"/>
        </w:rPr>
        <w:t xml:space="preserve"> 221      </w:t>
      </w:r>
      <w:proofErr w:type="gramStart"/>
      <w:r w:rsidRPr="00E877BE">
        <w:rPr>
          <w:sz w:val="16"/>
        </w:rPr>
        <w:t>Is</w:t>
      </w:r>
      <w:proofErr w:type="gramEnd"/>
      <w:r w:rsidRPr="00E877BE">
        <w:rPr>
          <w:sz w:val="16"/>
        </w:rPr>
        <w:t xml:space="preserve"> listed in </w:t>
      </w:r>
      <w:proofErr w:type="spellStart"/>
      <w:r w:rsidRPr="00E877BE">
        <w:rPr>
          <w:sz w:val="16"/>
        </w:rPr>
        <w:t>Whos</w:t>
      </w:r>
      <w:proofErr w:type="spellEnd"/>
      <w:r w:rsidRPr="00E877BE">
        <w:rPr>
          <w:sz w:val="16"/>
        </w:rPr>
        <w:t xml:space="preserve"> Who 2005 onwards</w:t>
      </w:r>
    </w:p>
    <w:p w:rsidR="00CC7AD5" w:rsidRDefault="00CC7AD5" w:rsidP="00CC7AD5">
      <w:pPr>
        <w:pStyle w:val="CodeBody"/>
        <w:rPr>
          <w:sz w:val="16"/>
        </w:rPr>
      </w:pPr>
      <w:r w:rsidRPr="00E877BE">
        <w:rPr>
          <w:sz w:val="16"/>
        </w:rPr>
        <w:t xml:space="preserve">4000        UU           </w:t>
      </w:r>
      <w:proofErr w:type="spellStart"/>
      <w:r w:rsidRPr="00E877BE">
        <w:rPr>
          <w:sz w:val="16"/>
        </w:rPr>
        <w:t>Uppy</w:t>
      </w:r>
      <w:proofErr w:type="spellEnd"/>
      <w:r w:rsidRPr="00E877BE">
        <w:rPr>
          <w:sz w:val="16"/>
        </w:rPr>
        <w:t xml:space="preserve"> Umbrella        Accounts Officer</w:t>
      </w:r>
    </w:p>
    <w:p w:rsidR="00CC7AD5" w:rsidRPr="00E877BE" w:rsidRDefault="00CC7AD5" w:rsidP="00CC7AD5">
      <w:pPr>
        <w:pStyle w:val="CodeBody"/>
        <w:rPr>
          <w:sz w:val="16"/>
        </w:rPr>
      </w:pPr>
      <w:r w:rsidRPr="00E877BE">
        <w:rPr>
          <w:sz w:val="16"/>
        </w:rPr>
        <w:t xml:space="preserve">0823-598494 </w:t>
      </w:r>
      <w:proofErr w:type="spellStart"/>
      <w:r w:rsidRPr="00E877BE">
        <w:rPr>
          <w:sz w:val="16"/>
        </w:rPr>
        <w:t>ext</w:t>
      </w:r>
      <w:proofErr w:type="spellEnd"/>
      <w:r w:rsidRPr="00E877BE">
        <w:rPr>
          <w:sz w:val="16"/>
        </w:rPr>
        <w:t xml:space="preserve"> 1         </w:t>
      </w:r>
      <w:proofErr w:type="gramStart"/>
      <w:r w:rsidRPr="00E877BE">
        <w:rPr>
          <w:sz w:val="16"/>
        </w:rPr>
        <w:t>Is</w:t>
      </w:r>
      <w:proofErr w:type="gramEnd"/>
      <w:r w:rsidRPr="00E877BE">
        <w:rPr>
          <w:sz w:val="16"/>
        </w:rPr>
        <w:t xml:space="preserve"> upset because he is not chief executive!</w:t>
      </w:r>
    </w:p>
    <w:p w:rsidR="00CC7AD5" w:rsidRPr="00853FF0" w:rsidRDefault="00CC7AD5" w:rsidP="00CC7AD5">
      <w:pPr>
        <w:pStyle w:val="CodeLast"/>
        <w:rPr>
          <w:sz w:val="16"/>
        </w:rPr>
      </w:pPr>
      <w:r w:rsidRPr="00853FF0">
        <w:rPr>
          <w:sz w:val="16"/>
        </w:rPr>
        <w:t xml:space="preserve"> (10 row(s) affected)</w:t>
      </w:r>
    </w:p>
    <w:p w:rsidR="00CC7AD5" w:rsidRDefault="00CC7AD5" w:rsidP="00CC7AD5">
      <w:pPr>
        <w:pStyle w:val="Heading2"/>
      </w:pPr>
      <w:r>
        <w:br w:type="page"/>
      </w:r>
      <w:r w:rsidR="00C7634A">
        <w:lastRenderedPageBreak/>
        <w:t>When you have time</w:t>
      </w:r>
    </w:p>
    <w:p w:rsidR="00CC7AD5" w:rsidRDefault="00CC7AD5" w:rsidP="00CC7AD5">
      <w:pPr>
        <w:pStyle w:val="Heading3"/>
      </w:pPr>
      <w:r>
        <w:t>Exercise 5</w:t>
      </w:r>
    </w:p>
    <w:p w:rsidR="00CC7AD5" w:rsidRDefault="00CC7AD5" w:rsidP="00CC7AD5">
      <w:r>
        <w:t>Enter and run the following:</w:t>
      </w:r>
    </w:p>
    <w:p w:rsidR="00CC7AD5" w:rsidRDefault="00CC7AD5" w:rsidP="00CC7AD5">
      <w:pPr>
        <w:pStyle w:val="CodeSolo"/>
      </w:pPr>
      <w:r>
        <w:t>SELECT * FROM company</w:t>
      </w:r>
    </w:p>
    <w:p w:rsidR="00CC7AD5" w:rsidRDefault="00CC7AD5" w:rsidP="00CC7AD5">
      <w:r>
        <w:t>The results should look like the following:</w:t>
      </w:r>
    </w:p>
    <w:p w:rsidR="00CC7AD5" w:rsidRDefault="00CC7AD5" w:rsidP="00CC7AD5">
      <w:pPr>
        <w:pStyle w:val="CodeFirst"/>
      </w:pPr>
      <w:r>
        <w:t>(</w:t>
      </w:r>
      <w:proofErr w:type="gramStart"/>
      <w:r>
        <w:t>old</w:t>
      </w:r>
      <w:proofErr w:type="gramEnd"/>
      <w:r>
        <w:t xml:space="preserve"> image)</w:t>
      </w:r>
    </w:p>
    <w:p w:rsidR="00CC7AD5" w:rsidRPr="00D64ACD" w:rsidRDefault="00CC7AD5" w:rsidP="00CC7AD5">
      <w:pPr>
        <w:pStyle w:val="CodeBody"/>
        <w:rPr>
          <w:sz w:val="16"/>
        </w:rPr>
      </w:pPr>
      <w:proofErr w:type="spellStart"/>
      <w:r w:rsidRPr="00D64ACD">
        <w:rPr>
          <w:sz w:val="16"/>
        </w:rPr>
        <w:t>company_</w:t>
      </w:r>
      <w:proofErr w:type="gramStart"/>
      <w:r w:rsidRPr="00D64ACD">
        <w:rPr>
          <w:sz w:val="16"/>
        </w:rPr>
        <w:t>no</w:t>
      </w:r>
      <w:proofErr w:type="spellEnd"/>
      <w:r w:rsidRPr="00D64ACD">
        <w:rPr>
          <w:sz w:val="16"/>
        </w:rPr>
        <w:t xml:space="preserve">  name</w:t>
      </w:r>
      <w:proofErr w:type="gramEnd"/>
      <w:r w:rsidRPr="00D64ACD">
        <w:rPr>
          <w:sz w:val="16"/>
        </w:rPr>
        <w:t xml:space="preserve">                 </w:t>
      </w:r>
      <w:proofErr w:type="spellStart"/>
      <w:r w:rsidRPr="00D64ACD">
        <w:rPr>
          <w:sz w:val="16"/>
        </w:rPr>
        <w:t>tel</w:t>
      </w:r>
      <w:proofErr w:type="spellEnd"/>
      <w:r w:rsidRPr="00D64ACD">
        <w:rPr>
          <w:sz w:val="16"/>
        </w:rPr>
        <w:t xml:space="preserve">        </w:t>
      </w:r>
      <w:r>
        <w:rPr>
          <w:sz w:val="16"/>
        </w:rPr>
        <w:t xml:space="preserve">     county          </w:t>
      </w:r>
      <w:proofErr w:type="spellStart"/>
      <w:r>
        <w:rPr>
          <w:sz w:val="16"/>
        </w:rPr>
        <w:t>post_code</w:t>
      </w:r>
      <w:proofErr w:type="spellEnd"/>
    </w:p>
    <w:p w:rsidR="00CC7AD5" w:rsidRPr="00D64ACD" w:rsidRDefault="00CC7AD5" w:rsidP="00CC7AD5">
      <w:pPr>
        <w:pStyle w:val="CodeBody"/>
        <w:rPr>
          <w:sz w:val="16"/>
        </w:rPr>
      </w:pPr>
      <w:r w:rsidRPr="00D64ACD">
        <w:rPr>
          <w:sz w:val="16"/>
        </w:rPr>
        <w:t>----------- -------------------- -----------</w:t>
      </w:r>
      <w:r>
        <w:rPr>
          <w:sz w:val="16"/>
        </w:rPr>
        <w:t>---- --------------- ---------</w:t>
      </w:r>
    </w:p>
    <w:p w:rsidR="00CC7AD5" w:rsidRPr="00D64ACD" w:rsidRDefault="00CC7AD5" w:rsidP="00CC7AD5">
      <w:pPr>
        <w:pStyle w:val="CodeBody"/>
        <w:rPr>
          <w:sz w:val="16"/>
        </w:rPr>
      </w:pPr>
      <w:r w:rsidRPr="00D64ACD">
        <w:rPr>
          <w:sz w:val="16"/>
        </w:rPr>
        <w:t>1000        Happy Heaters PLC    (01306)345</w:t>
      </w:r>
      <w:r>
        <w:rPr>
          <w:sz w:val="16"/>
        </w:rPr>
        <w:t>672   London          SE3 89L</w:t>
      </w:r>
    </w:p>
    <w:p w:rsidR="00CC7AD5" w:rsidRPr="00D64ACD" w:rsidRDefault="00CC7AD5" w:rsidP="00CC7AD5">
      <w:pPr>
        <w:pStyle w:val="CodeBody"/>
        <w:rPr>
          <w:sz w:val="16"/>
        </w:rPr>
      </w:pPr>
      <w:r w:rsidRPr="00D64ACD">
        <w:rPr>
          <w:sz w:val="16"/>
        </w:rPr>
        <w:t xml:space="preserve">2000        Icicle Igloos </w:t>
      </w:r>
      <w:proofErr w:type="spellStart"/>
      <w:r w:rsidRPr="00D64ACD">
        <w:rPr>
          <w:sz w:val="16"/>
        </w:rPr>
        <w:t>Inc</w:t>
      </w:r>
      <w:proofErr w:type="spellEnd"/>
      <w:r w:rsidRPr="00D64ACD">
        <w:rPr>
          <w:sz w:val="16"/>
        </w:rPr>
        <w:t xml:space="preserve">    0207-987-1</w:t>
      </w:r>
      <w:r>
        <w:rPr>
          <w:sz w:val="16"/>
        </w:rPr>
        <w:t>265   London          N1 4LH</w:t>
      </w:r>
    </w:p>
    <w:p w:rsidR="00CC7AD5" w:rsidRPr="00D64ACD" w:rsidRDefault="00CC7AD5" w:rsidP="00CC7AD5">
      <w:pPr>
        <w:pStyle w:val="CodeBody"/>
        <w:rPr>
          <w:sz w:val="16"/>
        </w:rPr>
      </w:pPr>
      <w:r w:rsidRPr="00D64ACD">
        <w:rPr>
          <w:sz w:val="16"/>
        </w:rPr>
        <w:t>3000        Judo Jeans PLC       0207-478-2</w:t>
      </w:r>
      <w:r>
        <w:rPr>
          <w:sz w:val="16"/>
        </w:rPr>
        <w:t>990   London          N9 2FG</w:t>
      </w:r>
    </w:p>
    <w:p w:rsidR="00CC7AD5" w:rsidRPr="00853FF0" w:rsidRDefault="00CC7AD5" w:rsidP="00CC7AD5">
      <w:pPr>
        <w:pStyle w:val="CodeLast"/>
        <w:rPr>
          <w:sz w:val="16"/>
        </w:rPr>
      </w:pPr>
      <w:r w:rsidRPr="00853FF0">
        <w:rPr>
          <w:sz w:val="16"/>
        </w:rPr>
        <w:t xml:space="preserve">4000        Kipper Kickers </w:t>
      </w:r>
      <w:proofErr w:type="spellStart"/>
      <w:r w:rsidRPr="00853FF0">
        <w:rPr>
          <w:sz w:val="16"/>
        </w:rPr>
        <w:t>Inc</w:t>
      </w:r>
      <w:proofErr w:type="spellEnd"/>
      <w:r w:rsidRPr="00853FF0">
        <w:rPr>
          <w:sz w:val="16"/>
        </w:rPr>
        <w:t xml:space="preserve">   01254-987766    Devon           PL4 9RT</w:t>
      </w:r>
    </w:p>
    <w:p w:rsidR="00CC7AD5" w:rsidRDefault="00CC7AD5" w:rsidP="00CC7AD5">
      <w:r>
        <w:t xml:space="preserve">'Icicle Igloos </w:t>
      </w:r>
      <w:proofErr w:type="spellStart"/>
      <w:r>
        <w:t>Inc</w:t>
      </w:r>
      <w:proofErr w:type="spellEnd"/>
      <w:r>
        <w:t xml:space="preserve">' has just floated on the Stock Exchange. Let us change </w:t>
      </w:r>
      <w:proofErr w:type="gramStart"/>
      <w:r>
        <w:t>it's</w:t>
      </w:r>
      <w:proofErr w:type="gramEnd"/>
      <w:r>
        <w:t xml:space="preserve"> company name to 'Icicle Igloos PLC' by entering and running the following:</w:t>
      </w:r>
    </w:p>
    <w:p w:rsidR="00CC7AD5" w:rsidRDefault="00CC7AD5" w:rsidP="00CC7AD5">
      <w:pPr>
        <w:pStyle w:val="CodeFirst"/>
      </w:pPr>
      <w:r>
        <w:t xml:space="preserve">UPDATE </w:t>
      </w:r>
      <w:proofErr w:type="gramStart"/>
      <w:r>
        <w:t>company</w:t>
      </w:r>
      <w:proofErr w:type="gramEnd"/>
    </w:p>
    <w:p w:rsidR="00CC7AD5" w:rsidRDefault="00CC7AD5" w:rsidP="00CC7AD5">
      <w:pPr>
        <w:pStyle w:val="CodeBody"/>
      </w:pPr>
      <w:r>
        <w:t>SET name = 'Icicle Igloos PLC'</w:t>
      </w:r>
    </w:p>
    <w:p w:rsidR="00CC7AD5" w:rsidRDefault="00CC7AD5" w:rsidP="00CC7AD5">
      <w:pPr>
        <w:pStyle w:val="CodeLast"/>
      </w:pPr>
      <w:r>
        <w:t xml:space="preserve">WHERE </w:t>
      </w:r>
      <w:proofErr w:type="spellStart"/>
      <w:r>
        <w:t>company_no</w:t>
      </w:r>
      <w:proofErr w:type="spellEnd"/>
      <w:r>
        <w:t xml:space="preserve"> = 2000   -- or 'WHERE name = 'Icicle Igloos </w:t>
      </w:r>
      <w:proofErr w:type="spellStart"/>
      <w:r>
        <w:t>Inc</w:t>
      </w:r>
      <w:proofErr w:type="spellEnd"/>
      <w:r>
        <w:t>'</w:t>
      </w:r>
    </w:p>
    <w:p w:rsidR="00CC7AD5" w:rsidRDefault="00CC7AD5" w:rsidP="00CC7AD5">
      <w:pPr>
        <w:pStyle w:val="CodeLast"/>
      </w:pPr>
      <w:r>
        <w:t>(1 row(s) affected)</w:t>
      </w:r>
    </w:p>
    <w:p w:rsidR="00CC7AD5" w:rsidRDefault="00CC7AD5" w:rsidP="00CC7AD5">
      <w:r>
        <w:t>Re-Run the SELECT statement:</w:t>
      </w:r>
    </w:p>
    <w:p w:rsidR="00CC7AD5" w:rsidRDefault="00CC7AD5" w:rsidP="00CC7AD5">
      <w:pPr>
        <w:pStyle w:val="CodeSolo"/>
      </w:pPr>
      <w:r>
        <w:t>SELECT * FROM company</w:t>
      </w:r>
    </w:p>
    <w:p w:rsidR="00CC7AD5" w:rsidRDefault="00CC7AD5" w:rsidP="00CC7AD5">
      <w:r>
        <w:t>The results should look like the following:</w:t>
      </w:r>
    </w:p>
    <w:p w:rsidR="00CC7AD5" w:rsidRDefault="00CC7AD5" w:rsidP="00CC7AD5">
      <w:pPr>
        <w:pStyle w:val="CodeFirst"/>
      </w:pPr>
      <w:r>
        <w:t>(</w:t>
      </w:r>
      <w:proofErr w:type="gramStart"/>
      <w:r>
        <w:t>new</w:t>
      </w:r>
      <w:proofErr w:type="gramEnd"/>
      <w:r>
        <w:t xml:space="preserve"> image)</w:t>
      </w:r>
    </w:p>
    <w:p w:rsidR="00CC7AD5" w:rsidRPr="00FC7D44" w:rsidRDefault="00CC7AD5" w:rsidP="00CC7AD5">
      <w:pPr>
        <w:pStyle w:val="CodeBody"/>
        <w:rPr>
          <w:sz w:val="16"/>
        </w:rPr>
      </w:pPr>
      <w:proofErr w:type="spellStart"/>
      <w:r w:rsidRPr="00FC7D44">
        <w:rPr>
          <w:sz w:val="16"/>
        </w:rPr>
        <w:t>company_</w:t>
      </w:r>
      <w:proofErr w:type="gramStart"/>
      <w:r w:rsidRPr="00FC7D44">
        <w:rPr>
          <w:sz w:val="16"/>
        </w:rPr>
        <w:t>no</w:t>
      </w:r>
      <w:proofErr w:type="spellEnd"/>
      <w:r w:rsidRPr="00FC7D44">
        <w:rPr>
          <w:sz w:val="16"/>
        </w:rPr>
        <w:t xml:space="preserve">  name</w:t>
      </w:r>
      <w:proofErr w:type="gramEnd"/>
      <w:r w:rsidRPr="00FC7D44">
        <w:rPr>
          <w:sz w:val="16"/>
        </w:rPr>
        <w:t xml:space="preserve">                 </w:t>
      </w:r>
      <w:proofErr w:type="spellStart"/>
      <w:r w:rsidRPr="00FC7D44">
        <w:rPr>
          <w:sz w:val="16"/>
        </w:rPr>
        <w:t>tel</w:t>
      </w:r>
      <w:proofErr w:type="spellEnd"/>
      <w:r w:rsidRPr="00FC7D44">
        <w:rPr>
          <w:sz w:val="16"/>
        </w:rPr>
        <w:t xml:space="preserve">        </w:t>
      </w:r>
      <w:r>
        <w:rPr>
          <w:sz w:val="16"/>
        </w:rPr>
        <w:t xml:space="preserve">     county          </w:t>
      </w:r>
      <w:proofErr w:type="spellStart"/>
      <w:r>
        <w:rPr>
          <w:sz w:val="16"/>
        </w:rPr>
        <w:t>post_code</w:t>
      </w:r>
      <w:proofErr w:type="spellEnd"/>
    </w:p>
    <w:p w:rsidR="00CC7AD5" w:rsidRPr="00FC7D44" w:rsidRDefault="00CC7AD5" w:rsidP="00CC7AD5">
      <w:pPr>
        <w:pStyle w:val="CodeBody"/>
        <w:rPr>
          <w:sz w:val="16"/>
        </w:rPr>
      </w:pPr>
      <w:r w:rsidRPr="00FC7D44">
        <w:rPr>
          <w:sz w:val="16"/>
        </w:rPr>
        <w:t>----------- -------------------- -----------</w:t>
      </w:r>
      <w:r>
        <w:rPr>
          <w:sz w:val="16"/>
        </w:rPr>
        <w:t>---- --------------- ---------</w:t>
      </w:r>
    </w:p>
    <w:p w:rsidR="00CC7AD5" w:rsidRPr="00FC7D44" w:rsidRDefault="00CC7AD5" w:rsidP="00CC7AD5">
      <w:pPr>
        <w:pStyle w:val="CodeBody"/>
        <w:rPr>
          <w:sz w:val="16"/>
        </w:rPr>
      </w:pPr>
      <w:r w:rsidRPr="00FC7D44">
        <w:rPr>
          <w:sz w:val="16"/>
        </w:rPr>
        <w:t>1000        Happy Heaters PLC    (01306)345</w:t>
      </w:r>
      <w:r>
        <w:rPr>
          <w:sz w:val="16"/>
        </w:rPr>
        <w:t>672   London          SE3 89L</w:t>
      </w:r>
    </w:p>
    <w:p w:rsidR="00CC7AD5" w:rsidRPr="00FC7D44" w:rsidRDefault="00CC7AD5" w:rsidP="00CC7AD5">
      <w:pPr>
        <w:pStyle w:val="CodeBody"/>
        <w:rPr>
          <w:sz w:val="16"/>
        </w:rPr>
      </w:pPr>
      <w:r w:rsidRPr="00FC7D44">
        <w:rPr>
          <w:sz w:val="16"/>
        </w:rPr>
        <w:t>2000        Icicle Igloos PLC    0207-987-1</w:t>
      </w:r>
      <w:r>
        <w:rPr>
          <w:sz w:val="16"/>
        </w:rPr>
        <w:t>265   London          N1 4LH</w:t>
      </w:r>
    </w:p>
    <w:p w:rsidR="00CC7AD5" w:rsidRPr="00FC7D44" w:rsidRDefault="00CC7AD5" w:rsidP="00CC7AD5">
      <w:pPr>
        <w:pStyle w:val="CodeBody"/>
        <w:rPr>
          <w:sz w:val="16"/>
        </w:rPr>
      </w:pPr>
      <w:r w:rsidRPr="00FC7D44">
        <w:rPr>
          <w:sz w:val="16"/>
        </w:rPr>
        <w:t>3000        Judo Jeans PLC       0207-478-2</w:t>
      </w:r>
      <w:r>
        <w:rPr>
          <w:sz w:val="16"/>
        </w:rPr>
        <w:t>990   London          N9 2FG</w:t>
      </w:r>
    </w:p>
    <w:p w:rsidR="00CC7AD5" w:rsidRPr="00853FF0" w:rsidRDefault="00CC7AD5" w:rsidP="00CC7AD5">
      <w:pPr>
        <w:pStyle w:val="CodeLast"/>
        <w:rPr>
          <w:sz w:val="16"/>
        </w:rPr>
      </w:pPr>
      <w:r w:rsidRPr="00853FF0">
        <w:rPr>
          <w:sz w:val="16"/>
        </w:rPr>
        <w:t xml:space="preserve">4000        Kipper Kickers </w:t>
      </w:r>
      <w:proofErr w:type="spellStart"/>
      <w:r w:rsidRPr="00853FF0">
        <w:rPr>
          <w:sz w:val="16"/>
        </w:rPr>
        <w:t>Inc</w:t>
      </w:r>
      <w:proofErr w:type="spellEnd"/>
      <w:r w:rsidRPr="00853FF0">
        <w:rPr>
          <w:sz w:val="16"/>
        </w:rPr>
        <w:t xml:space="preserve">   01254-987766    Devon           PL4 9RT</w:t>
      </w:r>
    </w:p>
    <w:p w:rsidR="002959D3" w:rsidRDefault="00BA4AFB" w:rsidP="00BA4AFB">
      <w:pPr>
        <w:pStyle w:val="Heading2"/>
      </w:pPr>
      <w:r>
        <w:t xml:space="preserve"> </w:t>
      </w:r>
    </w:p>
    <w:p w:rsidR="00A1562B" w:rsidRPr="00CC7AD5" w:rsidRDefault="00A1562B" w:rsidP="00CC7AD5"/>
    <w:sectPr w:rsidR="00A1562B" w:rsidRPr="00CC7AD5" w:rsidSect="00772616">
      <w:headerReference w:type="even" r:id="rId14"/>
      <w:headerReference w:type="default" r:id="rId15"/>
      <w:footerReference w:type="even" r:id="rId16"/>
      <w:footerReference w:type="default" r:id="rId17"/>
      <w:headerReference w:type="first" r:id="rId18"/>
      <w:footerReference w:type="first" r:id="rId19"/>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15D" w:rsidRDefault="006E015D">
      <w:r>
        <w:separator/>
      </w:r>
    </w:p>
  </w:endnote>
  <w:endnote w:type="continuationSeparator" w:id="0">
    <w:p w:rsidR="006E015D" w:rsidRDefault="006E0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ECD" w:rsidRDefault="007C6E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ECD" w:rsidRDefault="007C6E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ECD" w:rsidRDefault="007C6E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15D" w:rsidRDefault="006E015D">
      <w:r>
        <w:separator/>
      </w:r>
    </w:p>
  </w:footnote>
  <w:footnote w:type="continuationSeparator" w:id="0">
    <w:p w:rsidR="006E015D" w:rsidRDefault="006E01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ECD" w:rsidRDefault="007C6E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ECD" w:rsidRDefault="007C6E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ECD" w:rsidRDefault="007C6E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8AC883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124D5155"/>
    <w:multiLevelType w:val="hybridMultilevel"/>
    <w:tmpl w:val="FB08F682"/>
    <w:lvl w:ilvl="0" w:tplc="DFB60E94">
      <w:start w:val="1"/>
      <w:numFmt w:val="lowerRoman"/>
      <w:pStyle w:val="SubStep"/>
      <w:lvlText w:val="%1."/>
      <w:lvlJc w:val="right"/>
      <w:pPr>
        <w:tabs>
          <w:tab w:val="num" w:pos="1260"/>
        </w:tabs>
        <w:ind w:left="1260" w:hanging="180"/>
      </w:pPr>
      <w:rPr>
        <w:rFonts w:ascii="Arial" w:hAnsi="Arial" w:hint="default"/>
        <w:caps w:val="0"/>
        <w:strike w:val="0"/>
        <w:dstrike w:val="0"/>
        <w:outline w:val="0"/>
        <w:shadow w:val="0"/>
        <w:emboss w:val="0"/>
        <w:imprint w:val="0"/>
        <w:vanish w:val="0"/>
        <w:color w:val="auto"/>
        <w:spacing w:val="0"/>
        <w:w w:val="100"/>
        <w:kern w:val="20"/>
        <w:position w:val="0"/>
        <w:sz w:val="20"/>
        <w:szCs w:val="20"/>
        <w:u w:val="none"/>
        <w:vertAlign w:val="baseline"/>
      </w:rPr>
    </w:lvl>
    <w:lvl w:ilvl="1" w:tplc="FFFFFFFF">
      <w:start w:val="1"/>
      <w:numFmt w:val="bullet"/>
      <w:lvlText w:val=""/>
      <w:lvlJc w:val="left"/>
      <w:pPr>
        <w:tabs>
          <w:tab w:val="num" w:pos="2088"/>
        </w:tabs>
        <w:ind w:left="2088" w:hanging="360"/>
      </w:pPr>
      <w:rPr>
        <w:rFonts w:ascii="Wingdings" w:hAnsi="Wingdings" w:hint="default"/>
        <w:position w:val="-4"/>
        <w:sz w:val="32"/>
      </w:rPr>
    </w:lvl>
    <w:lvl w:ilvl="2" w:tplc="2604E68A">
      <w:start w:val="1"/>
      <w:numFmt w:val="lowerRoman"/>
      <w:pStyle w:val="SubStep"/>
      <w:lvlText w:val="%3."/>
      <w:lvlJc w:val="right"/>
      <w:pPr>
        <w:tabs>
          <w:tab w:val="num" w:pos="2808"/>
        </w:tabs>
        <w:ind w:left="2808" w:hanging="180"/>
      </w:pPr>
    </w:lvl>
    <w:lvl w:ilvl="3" w:tplc="FFFFFFFF" w:tentative="1">
      <w:start w:val="1"/>
      <w:numFmt w:val="decimal"/>
      <w:lvlText w:val="%4."/>
      <w:lvlJc w:val="left"/>
      <w:pPr>
        <w:tabs>
          <w:tab w:val="num" w:pos="3528"/>
        </w:tabs>
        <w:ind w:left="3528" w:hanging="360"/>
      </w:pPr>
    </w:lvl>
    <w:lvl w:ilvl="4" w:tplc="FFFFFFFF" w:tentative="1">
      <w:start w:val="1"/>
      <w:numFmt w:val="lowerLetter"/>
      <w:lvlText w:val="%5."/>
      <w:lvlJc w:val="left"/>
      <w:pPr>
        <w:tabs>
          <w:tab w:val="num" w:pos="4248"/>
        </w:tabs>
        <w:ind w:left="4248" w:hanging="360"/>
      </w:pPr>
    </w:lvl>
    <w:lvl w:ilvl="5" w:tplc="FFFFFFFF" w:tentative="1">
      <w:start w:val="1"/>
      <w:numFmt w:val="lowerRoman"/>
      <w:lvlText w:val="%6."/>
      <w:lvlJc w:val="right"/>
      <w:pPr>
        <w:tabs>
          <w:tab w:val="num" w:pos="4968"/>
        </w:tabs>
        <w:ind w:left="4968" w:hanging="180"/>
      </w:pPr>
    </w:lvl>
    <w:lvl w:ilvl="6" w:tplc="FFFFFFFF" w:tentative="1">
      <w:start w:val="1"/>
      <w:numFmt w:val="decimal"/>
      <w:lvlText w:val="%7."/>
      <w:lvlJc w:val="left"/>
      <w:pPr>
        <w:tabs>
          <w:tab w:val="num" w:pos="5688"/>
        </w:tabs>
        <w:ind w:left="5688" w:hanging="360"/>
      </w:pPr>
    </w:lvl>
    <w:lvl w:ilvl="7" w:tplc="FFFFFFFF" w:tentative="1">
      <w:start w:val="1"/>
      <w:numFmt w:val="lowerLetter"/>
      <w:lvlText w:val="%8."/>
      <w:lvlJc w:val="left"/>
      <w:pPr>
        <w:tabs>
          <w:tab w:val="num" w:pos="6408"/>
        </w:tabs>
        <w:ind w:left="6408" w:hanging="360"/>
      </w:pPr>
    </w:lvl>
    <w:lvl w:ilvl="8" w:tplc="FFFFFFFF" w:tentative="1">
      <w:start w:val="1"/>
      <w:numFmt w:val="lowerRoman"/>
      <w:lvlText w:val="%9."/>
      <w:lvlJc w:val="right"/>
      <w:pPr>
        <w:tabs>
          <w:tab w:val="num" w:pos="7128"/>
        </w:tabs>
        <w:ind w:left="7128" w:hanging="180"/>
      </w:pPr>
    </w:lvl>
  </w:abstractNum>
  <w:abstractNum w:abstractNumId="3">
    <w:nsid w:val="19FB55A2"/>
    <w:multiLevelType w:val="hybridMultilevel"/>
    <w:tmpl w:val="EB08109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nsid w:val="1E86237C"/>
    <w:multiLevelType w:val="hybridMultilevel"/>
    <w:tmpl w:val="1896A5F0"/>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5">
    <w:nsid w:val="2132227E"/>
    <w:multiLevelType w:val="hybridMultilevel"/>
    <w:tmpl w:val="C520E1D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nsid w:val="248E0B4B"/>
    <w:multiLevelType w:val="multilevel"/>
    <w:tmpl w:val="803620D0"/>
    <w:lvl w:ilvl="0">
      <w:start w:val="1"/>
      <w:numFmt w:val="decimal"/>
      <w:lvlText w:val="%1."/>
      <w:lvlJc w:val="left"/>
      <w:pPr>
        <w:tabs>
          <w:tab w:val="num" w:pos="902"/>
        </w:tabs>
        <w:ind w:left="902"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9AD7C1C"/>
    <w:multiLevelType w:val="hybridMultilevel"/>
    <w:tmpl w:val="1DA0ED1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C066607"/>
    <w:multiLevelType w:val="multilevel"/>
    <w:tmpl w:val="A0F2F77C"/>
    <w:lvl w:ilvl="0">
      <w:start w:val="1"/>
      <w:numFmt w:val="decimal"/>
      <w:lvlText w:val="%1."/>
      <w:lvlJc w:val="left"/>
      <w:pPr>
        <w:tabs>
          <w:tab w:val="num" w:pos="1259"/>
        </w:tabs>
        <w:ind w:left="1259" w:hanging="360"/>
      </w:pPr>
    </w:lvl>
    <w:lvl w:ilvl="1">
      <w:start w:val="1"/>
      <w:numFmt w:val="lowerLetter"/>
      <w:lvlText w:val="%2."/>
      <w:lvlJc w:val="left"/>
      <w:pPr>
        <w:tabs>
          <w:tab w:val="num" w:pos="1979"/>
        </w:tabs>
        <w:ind w:left="1979" w:hanging="360"/>
      </w:pPr>
    </w:lvl>
    <w:lvl w:ilvl="2">
      <w:start w:val="1"/>
      <w:numFmt w:val="lowerRoman"/>
      <w:lvlText w:val="%3."/>
      <w:lvlJc w:val="right"/>
      <w:pPr>
        <w:tabs>
          <w:tab w:val="num" w:pos="2699"/>
        </w:tabs>
        <w:ind w:left="2699" w:hanging="180"/>
      </w:pPr>
    </w:lvl>
    <w:lvl w:ilvl="3">
      <w:start w:val="1"/>
      <w:numFmt w:val="decimal"/>
      <w:lvlText w:val="%4."/>
      <w:lvlJc w:val="left"/>
      <w:pPr>
        <w:tabs>
          <w:tab w:val="num" w:pos="3419"/>
        </w:tabs>
        <w:ind w:left="3419" w:hanging="360"/>
      </w:pPr>
    </w:lvl>
    <w:lvl w:ilvl="4">
      <w:start w:val="1"/>
      <w:numFmt w:val="lowerLetter"/>
      <w:lvlText w:val="%5."/>
      <w:lvlJc w:val="left"/>
      <w:pPr>
        <w:tabs>
          <w:tab w:val="num" w:pos="4139"/>
        </w:tabs>
        <w:ind w:left="4139" w:hanging="360"/>
      </w:pPr>
    </w:lvl>
    <w:lvl w:ilvl="5">
      <w:start w:val="1"/>
      <w:numFmt w:val="lowerRoman"/>
      <w:lvlText w:val="%6."/>
      <w:lvlJc w:val="right"/>
      <w:pPr>
        <w:tabs>
          <w:tab w:val="num" w:pos="4859"/>
        </w:tabs>
        <w:ind w:left="4859" w:hanging="180"/>
      </w:pPr>
    </w:lvl>
    <w:lvl w:ilvl="6">
      <w:start w:val="1"/>
      <w:numFmt w:val="decimal"/>
      <w:lvlText w:val="%7."/>
      <w:lvlJc w:val="left"/>
      <w:pPr>
        <w:tabs>
          <w:tab w:val="num" w:pos="5579"/>
        </w:tabs>
        <w:ind w:left="5579" w:hanging="360"/>
      </w:pPr>
    </w:lvl>
    <w:lvl w:ilvl="7">
      <w:start w:val="1"/>
      <w:numFmt w:val="lowerLetter"/>
      <w:lvlText w:val="%8."/>
      <w:lvlJc w:val="left"/>
      <w:pPr>
        <w:tabs>
          <w:tab w:val="num" w:pos="6299"/>
        </w:tabs>
        <w:ind w:left="6299" w:hanging="360"/>
      </w:pPr>
    </w:lvl>
    <w:lvl w:ilvl="8">
      <w:start w:val="1"/>
      <w:numFmt w:val="lowerRoman"/>
      <w:lvlText w:val="%9."/>
      <w:lvlJc w:val="right"/>
      <w:pPr>
        <w:tabs>
          <w:tab w:val="num" w:pos="7019"/>
        </w:tabs>
        <w:ind w:left="7019" w:hanging="180"/>
      </w:pPr>
    </w:lvl>
  </w:abstractNum>
  <w:abstractNum w:abstractNumId="9">
    <w:nsid w:val="44E41A8F"/>
    <w:multiLevelType w:val="hybridMultilevel"/>
    <w:tmpl w:val="F07417B2"/>
    <w:lvl w:ilvl="0" w:tplc="72CEC5B0">
      <w:start w:val="1"/>
      <w:numFmt w:val="bullet"/>
      <w:pStyle w:val="BulletedListItem"/>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4BC167AA"/>
    <w:multiLevelType w:val="hybridMultilevel"/>
    <w:tmpl w:val="79F42CE4"/>
    <w:lvl w:ilvl="0" w:tplc="08090001">
      <w:start w:val="1"/>
      <w:numFmt w:val="bullet"/>
      <w:lvlText w:val=""/>
      <w:lvlJc w:val="left"/>
      <w:pPr>
        <w:tabs>
          <w:tab w:val="num" w:pos="1227"/>
        </w:tabs>
        <w:ind w:left="1227" w:hanging="363"/>
      </w:pPr>
      <w:rPr>
        <w:rFonts w:ascii="Symbol" w:hAnsi="Symbol" w:hint="default"/>
        <w:b w:val="0"/>
      </w:rPr>
    </w:lvl>
    <w:lvl w:ilvl="1" w:tplc="08090019">
      <w:start w:val="1"/>
      <w:numFmt w:val="lowerLetter"/>
      <w:lvlText w:val="%2."/>
      <w:lvlJc w:val="left"/>
      <w:pPr>
        <w:tabs>
          <w:tab w:val="num" w:pos="1765"/>
        </w:tabs>
        <w:ind w:left="1765" w:hanging="360"/>
      </w:pPr>
    </w:lvl>
    <w:lvl w:ilvl="2" w:tplc="0809001B">
      <w:start w:val="1"/>
      <w:numFmt w:val="lowerRoman"/>
      <w:lvlText w:val="%3."/>
      <w:lvlJc w:val="right"/>
      <w:pPr>
        <w:tabs>
          <w:tab w:val="num" w:pos="2485"/>
        </w:tabs>
        <w:ind w:left="2485" w:hanging="180"/>
      </w:pPr>
    </w:lvl>
    <w:lvl w:ilvl="3" w:tplc="0809000F" w:tentative="1">
      <w:start w:val="1"/>
      <w:numFmt w:val="decimal"/>
      <w:lvlText w:val="%4."/>
      <w:lvlJc w:val="left"/>
      <w:pPr>
        <w:tabs>
          <w:tab w:val="num" w:pos="3205"/>
        </w:tabs>
        <w:ind w:left="3205" w:hanging="360"/>
      </w:pPr>
    </w:lvl>
    <w:lvl w:ilvl="4" w:tplc="08090019" w:tentative="1">
      <w:start w:val="1"/>
      <w:numFmt w:val="lowerLetter"/>
      <w:lvlText w:val="%5."/>
      <w:lvlJc w:val="left"/>
      <w:pPr>
        <w:tabs>
          <w:tab w:val="num" w:pos="3925"/>
        </w:tabs>
        <w:ind w:left="3925" w:hanging="360"/>
      </w:pPr>
    </w:lvl>
    <w:lvl w:ilvl="5" w:tplc="0809001B" w:tentative="1">
      <w:start w:val="1"/>
      <w:numFmt w:val="lowerRoman"/>
      <w:lvlText w:val="%6."/>
      <w:lvlJc w:val="right"/>
      <w:pPr>
        <w:tabs>
          <w:tab w:val="num" w:pos="4645"/>
        </w:tabs>
        <w:ind w:left="4645" w:hanging="180"/>
      </w:pPr>
    </w:lvl>
    <w:lvl w:ilvl="6" w:tplc="0809000F" w:tentative="1">
      <w:start w:val="1"/>
      <w:numFmt w:val="decimal"/>
      <w:lvlText w:val="%7."/>
      <w:lvlJc w:val="left"/>
      <w:pPr>
        <w:tabs>
          <w:tab w:val="num" w:pos="5365"/>
        </w:tabs>
        <w:ind w:left="5365" w:hanging="360"/>
      </w:pPr>
    </w:lvl>
    <w:lvl w:ilvl="7" w:tplc="08090019" w:tentative="1">
      <w:start w:val="1"/>
      <w:numFmt w:val="lowerLetter"/>
      <w:lvlText w:val="%8."/>
      <w:lvlJc w:val="left"/>
      <w:pPr>
        <w:tabs>
          <w:tab w:val="num" w:pos="6085"/>
        </w:tabs>
        <w:ind w:left="6085" w:hanging="360"/>
      </w:pPr>
    </w:lvl>
    <w:lvl w:ilvl="8" w:tplc="0809001B" w:tentative="1">
      <w:start w:val="1"/>
      <w:numFmt w:val="lowerRoman"/>
      <w:lvlText w:val="%9."/>
      <w:lvlJc w:val="right"/>
      <w:pPr>
        <w:tabs>
          <w:tab w:val="num" w:pos="6805"/>
        </w:tabs>
        <w:ind w:left="6805" w:hanging="180"/>
      </w:pPr>
    </w:lvl>
  </w:abstractNum>
  <w:abstractNum w:abstractNumId="11">
    <w:nsid w:val="4ED50A4C"/>
    <w:multiLevelType w:val="multilevel"/>
    <w:tmpl w:val="5A0039C0"/>
    <w:lvl w:ilvl="0">
      <w:start w:val="1"/>
      <w:numFmt w:val="decimal"/>
      <w:lvlText w:val="%1."/>
      <w:lvlJc w:val="left"/>
      <w:pPr>
        <w:tabs>
          <w:tab w:val="num" w:pos="902"/>
        </w:tabs>
        <w:ind w:left="902"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50BB6DA0"/>
    <w:multiLevelType w:val="hybridMultilevel"/>
    <w:tmpl w:val="A0F2F77C"/>
    <w:lvl w:ilvl="0" w:tplc="0409000F">
      <w:start w:val="1"/>
      <w:numFmt w:val="decimal"/>
      <w:lvlText w:val="%1."/>
      <w:lvlJc w:val="left"/>
      <w:pPr>
        <w:tabs>
          <w:tab w:val="num" w:pos="1259"/>
        </w:tabs>
        <w:ind w:left="1259" w:hanging="360"/>
      </w:pPr>
    </w:lvl>
    <w:lvl w:ilvl="1" w:tplc="04090019" w:tentative="1">
      <w:start w:val="1"/>
      <w:numFmt w:val="lowerLetter"/>
      <w:lvlText w:val="%2."/>
      <w:lvlJc w:val="left"/>
      <w:pPr>
        <w:tabs>
          <w:tab w:val="num" w:pos="1979"/>
        </w:tabs>
        <w:ind w:left="1979" w:hanging="360"/>
      </w:pPr>
    </w:lvl>
    <w:lvl w:ilvl="2" w:tplc="0409001B" w:tentative="1">
      <w:start w:val="1"/>
      <w:numFmt w:val="lowerRoman"/>
      <w:lvlText w:val="%3."/>
      <w:lvlJc w:val="right"/>
      <w:pPr>
        <w:tabs>
          <w:tab w:val="num" w:pos="2699"/>
        </w:tabs>
        <w:ind w:left="2699" w:hanging="180"/>
      </w:pPr>
    </w:lvl>
    <w:lvl w:ilvl="3" w:tplc="0409000F" w:tentative="1">
      <w:start w:val="1"/>
      <w:numFmt w:val="decimal"/>
      <w:lvlText w:val="%4."/>
      <w:lvlJc w:val="left"/>
      <w:pPr>
        <w:tabs>
          <w:tab w:val="num" w:pos="3419"/>
        </w:tabs>
        <w:ind w:left="3419" w:hanging="360"/>
      </w:pPr>
    </w:lvl>
    <w:lvl w:ilvl="4" w:tplc="04090019" w:tentative="1">
      <w:start w:val="1"/>
      <w:numFmt w:val="lowerLetter"/>
      <w:lvlText w:val="%5."/>
      <w:lvlJc w:val="left"/>
      <w:pPr>
        <w:tabs>
          <w:tab w:val="num" w:pos="4139"/>
        </w:tabs>
        <w:ind w:left="4139" w:hanging="360"/>
      </w:pPr>
    </w:lvl>
    <w:lvl w:ilvl="5" w:tplc="0409001B" w:tentative="1">
      <w:start w:val="1"/>
      <w:numFmt w:val="lowerRoman"/>
      <w:lvlText w:val="%6."/>
      <w:lvlJc w:val="right"/>
      <w:pPr>
        <w:tabs>
          <w:tab w:val="num" w:pos="4859"/>
        </w:tabs>
        <w:ind w:left="4859" w:hanging="180"/>
      </w:pPr>
    </w:lvl>
    <w:lvl w:ilvl="6" w:tplc="0409000F" w:tentative="1">
      <w:start w:val="1"/>
      <w:numFmt w:val="decimal"/>
      <w:lvlText w:val="%7."/>
      <w:lvlJc w:val="left"/>
      <w:pPr>
        <w:tabs>
          <w:tab w:val="num" w:pos="5579"/>
        </w:tabs>
        <w:ind w:left="5579" w:hanging="360"/>
      </w:pPr>
    </w:lvl>
    <w:lvl w:ilvl="7" w:tplc="04090019" w:tentative="1">
      <w:start w:val="1"/>
      <w:numFmt w:val="lowerLetter"/>
      <w:lvlText w:val="%8."/>
      <w:lvlJc w:val="left"/>
      <w:pPr>
        <w:tabs>
          <w:tab w:val="num" w:pos="6299"/>
        </w:tabs>
        <w:ind w:left="6299" w:hanging="360"/>
      </w:pPr>
    </w:lvl>
    <w:lvl w:ilvl="8" w:tplc="0409001B" w:tentative="1">
      <w:start w:val="1"/>
      <w:numFmt w:val="lowerRoman"/>
      <w:lvlText w:val="%9."/>
      <w:lvlJc w:val="right"/>
      <w:pPr>
        <w:tabs>
          <w:tab w:val="num" w:pos="7019"/>
        </w:tabs>
        <w:ind w:left="7019" w:hanging="180"/>
      </w:pPr>
    </w:lvl>
  </w:abstractNum>
  <w:abstractNum w:abstractNumId="13">
    <w:nsid w:val="53C60EAC"/>
    <w:multiLevelType w:val="hybridMultilevel"/>
    <w:tmpl w:val="40464E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6B94382"/>
    <w:multiLevelType w:val="hybridMultilevel"/>
    <w:tmpl w:val="26444C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CB85B75"/>
    <w:multiLevelType w:val="hybridMultilevel"/>
    <w:tmpl w:val="CC0EB3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0183A58"/>
    <w:multiLevelType w:val="hybridMultilevel"/>
    <w:tmpl w:val="19703B26"/>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7">
    <w:nsid w:val="6D6641F3"/>
    <w:multiLevelType w:val="hybridMultilevel"/>
    <w:tmpl w:val="8B30436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8">
    <w:nsid w:val="6E160BA6"/>
    <w:multiLevelType w:val="hybridMultilevel"/>
    <w:tmpl w:val="ADAC0D6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9">
    <w:nsid w:val="6F3519A7"/>
    <w:multiLevelType w:val="hybridMultilevel"/>
    <w:tmpl w:val="AC8AB6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729D3D1D"/>
    <w:multiLevelType w:val="hybridMultilevel"/>
    <w:tmpl w:val="F112CCD6"/>
    <w:lvl w:ilvl="0" w:tplc="DE18D6F4">
      <w:start w:val="1"/>
      <w:numFmt w:val="decimal"/>
      <w:pStyle w:val="Step"/>
      <w:lvlText w:val="%1."/>
      <w:lvlJc w:val="left"/>
      <w:pPr>
        <w:tabs>
          <w:tab w:val="num" w:pos="902"/>
        </w:tabs>
        <w:ind w:left="902" w:hanging="363"/>
      </w:pPr>
      <w:rPr>
        <w:rFonts w:hint="default"/>
        <w:b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749970C1"/>
    <w:multiLevelType w:val="hybridMultilevel"/>
    <w:tmpl w:val="FD263BCA"/>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num w:numId="1">
    <w:abstractNumId w:val="20"/>
  </w:num>
  <w:num w:numId="2">
    <w:abstractNumId w:val="2"/>
  </w:num>
  <w:num w:numId="3">
    <w:abstractNumId w:val="2"/>
    <w:lvlOverride w:ilvl="0">
      <w:startOverride w:val="1"/>
    </w:lvlOverride>
  </w:num>
  <w:num w:numId="4">
    <w:abstractNumId w:val="9"/>
  </w:num>
  <w:num w:numId="5">
    <w:abstractNumId w:val="2"/>
    <w:lvlOverride w:ilvl="0">
      <w:startOverride w:val="1"/>
    </w:lvlOverride>
  </w:num>
  <w:num w:numId="6">
    <w:abstractNumId w:val="1"/>
    <w:lvlOverride w:ilvl="0">
      <w:lvl w:ilvl="0">
        <w:start w:val="1"/>
        <w:numFmt w:val="bullet"/>
        <w:lvlText w:val=""/>
        <w:legacy w:legacy="1" w:legacySpace="0" w:legacyIndent="283"/>
        <w:lvlJc w:val="left"/>
        <w:pPr>
          <w:ind w:left="1003" w:hanging="283"/>
        </w:pPr>
        <w:rPr>
          <w:rFonts w:ascii="Symbol" w:hAnsi="Symbol" w:hint="default"/>
        </w:rPr>
      </w:lvl>
    </w:lvlOverride>
  </w:num>
  <w:num w:numId="7">
    <w:abstractNumId w:val="19"/>
  </w:num>
  <w:num w:numId="8">
    <w:abstractNumId w:val="13"/>
  </w:num>
  <w:num w:numId="9">
    <w:abstractNumId w:val="14"/>
  </w:num>
  <w:num w:numId="10">
    <w:abstractNumId w:val="15"/>
  </w:num>
  <w:num w:numId="11">
    <w:abstractNumId w:val="6"/>
  </w:num>
  <w:num w:numId="12">
    <w:abstractNumId w:val="20"/>
    <w:lvlOverride w:ilvl="0">
      <w:startOverride w:val="1"/>
    </w:lvlOverride>
  </w:num>
  <w:num w:numId="13">
    <w:abstractNumId w:val="0"/>
  </w:num>
  <w:num w:numId="14">
    <w:abstractNumId w:val="11"/>
  </w:num>
  <w:num w:numId="15">
    <w:abstractNumId w:val="12"/>
  </w:num>
  <w:num w:numId="16">
    <w:abstractNumId w:val="8"/>
  </w:num>
  <w:num w:numId="17">
    <w:abstractNumId w:val="9"/>
  </w:num>
  <w:num w:numId="18">
    <w:abstractNumId w:val="20"/>
  </w:num>
  <w:num w:numId="19">
    <w:abstractNumId w:val="2"/>
  </w:num>
  <w:num w:numId="20">
    <w:abstractNumId w:val="4"/>
  </w:num>
  <w:num w:numId="21">
    <w:abstractNumId w:val="20"/>
    <w:lvlOverride w:ilvl="0">
      <w:startOverride w:val="1"/>
    </w:lvlOverride>
  </w:num>
  <w:num w:numId="22">
    <w:abstractNumId w:val="20"/>
    <w:lvlOverride w:ilvl="0">
      <w:startOverride w:val="1"/>
    </w:lvlOverride>
  </w:num>
  <w:num w:numId="23">
    <w:abstractNumId w:val="10"/>
  </w:num>
  <w:num w:numId="24">
    <w:abstractNumId w:val="18"/>
  </w:num>
  <w:num w:numId="25">
    <w:abstractNumId w:val="21"/>
  </w:num>
  <w:num w:numId="26">
    <w:abstractNumId w:val="17"/>
  </w:num>
  <w:num w:numId="27">
    <w:abstractNumId w:val="3"/>
  </w:num>
  <w:num w:numId="28">
    <w:abstractNumId w:val="16"/>
  </w:num>
  <w:num w:numId="29">
    <w:abstractNumId w:val="5"/>
  </w:num>
  <w:num w:numId="3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88"/>
  <w:drawingGridHorizontalSpacing w:val="24"/>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62778"/>
    <w:rsid w:val="00001167"/>
    <w:rsid w:val="000011E2"/>
    <w:rsid w:val="00002936"/>
    <w:rsid w:val="00003D93"/>
    <w:rsid w:val="00005D3A"/>
    <w:rsid w:val="00006CB6"/>
    <w:rsid w:val="0001070C"/>
    <w:rsid w:val="00010970"/>
    <w:rsid w:val="000114D0"/>
    <w:rsid w:val="00011F32"/>
    <w:rsid w:val="000130DA"/>
    <w:rsid w:val="00015D87"/>
    <w:rsid w:val="00017954"/>
    <w:rsid w:val="00020475"/>
    <w:rsid w:val="0002491F"/>
    <w:rsid w:val="0002603E"/>
    <w:rsid w:val="00027F5C"/>
    <w:rsid w:val="00033B1F"/>
    <w:rsid w:val="000342C8"/>
    <w:rsid w:val="00036B73"/>
    <w:rsid w:val="00037131"/>
    <w:rsid w:val="0003791A"/>
    <w:rsid w:val="00037E87"/>
    <w:rsid w:val="000413F7"/>
    <w:rsid w:val="000416CA"/>
    <w:rsid w:val="00044E65"/>
    <w:rsid w:val="000466DE"/>
    <w:rsid w:val="00047273"/>
    <w:rsid w:val="00050420"/>
    <w:rsid w:val="000505DD"/>
    <w:rsid w:val="000510C1"/>
    <w:rsid w:val="000522D6"/>
    <w:rsid w:val="00053E46"/>
    <w:rsid w:val="00057BB0"/>
    <w:rsid w:val="00057C5E"/>
    <w:rsid w:val="00057C81"/>
    <w:rsid w:val="00060AD9"/>
    <w:rsid w:val="00060B48"/>
    <w:rsid w:val="00061CE8"/>
    <w:rsid w:val="000626EA"/>
    <w:rsid w:val="00065FC2"/>
    <w:rsid w:val="0006603E"/>
    <w:rsid w:val="0006692D"/>
    <w:rsid w:val="0006745D"/>
    <w:rsid w:val="00067C41"/>
    <w:rsid w:val="000713BA"/>
    <w:rsid w:val="00073D8C"/>
    <w:rsid w:val="00076AB6"/>
    <w:rsid w:val="000775C5"/>
    <w:rsid w:val="00077DAE"/>
    <w:rsid w:val="00077E19"/>
    <w:rsid w:val="000804DD"/>
    <w:rsid w:val="00083A58"/>
    <w:rsid w:val="000858D9"/>
    <w:rsid w:val="00085FC3"/>
    <w:rsid w:val="0008675B"/>
    <w:rsid w:val="00087022"/>
    <w:rsid w:val="00087CBD"/>
    <w:rsid w:val="00090E50"/>
    <w:rsid w:val="00093DE5"/>
    <w:rsid w:val="00094DED"/>
    <w:rsid w:val="00096C41"/>
    <w:rsid w:val="00097190"/>
    <w:rsid w:val="000A04CC"/>
    <w:rsid w:val="000A0DF3"/>
    <w:rsid w:val="000A3485"/>
    <w:rsid w:val="000A3DA4"/>
    <w:rsid w:val="000A4016"/>
    <w:rsid w:val="000A44EE"/>
    <w:rsid w:val="000A76AE"/>
    <w:rsid w:val="000B2881"/>
    <w:rsid w:val="000B315A"/>
    <w:rsid w:val="000B4889"/>
    <w:rsid w:val="000B5DFB"/>
    <w:rsid w:val="000B6309"/>
    <w:rsid w:val="000C1327"/>
    <w:rsid w:val="000C2D80"/>
    <w:rsid w:val="000C4158"/>
    <w:rsid w:val="000C6BD6"/>
    <w:rsid w:val="000C6F02"/>
    <w:rsid w:val="000D0D91"/>
    <w:rsid w:val="000D1E82"/>
    <w:rsid w:val="000D22FB"/>
    <w:rsid w:val="000D5F01"/>
    <w:rsid w:val="000D6359"/>
    <w:rsid w:val="000D78A0"/>
    <w:rsid w:val="000D7DDE"/>
    <w:rsid w:val="000E090A"/>
    <w:rsid w:val="000E11BC"/>
    <w:rsid w:val="000E139B"/>
    <w:rsid w:val="000E2962"/>
    <w:rsid w:val="000F013B"/>
    <w:rsid w:val="000F045E"/>
    <w:rsid w:val="000F07FD"/>
    <w:rsid w:val="000F1EBF"/>
    <w:rsid w:val="000F2D8F"/>
    <w:rsid w:val="000F6FA5"/>
    <w:rsid w:val="00101B4D"/>
    <w:rsid w:val="00103092"/>
    <w:rsid w:val="00110CAF"/>
    <w:rsid w:val="00114DA8"/>
    <w:rsid w:val="001158E2"/>
    <w:rsid w:val="001164EF"/>
    <w:rsid w:val="00117DD9"/>
    <w:rsid w:val="00120791"/>
    <w:rsid w:val="00120D14"/>
    <w:rsid w:val="001213A5"/>
    <w:rsid w:val="001214BA"/>
    <w:rsid w:val="001231C2"/>
    <w:rsid w:val="00123995"/>
    <w:rsid w:val="001240B4"/>
    <w:rsid w:val="00125D1F"/>
    <w:rsid w:val="0012614C"/>
    <w:rsid w:val="001261FA"/>
    <w:rsid w:val="001300CD"/>
    <w:rsid w:val="0013284B"/>
    <w:rsid w:val="00134584"/>
    <w:rsid w:val="001377E0"/>
    <w:rsid w:val="00141254"/>
    <w:rsid w:val="00141EA1"/>
    <w:rsid w:val="00142455"/>
    <w:rsid w:val="001475BB"/>
    <w:rsid w:val="00147ACC"/>
    <w:rsid w:val="001553D6"/>
    <w:rsid w:val="001558AF"/>
    <w:rsid w:val="00162C69"/>
    <w:rsid w:val="00163FF2"/>
    <w:rsid w:val="00164745"/>
    <w:rsid w:val="001664E2"/>
    <w:rsid w:val="00171054"/>
    <w:rsid w:val="00172C45"/>
    <w:rsid w:val="0017552F"/>
    <w:rsid w:val="001774CE"/>
    <w:rsid w:val="00182CF0"/>
    <w:rsid w:val="00185FB5"/>
    <w:rsid w:val="00187049"/>
    <w:rsid w:val="00187ABB"/>
    <w:rsid w:val="00192507"/>
    <w:rsid w:val="001A018E"/>
    <w:rsid w:val="001A107C"/>
    <w:rsid w:val="001A13F3"/>
    <w:rsid w:val="001A1D47"/>
    <w:rsid w:val="001A3A75"/>
    <w:rsid w:val="001A4FA3"/>
    <w:rsid w:val="001A5601"/>
    <w:rsid w:val="001A5D06"/>
    <w:rsid w:val="001A72A6"/>
    <w:rsid w:val="001B1879"/>
    <w:rsid w:val="001B3058"/>
    <w:rsid w:val="001C19E3"/>
    <w:rsid w:val="001C2AA8"/>
    <w:rsid w:val="001C2ADD"/>
    <w:rsid w:val="001C368B"/>
    <w:rsid w:val="001C449F"/>
    <w:rsid w:val="001D0626"/>
    <w:rsid w:val="001D11A5"/>
    <w:rsid w:val="001D295A"/>
    <w:rsid w:val="001D52F8"/>
    <w:rsid w:val="001E20C0"/>
    <w:rsid w:val="001E2222"/>
    <w:rsid w:val="001E2C9D"/>
    <w:rsid w:val="001E34FE"/>
    <w:rsid w:val="001E4A5C"/>
    <w:rsid w:val="001E5F0B"/>
    <w:rsid w:val="001E6C69"/>
    <w:rsid w:val="001F221E"/>
    <w:rsid w:val="001F29EE"/>
    <w:rsid w:val="002006F1"/>
    <w:rsid w:val="00211A91"/>
    <w:rsid w:val="0021216C"/>
    <w:rsid w:val="00214561"/>
    <w:rsid w:val="0021474C"/>
    <w:rsid w:val="00214CA7"/>
    <w:rsid w:val="00220183"/>
    <w:rsid w:val="0022218C"/>
    <w:rsid w:val="00222D7E"/>
    <w:rsid w:val="00226AC3"/>
    <w:rsid w:val="00230014"/>
    <w:rsid w:val="00230BEA"/>
    <w:rsid w:val="00230FE5"/>
    <w:rsid w:val="0023156A"/>
    <w:rsid w:val="00231955"/>
    <w:rsid w:val="00232569"/>
    <w:rsid w:val="00232EDE"/>
    <w:rsid w:val="002353CD"/>
    <w:rsid w:val="00236CCC"/>
    <w:rsid w:val="002372AF"/>
    <w:rsid w:val="00237D5B"/>
    <w:rsid w:val="002413F6"/>
    <w:rsid w:val="002424C5"/>
    <w:rsid w:val="00244A52"/>
    <w:rsid w:val="00244A5E"/>
    <w:rsid w:val="00246CB1"/>
    <w:rsid w:val="00247843"/>
    <w:rsid w:val="00252724"/>
    <w:rsid w:val="00252AB6"/>
    <w:rsid w:val="00252F99"/>
    <w:rsid w:val="0025402E"/>
    <w:rsid w:val="00254149"/>
    <w:rsid w:val="0025620A"/>
    <w:rsid w:val="0025669B"/>
    <w:rsid w:val="00257A6B"/>
    <w:rsid w:val="00260E05"/>
    <w:rsid w:val="00260EBE"/>
    <w:rsid w:val="00261347"/>
    <w:rsid w:val="00263800"/>
    <w:rsid w:val="00265A6C"/>
    <w:rsid w:val="00270A3D"/>
    <w:rsid w:val="00272D44"/>
    <w:rsid w:val="002752D4"/>
    <w:rsid w:val="00283B16"/>
    <w:rsid w:val="00286FCF"/>
    <w:rsid w:val="00287089"/>
    <w:rsid w:val="002918A0"/>
    <w:rsid w:val="002945E0"/>
    <w:rsid w:val="00294C86"/>
    <w:rsid w:val="002959D3"/>
    <w:rsid w:val="002A0DC6"/>
    <w:rsid w:val="002A1C60"/>
    <w:rsid w:val="002A396E"/>
    <w:rsid w:val="002A4A4E"/>
    <w:rsid w:val="002A5CBC"/>
    <w:rsid w:val="002A5D79"/>
    <w:rsid w:val="002A652D"/>
    <w:rsid w:val="002B0292"/>
    <w:rsid w:val="002B0471"/>
    <w:rsid w:val="002B1DE5"/>
    <w:rsid w:val="002B3835"/>
    <w:rsid w:val="002B3D18"/>
    <w:rsid w:val="002B41B7"/>
    <w:rsid w:val="002B4240"/>
    <w:rsid w:val="002B4B8B"/>
    <w:rsid w:val="002B551B"/>
    <w:rsid w:val="002B680E"/>
    <w:rsid w:val="002C0B50"/>
    <w:rsid w:val="002D0A90"/>
    <w:rsid w:val="002D2193"/>
    <w:rsid w:val="002D519D"/>
    <w:rsid w:val="002D5C8E"/>
    <w:rsid w:val="002E0170"/>
    <w:rsid w:val="002E13E6"/>
    <w:rsid w:val="002E2C0B"/>
    <w:rsid w:val="002E45B2"/>
    <w:rsid w:val="002E747D"/>
    <w:rsid w:val="002E789F"/>
    <w:rsid w:val="002F2975"/>
    <w:rsid w:val="002F391A"/>
    <w:rsid w:val="002F5F38"/>
    <w:rsid w:val="00303CED"/>
    <w:rsid w:val="00305760"/>
    <w:rsid w:val="00305915"/>
    <w:rsid w:val="00305C09"/>
    <w:rsid w:val="00306EDE"/>
    <w:rsid w:val="00313F6A"/>
    <w:rsid w:val="003144C8"/>
    <w:rsid w:val="00315574"/>
    <w:rsid w:val="00317A79"/>
    <w:rsid w:val="003207B6"/>
    <w:rsid w:val="00322BF3"/>
    <w:rsid w:val="00323D6C"/>
    <w:rsid w:val="00330764"/>
    <w:rsid w:val="003316CD"/>
    <w:rsid w:val="00332336"/>
    <w:rsid w:val="003346F1"/>
    <w:rsid w:val="00335662"/>
    <w:rsid w:val="0033581D"/>
    <w:rsid w:val="00336083"/>
    <w:rsid w:val="00337A2A"/>
    <w:rsid w:val="00337EE6"/>
    <w:rsid w:val="0034067D"/>
    <w:rsid w:val="003410D9"/>
    <w:rsid w:val="00344922"/>
    <w:rsid w:val="0034706A"/>
    <w:rsid w:val="00350883"/>
    <w:rsid w:val="00350E26"/>
    <w:rsid w:val="003522A7"/>
    <w:rsid w:val="003531FB"/>
    <w:rsid w:val="003537F4"/>
    <w:rsid w:val="003564F6"/>
    <w:rsid w:val="0035728F"/>
    <w:rsid w:val="003601EE"/>
    <w:rsid w:val="00360C8C"/>
    <w:rsid w:val="00361175"/>
    <w:rsid w:val="0036519E"/>
    <w:rsid w:val="00366F21"/>
    <w:rsid w:val="003671E6"/>
    <w:rsid w:val="00367329"/>
    <w:rsid w:val="00367602"/>
    <w:rsid w:val="00367705"/>
    <w:rsid w:val="00370826"/>
    <w:rsid w:val="00371B12"/>
    <w:rsid w:val="00371CBB"/>
    <w:rsid w:val="0037565D"/>
    <w:rsid w:val="003768DA"/>
    <w:rsid w:val="00377E2E"/>
    <w:rsid w:val="00380E56"/>
    <w:rsid w:val="00381AD6"/>
    <w:rsid w:val="00381DC9"/>
    <w:rsid w:val="00382BBA"/>
    <w:rsid w:val="00382D37"/>
    <w:rsid w:val="00382F8D"/>
    <w:rsid w:val="00383999"/>
    <w:rsid w:val="00386746"/>
    <w:rsid w:val="00390B44"/>
    <w:rsid w:val="00390FA5"/>
    <w:rsid w:val="003919AA"/>
    <w:rsid w:val="00392719"/>
    <w:rsid w:val="00393260"/>
    <w:rsid w:val="00393D64"/>
    <w:rsid w:val="00394A61"/>
    <w:rsid w:val="0039524F"/>
    <w:rsid w:val="003957C9"/>
    <w:rsid w:val="003A1F65"/>
    <w:rsid w:val="003A39E8"/>
    <w:rsid w:val="003A5EBF"/>
    <w:rsid w:val="003A633D"/>
    <w:rsid w:val="003A7F31"/>
    <w:rsid w:val="003B55F7"/>
    <w:rsid w:val="003B5808"/>
    <w:rsid w:val="003C0EC7"/>
    <w:rsid w:val="003C2080"/>
    <w:rsid w:val="003C2605"/>
    <w:rsid w:val="003C296C"/>
    <w:rsid w:val="003C2BDB"/>
    <w:rsid w:val="003C30E7"/>
    <w:rsid w:val="003C3D31"/>
    <w:rsid w:val="003C462F"/>
    <w:rsid w:val="003C47EF"/>
    <w:rsid w:val="003C5F7D"/>
    <w:rsid w:val="003C62CF"/>
    <w:rsid w:val="003C6D51"/>
    <w:rsid w:val="003D00EB"/>
    <w:rsid w:val="003D1FDE"/>
    <w:rsid w:val="003D36B8"/>
    <w:rsid w:val="003D3AEF"/>
    <w:rsid w:val="003D77D1"/>
    <w:rsid w:val="003D79DE"/>
    <w:rsid w:val="003E1A4F"/>
    <w:rsid w:val="003E3507"/>
    <w:rsid w:val="003E362B"/>
    <w:rsid w:val="003E4ACE"/>
    <w:rsid w:val="003E50F3"/>
    <w:rsid w:val="003E6325"/>
    <w:rsid w:val="003F0745"/>
    <w:rsid w:val="003F300C"/>
    <w:rsid w:val="00400490"/>
    <w:rsid w:val="00402511"/>
    <w:rsid w:val="00404E12"/>
    <w:rsid w:val="00405598"/>
    <w:rsid w:val="00406F2E"/>
    <w:rsid w:val="00406F4E"/>
    <w:rsid w:val="004079F3"/>
    <w:rsid w:val="00407BD1"/>
    <w:rsid w:val="0041044D"/>
    <w:rsid w:val="004153FA"/>
    <w:rsid w:val="004166F6"/>
    <w:rsid w:val="00416753"/>
    <w:rsid w:val="00420F77"/>
    <w:rsid w:val="004244A8"/>
    <w:rsid w:val="00424C82"/>
    <w:rsid w:val="0042527A"/>
    <w:rsid w:val="004267E1"/>
    <w:rsid w:val="00427180"/>
    <w:rsid w:val="004311DB"/>
    <w:rsid w:val="0043383B"/>
    <w:rsid w:val="0043613E"/>
    <w:rsid w:val="00440DA3"/>
    <w:rsid w:val="0045103D"/>
    <w:rsid w:val="00451466"/>
    <w:rsid w:val="00452ABB"/>
    <w:rsid w:val="004533FA"/>
    <w:rsid w:val="0045413D"/>
    <w:rsid w:val="00454E08"/>
    <w:rsid w:val="00456096"/>
    <w:rsid w:val="00456E57"/>
    <w:rsid w:val="00457941"/>
    <w:rsid w:val="004613A4"/>
    <w:rsid w:val="00461AED"/>
    <w:rsid w:val="00462194"/>
    <w:rsid w:val="00464C7B"/>
    <w:rsid w:val="00467FC3"/>
    <w:rsid w:val="004727C6"/>
    <w:rsid w:val="00473E3D"/>
    <w:rsid w:val="00474491"/>
    <w:rsid w:val="0047568D"/>
    <w:rsid w:val="004759AA"/>
    <w:rsid w:val="00475C4F"/>
    <w:rsid w:val="00481814"/>
    <w:rsid w:val="00483462"/>
    <w:rsid w:val="00484E13"/>
    <w:rsid w:val="0048546E"/>
    <w:rsid w:val="00485845"/>
    <w:rsid w:val="00485899"/>
    <w:rsid w:val="004859CF"/>
    <w:rsid w:val="00491272"/>
    <w:rsid w:val="004916BC"/>
    <w:rsid w:val="004935E2"/>
    <w:rsid w:val="004938F7"/>
    <w:rsid w:val="004955EB"/>
    <w:rsid w:val="004970BF"/>
    <w:rsid w:val="004A2316"/>
    <w:rsid w:val="004A279E"/>
    <w:rsid w:val="004A5AA5"/>
    <w:rsid w:val="004A614E"/>
    <w:rsid w:val="004A731E"/>
    <w:rsid w:val="004B06C8"/>
    <w:rsid w:val="004B0A19"/>
    <w:rsid w:val="004B0EF6"/>
    <w:rsid w:val="004B3840"/>
    <w:rsid w:val="004B3C1E"/>
    <w:rsid w:val="004B5A14"/>
    <w:rsid w:val="004B6A6D"/>
    <w:rsid w:val="004B6BF0"/>
    <w:rsid w:val="004B7452"/>
    <w:rsid w:val="004C2BE7"/>
    <w:rsid w:val="004C3059"/>
    <w:rsid w:val="004C4E74"/>
    <w:rsid w:val="004C733A"/>
    <w:rsid w:val="004D345C"/>
    <w:rsid w:val="004D7D62"/>
    <w:rsid w:val="004E14A1"/>
    <w:rsid w:val="004E28E9"/>
    <w:rsid w:val="004E362B"/>
    <w:rsid w:val="004E3655"/>
    <w:rsid w:val="004E6CF4"/>
    <w:rsid w:val="004E7598"/>
    <w:rsid w:val="004F03ED"/>
    <w:rsid w:val="004F07FB"/>
    <w:rsid w:val="004F2E2E"/>
    <w:rsid w:val="004F5473"/>
    <w:rsid w:val="004F5AA4"/>
    <w:rsid w:val="004F5BC9"/>
    <w:rsid w:val="004F61BF"/>
    <w:rsid w:val="0050004B"/>
    <w:rsid w:val="00503F4E"/>
    <w:rsid w:val="00504DCC"/>
    <w:rsid w:val="00514615"/>
    <w:rsid w:val="0051465D"/>
    <w:rsid w:val="0051660B"/>
    <w:rsid w:val="00517969"/>
    <w:rsid w:val="00520A80"/>
    <w:rsid w:val="00522299"/>
    <w:rsid w:val="00526156"/>
    <w:rsid w:val="00527219"/>
    <w:rsid w:val="005276A7"/>
    <w:rsid w:val="00531A9D"/>
    <w:rsid w:val="00531F95"/>
    <w:rsid w:val="0053255C"/>
    <w:rsid w:val="0053291E"/>
    <w:rsid w:val="0053658C"/>
    <w:rsid w:val="00536859"/>
    <w:rsid w:val="005406A5"/>
    <w:rsid w:val="005419A3"/>
    <w:rsid w:val="00541BC0"/>
    <w:rsid w:val="005422C0"/>
    <w:rsid w:val="00542545"/>
    <w:rsid w:val="005431D4"/>
    <w:rsid w:val="005440DD"/>
    <w:rsid w:val="005461FE"/>
    <w:rsid w:val="0055102D"/>
    <w:rsid w:val="00553CEC"/>
    <w:rsid w:val="005543E0"/>
    <w:rsid w:val="0055563E"/>
    <w:rsid w:val="00557D4E"/>
    <w:rsid w:val="005606BC"/>
    <w:rsid w:val="00560EF2"/>
    <w:rsid w:val="00562548"/>
    <w:rsid w:val="005637D4"/>
    <w:rsid w:val="00564CA2"/>
    <w:rsid w:val="00565685"/>
    <w:rsid w:val="00566714"/>
    <w:rsid w:val="00570455"/>
    <w:rsid w:val="005736FB"/>
    <w:rsid w:val="00574F77"/>
    <w:rsid w:val="00576E57"/>
    <w:rsid w:val="00577559"/>
    <w:rsid w:val="00580218"/>
    <w:rsid w:val="00582B38"/>
    <w:rsid w:val="00585610"/>
    <w:rsid w:val="00591BC0"/>
    <w:rsid w:val="00592425"/>
    <w:rsid w:val="00592B08"/>
    <w:rsid w:val="005930D7"/>
    <w:rsid w:val="005948E3"/>
    <w:rsid w:val="00594F81"/>
    <w:rsid w:val="005A0046"/>
    <w:rsid w:val="005A1CE5"/>
    <w:rsid w:val="005A2E44"/>
    <w:rsid w:val="005A4DA8"/>
    <w:rsid w:val="005A718C"/>
    <w:rsid w:val="005B00A3"/>
    <w:rsid w:val="005B0325"/>
    <w:rsid w:val="005B0800"/>
    <w:rsid w:val="005B3B4D"/>
    <w:rsid w:val="005B6909"/>
    <w:rsid w:val="005B6954"/>
    <w:rsid w:val="005C20E0"/>
    <w:rsid w:val="005C2AC6"/>
    <w:rsid w:val="005C3472"/>
    <w:rsid w:val="005C3494"/>
    <w:rsid w:val="005C5858"/>
    <w:rsid w:val="005C6AF7"/>
    <w:rsid w:val="005C7567"/>
    <w:rsid w:val="005D08BD"/>
    <w:rsid w:val="005D0F3F"/>
    <w:rsid w:val="005D19C6"/>
    <w:rsid w:val="005D6109"/>
    <w:rsid w:val="005D686D"/>
    <w:rsid w:val="005E03FB"/>
    <w:rsid w:val="005E15DB"/>
    <w:rsid w:val="005E336D"/>
    <w:rsid w:val="005E53AE"/>
    <w:rsid w:val="005F173B"/>
    <w:rsid w:val="005F2A96"/>
    <w:rsid w:val="005F3A1B"/>
    <w:rsid w:val="005F6C29"/>
    <w:rsid w:val="00602BE9"/>
    <w:rsid w:val="00603294"/>
    <w:rsid w:val="006046E5"/>
    <w:rsid w:val="0060507B"/>
    <w:rsid w:val="00605339"/>
    <w:rsid w:val="00610DC0"/>
    <w:rsid w:val="0061199D"/>
    <w:rsid w:val="0061341D"/>
    <w:rsid w:val="00614CDF"/>
    <w:rsid w:val="0061665E"/>
    <w:rsid w:val="006168DB"/>
    <w:rsid w:val="006211A0"/>
    <w:rsid w:val="00622FB0"/>
    <w:rsid w:val="0062318D"/>
    <w:rsid w:val="00624635"/>
    <w:rsid w:val="00625270"/>
    <w:rsid w:val="00626116"/>
    <w:rsid w:val="0062771E"/>
    <w:rsid w:val="00630395"/>
    <w:rsid w:val="00630B0B"/>
    <w:rsid w:val="00630E96"/>
    <w:rsid w:val="006326BF"/>
    <w:rsid w:val="00637D27"/>
    <w:rsid w:val="00637FA1"/>
    <w:rsid w:val="006407A1"/>
    <w:rsid w:val="0064089B"/>
    <w:rsid w:val="00640DDB"/>
    <w:rsid w:val="00640F78"/>
    <w:rsid w:val="00644A96"/>
    <w:rsid w:val="00645182"/>
    <w:rsid w:val="00645F83"/>
    <w:rsid w:val="006460FC"/>
    <w:rsid w:val="006500D9"/>
    <w:rsid w:val="00653A60"/>
    <w:rsid w:val="00654CE1"/>
    <w:rsid w:val="00660335"/>
    <w:rsid w:val="00660441"/>
    <w:rsid w:val="00663A9F"/>
    <w:rsid w:val="00664ADE"/>
    <w:rsid w:val="00665EAB"/>
    <w:rsid w:val="00666227"/>
    <w:rsid w:val="00671E60"/>
    <w:rsid w:val="00672E6F"/>
    <w:rsid w:val="00673CE1"/>
    <w:rsid w:val="00674DE1"/>
    <w:rsid w:val="00675751"/>
    <w:rsid w:val="006776BE"/>
    <w:rsid w:val="0068102D"/>
    <w:rsid w:val="006810C8"/>
    <w:rsid w:val="00681A66"/>
    <w:rsid w:val="006854FE"/>
    <w:rsid w:val="00685D38"/>
    <w:rsid w:val="00686FB0"/>
    <w:rsid w:val="006904E4"/>
    <w:rsid w:val="00690DC7"/>
    <w:rsid w:val="0069391E"/>
    <w:rsid w:val="0069722A"/>
    <w:rsid w:val="006A0CF2"/>
    <w:rsid w:val="006A4381"/>
    <w:rsid w:val="006A5881"/>
    <w:rsid w:val="006A6219"/>
    <w:rsid w:val="006A6976"/>
    <w:rsid w:val="006A7252"/>
    <w:rsid w:val="006B0147"/>
    <w:rsid w:val="006B0C87"/>
    <w:rsid w:val="006B1157"/>
    <w:rsid w:val="006B3483"/>
    <w:rsid w:val="006B46F9"/>
    <w:rsid w:val="006B4F74"/>
    <w:rsid w:val="006B5D7B"/>
    <w:rsid w:val="006C1097"/>
    <w:rsid w:val="006C2536"/>
    <w:rsid w:val="006C462F"/>
    <w:rsid w:val="006C48BF"/>
    <w:rsid w:val="006C72AE"/>
    <w:rsid w:val="006C7316"/>
    <w:rsid w:val="006D0BDC"/>
    <w:rsid w:val="006D0CAA"/>
    <w:rsid w:val="006D45A3"/>
    <w:rsid w:val="006D5A5D"/>
    <w:rsid w:val="006D655E"/>
    <w:rsid w:val="006E015D"/>
    <w:rsid w:val="006E01BC"/>
    <w:rsid w:val="006E1569"/>
    <w:rsid w:val="006E3FF8"/>
    <w:rsid w:val="006E56E2"/>
    <w:rsid w:val="006E6597"/>
    <w:rsid w:val="006E6F05"/>
    <w:rsid w:val="006F00AE"/>
    <w:rsid w:val="006F5DE4"/>
    <w:rsid w:val="00700088"/>
    <w:rsid w:val="007009EC"/>
    <w:rsid w:val="00701D8C"/>
    <w:rsid w:val="00701DB7"/>
    <w:rsid w:val="00704338"/>
    <w:rsid w:val="00705111"/>
    <w:rsid w:val="00706E9F"/>
    <w:rsid w:val="00710701"/>
    <w:rsid w:val="007146FD"/>
    <w:rsid w:val="00715FE6"/>
    <w:rsid w:val="00717741"/>
    <w:rsid w:val="007209AD"/>
    <w:rsid w:val="00727706"/>
    <w:rsid w:val="00727BFD"/>
    <w:rsid w:val="007333DD"/>
    <w:rsid w:val="00741477"/>
    <w:rsid w:val="00742CC3"/>
    <w:rsid w:val="00743E26"/>
    <w:rsid w:val="00747FC7"/>
    <w:rsid w:val="0075005B"/>
    <w:rsid w:val="00751DD6"/>
    <w:rsid w:val="00752D54"/>
    <w:rsid w:val="00752FD5"/>
    <w:rsid w:val="007530AB"/>
    <w:rsid w:val="00754A03"/>
    <w:rsid w:val="00754B9F"/>
    <w:rsid w:val="0075716D"/>
    <w:rsid w:val="00762A44"/>
    <w:rsid w:val="00763A04"/>
    <w:rsid w:val="00763D21"/>
    <w:rsid w:val="00765EB1"/>
    <w:rsid w:val="00766D0A"/>
    <w:rsid w:val="0076725C"/>
    <w:rsid w:val="00767C60"/>
    <w:rsid w:val="007709CD"/>
    <w:rsid w:val="00770FC3"/>
    <w:rsid w:val="007714CE"/>
    <w:rsid w:val="00771A40"/>
    <w:rsid w:val="00772616"/>
    <w:rsid w:val="00772B25"/>
    <w:rsid w:val="00772DAF"/>
    <w:rsid w:val="007731B9"/>
    <w:rsid w:val="00775B59"/>
    <w:rsid w:val="00775ED3"/>
    <w:rsid w:val="007773A9"/>
    <w:rsid w:val="00780251"/>
    <w:rsid w:val="00780E91"/>
    <w:rsid w:val="00781C16"/>
    <w:rsid w:val="00782291"/>
    <w:rsid w:val="00783461"/>
    <w:rsid w:val="00783DFE"/>
    <w:rsid w:val="0078657A"/>
    <w:rsid w:val="00787411"/>
    <w:rsid w:val="007905A1"/>
    <w:rsid w:val="007913D8"/>
    <w:rsid w:val="00791550"/>
    <w:rsid w:val="00791742"/>
    <w:rsid w:val="00791856"/>
    <w:rsid w:val="00791A24"/>
    <w:rsid w:val="00792429"/>
    <w:rsid w:val="00792823"/>
    <w:rsid w:val="00795B44"/>
    <w:rsid w:val="007A0613"/>
    <w:rsid w:val="007A0CC8"/>
    <w:rsid w:val="007A1B70"/>
    <w:rsid w:val="007A24B8"/>
    <w:rsid w:val="007A4453"/>
    <w:rsid w:val="007A5626"/>
    <w:rsid w:val="007A6C5D"/>
    <w:rsid w:val="007A7009"/>
    <w:rsid w:val="007B2331"/>
    <w:rsid w:val="007B34A2"/>
    <w:rsid w:val="007B3F78"/>
    <w:rsid w:val="007B4BB5"/>
    <w:rsid w:val="007B6D09"/>
    <w:rsid w:val="007C1BC3"/>
    <w:rsid w:val="007C27F3"/>
    <w:rsid w:val="007C2BC1"/>
    <w:rsid w:val="007C3157"/>
    <w:rsid w:val="007C6ECD"/>
    <w:rsid w:val="007D1114"/>
    <w:rsid w:val="007D1AC9"/>
    <w:rsid w:val="007D366B"/>
    <w:rsid w:val="007D713A"/>
    <w:rsid w:val="007D7A9A"/>
    <w:rsid w:val="007E00B0"/>
    <w:rsid w:val="007E0484"/>
    <w:rsid w:val="007E0808"/>
    <w:rsid w:val="007E1036"/>
    <w:rsid w:val="007E2258"/>
    <w:rsid w:val="007E4D38"/>
    <w:rsid w:val="007E4DF5"/>
    <w:rsid w:val="007E56E9"/>
    <w:rsid w:val="007E7411"/>
    <w:rsid w:val="007F1887"/>
    <w:rsid w:val="007F4A4A"/>
    <w:rsid w:val="007F79DC"/>
    <w:rsid w:val="00804539"/>
    <w:rsid w:val="0080465B"/>
    <w:rsid w:val="00804AC5"/>
    <w:rsid w:val="008064FE"/>
    <w:rsid w:val="00813B40"/>
    <w:rsid w:val="00813C8B"/>
    <w:rsid w:val="008169D9"/>
    <w:rsid w:val="00820391"/>
    <w:rsid w:val="00822480"/>
    <w:rsid w:val="00822CC6"/>
    <w:rsid w:val="008249F2"/>
    <w:rsid w:val="00824C42"/>
    <w:rsid w:val="008263EB"/>
    <w:rsid w:val="008268A1"/>
    <w:rsid w:val="00831813"/>
    <w:rsid w:val="00832775"/>
    <w:rsid w:val="008331D1"/>
    <w:rsid w:val="00835D84"/>
    <w:rsid w:val="00836C8E"/>
    <w:rsid w:val="0084050A"/>
    <w:rsid w:val="00844EEC"/>
    <w:rsid w:val="008459AA"/>
    <w:rsid w:val="00846CA0"/>
    <w:rsid w:val="00847BEB"/>
    <w:rsid w:val="0085136E"/>
    <w:rsid w:val="00852E94"/>
    <w:rsid w:val="0085496F"/>
    <w:rsid w:val="00854CDA"/>
    <w:rsid w:val="0085663A"/>
    <w:rsid w:val="008571D0"/>
    <w:rsid w:val="00860000"/>
    <w:rsid w:val="00860499"/>
    <w:rsid w:val="00861552"/>
    <w:rsid w:val="00862DE6"/>
    <w:rsid w:val="00864DB8"/>
    <w:rsid w:val="00865258"/>
    <w:rsid w:val="00865CC9"/>
    <w:rsid w:val="0086684A"/>
    <w:rsid w:val="00871551"/>
    <w:rsid w:val="00872FA3"/>
    <w:rsid w:val="00874A22"/>
    <w:rsid w:val="00877117"/>
    <w:rsid w:val="00880FEC"/>
    <w:rsid w:val="0088132D"/>
    <w:rsid w:val="00881689"/>
    <w:rsid w:val="008818F4"/>
    <w:rsid w:val="00883373"/>
    <w:rsid w:val="00883AAF"/>
    <w:rsid w:val="00887034"/>
    <w:rsid w:val="008900BA"/>
    <w:rsid w:val="00892848"/>
    <w:rsid w:val="00892B4F"/>
    <w:rsid w:val="0089549A"/>
    <w:rsid w:val="00895552"/>
    <w:rsid w:val="00897D99"/>
    <w:rsid w:val="008A1CC3"/>
    <w:rsid w:val="008A347F"/>
    <w:rsid w:val="008A359B"/>
    <w:rsid w:val="008A41D0"/>
    <w:rsid w:val="008A4A93"/>
    <w:rsid w:val="008A6400"/>
    <w:rsid w:val="008A6B62"/>
    <w:rsid w:val="008A787D"/>
    <w:rsid w:val="008A79B1"/>
    <w:rsid w:val="008B0AB3"/>
    <w:rsid w:val="008B0D7C"/>
    <w:rsid w:val="008B245E"/>
    <w:rsid w:val="008B2CD1"/>
    <w:rsid w:val="008B37AB"/>
    <w:rsid w:val="008B5DF2"/>
    <w:rsid w:val="008C0D9B"/>
    <w:rsid w:val="008C66B1"/>
    <w:rsid w:val="008C6914"/>
    <w:rsid w:val="008C6946"/>
    <w:rsid w:val="008D3F4E"/>
    <w:rsid w:val="008D5575"/>
    <w:rsid w:val="008D61AE"/>
    <w:rsid w:val="008D7154"/>
    <w:rsid w:val="008D7CFF"/>
    <w:rsid w:val="008E05D8"/>
    <w:rsid w:val="008E2625"/>
    <w:rsid w:val="008E3AEC"/>
    <w:rsid w:val="008E48B0"/>
    <w:rsid w:val="008E75D0"/>
    <w:rsid w:val="008E7BDD"/>
    <w:rsid w:val="008F0AE2"/>
    <w:rsid w:val="008F4E33"/>
    <w:rsid w:val="008F6F47"/>
    <w:rsid w:val="008F7778"/>
    <w:rsid w:val="009047A6"/>
    <w:rsid w:val="00904B48"/>
    <w:rsid w:val="009066DB"/>
    <w:rsid w:val="00910B19"/>
    <w:rsid w:val="00911938"/>
    <w:rsid w:val="00912A1F"/>
    <w:rsid w:val="00913A35"/>
    <w:rsid w:val="00914978"/>
    <w:rsid w:val="00915011"/>
    <w:rsid w:val="009150FD"/>
    <w:rsid w:val="00915B22"/>
    <w:rsid w:val="00917165"/>
    <w:rsid w:val="00917628"/>
    <w:rsid w:val="009208F8"/>
    <w:rsid w:val="00920BD9"/>
    <w:rsid w:val="00920CE5"/>
    <w:rsid w:val="009216BF"/>
    <w:rsid w:val="00923836"/>
    <w:rsid w:val="009258BF"/>
    <w:rsid w:val="00930B07"/>
    <w:rsid w:val="00933474"/>
    <w:rsid w:val="00934910"/>
    <w:rsid w:val="00936A5A"/>
    <w:rsid w:val="00937C8A"/>
    <w:rsid w:val="00937DB0"/>
    <w:rsid w:val="00942191"/>
    <w:rsid w:val="0094238C"/>
    <w:rsid w:val="009436AE"/>
    <w:rsid w:val="009450FF"/>
    <w:rsid w:val="009451BF"/>
    <w:rsid w:val="0094672E"/>
    <w:rsid w:val="00946934"/>
    <w:rsid w:val="00946E97"/>
    <w:rsid w:val="0094787A"/>
    <w:rsid w:val="0095068E"/>
    <w:rsid w:val="009517C3"/>
    <w:rsid w:val="009547B3"/>
    <w:rsid w:val="00957E91"/>
    <w:rsid w:val="00960F70"/>
    <w:rsid w:val="00961640"/>
    <w:rsid w:val="00961E64"/>
    <w:rsid w:val="009654F5"/>
    <w:rsid w:val="00965AC5"/>
    <w:rsid w:val="00965EB0"/>
    <w:rsid w:val="0096632C"/>
    <w:rsid w:val="00970FC3"/>
    <w:rsid w:val="00972C17"/>
    <w:rsid w:val="00972C49"/>
    <w:rsid w:val="00974BDA"/>
    <w:rsid w:val="00976F6E"/>
    <w:rsid w:val="00981B8A"/>
    <w:rsid w:val="009824E4"/>
    <w:rsid w:val="009906C5"/>
    <w:rsid w:val="00990C21"/>
    <w:rsid w:val="009923F4"/>
    <w:rsid w:val="00995A6A"/>
    <w:rsid w:val="009A2099"/>
    <w:rsid w:val="009A2989"/>
    <w:rsid w:val="009A6546"/>
    <w:rsid w:val="009A7D98"/>
    <w:rsid w:val="009B38A4"/>
    <w:rsid w:val="009B4240"/>
    <w:rsid w:val="009B454E"/>
    <w:rsid w:val="009B4D91"/>
    <w:rsid w:val="009B5B4A"/>
    <w:rsid w:val="009B7AB2"/>
    <w:rsid w:val="009C1183"/>
    <w:rsid w:val="009C5122"/>
    <w:rsid w:val="009C5F4B"/>
    <w:rsid w:val="009C64CA"/>
    <w:rsid w:val="009C78E8"/>
    <w:rsid w:val="009D0FF3"/>
    <w:rsid w:val="009D1C46"/>
    <w:rsid w:val="009D2268"/>
    <w:rsid w:val="009D258F"/>
    <w:rsid w:val="009D3C3D"/>
    <w:rsid w:val="009D4E91"/>
    <w:rsid w:val="009D519D"/>
    <w:rsid w:val="009D61EC"/>
    <w:rsid w:val="009D70FE"/>
    <w:rsid w:val="009D7A39"/>
    <w:rsid w:val="009D7A71"/>
    <w:rsid w:val="009E200E"/>
    <w:rsid w:val="009E2296"/>
    <w:rsid w:val="009E6683"/>
    <w:rsid w:val="009E7711"/>
    <w:rsid w:val="009F2C8A"/>
    <w:rsid w:val="009F5A2E"/>
    <w:rsid w:val="00A01521"/>
    <w:rsid w:val="00A03C66"/>
    <w:rsid w:val="00A0420B"/>
    <w:rsid w:val="00A06C8E"/>
    <w:rsid w:val="00A147E7"/>
    <w:rsid w:val="00A14C16"/>
    <w:rsid w:val="00A1562B"/>
    <w:rsid w:val="00A16ABE"/>
    <w:rsid w:val="00A1741F"/>
    <w:rsid w:val="00A17F65"/>
    <w:rsid w:val="00A2035F"/>
    <w:rsid w:val="00A23D51"/>
    <w:rsid w:val="00A2601D"/>
    <w:rsid w:val="00A318B3"/>
    <w:rsid w:val="00A32539"/>
    <w:rsid w:val="00A35E4D"/>
    <w:rsid w:val="00A36249"/>
    <w:rsid w:val="00A43ABC"/>
    <w:rsid w:val="00A45049"/>
    <w:rsid w:val="00A5082E"/>
    <w:rsid w:val="00A50FC9"/>
    <w:rsid w:val="00A51A7B"/>
    <w:rsid w:val="00A520B6"/>
    <w:rsid w:val="00A527C6"/>
    <w:rsid w:val="00A529B0"/>
    <w:rsid w:val="00A535FA"/>
    <w:rsid w:val="00A54B47"/>
    <w:rsid w:val="00A6170C"/>
    <w:rsid w:val="00A65177"/>
    <w:rsid w:val="00A65C3F"/>
    <w:rsid w:val="00A666E6"/>
    <w:rsid w:val="00A67FED"/>
    <w:rsid w:val="00A75C8D"/>
    <w:rsid w:val="00A81C74"/>
    <w:rsid w:val="00A8698B"/>
    <w:rsid w:val="00A86F11"/>
    <w:rsid w:val="00A87D4C"/>
    <w:rsid w:val="00A9032B"/>
    <w:rsid w:val="00A9118A"/>
    <w:rsid w:val="00A928DA"/>
    <w:rsid w:val="00A93FB6"/>
    <w:rsid w:val="00A94AB1"/>
    <w:rsid w:val="00A94FD7"/>
    <w:rsid w:val="00AA21FA"/>
    <w:rsid w:val="00AA7D33"/>
    <w:rsid w:val="00AB0DCF"/>
    <w:rsid w:val="00AB1E17"/>
    <w:rsid w:val="00AB4118"/>
    <w:rsid w:val="00AB76CF"/>
    <w:rsid w:val="00AC07A1"/>
    <w:rsid w:val="00AC2646"/>
    <w:rsid w:val="00AC4E2A"/>
    <w:rsid w:val="00AC5DB9"/>
    <w:rsid w:val="00AC6C7F"/>
    <w:rsid w:val="00AD0196"/>
    <w:rsid w:val="00AD3095"/>
    <w:rsid w:val="00AD4AFB"/>
    <w:rsid w:val="00AD4C47"/>
    <w:rsid w:val="00AD4DD2"/>
    <w:rsid w:val="00AD4E40"/>
    <w:rsid w:val="00AD55AB"/>
    <w:rsid w:val="00AD5D7E"/>
    <w:rsid w:val="00AE035D"/>
    <w:rsid w:val="00AE05D3"/>
    <w:rsid w:val="00AE07E4"/>
    <w:rsid w:val="00AE2D5E"/>
    <w:rsid w:val="00AE3E48"/>
    <w:rsid w:val="00AE4D76"/>
    <w:rsid w:val="00AE5D60"/>
    <w:rsid w:val="00AE65F6"/>
    <w:rsid w:val="00AE6D09"/>
    <w:rsid w:val="00AE70B2"/>
    <w:rsid w:val="00AF3421"/>
    <w:rsid w:val="00AF4DEA"/>
    <w:rsid w:val="00AF606E"/>
    <w:rsid w:val="00B007E1"/>
    <w:rsid w:val="00B02993"/>
    <w:rsid w:val="00B04A9F"/>
    <w:rsid w:val="00B05BEA"/>
    <w:rsid w:val="00B07BF1"/>
    <w:rsid w:val="00B10E1E"/>
    <w:rsid w:val="00B13D22"/>
    <w:rsid w:val="00B15095"/>
    <w:rsid w:val="00B15F38"/>
    <w:rsid w:val="00B16BE3"/>
    <w:rsid w:val="00B22D52"/>
    <w:rsid w:val="00B2399B"/>
    <w:rsid w:val="00B24EF5"/>
    <w:rsid w:val="00B24F79"/>
    <w:rsid w:val="00B25C83"/>
    <w:rsid w:val="00B26325"/>
    <w:rsid w:val="00B3233E"/>
    <w:rsid w:val="00B33CE2"/>
    <w:rsid w:val="00B34EFF"/>
    <w:rsid w:val="00B357EB"/>
    <w:rsid w:val="00B35F69"/>
    <w:rsid w:val="00B371DC"/>
    <w:rsid w:val="00B41716"/>
    <w:rsid w:val="00B43069"/>
    <w:rsid w:val="00B43B96"/>
    <w:rsid w:val="00B44178"/>
    <w:rsid w:val="00B46800"/>
    <w:rsid w:val="00B46DF7"/>
    <w:rsid w:val="00B50F82"/>
    <w:rsid w:val="00B5106A"/>
    <w:rsid w:val="00B55B52"/>
    <w:rsid w:val="00B57E14"/>
    <w:rsid w:val="00B627FC"/>
    <w:rsid w:val="00B631C4"/>
    <w:rsid w:val="00B63827"/>
    <w:rsid w:val="00B638DE"/>
    <w:rsid w:val="00B64751"/>
    <w:rsid w:val="00B67B74"/>
    <w:rsid w:val="00B71CB6"/>
    <w:rsid w:val="00B7262E"/>
    <w:rsid w:val="00B72E00"/>
    <w:rsid w:val="00B74C12"/>
    <w:rsid w:val="00B757AD"/>
    <w:rsid w:val="00B75D88"/>
    <w:rsid w:val="00B76164"/>
    <w:rsid w:val="00B80914"/>
    <w:rsid w:val="00B8138F"/>
    <w:rsid w:val="00B814D3"/>
    <w:rsid w:val="00B81E5F"/>
    <w:rsid w:val="00B82E1E"/>
    <w:rsid w:val="00B860E4"/>
    <w:rsid w:val="00B86A1F"/>
    <w:rsid w:val="00B87425"/>
    <w:rsid w:val="00B87438"/>
    <w:rsid w:val="00B91299"/>
    <w:rsid w:val="00B91EE6"/>
    <w:rsid w:val="00B92705"/>
    <w:rsid w:val="00B92B15"/>
    <w:rsid w:val="00B94D76"/>
    <w:rsid w:val="00B96051"/>
    <w:rsid w:val="00B96564"/>
    <w:rsid w:val="00BA0C99"/>
    <w:rsid w:val="00BA1ACB"/>
    <w:rsid w:val="00BA1E40"/>
    <w:rsid w:val="00BA4087"/>
    <w:rsid w:val="00BA4AFB"/>
    <w:rsid w:val="00BA4DA5"/>
    <w:rsid w:val="00BA660F"/>
    <w:rsid w:val="00BB0216"/>
    <w:rsid w:val="00BB030B"/>
    <w:rsid w:val="00BB3CB7"/>
    <w:rsid w:val="00BB553B"/>
    <w:rsid w:val="00BB7B00"/>
    <w:rsid w:val="00BC04E6"/>
    <w:rsid w:val="00BC3451"/>
    <w:rsid w:val="00BC3EBE"/>
    <w:rsid w:val="00BC699F"/>
    <w:rsid w:val="00BD1265"/>
    <w:rsid w:val="00BD2870"/>
    <w:rsid w:val="00BD45B6"/>
    <w:rsid w:val="00BD530A"/>
    <w:rsid w:val="00BD6D42"/>
    <w:rsid w:val="00BD735C"/>
    <w:rsid w:val="00BD7C0D"/>
    <w:rsid w:val="00BE09A8"/>
    <w:rsid w:val="00BE0A9C"/>
    <w:rsid w:val="00BE102E"/>
    <w:rsid w:val="00BE20E4"/>
    <w:rsid w:val="00BE2518"/>
    <w:rsid w:val="00BE2C2D"/>
    <w:rsid w:val="00BE4DFF"/>
    <w:rsid w:val="00BE6D83"/>
    <w:rsid w:val="00BE741A"/>
    <w:rsid w:val="00BE7CB2"/>
    <w:rsid w:val="00BE7E35"/>
    <w:rsid w:val="00BF00D2"/>
    <w:rsid w:val="00BF030E"/>
    <w:rsid w:val="00BF08EC"/>
    <w:rsid w:val="00BF52D8"/>
    <w:rsid w:val="00BF5C33"/>
    <w:rsid w:val="00BF6D3E"/>
    <w:rsid w:val="00BF7227"/>
    <w:rsid w:val="00C038DF"/>
    <w:rsid w:val="00C05EF1"/>
    <w:rsid w:val="00C066F4"/>
    <w:rsid w:val="00C06C6E"/>
    <w:rsid w:val="00C07CD3"/>
    <w:rsid w:val="00C11AEC"/>
    <w:rsid w:val="00C13DEA"/>
    <w:rsid w:val="00C14006"/>
    <w:rsid w:val="00C15C17"/>
    <w:rsid w:val="00C17CF1"/>
    <w:rsid w:val="00C223DD"/>
    <w:rsid w:val="00C230EF"/>
    <w:rsid w:val="00C2326A"/>
    <w:rsid w:val="00C23C3F"/>
    <w:rsid w:val="00C26E4F"/>
    <w:rsid w:val="00C3045E"/>
    <w:rsid w:val="00C318B9"/>
    <w:rsid w:val="00C319F5"/>
    <w:rsid w:val="00C331CD"/>
    <w:rsid w:val="00C334FB"/>
    <w:rsid w:val="00C3370A"/>
    <w:rsid w:val="00C34D84"/>
    <w:rsid w:val="00C35625"/>
    <w:rsid w:val="00C36D03"/>
    <w:rsid w:val="00C400E1"/>
    <w:rsid w:val="00C401EF"/>
    <w:rsid w:val="00C45769"/>
    <w:rsid w:val="00C52828"/>
    <w:rsid w:val="00C5372C"/>
    <w:rsid w:val="00C53A32"/>
    <w:rsid w:val="00C53E3C"/>
    <w:rsid w:val="00C54EED"/>
    <w:rsid w:val="00C55A8E"/>
    <w:rsid w:val="00C565EE"/>
    <w:rsid w:val="00C56CFC"/>
    <w:rsid w:val="00C60B0E"/>
    <w:rsid w:val="00C61526"/>
    <w:rsid w:val="00C62778"/>
    <w:rsid w:val="00C63B6E"/>
    <w:rsid w:val="00C65861"/>
    <w:rsid w:val="00C70D1C"/>
    <w:rsid w:val="00C72461"/>
    <w:rsid w:val="00C75A9B"/>
    <w:rsid w:val="00C7634A"/>
    <w:rsid w:val="00C779F2"/>
    <w:rsid w:val="00C818BA"/>
    <w:rsid w:val="00C81B9F"/>
    <w:rsid w:val="00C838E2"/>
    <w:rsid w:val="00C83909"/>
    <w:rsid w:val="00C84342"/>
    <w:rsid w:val="00C84B07"/>
    <w:rsid w:val="00C85EE9"/>
    <w:rsid w:val="00C862F2"/>
    <w:rsid w:val="00C86970"/>
    <w:rsid w:val="00C902EB"/>
    <w:rsid w:val="00C90C52"/>
    <w:rsid w:val="00C9167C"/>
    <w:rsid w:val="00CA180C"/>
    <w:rsid w:val="00CA3151"/>
    <w:rsid w:val="00CA429E"/>
    <w:rsid w:val="00CA7C6C"/>
    <w:rsid w:val="00CB097D"/>
    <w:rsid w:val="00CB4B50"/>
    <w:rsid w:val="00CB525C"/>
    <w:rsid w:val="00CB7FC3"/>
    <w:rsid w:val="00CC0C5C"/>
    <w:rsid w:val="00CC0C9D"/>
    <w:rsid w:val="00CC11AD"/>
    <w:rsid w:val="00CC3B97"/>
    <w:rsid w:val="00CC4CF4"/>
    <w:rsid w:val="00CC7521"/>
    <w:rsid w:val="00CC7752"/>
    <w:rsid w:val="00CC7AD5"/>
    <w:rsid w:val="00CC7F6F"/>
    <w:rsid w:val="00CD07E6"/>
    <w:rsid w:val="00CD1045"/>
    <w:rsid w:val="00CD107E"/>
    <w:rsid w:val="00CD20D5"/>
    <w:rsid w:val="00CD24B8"/>
    <w:rsid w:val="00CD5B89"/>
    <w:rsid w:val="00CE0AF3"/>
    <w:rsid w:val="00CE0C5A"/>
    <w:rsid w:val="00CE2440"/>
    <w:rsid w:val="00CE3641"/>
    <w:rsid w:val="00CE3B0F"/>
    <w:rsid w:val="00CE5386"/>
    <w:rsid w:val="00CE6815"/>
    <w:rsid w:val="00CF1263"/>
    <w:rsid w:val="00CF216F"/>
    <w:rsid w:val="00CF261A"/>
    <w:rsid w:val="00CF2727"/>
    <w:rsid w:val="00CF37A3"/>
    <w:rsid w:val="00CF4C30"/>
    <w:rsid w:val="00CF60DB"/>
    <w:rsid w:val="00CF6765"/>
    <w:rsid w:val="00CF6F0B"/>
    <w:rsid w:val="00CF731F"/>
    <w:rsid w:val="00D00988"/>
    <w:rsid w:val="00D0148B"/>
    <w:rsid w:val="00D06951"/>
    <w:rsid w:val="00D0737F"/>
    <w:rsid w:val="00D101FC"/>
    <w:rsid w:val="00D11CE2"/>
    <w:rsid w:val="00D12607"/>
    <w:rsid w:val="00D22405"/>
    <w:rsid w:val="00D2692F"/>
    <w:rsid w:val="00D279DD"/>
    <w:rsid w:val="00D33287"/>
    <w:rsid w:val="00D34B47"/>
    <w:rsid w:val="00D34D5A"/>
    <w:rsid w:val="00D36F13"/>
    <w:rsid w:val="00D37580"/>
    <w:rsid w:val="00D40D14"/>
    <w:rsid w:val="00D41561"/>
    <w:rsid w:val="00D419E7"/>
    <w:rsid w:val="00D41A03"/>
    <w:rsid w:val="00D41A5D"/>
    <w:rsid w:val="00D420F1"/>
    <w:rsid w:val="00D433B9"/>
    <w:rsid w:val="00D445D0"/>
    <w:rsid w:val="00D44D86"/>
    <w:rsid w:val="00D524AC"/>
    <w:rsid w:val="00D540A8"/>
    <w:rsid w:val="00D55B27"/>
    <w:rsid w:val="00D568C1"/>
    <w:rsid w:val="00D569BD"/>
    <w:rsid w:val="00D57262"/>
    <w:rsid w:val="00D57D47"/>
    <w:rsid w:val="00D60EED"/>
    <w:rsid w:val="00D627F7"/>
    <w:rsid w:val="00D64AE0"/>
    <w:rsid w:val="00D72603"/>
    <w:rsid w:val="00D73A3C"/>
    <w:rsid w:val="00D750ED"/>
    <w:rsid w:val="00D76504"/>
    <w:rsid w:val="00D76B30"/>
    <w:rsid w:val="00D80F94"/>
    <w:rsid w:val="00D81F1E"/>
    <w:rsid w:val="00D83327"/>
    <w:rsid w:val="00D83D05"/>
    <w:rsid w:val="00D84108"/>
    <w:rsid w:val="00D8523F"/>
    <w:rsid w:val="00D872B6"/>
    <w:rsid w:val="00D874E5"/>
    <w:rsid w:val="00D87E82"/>
    <w:rsid w:val="00D905F0"/>
    <w:rsid w:val="00D927D1"/>
    <w:rsid w:val="00D93780"/>
    <w:rsid w:val="00D957C3"/>
    <w:rsid w:val="00D95B13"/>
    <w:rsid w:val="00DA5DFC"/>
    <w:rsid w:val="00DA6B16"/>
    <w:rsid w:val="00DA7BCE"/>
    <w:rsid w:val="00DB1A3A"/>
    <w:rsid w:val="00DB2D5C"/>
    <w:rsid w:val="00DC11B9"/>
    <w:rsid w:val="00DC2E41"/>
    <w:rsid w:val="00DC59E4"/>
    <w:rsid w:val="00DC5EF0"/>
    <w:rsid w:val="00DC6AF7"/>
    <w:rsid w:val="00DC6BBC"/>
    <w:rsid w:val="00DC6BBD"/>
    <w:rsid w:val="00DC6C76"/>
    <w:rsid w:val="00DD0FC1"/>
    <w:rsid w:val="00DD466A"/>
    <w:rsid w:val="00DD6481"/>
    <w:rsid w:val="00DE0167"/>
    <w:rsid w:val="00DE1ED3"/>
    <w:rsid w:val="00DE348D"/>
    <w:rsid w:val="00DE34A2"/>
    <w:rsid w:val="00DE3D25"/>
    <w:rsid w:val="00DE4423"/>
    <w:rsid w:val="00DE509C"/>
    <w:rsid w:val="00DE7CA3"/>
    <w:rsid w:val="00DF0993"/>
    <w:rsid w:val="00DF6A38"/>
    <w:rsid w:val="00DF6D82"/>
    <w:rsid w:val="00E0296D"/>
    <w:rsid w:val="00E03323"/>
    <w:rsid w:val="00E049A9"/>
    <w:rsid w:val="00E05779"/>
    <w:rsid w:val="00E07285"/>
    <w:rsid w:val="00E11196"/>
    <w:rsid w:val="00E14109"/>
    <w:rsid w:val="00E14F70"/>
    <w:rsid w:val="00E16B09"/>
    <w:rsid w:val="00E17131"/>
    <w:rsid w:val="00E1784B"/>
    <w:rsid w:val="00E17C3D"/>
    <w:rsid w:val="00E22EA5"/>
    <w:rsid w:val="00E23CDB"/>
    <w:rsid w:val="00E24483"/>
    <w:rsid w:val="00E30405"/>
    <w:rsid w:val="00E32808"/>
    <w:rsid w:val="00E32875"/>
    <w:rsid w:val="00E33905"/>
    <w:rsid w:val="00E34294"/>
    <w:rsid w:val="00E34883"/>
    <w:rsid w:val="00E375CC"/>
    <w:rsid w:val="00E4096B"/>
    <w:rsid w:val="00E426DA"/>
    <w:rsid w:val="00E42866"/>
    <w:rsid w:val="00E44F3F"/>
    <w:rsid w:val="00E4677F"/>
    <w:rsid w:val="00E50D9B"/>
    <w:rsid w:val="00E51293"/>
    <w:rsid w:val="00E52E44"/>
    <w:rsid w:val="00E562E9"/>
    <w:rsid w:val="00E57275"/>
    <w:rsid w:val="00E57D0B"/>
    <w:rsid w:val="00E61F7D"/>
    <w:rsid w:val="00E6224D"/>
    <w:rsid w:val="00E644D7"/>
    <w:rsid w:val="00E70EAD"/>
    <w:rsid w:val="00E7255C"/>
    <w:rsid w:val="00E73F9A"/>
    <w:rsid w:val="00E74988"/>
    <w:rsid w:val="00E749C6"/>
    <w:rsid w:val="00E74C40"/>
    <w:rsid w:val="00E75FA7"/>
    <w:rsid w:val="00E77208"/>
    <w:rsid w:val="00E80061"/>
    <w:rsid w:val="00E805FA"/>
    <w:rsid w:val="00E81B9F"/>
    <w:rsid w:val="00E904F0"/>
    <w:rsid w:val="00E90805"/>
    <w:rsid w:val="00E90AA3"/>
    <w:rsid w:val="00E92632"/>
    <w:rsid w:val="00E926E4"/>
    <w:rsid w:val="00E94B8B"/>
    <w:rsid w:val="00E95C28"/>
    <w:rsid w:val="00E96C8E"/>
    <w:rsid w:val="00E974F2"/>
    <w:rsid w:val="00E97669"/>
    <w:rsid w:val="00EA4799"/>
    <w:rsid w:val="00EB129E"/>
    <w:rsid w:val="00EB2302"/>
    <w:rsid w:val="00EB44D7"/>
    <w:rsid w:val="00EB5E42"/>
    <w:rsid w:val="00EB7383"/>
    <w:rsid w:val="00EB73D4"/>
    <w:rsid w:val="00EC397B"/>
    <w:rsid w:val="00EC4EAB"/>
    <w:rsid w:val="00ED3FF7"/>
    <w:rsid w:val="00ED4558"/>
    <w:rsid w:val="00ED5F50"/>
    <w:rsid w:val="00EE2313"/>
    <w:rsid w:val="00EE4A18"/>
    <w:rsid w:val="00EE4BA2"/>
    <w:rsid w:val="00EE55B9"/>
    <w:rsid w:val="00EE7F79"/>
    <w:rsid w:val="00EF0246"/>
    <w:rsid w:val="00EF1151"/>
    <w:rsid w:val="00EF154C"/>
    <w:rsid w:val="00EF313A"/>
    <w:rsid w:val="00EF4219"/>
    <w:rsid w:val="00EF6C78"/>
    <w:rsid w:val="00EF7137"/>
    <w:rsid w:val="00EF792F"/>
    <w:rsid w:val="00F00AE8"/>
    <w:rsid w:val="00F0205C"/>
    <w:rsid w:val="00F04DEA"/>
    <w:rsid w:val="00F07EA3"/>
    <w:rsid w:val="00F10244"/>
    <w:rsid w:val="00F14618"/>
    <w:rsid w:val="00F14CE9"/>
    <w:rsid w:val="00F15C42"/>
    <w:rsid w:val="00F16F24"/>
    <w:rsid w:val="00F177ED"/>
    <w:rsid w:val="00F27D9D"/>
    <w:rsid w:val="00F32059"/>
    <w:rsid w:val="00F33872"/>
    <w:rsid w:val="00F34818"/>
    <w:rsid w:val="00F34836"/>
    <w:rsid w:val="00F35E42"/>
    <w:rsid w:val="00F36BDF"/>
    <w:rsid w:val="00F378E8"/>
    <w:rsid w:val="00F412A4"/>
    <w:rsid w:val="00F426A3"/>
    <w:rsid w:val="00F44180"/>
    <w:rsid w:val="00F443A4"/>
    <w:rsid w:val="00F44C2D"/>
    <w:rsid w:val="00F45288"/>
    <w:rsid w:val="00F45D9C"/>
    <w:rsid w:val="00F45F23"/>
    <w:rsid w:val="00F46087"/>
    <w:rsid w:val="00F47860"/>
    <w:rsid w:val="00F503FA"/>
    <w:rsid w:val="00F51EC6"/>
    <w:rsid w:val="00F57381"/>
    <w:rsid w:val="00F62D5E"/>
    <w:rsid w:val="00F6357E"/>
    <w:rsid w:val="00F6727D"/>
    <w:rsid w:val="00F67E74"/>
    <w:rsid w:val="00F71FDE"/>
    <w:rsid w:val="00F72363"/>
    <w:rsid w:val="00F7488C"/>
    <w:rsid w:val="00F7537A"/>
    <w:rsid w:val="00F76899"/>
    <w:rsid w:val="00F775F9"/>
    <w:rsid w:val="00F83EFC"/>
    <w:rsid w:val="00F8459C"/>
    <w:rsid w:val="00F869A4"/>
    <w:rsid w:val="00F92A3E"/>
    <w:rsid w:val="00F9568D"/>
    <w:rsid w:val="00F95E6D"/>
    <w:rsid w:val="00FA2D7F"/>
    <w:rsid w:val="00FA3C66"/>
    <w:rsid w:val="00FA5EB7"/>
    <w:rsid w:val="00FB1001"/>
    <w:rsid w:val="00FB22D4"/>
    <w:rsid w:val="00FB6514"/>
    <w:rsid w:val="00FC283F"/>
    <w:rsid w:val="00FC3AA3"/>
    <w:rsid w:val="00FC455A"/>
    <w:rsid w:val="00FC53F0"/>
    <w:rsid w:val="00FC54C0"/>
    <w:rsid w:val="00FC5E4A"/>
    <w:rsid w:val="00FC73B5"/>
    <w:rsid w:val="00FD026B"/>
    <w:rsid w:val="00FD0F96"/>
    <w:rsid w:val="00FD22A0"/>
    <w:rsid w:val="00FD246A"/>
    <w:rsid w:val="00FD2555"/>
    <w:rsid w:val="00FD5E5F"/>
    <w:rsid w:val="00FD6822"/>
    <w:rsid w:val="00FD7D8B"/>
    <w:rsid w:val="00FE0A19"/>
    <w:rsid w:val="00FE4F38"/>
    <w:rsid w:val="00FE5493"/>
    <w:rsid w:val="00FE644A"/>
    <w:rsid w:val="00FE6585"/>
    <w:rsid w:val="00FE73AA"/>
    <w:rsid w:val="00FF2FB4"/>
    <w:rsid w:val="00FF39E7"/>
    <w:rsid w:val="00FF3A86"/>
    <w:rsid w:val="00FF4652"/>
    <w:rsid w:val="00FF523C"/>
    <w:rsid w:val="00FF7651"/>
    <w:rsid w:val="00FF7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6A38"/>
    <w:pPr>
      <w:keepLines/>
      <w:spacing w:before="100" w:after="120" w:line="240" w:lineRule="exact"/>
      <w:ind w:left="357"/>
      <w:jc w:val="both"/>
    </w:pPr>
    <w:rPr>
      <w:rFonts w:ascii="Arial" w:hAnsi="Arial"/>
      <w:sz w:val="24"/>
      <w:szCs w:val="24"/>
      <w:lang w:eastAsia="en-US"/>
    </w:rPr>
  </w:style>
  <w:style w:type="paragraph" w:styleId="Heading1">
    <w:name w:val="heading 1"/>
    <w:basedOn w:val="Normal"/>
    <w:next w:val="Heading2"/>
    <w:qFormat/>
    <w:rsid w:val="00DF6A38"/>
    <w:pPr>
      <w:keepNext/>
      <w:pageBreakBefore/>
      <w:spacing w:before="0" w:line="240" w:lineRule="auto"/>
      <w:ind w:left="0"/>
      <w:jc w:val="left"/>
      <w:outlineLvl w:val="0"/>
    </w:pPr>
    <w:rPr>
      <w:rFonts w:cs="Arial"/>
      <w:b/>
      <w:bCs/>
      <w:kern w:val="32"/>
      <w:sz w:val="28"/>
      <w:szCs w:val="32"/>
    </w:rPr>
  </w:style>
  <w:style w:type="paragraph" w:styleId="Heading2">
    <w:name w:val="heading 2"/>
    <w:basedOn w:val="Normal"/>
    <w:next w:val="NormalFirstPara"/>
    <w:link w:val="Heading2Char"/>
    <w:qFormat/>
    <w:rsid w:val="00DF6A38"/>
    <w:pPr>
      <w:keepNext/>
      <w:spacing w:before="240" w:line="240" w:lineRule="auto"/>
      <w:ind w:left="0"/>
      <w:jc w:val="left"/>
      <w:outlineLvl w:val="1"/>
    </w:pPr>
    <w:rPr>
      <w:rFonts w:cs="Arial"/>
      <w:b/>
      <w:bCs/>
      <w:szCs w:val="28"/>
    </w:rPr>
  </w:style>
  <w:style w:type="paragraph" w:styleId="Heading3">
    <w:name w:val="heading 3"/>
    <w:basedOn w:val="Normal"/>
    <w:next w:val="NormalFirstPara"/>
    <w:link w:val="Heading3Char"/>
    <w:qFormat/>
    <w:rsid w:val="00DF6A38"/>
    <w:pPr>
      <w:keepNext/>
      <w:spacing w:before="240" w:line="240" w:lineRule="auto"/>
      <w:jc w:val="left"/>
      <w:outlineLvl w:val="2"/>
    </w:pPr>
    <w:rPr>
      <w:rFonts w:cs="Arial"/>
      <w:b/>
      <w:bCs/>
      <w:szCs w:val="26"/>
    </w:rPr>
  </w:style>
  <w:style w:type="paragraph" w:styleId="Heading4">
    <w:name w:val="heading 4"/>
    <w:basedOn w:val="Normal"/>
    <w:next w:val="Normal"/>
    <w:link w:val="Heading4Char"/>
    <w:qFormat/>
    <w:rsid w:val="00DF6A38"/>
    <w:pPr>
      <w:keepNext/>
      <w:ind w:left="0"/>
      <w:jc w:val="left"/>
      <w:outlineLvl w:val="3"/>
    </w:pPr>
    <w:rPr>
      <w:b/>
      <w:bCs/>
    </w:rPr>
  </w:style>
  <w:style w:type="paragraph" w:styleId="Heading5">
    <w:name w:val="heading 5"/>
    <w:basedOn w:val="Normal"/>
    <w:next w:val="Normal"/>
    <w:link w:val="Heading5Char"/>
    <w:qFormat/>
    <w:rsid w:val="00DF6A3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Para">
    <w:name w:val="Normal First Para"/>
    <w:basedOn w:val="Normal"/>
    <w:next w:val="Normal"/>
    <w:link w:val="NormalFirstParaCharChar"/>
    <w:rsid w:val="00DF6A38"/>
  </w:style>
  <w:style w:type="character" w:customStyle="1" w:styleId="NormalFirstParaCharChar">
    <w:name w:val="Normal First Para Char Char"/>
    <w:basedOn w:val="DefaultParagraphFont"/>
    <w:link w:val="NormalFirstPara"/>
    <w:rsid w:val="00DF6A38"/>
    <w:rPr>
      <w:rFonts w:ascii="Arial" w:hAnsi="Arial"/>
      <w:sz w:val="24"/>
      <w:szCs w:val="24"/>
      <w:lang w:eastAsia="en-US"/>
    </w:rPr>
  </w:style>
  <w:style w:type="character" w:customStyle="1" w:styleId="Heading3Char">
    <w:name w:val="Heading 3 Char"/>
    <w:basedOn w:val="DefaultParagraphFont"/>
    <w:link w:val="Heading3"/>
    <w:rsid w:val="00DF6A38"/>
    <w:rPr>
      <w:rFonts w:ascii="Arial" w:hAnsi="Arial" w:cs="Arial"/>
      <w:b/>
      <w:bCs/>
      <w:sz w:val="24"/>
      <w:szCs w:val="26"/>
      <w:lang w:eastAsia="en-US"/>
    </w:rPr>
  </w:style>
  <w:style w:type="character" w:customStyle="1" w:styleId="Heading4Char">
    <w:name w:val="Heading 4 Char"/>
    <w:basedOn w:val="DefaultParagraphFont"/>
    <w:link w:val="Heading4"/>
    <w:rsid w:val="00DF6A38"/>
    <w:rPr>
      <w:rFonts w:ascii="Arial" w:hAnsi="Arial"/>
      <w:b/>
      <w:bCs/>
      <w:sz w:val="24"/>
      <w:szCs w:val="24"/>
      <w:lang w:eastAsia="en-US"/>
    </w:rPr>
  </w:style>
  <w:style w:type="character" w:customStyle="1" w:styleId="Heading5Char">
    <w:name w:val="Heading 5 Char"/>
    <w:basedOn w:val="DefaultParagraphFont"/>
    <w:link w:val="Heading5"/>
    <w:rsid w:val="00DF6A38"/>
    <w:rPr>
      <w:rFonts w:ascii="Arial" w:hAnsi="Arial"/>
      <w:b/>
      <w:bCs/>
      <w:i/>
      <w:iCs/>
      <w:sz w:val="26"/>
      <w:szCs w:val="26"/>
      <w:lang w:eastAsia="en-US"/>
    </w:rPr>
  </w:style>
  <w:style w:type="paragraph" w:customStyle="1" w:styleId="ChapterHeading">
    <w:name w:val="Chapter Heading"/>
    <w:basedOn w:val="Normal"/>
    <w:autoRedefine/>
    <w:rsid w:val="00DF6A38"/>
    <w:pPr>
      <w:spacing w:before="120" w:line="240" w:lineRule="auto"/>
      <w:ind w:left="0"/>
    </w:pPr>
    <w:rPr>
      <w:rFonts w:ascii="Tahoma" w:hAnsi="Tahoma" w:cs="Tahoma"/>
      <w:b/>
      <w:bCs/>
      <w:smallCaps/>
      <w:sz w:val="32"/>
      <w:szCs w:val="32"/>
    </w:rPr>
  </w:style>
  <w:style w:type="paragraph" w:customStyle="1" w:styleId="ChapterTitle">
    <w:name w:val="Chapter Title"/>
    <w:basedOn w:val="Normal"/>
    <w:rsid w:val="00DF6A38"/>
    <w:pPr>
      <w:spacing w:line="240" w:lineRule="auto"/>
      <w:ind w:left="0"/>
    </w:pPr>
    <w:rPr>
      <w:b/>
      <w:smallCaps/>
      <w:sz w:val="32"/>
    </w:rPr>
  </w:style>
  <w:style w:type="paragraph" w:customStyle="1" w:styleId="BulletedListItem">
    <w:name w:val="Bulleted List Item"/>
    <w:basedOn w:val="Normal"/>
    <w:link w:val="BulletedListItemCharChar"/>
    <w:rsid w:val="00DF6A38"/>
    <w:pPr>
      <w:numPr>
        <w:numId w:val="4"/>
      </w:numPr>
      <w:tabs>
        <w:tab w:val="clear" w:pos="720"/>
        <w:tab w:val="num" w:pos="900"/>
      </w:tabs>
      <w:ind w:left="900"/>
    </w:pPr>
  </w:style>
  <w:style w:type="character" w:customStyle="1" w:styleId="BulletedListItemCharChar">
    <w:name w:val="Bulleted List Item Char Char"/>
    <w:basedOn w:val="DefaultParagraphFont"/>
    <w:link w:val="BulletedListItem"/>
    <w:rsid w:val="00DF6A38"/>
    <w:rPr>
      <w:rFonts w:ascii="Arial" w:hAnsi="Arial"/>
      <w:sz w:val="24"/>
      <w:szCs w:val="24"/>
      <w:lang w:eastAsia="en-US"/>
    </w:rPr>
  </w:style>
  <w:style w:type="paragraph" w:customStyle="1" w:styleId="NoteChar">
    <w:name w:val="Note Char"/>
    <w:basedOn w:val="Normal"/>
    <w:rsid w:val="00A36249"/>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18"/>
    </w:rPr>
  </w:style>
  <w:style w:type="paragraph" w:styleId="Header">
    <w:name w:val="header"/>
    <w:basedOn w:val="Normal"/>
    <w:rsid w:val="00DF6A38"/>
    <w:pPr>
      <w:pBdr>
        <w:bottom w:val="single" w:sz="4" w:space="3" w:color="auto"/>
      </w:pBdr>
      <w:tabs>
        <w:tab w:val="right" w:pos="7020"/>
      </w:tabs>
      <w:ind w:left="0"/>
    </w:pPr>
    <w:rPr>
      <w:rFonts w:ascii="Tahoma" w:hAnsi="Tahoma" w:cs="Tahoma"/>
      <w:sz w:val="18"/>
    </w:rPr>
  </w:style>
  <w:style w:type="paragraph" w:styleId="Footer">
    <w:name w:val="footer"/>
    <w:basedOn w:val="Normal"/>
    <w:rsid w:val="00DF6A38"/>
    <w:pPr>
      <w:pBdr>
        <w:top w:val="single" w:sz="8" w:space="3" w:color="auto"/>
      </w:pBdr>
      <w:tabs>
        <w:tab w:val="center" w:pos="3510"/>
        <w:tab w:val="right" w:pos="7020"/>
      </w:tabs>
      <w:ind w:left="0"/>
    </w:pPr>
    <w:rPr>
      <w:rFonts w:ascii="Tahoma" w:hAnsi="Tahoma" w:cs="Tahoma"/>
      <w:sz w:val="18"/>
    </w:rPr>
  </w:style>
  <w:style w:type="paragraph" w:customStyle="1" w:styleId="Listing">
    <w:name w:val="Listing"/>
    <w:basedOn w:val="Normal"/>
    <w:next w:val="Normal"/>
    <w:rsid w:val="00DF6A38"/>
    <w:pPr>
      <w:pBdr>
        <w:top w:val="single" w:sz="4" w:space="2" w:color="auto"/>
      </w:pBdr>
      <w:spacing w:before="240" w:line="240" w:lineRule="auto"/>
      <w:jc w:val="left"/>
    </w:pPr>
    <w:rPr>
      <w:b/>
      <w:bCs/>
      <w:sz w:val="18"/>
    </w:rPr>
  </w:style>
  <w:style w:type="paragraph" w:customStyle="1" w:styleId="FirstHeading1">
    <w:name w:val="First Heading 1"/>
    <w:basedOn w:val="Heading1"/>
    <w:rsid w:val="00DF6A38"/>
    <w:pPr>
      <w:pageBreakBefore w:val="0"/>
      <w:spacing w:before="240"/>
    </w:pPr>
  </w:style>
  <w:style w:type="paragraph" w:customStyle="1" w:styleId="ListItem">
    <w:name w:val="List Item"/>
    <w:basedOn w:val="Normal"/>
    <w:rsid w:val="00DF6A38"/>
    <w:pPr>
      <w:spacing w:after="60"/>
      <w:ind w:left="0"/>
    </w:pPr>
  </w:style>
  <w:style w:type="paragraph" w:customStyle="1" w:styleId="BulletInATable">
    <w:name w:val="Bullet In A Table"/>
    <w:basedOn w:val="Normal"/>
    <w:rsid w:val="00DF6A38"/>
    <w:pPr>
      <w:ind w:left="0"/>
    </w:pPr>
  </w:style>
  <w:style w:type="character" w:styleId="FootnoteReference">
    <w:name w:val="footnote reference"/>
    <w:basedOn w:val="DefaultParagraphFont"/>
    <w:semiHidden/>
    <w:rsid w:val="00DF6A38"/>
    <w:rPr>
      <w:vertAlign w:val="superscript"/>
    </w:rPr>
  </w:style>
  <w:style w:type="paragraph" w:styleId="FootnoteText">
    <w:name w:val="footnote text"/>
    <w:basedOn w:val="Normal"/>
    <w:semiHidden/>
    <w:rsid w:val="00DF6A38"/>
    <w:pPr>
      <w:ind w:left="734" w:hanging="187"/>
    </w:pPr>
    <w:rPr>
      <w:sz w:val="22"/>
      <w:szCs w:val="20"/>
    </w:rPr>
  </w:style>
  <w:style w:type="paragraph" w:customStyle="1" w:styleId="CodeLast">
    <w:name w:val="Code: Last"/>
    <w:basedOn w:val="Normal"/>
    <w:next w:val="Normal"/>
    <w:link w:val="CodeLastChar"/>
    <w:rsid w:val="00DF6A38"/>
    <w:pPr>
      <w:shd w:val="clear" w:color="auto" w:fill="CCCCCC"/>
      <w:tabs>
        <w:tab w:val="left" w:pos="900"/>
        <w:tab w:val="left" w:pos="1080"/>
        <w:tab w:val="left" w:pos="1260"/>
        <w:tab w:val="left" w:pos="1440"/>
        <w:tab w:val="left" w:pos="1620"/>
        <w:tab w:val="left" w:pos="1800"/>
        <w:tab w:val="left" w:pos="1980"/>
        <w:tab w:val="left" w:pos="2160"/>
      </w:tabs>
      <w:spacing w:before="0" w:after="240"/>
      <w:ind w:left="720" w:right="318"/>
      <w:jc w:val="left"/>
    </w:pPr>
    <w:rPr>
      <w:rFonts w:ascii="Lucida Console" w:hAnsi="Lucida Console"/>
      <w:szCs w:val="16"/>
    </w:rPr>
  </w:style>
  <w:style w:type="character" w:customStyle="1" w:styleId="CodeLastChar">
    <w:name w:val="Code: Last Char"/>
    <w:basedOn w:val="DefaultParagraphFont"/>
    <w:link w:val="CodeLast"/>
    <w:rsid w:val="00DF6A38"/>
    <w:rPr>
      <w:rFonts w:ascii="Lucida Console" w:hAnsi="Lucida Console"/>
      <w:sz w:val="24"/>
      <w:szCs w:val="16"/>
      <w:shd w:val="clear" w:color="auto" w:fill="CCCCCC"/>
      <w:lang w:eastAsia="en-US"/>
    </w:rPr>
  </w:style>
  <w:style w:type="paragraph" w:styleId="DocumentMap">
    <w:name w:val="Document Map"/>
    <w:basedOn w:val="Normal"/>
    <w:semiHidden/>
    <w:rsid w:val="00DF6A38"/>
    <w:pPr>
      <w:shd w:val="clear" w:color="auto" w:fill="000080"/>
    </w:pPr>
    <w:rPr>
      <w:rFonts w:ascii="Tahoma" w:hAnsi="Tahoma" w:cs="Tahoma"/>
    </w:rPr>
  </w:style>
  <w:style w:type="character" w:styleId="Hyperlink">
    <w:name w:val="Hyperlink"/>
    <w:basedOn w:val="DefaultParagraphFont"/>
    <w:rsid w:val="00DF6A38"/>
    <w:rPr>
      <w:color w:val="0000FF"/>
      <w:u w:val="single"/>
    </w:rPr>
  </w:style>
  <w:style w:type="character" w:styleId="FollowedHyperlink">
    <w:name w:val="FollowedHyperlink"/>
    <w:basedOn w:val="DefaultParagraphFont"/>
    <w:rsid w:val="00DF6A38"/>
    <w:rPr>
      <w:color w:val="800080"/>
      <w:u w:val="single"/>
    </w:rPr>
  </w:style>
  <w:style w:type="paragraph" w:customStyle="1" w:styleId="CodeSolo">
    <w:name w:val="Code: Solo"/>
    <w:basedOn w:val="Normal"/>
    <w:link w:val="CodeSoloChar"/>
    <w:rsid w:val="00DF6A38"/>
    <w:pPr>
      <w:shd w:val="clear" w:color="auto" w:fill="CCCCCC"/>
      <w:tabs>
        <w:tab w:val="left" w:pos="900"/>
        <w:tab w:val="left" w:pos="1080"/>
        <w:tab w:val="left" w:pos="1260"/>
        <w:tab w:val="left" w:pos="1440"/>
        <w:tab w:val="left" w:pos="1620"/>
        <w:tab w:val="left" w:pos="1800"/>
        <w:tab w:val="left" w:pos="1980"/>
        <w:tab w:val="left" w:pos="2160"/>
      </w:tabs>
      <w:spacing w:before="240" w:after="240"/>
      <w:ind w:left="720" w:right="318"/>
      <w:jc w:val="left"/>
    </w:pPr>
    <w:rPr>
      <w:rFonts w:ascii="Lucida Console" w:hAnsi="Lucida Console"/>
      <w:szCs w:val="16"/>
    </w:rPr>
  </w:style>
  <w:style w:type="character" w:customStyle="1" w:styleId="CodeSoloChar">
    <w:name w:val="Code: Solo Char"/>
    <w:basedOn w:val="DefaultParagraphFont"/>
    <w:link w:val="CodeSolo"/>
    <w:rsid w:val="00DF6A38"/>
    <w:rPr>
      <w:rFonts w:ascii="Lucida Console" w:hAnsi="Lucida Console"/>
      <w:sz w:val="24"/>
      <w:szCs w:val="16"/>
      <w:shd w:val="clear" w:color="auto" w:fill="CCCCCC"/>
      <w:lang w:eastAsia="en-US"/>
    </w:rPr>
  </w:style>
  <w:style w:type="paragraph" w:customStyle="1" w:styleId="CodeBody">
    <w:name w:val="Code: Body"/>
    <w:basedOn w:val="Normal"/>
    <w:link w:val="CodeBodyChar"/>
    <w:rsid w:val="00DF6A38"/>
    <w:pPr>
      <w:shd w:val="clear" w:color="auto" w:fill="CCCCCC"/>
      <w:tabs>
        <w:tab w:val="left" w:pos="900"/>
        <w:tab w:val="left" w:pos="1080"/>
        <w:tab w:val="left" w:pos="1260"/>
        <w:tab w:val="left" w:pos="1440"/>
        <w:tab w:val="left" w:pos="1620"/>
        <w:tab w:val="left" w:pos="1800"/>
        <w:tab w:val="left" w:pos="1980"/>
        <w:tab w:val="left" w:pos="2160"/>
      </w:tabs>
      <w:spacing w:before="0" w:after="0"/>
      <w:ind w:left="720" w:right="318"/>
      <w:jc w:val="left"/>
    </w:pPr>
    <w:rPr>
      <w:rFonts w:ascii="Lucida Console" w:hAnsi="Lucida Console"/>
      <w:szCs w:val="16"/>
    </w:rPr>
  </w:style>
  <w:style w:type="character" w:customStyle="1" w:styleId="CodeBodyChar">
    <w:name w:val="Code: Body Char"/>
    <w:basedOn w:val="DefaultParagraphFont"/>
    <w:link w:val="CodeBody"/>
    <w:rsid w:val="00DF6A38"/>
    <w:rPr>
      <w:rFonts w:ascii="Lucida Console" w:hAnsi="Lucida Console"/>
      <w:sz w:val="24"/>
      <w:szCs w:val="16"/>
      <w:shd w:val="clear" w:color="auto" w:fill="CCCCCC"/>
      <w:lang w:eastAsia="en-US"/>
    </w:rPr>
  </w:style>
  <w:style w:type="paragraph" w:customStyle="1" w:styleId="Note">
    <w:name w:val="Note"/>
    <w:basedOn w:val="Normal"/>
    <w:next w:val="Normal"/>
    <w:link w:val="NoteChar0"/>
    <w:rsid w:val="00DF6A38"/>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22"/>
    </w:rPr>
  </w:style>
  <w:style w:type="character" w:customStyle="1" w:styleId="NoteChar0">
    <w:name w:val="Note Char"/>
    <w:basedOn w:val="DefaultParagraphFont"/>
    <w:link w:val="Note"/>
    <w:rsid w:val="00DF6A38"/>
    <w:rPr>
      <w:rFonts w:ascii="Tahoma" w:hAnsi="Tahoma" w:cs="Tahoma"/>
      <w:sz w:val="22"/>
      <w:szCs w:val="24"/>
      <w:lang w:eastAsia="en-US"/>
    </w:rPr>
  </w:style>
  <w:style w:type="paragraph" w:customStyle="1" w:styleId="CodeFirst">
    <w:name w:val="Code: First"/>
    <w:basedOn w:val="Normal"/>
    <w:rsid w:val="00DF6A38"/>
    <w:pPr>
      <w:shd w:val="clear" w:color="auto" w:fill="CCCCCC"/>
      <w:tabs>
        <w:tab w:val="left" w:pos="900"/>
        <w:tab w:val="left" w:pos="1080"/>
        <w:tab w:val="left" w:pos="1260"/>
        <w:tab w:val="left" w:pos="1440"/>
        <w:tab w:val="left" w:pos="1620"/>
        <w:tab w:val="left" w:pos="1800"/>
        <w:tab w:val="left" w:pos="1980"/>
        <w:tab w:val="left" w:pos="2160"/>
      </w:tabs>
      <w:spacing w:before="240" w:after="0"/>
      <w:ind w:left="720" w:right="318"/>
      <w:jc w:val="left"/>
    </w:pPr>
    <w:rPr>
      <w:rFonts w:ascii="Lucida Console" w:hAnsi="Lucida Console"/>
      <w:szCs w:val="16"/>
    </w:rPr>
  </w:style>
  <w:style w:type="character" w:customStyle="1" w:styleId="CodeText">
    <w:name w:val="Code Text"/>
    <w:basedOn w:val="DefaultParagraphFont"/>
    <w:rsid w:val="00DF6A38"/>
    <w:rPr>
      <w:rFonts w:ascii="Lucida Console" w:hAnsi="Lucida Console"/>
      <w:dstrike w:val="0"/>
      <w:spacing w:val="0"/>
      <w:w w:val="100"/>
      <w:sz w:val="22"/>
      <w:szCs w:val="18"/>
      <w:effect w:val="none"/>
      <w:vertAlign w:val="baseline"/>
    </w:rPr>
  </w:style>
  <w:style w:type="table" w:styleId="TableSimple2">
    <w:name w:val="Table Simple 2"/>
    <w:basedOn w:val="TableNormal"/>
    <w:rsid w:val="00DF6A38"/>
    <w:pPr>
      <w:keepLines/>
      <w:spacing w:before="100" w:after="120" w:line="240" w:lineRule="exact"/>
      <w:ind w:left="357" w:firstLine="18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Step">
    <w:name w:val="Step"/>
    <w:basedOn w:val="Normal"/>
    <w:rsid w:val="00DF6A38"/>
    <w:pPr>
      <w:numPr>
        <w:numId w:val="12"/>
      </w:numPr>
      <w:spacing w:before="120" w:after="60"/>
    </w:pPr>
    <w:rPr>
      <w:bCs/>
      <w:szCs w:val="20"/>
    </w:rPr>
  </w:style>
  <w:style w:type="paragraph" w:customStyle="1" w:styleId="StepContinuation">
    <w:name w:val="Step Continuation"/>
    <w:basedOn w:val="Step"/>
    <w:next w:val="Step"/>
    <w:rsid w:val="00DF6A38"/>
    <w:pPr>
      <w:numPr>
        <w:numId w:val="0"/>
      </w:numPr>
      <w:ind w:left="902"/>
    </w:pPr>
  </w:style>
  <w:style w:type="paragraph" w:customStyle="1" w:styleId="CodeFirstLanguage">
    <w:name w:val="Code: First Language"/>
    <w:basedOn w:val="CodeFirst"/>
    <w:next w:val="CodeBody"/>
    <w:rsid w:val="00DF6A38"/>
    <w:rPr>
      <w:b/>
    </w:rPr>
  </w:style>
  <w:style w:type="paragraph" w:styleId="BodyTextIndent">
    <w:name w:val="Body Text Indent"/>
    <w:basedOn w:val="Normal"/>
    <w:rsid w:val="00DF6A38"/>
  </w:style>
  <w:style w:type="character" w:customStyle="1" w:styleId="CodeBodyCharChar">
    <w:name w:val="Code: Body Char Char"/>
    <w:basedOn w:val="DefaultParagraphFont"/>
    <w:rsid w:val="00DF6A38"/>
    <w:rPr>
      <w:rFonts w:ascii="Lucida Console" w:hAnsi="Lucida Console"/>
      <w:sz w:val="18"/>
      <w:szCs w:val="16"/>
      <w:lang w:val="en-GB" w:eastAsia="en-US" w:bidi="ar-SA"/>
    </w:rPr>
  </w:style>
  <w:style w:type="paragraph" w:customStyle="1" w:styleId="SubStep">
    <w:name w:val="SubStep"/>
    <w:basedOn w:val="BulletedListItem"/>
    <w:rsid w:val="00DF6A38"/>
    <w:pPr>
      <w:numPr>
        <w:ilvl w:val="2"/>
        <w:numId w:val="3"/>
      </w:numPr>
      <w:tabs>
        <w:tab w:val="clear" w:pos="2808"/>
        <w:tab w:val="num" w:pos="1260"/>
      </w:tabs>
      <w:ind w:left="1260"/>
      <w:outlineLvl w:val="1"/>
    </w:pPr>
  </w:style>
  <w:style w:type="paragraph" w:styleId="ListBullet">
    <w:name w:val="List Bullet"/>
    <w:basedOn w:val="Normal"/>
    <w:link w:val="ListBulletChar"/>
    <w:rsid w:val="00AE035D"/>
    <w:pPr>
      <w:numPr>
        <w:numId w:val="13"/>
      </w:numPr>
    </w:pPr>
  </w:style>
  <w:style w:type="character" w:customStyle="1" w:styleId="ListBulletChar">
    <w:name w:val="List Bullet Char"/>
    <w:basedOn w:val="DefaultParagraphFont"/>
    <w:link w:val="ListBullet"/>
    <w:rsid w:val="00AE035D"/>
    <w:rPr>
      <w:rFonts w:ascii="Arial" w:hAnsi="Arial"/>
      <w:szCs w:val="24"/>
      <w:lang w:val="en-GB" w:eastAsia="en-US" w:bidi="ar-SA"/>
    </w:rPr>
  </w:style>
  <w:style w:type="character" w:styleId="CommentReference">
    <w:name w:val="annotation reference"/>
    <w:basedOn w:val="DefaultParagraphFont"/>
    <w:semiHidden/>
    <w:rsid w:val="00DF6A38"/>
    <w:rPr>
      <w:sz w:val="16"/>
      <w:szCs w:val="16"/>
    </w:rPr>
  </w:style>
  <w:style w:type="paragraph" w:styleId="CommentText">
    <w:name w:val="annotation text"/>
    <w:basedOn w:val="Normal"/>
    <w:semiHidden/>
    <w:rsid w:val="00DF6A38"/>
    <w:rPr>
      <w:szCs w:val="20"/>
    </w:rPr>
  </w:style>
  <w:style w:type="paragraph" w:styleId="CommentSubject">
    <w:name w:val="annotation subject"/>
    <w:basedOn w:val="CommentText"/>
    <w:next w:val="CommentText"/>
    <w:semiHidden/>
    <w:rsid w:val="00DF6A38"/>
    <w:rPr>
      <w:b/>
      <w:bCs/>
    </w:rPr>
  </w:style>
  <w:style w:type="paragraph" w:styleId="BalloonText">
    <w:name w:val="Balloon Text"/>
    <w:basedOn w:val="Normal"/>
    <w:semiHidden/>
    <w:rsid w:val="00DF6A38"/>
    <w:rPr>
      <w:rFonts w:ascii="Tahoma" w:hAnsi="Tahoma" w:cs="Tahoma"/>
      <w:sz w:val="16"/>
      <w:szCs w:val="16"/>
    </w:rPr>
  </w:style>
  <w:style w:type="paragraph" w:styleId="BodyText">
    <w:name w:val="Body Text"/>
    <w:basedOn w:val="Normal"/>
    <w:rsid w:val="00DF6A38"/>
  </w:style>
  <w:style w:type="paragraph" w:styleId="Caption">
    <w:name w:val="caption"/>
    <w:basedOn w:val="Normal"/>
    <w:next w:val="Normal"/>
    <w:qFormat/>
    <w:rsid w:val="00DF6A38"/>
    <w:pPr>
      <w:spacing w:before="120" w:after="240"/>
    </w:pPr>
    <w:rPr>
      <w:rFonts w:ascii="Tahoma" w:hAnsi="Tahoma"/>
      <w:b/>
      <w:bCs/>
      <w:sz w:val="18"/>
      <w:szCs w:val="20"/>
    </w:rPr>
  </w:style>
  <w:style w:type="character" w:customStyle="1" w:styleId="Heading2Char">
    <w:name w:val="Heading 2 Char"/>
    <w:basedOn w:val="DefaultParagraphFont"/>
    <w:link w:val="Heading2"/>
    <w:rsid w:val="00DF6A38"/>
    <w:rPr>
      <w:rFonts w:ascii="Arial" w:hAnsi="Arial" w:cs="Arial"/>
      <w:b/>
      <w:bCs/>
      <w:sz w:val="24"/>
      <w:szCs w:val="28"/>
      <w:lang w:eastAsia="en-US"/>
    </w:rPr>
  </w:style>
  <w:style w:type="paragraph" w:styleId="ListParagraph">
    <w:name w:val="List Paragraph"/>
    <w:basedOn w:val="Normal"/>
    <w:uiPriority w:val="34"/>
    <w:qFormat/>
    <w:rsid w:val="006776BE"/>
    <w:pPr>
      <w:ind w:left="720"/>
      <w:contextualSpacing/>
    </w:pPr>
  </w:style>
  <w:style w:type="character" w:styleId="PlaceholderText">
    <w:name w:val="Placeholder Text"/>
    <w:basedOn w:val="DefaultParagraphFont"/>
    <w:uiPriority w:val="99"/>
    <w:semiHidden/>
    <w:rsid w:val="00B638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901644">
      <w:bodyDiv w:val="1"/>
      <w:marLeft w:val="0"/>
      <w:marRight w:val="0"/>
      <w:marTop w:val="0"/>
      <w:marBottom w:val="0"/>
      <w:divBdr>
        <w:top w:val="none" w:sz="0" w:space="0" w:color="auto"/>
        <w:left w:val="none" w:sz="0" w:space="0" w:color="auto"/>
        <w:bottom w:val="none" w:sz="0" w:space="0" w:color="auto"/>
        <w:right w:val="none" w:sz="0" w:space="0" w:color="auto"/>
      </w:divBdr>
      <w:divsChild>
        <w:div w:id="1211381871">
          <w:marLeft w:val="0"/>
          <w:marRight w:val="0"/>
          <w:marTop w:val="0"/>
          <w:marBottom w:val="0"/>
          <w:divBdr>
            <w:top w:val="none" w:sz="0" w:space="0" w:color="auto"/>
            <w:left w:val="none" w:sz="0" w:space="0" w:color="auto"/>
            <w:bottom w:val="none" w:sz="0" w:space="0" w:color="auto"/>
            <w:right w:val="none" w:sz="0" w:space="0" w:color="auto"/>
          </w:divBdr>
        </w:div>
      </w:divsChild>
    </w:div>
    <w:div w:id="295568821">
      <w:bodyDiv w:val="1"/>
      <w:marLeft w:val="0"/>
      <w:marRight w:val="0"/>
      <w:marTop w:val="0"/>
      <w:marBottom w:val="0"/>
      <w:divBdr>
        <w:top w:val="none" w:sz="0" w:space="0" w:color="auto"/>
        <w:left w:val="none" w:sz="0" w:space="0" w:color="auto"/>
        <w:bottom w:val="none" w:sz="0" w:space="0" w:color="auto"/>
        <w:right w:val="none" w:sz="0" w:space="0" w:color="auto"/>
      </w:divBdr>
    </w:div>
    <w:div w:id="415437785">
      <w:bodyDiv w:val="1"/>
      <w:marLeft w:val="0"/>
      <w:marRight w:val="0"/>
      <w:marTop w:val="0"/>
      <w:marBottom w:val="0"/>
      <w:divBdr>
        <w:top w:val="none" w:sz="0" w:space="0" w:color="auto"/>
        <w:left w:val="none" w:sz="0" w:space="0" w:color="auto"/>
        <w:bottom w:val="none" w:sz="0" w:space="0" w:color="auto"/>
        <w:right w:val="none" w:sz="0" w:space="0" w:color="auto"/>
      </w:divBdr>
      <w:divsChild>
        <w:div w:id="1780484871">
          <w:marLeft w:val="0"/>
          <w:marRight w:val="0"/>
          <w:marTop w:val="0"/>
          <w:marBottom w:val="0"/>
          <w:divBdr>
            <w:top w:val="none" w:sz="0" w:space="0" w:color="auto"/>
            <w:left w:val="none" w:sz="0" w:space="0" w:color="auto"/>
            <w:bottom w:val="none" w:sz="0" w:space="0" w:color="auto"/>
            <w:right w:val="none" w:sz="0" w:space="0" w:color="auto"/>
          </w:divBdr>
          <w:divsChild>
            <w:div w:id="17337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4191">
      <w:bodyDiv w:val="1"/>
      <w:marLeft w:val="0"/>
      <w:marRight w:val="0"/>
      <w:marTop w:val="0"/>
      <w:marBottom w:val="0"/>
      <w:divBdr>
        <w:top w:val="none" w:sz="0" w:space="0" w:color="auto"/>
        <w:left w:val="none" w:sz="0" w:space="0" w:color="auto"/>
        <w:bottom w:val="none" w:sz="0" w:space="0" w:color="auto"/>
        <w:right w:val="none" w:sz="0" w:space="0" w:color="auto"/>
      </w:divBdr>
      <w:divsChild>
        <w:div w:id="1363020571">
          <w:marLeft w:val="0"/>
          <w:marRight w:val="0"/>
          <w:marTop w:val="0"/>
          <w:marBottom w:val="0"/>
          <w:divBdr>
            <w:top w:val="none" w:sz="0" w:space="0" w:color="auto"/>
            <w:left w:val="none" w:sz="0" w:space="0" w:color="auto"/>
            <w:bottom w:val="none" w:sz="0" w:space="0" w:color="auto"/>
            <w:right w:val="none" w:sz="0" w:space="0" w:color="auto"/>
          </w:divBdr>
        </w:div>
      </w:divsChild>
    </w:div>
    <w:div w:id="551188684">
      <w:bodyDiv w:val="1"/>
      <w:marLeft w:val="0"/>
      <w:marRight w:val="0"/>
      <w:marTop w:val="0"/>
      <w:marBottom w:val="0"/>
      <w:divBdr>
        <w:top w:val="none" w:sz="0" w:space="0" w:color="auto"/>
        <w:left w:val="none" w:sz="0" w:space="0" w:color="auto"/>
        <w:bottom w:val="none" w:sz="0" w:space="0" w:color="auto"/>
        <w:right w:val="none" w:sz="0" w:space="0" w:color="auto"/>
      </w:divBdr>
    </w:div>
    <w:div w:id="567037010">
      <w:bodyDiv w:val="1"/>
      <w:marLeft w:val="0"/>
      <w:marRight w:val="0"/>
      <w:marTop w:val="0"/>
      <w:marBottom w:val="0"/>
      <w:divBdr>
        <w:top w:val="none" w:sz="0" w:space="0" w:color="auto"/>
        <w:left w:val="none" w:sz="0" w:space="0" w:color="auto"/>
        <w:bottom w:val="none" w:sz="0" w:space="0" w:color="auto"/>
        <w:right w:val="none" w:sz="0" w:space="0" w:color="auto"/>
      </w:divBdr>
      <w:divsChild>
        <w:div w:id="2123376480">
          <w:marLeft w:val="0"/>
          <w:marRight w:val="0"/>
          <w:marTop w:val="0"/>
          <w:marBottom w:val="0"/>
          <w:divBdr>
            <w:top w:val="none" w:sz="0" w:space="0" w:color="auto"/>
            <w:left w:val="none" w:sz="0" w:space="0" w:color="auto"/>
            <w:bottom w:val="none" w:sz="0" w:space="0" w:color="auto"/>
            <w:right w:val="none" w:sz="0" w:space="0" w:color="auto"/>
          </w:divBdr>
          <w:divsChild>
            <w:div w:id="11970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1063">
      <w:bodyDiv w:val="1"/>
      <w:marLeft w:val="0"/>
      <w:marRight w:val="0"/>
      <w:marTop w:val="0"/>
      <w:marBottom w:val="0"/>
      <w:divBdr>
        <w:top w:val="none" w:sz="0" w:space="0" w:color="auto"/>
        <w:left w:val="none" w:sz="0" w:space="0" w:color="auto"/>
        <w:bottom w:val="none" w:sz="0" w:space="0" w:color="auto"/>
        <w:right w:val="none" w:sz="0" w:space="0" w:color="auto"/>
      </w:divBdr>
      <w:divsChild>
        <w:div w:id="1754275429">
          <w:marLeft w:val="0"/>
          <w:marRight w:val="0"/>
          <w:marTop w:val="0"/>
          <w:marBottom w:val="0"/>
          <w:divBdr>
            <w:top w:val="none" w:sz="0" w:space="0" w:color="auto"/>
            <w:left w:val="none" w:sz="0" w:space="0" w:color="auto"/>
            <w:bottom w:val="none" w:sz="0" w:space="0" w:color="auto"/>
            <w:right w:val="none" w:sz="0" w:space="0" w:color="auto"/>
          </w:divBdr>
          <w:divsChild>
            <w:div w:id="12730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6633">
      <w:bodyDiv w:val="1"/>
      <w:marLeft w:val="0"/>
      <w:marRight w:val="0"/>
      <w:marTop w:val="0"/>
      <w:marBottom w:val="0"/>
      <w:divBdr>
        <w:top w:val="none" w:sz="0" w:space="0" w:color="auto"/>
        <w:left w:val="none" w:sz="0" w:space="0" w:color="auto"/>
        <w:bottom w:val="none" w:sz="0" w:space="0" w:color="auto"/>
        <w:right w:val="none" w:sz="0" w:space="0" w:color="auto"/>
      </w:divBdr>
    </w:div>
    <w:div w:id="896285800">
      <w:bodyDiv w:val="1"/>
      <w:marLeft w:val="0"/>
      <w:marRight w:val="0"/>
      <w:marTop w:val="0"/>
      <w:marBottom w:val="0"/>
      <w:divBdr>
        <w:top w:val="none" w:sz="0" w:space="0" w:color="auto"/>
        <w:left w:val="none" w:sz="0" w:space="0" w:color="auto"/>
        <w:bottom w:val="none" w:sz="0" w:space="0" w:color="auto"/>
        <w:right w:val="none" w:sz="0" w:space="0" w:color="auto"/>
      </w:divBdr>
      <w:divsChild>
        <w:div w:id="916018173">
          <w:marLeft w:val="0"/>
          <w:marRight w:val="0"/>
          <w:marTop w:val="0"/>
          <w:marBottom w:val="0"/>
          <w:divBdr>
            <w:top w:val="none" w:sz="0" w:space="0" w:color="auto"/>
            <w:left w:val="none" w:sz="0" w:space="0" w:color="auto"/>
            <w:bottom w:val="none" w:sz="0" w:space="0" w:color="auto"/>
            <w:right w:val="none" w:sz="0" w:space="0" w:color="auto"/>
          </w:divBdr>
        </w:div>
      </w:divsChild>
    </w:div>
    <w:div w:id="1016615325">
      <w:bodyDiv w:val="1"/>
      <w:marLeft w:val="0"/>
      <w:marRight w:val="0"/>
      <w:marTop w:val="0"/>
      <w:marBottom w:val="0"/>
      <w:divBdr>
        <w:top w:val="none" w:sz="0" w:space="0" w:color="auto"/>
        <w:left w:val="none" w:sz="0" w:space="0" w:color="auto"/>
        <w:bottom w:val="none" w:sz="0" w:space="0" w:color="auto"/>
        <w:right w:val="none" w:sz="0" w:space="0" w:color="auto"/>
      </w:divBdr>
      <w:divsChild>
        <w:div w:id="1621572844">
          <w:marLeft w:val="0"/>
          <w:marRight w:val="0"/>
          <w:marTop w:val="0"/>
          <w:marBottom w:val="0"/>
          <w:divBdr>
            <w:top w:val="none" w:sz="0" w:space="0" w:color="auto"/>
            <w:left w:val="none" w:sz="0" w:space="0" w:color="auto"/>
            <w:bottom w:val="none" w:sz="0" w:space="0" w:color="auto"/>
            <w:right w:val="none" w:sz="0" w:space="0" w:color="auto"/>
          </w:divBdr>
        </w:div>
      </w:divsChild>
    </w:div>
    <w:div w:id="1292636562">
      <w:bodyDiv w:val="1"/>
      <w:marLeft w:val="0"/>
      <w:marRight w:val="0"/>
      <w:marTop w:val="0"/>
      <w:marBottom w:val="0"/>
      <w:divBdr>
        <w:top w:val="none" w:sz="0" w:space="0" w:color="auto"/>
        <w:left w:val="none" w:sz="0" w:space="0" w:color="auto"/>
        <w:bottom w:val="none" w:sz="0" w:space="0" w:color="auto"/>
        <w:right w:val="none" w:sz="0" w:space="0" w:color="auto"/>
      </w:divBdr>
      <w:divsChild>
        <w:div w:id="2082210598">
          <w:marLeft w:val="0"/>
          <w:marRight w:val="0"/>
          <w:marTop w:val="0"/>
          <w:marBottom w:val="0"/>
          <w:divBdr>
            <w:top w:val="none" w:sz="0" w:space="0" w:color="auto"/>
            <w:left w:val="none" w:sz="0" w:space="0" w:color="auto"/>
            <w:bottom w:val="none" w:sz="0" w:space="0" w:color="auto"/>
            <w:right w:val="none" w:sz="0" w:space="0" w:color="auto"/>
          </w:divBdr>
          <w:divsChild>
            <w:div w:id="15823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055">
      <w:bodyDiv w:val="1"/>
      <w:marLeft w:val="0"/>
      <w:marRight w:val="0"/>
      <w:marTop w:val="0"/>
      <w:marBottom w:val="0"/>
      <w:divBdr>
        <w:top w:val="none" w:sz="0" w:space="0" w:color="auto"/>
        <w:left w:val="none" w:sz="0" w:space="0" w:color="auto"/>
        <w:bottom w:val="none" w:sz="0" w:space="0" w:color="auto"/>
        <w:right w:val="none" w:sz="0" w:space="0" w:color="auto"/>
      </w:divBdr>
      <w:divsChild>
        <w:div w:id="1017852336">
          <w:marLeft w:val="0"/>
          <w:marRight w:val="0"/>
          <w:marTop w:val="0"/>
          <w:marBottom w:val="0"/>
          <w:divBdr>
            <w:top w:val="none" w:sz="0" w:space="0" w:color="auto"/>
            <w:left w:val="none" w:sz="0" w:space="0" w:color="auto"/>
            <w:bottom w:val="none" w:sz="0" w:space="0" w:color="auto"/>
            <w:right w:val="none" w:sz="0" w:space="0" w:color="auto"/>
          </w:divBdr>
        </w:div>
      </w:divsChild>
    </w:div>
    <w:div w:id="1558055602">
      <w:bodyDiv w:val="1"/>
      <w:marLeft w:val="0"/>
      <w:marRight w:val="0"/>
      <w:marTop w:val="0"/>
      <w:marBottom w:val="0"/>
      <w:divBdr>
        <w:top w:val="none" w:sz="0" w:space="0" w:color="auto"/>
        <w:left w:val="none" w:sz="0" w:space="0" w:color="auto"/>
        <w:bottom w:val="none" w:sz="0" w:space="0" w:color="auto"/>
        <w:right w:val="none" w:sz="0" w:space="0" w:color="auto"/>
      </w:divBdr>
      <w:divsChild>
        <w:div w:id="896739944">
          <w:marLeft w:val="0"/>
          <w:marRight w:val="0"/>
          <w:marTop w:val="0"/>
          <w:marBottom w:val="0"/>
          <w:divBdr>
            <w:top w:val="none" w:sz="0" w:space="0" w:color="auto"/>
            <w:left w:val="none" w:sz="0" w:space="0" w:color="auto"/>
            <w:bottom w:val="none" w:sz="0" w:space="0" w:color="auto"/>
            <w:right w:val="none" w:sz="0" w:space="0" w:color="auto"/>
          </w:divBdr>
        </w:div>
      </w:divsChild>
    </w:div>
    <w:div w:id="1583950345">
      <w:bodyDiv w:val="1"/>
      <w:marLeft w:val="0"/>
      <w:marRight w:val="0"/>
      <w:marTop w:val="0"/>
      <w:marBottom w:val="0"/>
      <w:divBdr>
        <w:top w:val="none" w:sz="0" w:space="0" w:color="auto"/>
        <w:left w:val="none" w:sz="0" w:space="0" w:color="auto"/>
        <w:bottom w:val="none" w:sz="0" w:space="0" w:color="auto"/>
        <w:right w:val="none" w:sz="0" w:space="0" w:color="auto"/>
      </w:divBdr>
      <w:divsChild>
        <w:div w:id="1352731101">
          <w:marLeft w:val="0"/>
          <w:marRight w:val="0"/>
          <w:marTop w:val="0"/>
          <w:marBottom w:val="0"/>
          <w:divBdr>
            <w:top w:val="none" w:sz="0" w:space="0" w:color="auto"/>
            <w:left w:val="none" w:sz="0" w:space="0" w:color="auto"/>
            <w:bottom w:val="none" w:sz="0" w:space="0" w:color="auto"/>
            <w:right w:val="none" w:sz="0" w:space="0" w:color="auto"/>
          </w:divBdr>
          <w:divsChild>
            <w:div w:id="20686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8969">
      <w:bodyDiv w:val="1"/>
      <w:marLeft w:val="0"/>
      <w:marRight w:val="0"/>
      <w:marTop w:val="0"/>
      <w:marBottom w:val="0"/>
      <w:divBdr>
        <w:top w:val="none" w:sz="0" w:space="0" w:color="auto"/>
        <w:left w:val="none" w:sz="0" w:space="0" w:color="auto"/>
        <w:bottom w:val="none" w:sz="0" w:space="0" w:color="auto"/>
        <w:right w:val="none" w:sz="0" w:space="0" w:color="auto"/>
      </w:divBdr>
    </w:div>
    <w:div w:id="1801461581">
      <w:bodyDiv w:val="1"/>
      <w:marLeft w:val="0"/>
      <w:marRight w:val="0"/>
      <w:marTop w:val="0"/>
      <w:marBottom w:val="0"/>
      <w:divBdr>
        <w:top w:val="none" w:sz="0" w:space="0" w:color="auto"/>
        <w:left w:val="none" w:sz="0" w:space="0" w:color="auto"/>
        <w:bottom w:val="none" w:sz="0" w:space="0" w:color="auto"/>
        <w:right w:val="none" w:sz="0" w:space="0" w:color="auto"/>
      </w:divBdr>
      <w:divsChild>
        <w:div w:id="1450122141">
          <w:marLeft w:val="0"/>
          <w:marRight w:val="0"/>
          <w:marTop w:val="0"/>
          <w:marBottom w:val="0"/>
          <w:divBdr>
            <w:top w:val="none" w:sz="0" w:space="0" w:color="auto"/>
            <w:left w:val="none" w:sz="0" w:space="0" w:color="auto"/>
            <w:bottom w:val="none" w:sz="0" w:space="0" w:color="auto"/>
            <w:right w:val="none" w:sz="0" w:space="0" w:color="auto"/>
          </w:divBdr>
        </w:div>
      </w:divsChild>
    </w:div>
    <w:div w:id="1824810351">
      <w:bodyDiv w:val="1"/>
      <w:marLeft w:val="0"/>
      <w:marRight w:val="0"/>
      <w:marTop w:val="0"/>
      <w:marBottom w:val="0"/>
      <w:divBdr>
        <w:top w:val="none" w:sz="0" w:space="0" w:color="auto"/>
        <w:left w:val="none" w:sz="0" w:space="0" w:color="auto"/>
        <w:bottom w:val="none" w:sz="0" w:space="0" w:color="auto"/>
        <w:right w:val="none" w:sz="0" w:space="0" w:color="auto"/>
      </w:divBdr>
      <w:divsChild>
        <w:div w:id="1829396993">
          <w:marLeft w:val="0"/>
          <w:marRight w:val="0"/>
          <w:marTop w:val="0"/>
          <w:marBottom w:val="0"/>
          <w:divBdr>
            <w:top w:val="none" w:sz="0" w:space="0" w:color="auto"/>
            <w:left w:val="none" w:sz="0" w:space="0" w:color="auto"/>
            <w:bottom w:val="none" w:sz="0" w:space="0" w:color="auto"/>
            <w:right w:val="none" w:sz="0" w:space="0" w:color="auto"/>
          </w:divBdr>
          <w:divsChild>
            <w:div w:id="8679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behague\Application%20Data\Microsoft\Templates\QADEVAPR.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87E40686CB42B49217CE09586C1969"/>
        <w:category>
          <w:name w:val="General"/>
          <w:gallery w:val="placeholder"/>
        </w:category>
        <w:types>
          <w:type w:val="bbPlcHdr"/>
        </w:types>
        <w:behaviors>
          <w:behavior w:val="content"/>
        </w:behaviors>
        <w:guid w:val="{EDD54D89-507B-48B8-BEC8-99C52686FE08}"/>
      </w:docPartPr>
      <w:docPartBody>
        <w:p w:rsidR="00EE05F7" w:rsidRDefault="0062685D" w:rsidP="0062685D">
          <w:pPr>
            <w:pStyle w:val="A487E40686CB42B49217CE09586C1969"/>
          </w:pPr>
          <w:r>
            <w:rPr>
              <w:rStyle w:val="PlaceholderText"/>
              <w:color w:val="808080"/>
            </w:rPr>
            <w:t>[Chapter Type]</w:t>
          </w:r>
        </w:p>
      </w:docPartBody>
    </w:docPart>
    <w:docPart>
      <w:docPartPr>
        <w:name w:val="D512224A99044D4BAF881B9D73A728D3"/>
        <w:category>
          <w:name w:val="General"/>
          <w:gallery w:val="placeholder"/>
        </w:category>
        <w:types>
          <w:type w:val="bbPlcHdr"/>
        </w:types>
        <w:behaviors>
          <w:behavior w:val="content"/>
        </w:behaviors>
        <w:guid w:val="{807F5C1F-0863-492E-A971-07BE66F4E172}"/>
      </w:docPartPr>
      <w:docPartBody>
        <w:p w:rsidR="00EE05F7" w:rsidRDefault="0062685D" w:rsidP="0062685D">
          <w:pPr>
            <w:pStyle w:val="D512224A99044D4BAF881B9D73A728D3"/>
          </w:pPr>
          <w:r>
            <w:rPr>
              <w:rStyle w:val="PlaceholderText"/>
              <w:color w:val="808080"/>
            </w:rPr>
            <w:t>[Chapter No]</w:t>
          </w:r>
        </w:p>
      </w:docPartBody>
    </w:docPart>
    <w:docPart>
      <w:docPartPr>
        <w:name w:val="5B19617BE4C9426F82CBDF9EE51138EC"/>
        <w:category>
          <w:name w:val="General"/>
          <w:gallery w:val="placeholder"/>
        </w:category>
        <w:types>
          <w:type w:val="bbPlcHdr"/>
        </w:types>
        <w:behaviors>
          <w:behavior w:val="content"/>
        </w:behaviors>
        <w:guid w:val="{549B59F6-74F4-4206-8206-32F8BF794878}"/>
      </w:docPartPr>
      <w:docPartBody>
        <w:p w:rsidR="00BF3994" w:rsidRDefault="006E092E" w:rsidP="006E092E">
          <w:pPr>
            <w:pStyle w:val="5B19617BE4C9426F82CBDF9EE51138EC"/>
          </w:pPr>
          <w:r>
            <w:rPr>
              <w:rStyle w:val="PlaceholderText"/>
              <w:color w:val="808080"/>
            </w:rPr>
            <w:t>[Chapter 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E62A3"/>
    <w:rsid w:val="000C2341"/>
    <w:rsid w:val="002E78DB"/>
    <w:rsid w:val="003C544F"/>
    <w:rsid w:val="004E4153"/>
    <w:rsid w:val="00524D9C"/>
    <w:rsid w:val="005E62A3"/>
    <w:rsid w:val="0062685D"/>
    <w:rsid w:val="006E092E"/>
    <w:rsid w:val="00BF3994"/>
    <w:rsid w:val="00E835DB"/>
    <w:rsid w:val="00EE05F7"/>
    <w:rsid w:val="00F74792"/>
    <w:rsid w:val="00F93F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092E"/>
  </w:style>
  <w:style w:type="paragraph" w:customStyle="1" w:styleId="A487E40686CB42B49217CE09586C1969">
    <w:name w:val="A487E40686CB42B49217CE09586C1969"/>
    <w:rsid w:val="0062685D"/>
  </w:style>
  <w:style w:type="paragraph" w:customStyle="1" w:styleId="D512224A99044D4BAF881B9D73A728D3">
    <w:name w:val="D512224A99044D4BAF881B9D73A728D3"/>
    <w:rsid w:val="0062685D"/>
  </w:style>
  <w:style w:type="paragraph" w:customStyle="1" w:styleId="5B19617BE4C9426F82CBDF9EE51138EC">
    <w:name w:val="5B19617BE4C9426F82CBDF9EE51138EC"/>
    <w:rsid w:val="006E09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ChapterNo xmlns="4ff00d7d-e7fe-48a8-a79f-9d301ade6bee">5</ChapterNo>
    <ChapterType xmlns="4ff00d7d-e7fe-48a8-a79f-9d301ade6bee">Exercise</ChapterType>
    <EnsureEvenPages xmlns="4ff00d7d-e7fe-48a8-a79f-9d301ade6bee">true</EnsureEvenPages>
    <BookType xmlns="4ff00d7d-e7fe-48a8-a79f-9d301ade6bee">EG</BookType>
    <PageNumbering xmlns="4ff00d7d-e7fe-48a8-a79f-9d301ade6bee">Sequential</PageNumbering>
    <SequenceNo xmlns="4ff00d7d-e7fe-48a8-a79f-9d301ade6bee">6</SequenceNo>
    <StartPageNumber xmlns="4ff00d7d-e7fe-48a8-a79f-9d301ade6bee">0</StartPageNumber>
    <_dlc_Exempt xmlns="http://schemas.microsoft.com/sharepoint/v3">false</_dlc_Exemp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kbook - Exercise" ma:contentTypeID="0x0101009AB076E22428264284E11C73D716557C0C00E94EE80C871E3D46A53D5BF589B9E330" ma:contentTypeVersion="270" ma:contentTypeDescription="Exercise guide for technical courses" ma:contentTypeScope="" ma:versionID="fad713fce87fe8f034ab42aa0195dff4">
  <xsd:schema xmlns:xsd="http://www.w3.org/2001/XMLSchema" xmlns:xs="http://www.w3.org/2001/XMLSchema" xmlns:p="http://schemas.microsoft.com/office/2006/metadata/properties" xmlns:ns1="http://schemas.microsoft.com/sharepoint/v3" xmlns:ns2="4ff00d7d-e7fe-48a8-a79f-9d301ade6bee" targetNamespace="http://schemas.microsoft.com/office/2006/metadata/properties" ma:root="true" ma:fieldsID="62f7fcfeeeeb2bced9c244acfdeca0f4" ns1:_="" ns2:_="">
    <xsd:import namespace="http://schemas.microsoft.com/sharepoint/v3"/>
    <xsd:import namespace="4ff00d7d-e7fe-48a8-a79f-9d301ade6bee"/>
    <xsd:element name="properties">
      <xsd:complexType>
        <xsd:sequence>
          <xsd:element name="documentManagement">
            <xsd:complexType>
              <xsd:all>
                <xsd:element ref="ns2:BookType" minOccurs="0"/>
                <xsd:element ref="ns2:SequenceNo" minOccurs="0"/>
                <xsd:element ref="ns2:ChapterType" minOccurs="0"/>
                <xsd:element ref="ns2:ChapterNo" minOccurs="0"/>
                <xsd:element ref="ns2:StartPageNumber" minOccurs="0"/>
                <xsd:element ref="ns2:PageNumbering" minOccurs="0"/>
                <xsd:element ref="ns2:EnsureEvenPages"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5"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f00d7d-e7fe-48a8-a79f-9d301ade6bee" elementFormDefault="qualified">
    <xsd:import namespace="http://schemas.microsoft.com/office/2006/documentManagement/types"/>
    <xsd:import namespace="http://schemas.microsoft.com/office/infopath/2007/PartnerControls"/>
    <xsd:element name="BookType" ma:index="2" nillable="true" ma:displayName="Book Type" ma:default="None" ma:format="Dropdown" ma:internalName="BookType" ma:readOnly="false">
      <xsd:simpleType>
        <xsd:restriction base="dms:Choice">
          <xsd:enumeration value="None"/>
          <xsd:enumeration value="DG"/>
          <xsd:enumeration value="DG2"/>
          <xsd:enumeration value="DG3"/>
          <xsd:enumeration value="DG4"/>
          <xsd:enumeration value="DG_LP"/>
          <xsd:enumeration value="APP"/>
          <xsd:enumeration value="EG"/>
          <xsd:enumeration value="EG2"/>
          <xsd:enumeration value="HAND"/>
          <xsd:enumeration value="HAND2"/>
          <xsd:enumeration value="HAND3"/>
          <xsd:enumeration value="IK"/>
          <xsd:enumeration value="PCR"/>
          <xsd:enumeration value="LABS"/>
        </xsd:restriction>
      </xsd:simpleType>
    </xsd:element>
    <xsd:element name="SequenceNo" ma:index="3" nillable="true" ma:displayName="Sequence No" ma:decimals="2" ma:internalName="SequenceNo" ma:readOnly="false" ma:percentage="FALSE">
      <xsd:simpleType>
        <xsd:restriction base="dms:Number"/>
      </xsd:simpleType>
    </xsd:element>
    <xsd:element name="ChapterType" ma:index="4" nillable="true" ma:displayName="Chapter Type" ma:format="Dropdown" ma:internalName="ChapterType">
      <xsd:simpleType>
        <xsd:union memberTypes="dms:Text">
          <xsd:simpleType>
            <xsd:restriction base="dms:Choice">
              <xsd:enumeration value="Appendix"/>
              <xsd:enumeration value="Chapter"/>
              <xsd:enumeration value="Exercise"/>
            </xsd:restriction>
          </xsd:simpleType>
        </xsd:union>
      </xsd:simpleType>
    </xsd:element>
    <xsd:element name="ChapterNo" ma:index="5" nillable="true" ma:displayName="Chapter No" ma:internalName="ChapterNo">
      <xsd:simpleType>
        <xsd:restriction base="dms:Text">
          <xsd:maxLength value="5"/>
        </xsd:restriction>
      </xsd:simpleType>
    </xsd:element>
    <xsd:element name="StartPageNumber" ma:index="6" nillable="true" ma:displayName="Start Page No" ma:decimals="0" ma:internalName="StartPageNumber" ma:percentage="FALSE">
      <xsd:simpleType>
        <xsd:restriction base="dms:Number"/>
      </xsd:simpleType>
    </xsd:element>
    <xsd:element name="PageNumbering" ma:index="7" nillable="true" ma:displayName="Page Numbering" ma:default="Sequential" ma:format="Dropdown" ma:internalName="PageNumbering">
      <xsd:simpleType>
        <xsd:restriction base="dms:Choice">
          <xsd:enumeration value="None"/>
          <xsd:enumeration value="Restart at Page 1"/>
          <xsd:enumeration value="Sequential"/>
        </xsd:restriction>
      </xsd:simpleType>
    </xsd:element>
    <xsd:element name="EnsureEvenPages" ma:index="8" nillable="true" ma:displayName="Ensure Even Pages" ma:default="1" ma:internalName="EnsureEvenPage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bb3bdb55-ce43-40c7-ac96-dc2d075fdb96" ContentTypeId="0x0101009AB076E22428264284E11C73D716557C0C" PreviousValue="true"/>
</file>

<file path=customXml/item6.xml><?xml version="1.0" encoding="utf-8"?>
<?mso-contentType ?>
<p:Policy xmlns:p="office.server.policy" local="true" id="13ec3561-6556-477f-a096-8cf74ebdd7a7">
  <p:Name>Courseware Documents Audit Policy</p:Name>
  <p:Description>Audit policy for monitoring actions on all courseware documents</p:Description>
  <p:Statement/>
  <p:PolicyItems>
    <p:PolicyItem featureId="Microsoft.Office.RecordsManagement.PolicyFeatures.PolicyAudit" UniqueId="22aa3f5b-7677-4c12-a57c-d43febc7dafc">
      <p:Name>Auditing</p:Name>
      <p:Description>Audits user actions on documents and list items to the Audit Log.</p:Description>
      <p:CustomData>
        <Audit>
          <Update/>
          <View/>
          <CheckInOut/>
          <MoveCopy/>
          <DeleteRestore/>
        </Audit>
      </p:CustomData>
    </p:PolicyItem>
  </p:PolicyItems>
</p:Policy>
</file>

<file path=customXml/itemProps1.xml><?xml version="1.0" encoding="utf-8"?>
<ds:datastoreItem xmlns:ds="http://schemas.openxmlformats.org/officeDocument/2006/customXml" ds:itemID="{5B55AD05-86E1-46B8-966C-6EC897CB3871}"/>
</file>

<file path=customXml/itemProps2.xml><?xml version="1.0" encoding="utf-8"?>
<ds:datastoreItem xmlns:ds="http://schemas.openxmlformats.org/officeDocument/2006/customXml" ds:itemID="{14E75FB3-6D31-432E-B895-722912CC6D72}"/>
</file>

<file path=customXml/itemProps3.xml><?xml version="1.0" encoding="utf-8"?>
<ds:datastoreItem xmlns:ds="http://schemas.openxmlformats.org/officeDocument/2006/customXml" ds:itemID="{E08C3215-072E-4529-A749-6DE9A47C8013}"/>
</file>

<file path=customXml/itemProps4.xml><?xml version="1.0" encoding="utf-8"?>
<ds:datastoreItem xmlns:ds="http://schemas.openxmlformats.org/officeDocument/2006/customXml" ds:itemID="{D20162B0-682B-4FEA-80DB-B11B5E6658F2}"/>
</file>

<file path=customXml/itemProps5.xml><?xml version="1.0" encoding="utf-8"?>
<ds:datastoreItem xmlns:ds="http://schemas.openxmlformats.org/officeDocument/2006/customXml" ds:itemID="{0CB6C513-1490-4FEB-B1ED-BC14BFA04978}"/>
</file>

<file path=customXml/itemProps6.xml><?xml version="1.0" encoding="utf-8"?>
<ds:datastoreItem xmlns:ds="http://schemas.openxmlformats.org/officeDocument/2006/customXml" ds:itemID="{8B733975-EE2D-4173-8343-C142843B0E01}"/>
</file>

<file path=docProps/app.xml><?xml version="1.0" encoding="utf-8"?>
<Properties xmlns="http://schemas.openxmlformats.org/officeDocument/2006/extended-properties" xmlns:vt="http://schemas.openxmlformats.org/officeDocument/2006/docPropsVTypes">
  <Template>QADEVAPR.dot</Template>
  <TotalTime>26</TotalTime>
  <Pages>6</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SQL - UPDATE DELETE &amp; INSERT</vt:lpstr>
    </vt:vector>
  </TitlesOfParts>
  <Manager/>
  <Company>QA Ltd.</Company>
  <LinksUpToDate>false</LinksUpToDate>
  <CharactersWithSpaces>10090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 UPDATE DELETE &amp; INSERT</dc:title>
  <dc:subject>QADEVAPRWK7</dc:subject>
  <dc:creator>QA Ltd</dc:creator>
  <cp:keywords/>
  <dc:description>Lab Documentation</dc:description>
  <cp:lastModifiedBy>Andrew</cp:lastModifiedBy>
  <cp:revision>20</cp:revision>
  <cp:lastPrinted>2004-03-12T17:52:00Z</cp:lastPrinted>
  <dcterms:created xsi:type="dcterms:W3CDTF">2011-09-27T16:30:00Z</dcterms:created>
  <dcterms:modified xsi:type="dcterms:W3CDTF">2013-02-14T15:14:00Z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0x0101009AB076E22428264284E11C73D716557C0C00E94EE80C871E3D46A53D5BF589B9E330</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7" name="Practice Name">
    <vt:lpwstr/>
  </property>
  <property fmtid="{D5CDD505-2E9C-101B-9397-08002B2CF9AE}" pid="8" name="xd_Signature">
    <vt:bool>false</vt:bool>
  </property>
  <property fmtid="{D5CDD505-2E9C-101B-9397-08002B2CF9AE}" pid="9" name="xd_ProgID">
    <vt:lpwstr/>
  </property>
  <property fmtid="{D5CDD505-2E9C-101B-9397-08002B2CF9AE}" pid="10" name="DocumentSetDescription">
    <vt:lpwstr/>
  </property>
  <property fmtid="{D5CDD505-2E9C-101B-9397-08002B2CF9AE}" pid="12" name="_dlc_DocId">
    <vt:lpwstr/>
  </property>
  <property fmtid="{D5CDD505-2E9C-101B-9397-08002B2CF9AE}" pid="13" name="wic_System_Copyright">
    <vt:lpwstr/>
  </property>
  <property fmtid="{D5CDD505-2E9C-101B-9397-08002B2CF9AE}" pid="14" name="_SourceUrl">
    <vt:lpwstr/>
  </property>
  <property fmtid="{D5CDD505-2E9C-101B-9397-08002B2CF9AE}" pid="15" name="_SharedFileIndex">
    <vt:lpwstr/>
  </property>
  <property fmtid="{D5CDD505-2E9C-101B-9397-08002B2CF9AE}" pid="16" name="Owner Name">
    <vt:lpwstr/>
  </property>
  <property fmtid="{D5CDD505-2E9C-101B-9397-08002B2CF9AE}" pid="17" name="CompanyName">
    <vt:lpwstr/>
  </property>
  <property fmtid="{D5CDD505-2E9C-101B-9397-08002B2CF9AE}" pid="18" name="_dlc_DocIdUrl">
    <vt:lpwstr/>
  </property>
  <property fmtid="{D5CDD505-2E9C-101B-9397-08002B2CF9AE}" pid="19" name="TemplateUrl">
    <vt:lpwstr/>
  </property>
  <property fmtid="{D5CDD505-2E9C-101B-9397-08002B2CF9AE}" pid="20" name="DepartmentName">
    <vt:lpwstr/>
  </property>
  <property fmtid="{D5CDD505-2E9C-101B-9397-08002B2CF9AE}" pid="22" name="PPTPrintingStyle">
    <vt:lpwstr/>
  </property>
  <property fmtid="{D5CDD505-2E9C-101B-9397-08002B2CF9AE}" pid="23" name="vti_imgdate">
    <vt:lpwstr/>
  </property>
  <property fmtid="{D5CDD505-2E9C-101B-9397-08002B2CF9AE}" pid="24" name="CourseCode">
    <vt:lpwstr/>
  </property>
  <property fmtid="{D5CDD505-2E9C-101B-9397-08002B2CF9AE}" pid="25" name="_dlc_DocIdPersistId">
    <vt:bool>false</vt:bool>
  </property>
</Properties>
</file>