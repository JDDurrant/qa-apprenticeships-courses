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DFE" w:rsidRDefault="009C125B" w:rsidP="00783DFE">
      <w:pPr>
        <w:pStyle w:val="Heading1"/>
      </w:pPr>
      <w:sdt>
        <w:sdtPr>
          <w:rPr>
            <w:szCs w:val="24"/>
          </w:rPr>
          <w:alias w:val="Chapter Type"/>
          <w:id w:val="8607780"/>
          <w:placeholder>
            <w:docPart w:val="A487E40686CB42B49217CE09586C1969"/>
          </w:placeholder>
          <w:dataBinding w:prefixMappings="xmlns:ns0='http://schemas.microsoft.com/office/2006/metadata/properties' xmlns:ns1='http://www.w3.org/2001/XMLSchema-instance' xmlns:ns2='http://schemas.microsoft.com/office/infopath/2007/PartnerControls' xmlns:ns3='4ff00d7d-e7fe-48a8-a79f-9d301ade6bee' " w:xpath="/ns0:properties[1]/documentManagement[1]/ns3:ChapterType[1]" w:storeItemID="{5B55AD05-86E1-46B8-966C-6EC897CB3871}"/>
          <w:comboBox w:lastValue="Chapter">
            <w:listItem w:value="[Chapter Type]"/>
          </w:comboBox>
        </w:sdtPr>
        <w:sdtEndPr/>
        <w:sdtContent>
          <w:r w:rsidR="00FF71AB">
            <w:rPr>
              <w:szCs w:val="24"/>
            </w:rPr>
            <w:t>Chapter</w:t>
          </w:r>
        </w:sdtContent>
      </w:sdt>
      <w:r w:rsidR="00783DFE">
        <w:rPr>
          <w:szCs w:val="24"/>
        </w:rPr>
        <w:t xml:space="preserve"> </w:t>
      </w:r>
      <w:sdt>
        <w:sdtPr>
          <w:rPr>
            <w:szCs w:val="24"/>
          </w:rPr>
          <w:alias w:val="Chapter No"/>
          <w:id w:val="8607781"/>
          <w:placeholder>
            <w:docPart w:val="D512224A99044D4BAF881B9D73A728D3"/>
          </w:placeholder>
          <w:dataBinding w:prefixMappings="xmlns:ns0='http://schemas.microsoft.com/office/2006/metadata/properties' xmlns:ns1='http://www.w3.org/2001/XMLSchema-instance' xmlns:ns2='http://schemas.microsoft.com/office/infopath/2007/PartnerControls' xmlns:ns3='4ff00d7d-e7fe-48a8-a79f-9d301ade6bee' " w:xpath="/ns0:properties[1]/documentManagement[1]/ns3:ChapterNo[1]" w:storeItemID="{5B55AD05-86E1-46B8-966C-6EC897CB3871}"/>
          <w:text/>
        </w:sdtPr>
        <w:sdtEndPr/>
        <w:sdtContent>
          <w:r w:rsidR="00FF71AB">
            <w:rPr>
              <w:szCs w:val="24"/>
            </w:rPr>
            <w:t>1</w:t>
          </w:r>
        </w:sdtContent>
      </w:sdt>
      <w:r w:rsidR="00133B01">
        <w:rPr>
          <w:szCs w:val="24"/>
        </w:rPr>
        <w:t>-</w:t>
      </w:r>
      <w:bookmarkStart w:id="0" w:name="_GoBack"/>
      <w:bookmarkEnd w:id="0"/>
      <w:r w:rsidR="00783DFE">
        <w:rPr>
          <w:szCs w:val="24"/>
        </w:rPr>
        <w:t xml:space="preserve"> </w:t>
      </w:r>
      <w:r>
        <w:fldChar w:fldCharType="begin"/>
      </w:r>
      <w:r>
        <w:instrText xml:space="preserve"> TITLE  \* Caps  \* MERGEFORMAT </w:instrText>
      </w:r>
      <w:r>
        <w:fldChar w:fldCharType="separate"/>
      </w:r>
      <w:r w:rsidR="005E1EFE">
        <w:t>Correlated Subqueries</w:t>
      </w:r>
      <w:r>
        <w:fldChar w:fldCharType="end"/>
      </w:r>
    </w:p>
    <w:p w:rsidR="00CC7AD5" w:rsidRPr="007C2D4C" w:rsidRDefault="00CC7AD5" w:rsidP="00CC7AD5">
      <w:pPr>
        <w:pStyle w:val="Heading2"/>
      </w:pPr>
      <w:r w:rsidRPr="007C2D4C">
        <w:t>Objectives</w:t>
      </w:r>
    </w:p>
    <w:p w:rsidR="00CC7AD5" w:rsidRDefault="00CC7AD5" w:rsidP="00CC7AD5">
      <w:r>
        <w:t>The primary objective of this lab is to gain familiarisation with the</w:t>
      </w:r>
      <w:r w:rsidR="007418CD">
        <w:t xml:space="preserve"> subqueries in</w:t>
      </w:r>
      <w:r>
        <w:t xml:space="preserve"> SQL.</w:t>
      </w:r>
    </w:p>
    <w:p w:rsidR="00CC7AD5" w:rsidRPr="007C2D4C" w:rsidRDefault="00CC7AD5" w:rsidP="00CC7AD5">
      <w:pPr>
        <w:pStyle w:val="Heading2"/>
      </w:pPr>
      <w:r w:rsidRPr="009D0547">
        <w:t>Reference</w:t>
      </w:r>
      <w:r w:rsidRPr="007C2D4C">
        <w:t xml:space="preserve"> Material</w:t>
      </w:r>
    </w:p>
    <w:p w:rsidR="00CC7AD5" w:rsidRPr="007C2D4C" w:rsidRDefault="00CC7AD5" w:rsidP="00CC7AD5">
      <w:pPr>
        <w:pStyle w:val="NormalFirstPara"/>
      </w:pPr>
      <w:r w:rsidRPr="009D0547">
        <w:t>This</w:t>
      </w:r>
      <w:r w:rsidRPr="007C2D4C">
        <w:t xml:space="preserve"> practical is based on material in the </w:t>
      </w:r>
      <w:r w:rsidR="0019780E" w:rsidRPr="005E1EFE">
        <w:rPr>
          <w:i/>
        </w:rPr>
        <w:fldChar w:fldCharType="begin"/>
      </w:r>
      <w:r w:rsidR="0019780E" w:rsidRPr="005E1EFE">
        <w:rPr>
          <w:i/>
        </w:rPr>
        <w:instrText xml:space="preserve"> DOCPROPERTY  Title  \* MERGEFORMAT </w:instrText>
      </w:r>
      <w:r w:rsidR="0019780E" w:rsidRPr="005E1EFE">
        <w:rPr>
          <w:i/>
        </w:rPr>
        <w:fldChar w:fldCharType="separate"/>
      </w:r>
      <w:r w:rsidR="005E1EFE" w:rsidRPr="005E1EFE">
        <w:rPr>
          <w:i/>
          <w:iCs/>
        </w:rPr>
        <w:t>Correlated</w:t>
      </w:r>
      <w:r w:rsidR="005E1EFE" w:rsidRPr="005E1EFE">
        <w:rPr>
          <w:i/>
        </w:rPr>
        <w:t xml:space="preserve"> Subqueries</w:t>
      </w:r>
      <w:r w:rsidR="0019780E" w:rsidRPr="005E1EFE">
        <w:rPr>
          <w:i/>
          <w:iCs/>
        </w:rPr>
        <w:fldChar w:fldCharType="end"/>
      </w:r>
      <w:r w:rsidRPr="00955F71">
        <w:rPr>
          <w:i/>
          <w:iCs/>
        </w:rPr>
        <w:t xml:space="preserve"> </w:t>
      </w:r>
      <w:r w:rsidRPr="007C2D4C">
        <w:t>chapter.</w:t>
      </w:r>
    </w:p>
    <w:p w:rsidR="00CC7AD5" w:rsidRDefault="00CC7AD5" w:rsidP="00CC7AD5">
      <w:pPr>
        <w:pStyle w:val="Heading2"/>
      </w:pPr>
      <w:r>
        <w:t>Overview</w:t>
      </w:r>
    </w:p>
    <w:p w:rsidR="00CC7AD5" w:rsidRDefault="00CC7AD5" w:rsidP="00CC7AD5">
      <w:r>
        <w:t xml:space="preserve">In this exercise you will use the QAStore database </w:t>
      </w:r>
      <w:r w:rsidR="007418CD">
        <w:t>to investigate and write a number of SQL subqueries.</w:t>
      </w:r>
    </w:p>
    <w:p w:rsidR="00CC7AD5" w:rsidRDefault="00CC7AD5" w:rsidP="00CC7AD5">
      <w:pPr>
        <w:pStyle w:val="Heading2"/>
      </w:pPr>
      <w:r>
        <w:t>Estimated duration</w:t>
      </w:r>
    </w:p>
    <w:p w:rsidR="00CC7AD5" w:rsidRDefault="00CC7AD5" w:rsidP="00CC7AD5">
      <w:pPr>
        <w:pStyle w:val="NormalFirstPara"/>
      </w:pPr>
      <w:r>
        <w:t xml:space="preserve">The estimated duration for this lab is </w:t>
      </w:r>
      <w:r w:rsidR="005E1EFE">
        <w:t>3</w:t>
      </w:r>
      <w:r>
        <w:t>0 minutes.</w:t>
      </w:r>
    </w:p>
    <w:p w:rsidR="00CC7AD5" w:rsidRDefault="00CC7AD5" w:rsidP="00CC7AD5">
      <w:pPr>
        <w:pStyle w:val="Heading2"/>
      </w:pPr>
      <w:r>
        <w:t>Completed solution</w:t>
      </w:r>
    </w:p>
    <w:p w:rsidR="00CC7AD5" w:rsidRDefault="00CC7AD5" w:rsidP="00CC7AD5">
      <w:pPr>
        <w:pStyle w:val="NormalFirstPara"/>
      </w:pPr>
      <w:r>
        <w:t xml:space="preserve">A Visual Studio 2010 solution containing the fully completed code for this lab is located in </w:t>
      </w:r>
      <w:r w:rsidR="00B638DE" w:rsidRPr="00B638DE">
        <w:rPr>
          <w:i/>
        </w:rPr>
        <w:t>CoursewareFolder</w:t>
      </w:r>
      <w:r w:rsidRPr="00366F06">
        <w:rPr>
          <w:rStyle w:val="CodeText"/>
        </w:rPr>
        <w:t>\</w:t>
      </w:r>
      <w:sdt>
        <w:sdtPr>
          <w:rPr>
            <w:rStyle w:val="CodeText"/>
          </w:rPr>
          <w:alias w:val="Chapter No"/>
          <w:tag w:val="ChapterNo"/>
          <w:id w:val="595606246"/>
          <w:placeholder>
            <w:docPart w:val="47413AEB69B24C359F8F91BE39D4AC2D"/>
          </w:placeholder>
          <w:dataBinding w:prefixMappings="xmlns:ns0='http://schemas.microsoft.com/office/2006/metadata/properties' xmlns:ns1='http://www.w3.org/2001/XMLSchema-instance' xmlns:ns2='http://schemas.microsoft.com/office/infopath/2007/PartnerControls' xmlns:ns3='4ff00d7d-e7fe-48a8-a79f-9d301ade6bee' " w:xpath="/ns0:properties[1]/documentManagement[1]/ns3:ChapterNo[1]" w:storeItemID="{5B55AD05-86E1-46B8-966C-6EC897CB3871}"/>
          <w:text/>
        </w:sdtPr>
        <w:sdtEndPr>
          <w:rPr>
            <w:rStyle w:val="CodeText"/>
          </w:rPr>
        </w:sdtEndPr>
        <w:sdtContent>
          <w:r w:rsidR="00FF71AB">
            <w:rPr>
              <w:rStyle w:val="CodeText"/>
            </w:rPr>
            <w:t>1</w:t>
          </w:r>
        </w:sdtContent>
      </w:sdt>
      <w:r w:rsidR="00AF7454">
        <w:rPr>
          <w:rStyle w:val="CodeText"/>
        </w:rPr>
        <w:t xml:space="preserve"> </w:t>
      </w:r>
      <w:r w:rsidR="009C125B">
        <w:fldChar w:fldCharType="begin"/>
      </w:r>
      <w:r w:rsidR="009C125B">
        <w:instrText xml:space="preserve"> TITLE   \* MERGEFORMAT </w:instrText>
      </w:r>
      <w:r w:rsidR="009C125B">
        <w:fldChar w:fldCharType="separate"/>
      </w:r>
      <w:r w:rsidR="005E1EFE" w:rsidRPr="005E1EFE">
        <w:rPr>
          <w:rStyle w:val="CodeText"/>
        </w:rPr>
        <w:t>Correlated</w:t>
      </w:r>
      <w:r w:rsidR="005E1EFE">
        <w:t xml:space="preserve"> Subqueries</w:t>
      </w:r>
      <w:r w:rsidR="009C125B">
        <w:fldChar w:fldCharType="end"/>
      </w:r>
      <w:r w:rsidRPr="00366F06">
        <w:rPr>
          <w:rStyle w:val="CodeText"/>
        </w:rPr>
        <w:t>\Solutions</w:t>
      </w:r>
      <w:r>
        <w:rPr>
          <w:rStyle w:val="CodeText"/>
        </w:rPr>
        <w:t>.</w:t>
      </w:r>
    </w:p>
    <w:p w:rsidR="00CC7AD5" w:rsidRDefault="00CC7AD5" w:rsidP="00CC7AD5">
      <w:pPr>
        <w:pStyle w:val="Heading2"/>
      </w:pPr>
      <w:r>
        <w:br w:type="page"/>
      </w:r>
      <w:r>
        <w:lastRenderedPageBreak/>
        <w:t>Step by Step</w:t>
      </w:r>
    </w:p>
    <w:p w:rsidR="00CC7AD5" w:rsidRDefault="00CC7AD5" w:rsidP="00CC7AD5">
      <w:pPr>
        <w:pStyle w:val="Step"/>
      </w:pPr>
      <w:r>
        <w:t>Start SQL Server Management studio from the Windows Start button.</w:t>
      </w:r>
    </w:p>
    <w:p w:rsidR="00CC7AD5" w:rsidRDefault="00CC7AD5" w:rsidP="00CC7AD5">
      <w:pPr>
        <w:pStyle w:val="Step"/>
      </w:pPr>
      <w:r>
        <w:t>Enter .\SQLEXPRESS as the Server name in the Connect to Server dialog box.</w:t>
      </w:r>
    </w:p>
    <w:p w:rsidR="00CC7AD5" w:rsidRDefault="00CC7AD5" w:rsidP="00CC7AD5">
      <w:pPr>
        <w:pStyle w:val="Step"/>
      </w:pPr>
      <w:r>
        <w:t>Choose QAStore from the drop down list of available databases located on the standard toolbar to ensure that it is selected as the current database.</w:t>
      </w:r>
    </w:p>
    <w:p w:rsidR="00CC7AD5" w:rsidRDefault="00CC7AD5" w:rsidP="00CC7AD5">
      <w:pPr>
        <w:pStyle w:val="Step"/>
      </w:pPr>
      <w:r>
        <w:t>Click the New Query button on the standard toolbar.</w:t>
      </w:r>
    </w:p>
    <w:p w:rsidR="005B1CCF" w:rsidRDefault="005B1CCF" w:rsidP="005B1CCF">
      <w:pPr>
        <w:pStyle w:val="Heading3"/>
      </w:pPr>
      <w:r>
        <w:t>Correlated Subquer</w:t>
      </w:r>
      <w:r w:rsidR="0007529B">
        <w:t>ies and how to work around them</w:t>
      </w:r>
    </w:p>
    <w:p w:rsidR="005B1CCF" w:rsidRDefault="005B1CCF" w:rsidP="005B1CCF">
      <w:r>
        <w:t>Correlated subqueries are quite hard. You will occasionally need them, but they can often be coded in another way that you might consider easier, or maybe harder, - we will show you both.</w:t>
      </w:r>
    </w:p>
    <w:p w:rsidR="005B1CCF" w:rsidRDefault="005B1CCF" w:rsidP="005B1CCF">
      <w:r w:rsidRPr="001911EF">
        <w:rPr>
          <w:b/>
        </w:rPr>
        <w:t>Tutorial Portion</w:t>
      </w:r>
      <w:r>
        <w:t xml:space="preserve">. We would like you to step thru </w:t>
      </w:r>
      <w:r w:rsidR="001911EF">
        <w:t>the following steps at your own speed:</w:t>
      </w:r>
    </w:p>
    <w:p w:rsidR="005B1CCF" w:rsidRDefault="003D528B" w:rsidP="001911EF">
      <w:pPr>
        <w:pStyle w:val="ListParagraph"/>
        <w:numPr>
          <w:ilvl w:val="0"/>
          <w:numId w:val="39"/>
        </w:numPr>
        <w:ind w:left="1260" w:hanging="543"/>
      </w:pPr>
      <w:r>
        <w:t>A</w:t>
      </w:r>
      <w:r w:rsidR="005B1CCF">
        <w:t>n introduction to a new sort of 'problem'</w:t>
      </w:r>
    </w:p>
    <w:p w:rsidR="005B1CCF" w:rsidRDefault="0007529B" w:rsidP="001911EF">
      <w:pPr>
        <w:pStyle w:val="ListParagraph"/>
        <w:numPr>
          <w:ilvl w:val="0"/>
          <w:numId w:val="39"/>
        </w:numPr>
        <w:ind w:left="1260" w:hanging="543"/>
      </w:pPr>
      <w:r>
        <w:t>A</w:t>
      </w:r>
      <w:r w:rsidR="005B1CCF">
        <w:t xml:space="preserve"> first stab might be </w:t>
      </w:r>
    </w:p>
    <w:p w:rsidR="005B1CCF" w:rsidRDefault="003D528B" w:rsidP="001911EF">
      <w:pPr>
        <w:pStyle w:val="ListParagraph"/>
        <w:numPr>
          <w:ilvl w:val="0"/>
          <w:numId w:val="39"/>
        </w:numPr>
        <w:ind w:left="1260" w:hanging="543"/>
      </w:pPr>
      <w:r>
        <w:t>G</w:t>
      </w:r>
      <w:r w:rsidR="005B1CCF">
        <w:t xml:space="preserve">etting rid of the MAX/GROUP BY </w:t>
      </w:r>
    </w:p>
    <w:p w:rsidR="005B1CCF" w:rsidRDefault="003D528B" w:rsidP="001911EF">
      <w:pPr>
        <w:pStyle w:val="ListParagraph"/>
        <w:numPr>
          <w:ilvl w:val="0"/>
          <w:numId w:val="39"/>
        </w:numPr>
        <w:ind w:left="1260" w:hanging="543"/>
      </w:pPr>
      <w:r>
        <w:t>E</w:t>
      </w:r>
      <w:r w:rsidR="005B1CCF">
        <w:t xml:space="preserve">nhancing the simplistic subquery   </w:t>
      </w:r>
    </w:p>
    <w:p w:rsidR="005B1CCF" w:rsidRDefault="003D528B" w:rsidP="001911EF">
      <w:pPr>
        <w:pStyle w:val="ListParagraph"/>
        <w:numPr>
          <w:ilvl w:val="0"/>
          <w:numId w:val="39"/>
        </w:numPr>
        <w:ind w:left="1260" w:hanging="543"/>
      </w:pPr>
      <w:r>
        <w:t>T</w:t>
      </w:r>
      <w:r w:rsidR="005B1CCF">
        <w:t>he fatal flaw, and proof</w:t>
      </w:r>
    </w:p>
    <w:p w:rsidR="005B1CCF" w:rsidRDefault="003D528B" w:rsidP="001911EF">
      <w:pPr>
        <w:pStyle w:val="ListParagraph"/>
        <w:numPr>
          <w:ilvl w:val="0"/>
          <w:numId w:val="39"/>
        </w:numPr>
        <w:ind w:left="1260" w:hanging="543"/>
      </w:pPr>
      <w:r>
        <w:t>M</w:t>
      </w:r>
      <w:r w:rsidR="005B1CCF">
        <w:t>oving towards the solution</w:t>
      </w:r>
    </w:p>
    <w:p w:rsidR="005B1CCF" w:rsidRDefault="003D528B" w:rsidP="001911EF">
      <w:pPr>
        <w:pStyle w:val="ListParagraph"/>
        <w:numPr>
          <w:ilvl w:val="0"/>
          <w:numId w:val="39"/>
        </w:numPr>
        <w:ind w:left="1260" w:hanging="543"/>
      </w:pPr>
      <w:r>
        <w:t>M</w:t>
      </w:r>
      <w:r w:rsidR="005B1CCF">
        <w:t xml:space="preserve">andatory aliasing needed and solution achieved </w:t>
      </w:r>
    </w:p>
    <w:p w:rsidR="005B1CCF" w:rsidRDefault="003D528B" w:rsidP="001911EF">
      <w:pPr>
        <w:pStyle w:val="ListParagraph"/>
        <w:numPr>
          <w:ilvl w:val="0"/>
          <w:numId w:val="39"/>
        </w:numPr>
        <w:ind w:left="1260" w:hanging="543"/>
      </w:pPr>
      <w:r>
        <w:t>T</w:t>
      </w:r>
      <w:r w:rsidR="005B1CCF">
        <w:t>idying up the solution</w:t>
      </w:r>
    </w:p>
    <w:p w:rsidR="005B1CCF" w:rsidRDefault="003D528B" w:rsidP="001911EF">
      <w:pPr>
        <w:pStyle w:val="ListParagraph"/>
        <w:numPr>
          <w:ilvl w:val="0"/>
          <w:numId w:val="39"/>
        </w:numPr>
        <w:ind w:left="1260" w:hanging="543"/>
      </w:pPr>
      <w:r>
        <w:t>Correlated queries are all the same</w:t>
      </w:r>
    </w:p>
    <w:p w:rsidR="005B1CCF" w:rsidRDefault="003D528B" w:rsidP="001911EF">
      <w:pPr>
        <w:pStyle w:val="ListParagraph"/>
        <w:numPr>
          <w:ilvl w:val="0"/>
          <w:numId w:val="39"/>
        </w:numPr>
        <w:ind w:left="1260" w:hanging="543"/>
      </w:pPr>
      <w:r>
        <w:t>T</w:t>
      </w:r>
      <w:r w:rsidR="005B1CCF">
        <w:t>he ALTERNATIVE - a subquery in the FROM clause, 'an inline VIEW'!!</w:t>
      </w:r>
    </w:p>
    <w:p w:rsidR="005B1CCF" w:rsidRDefault="001911EF" w:rsidP="001911EF">
      <w:pPr>
        <w:pStyle w:val="Heading3"/>
      </w:pPr>
      <w:r>
        <w:t>1</w:t>
      </w:r>
      <w:r w:rsidR="005B1CCF">
        <w:t xml:space="preserve"> </w:t>
      </w:r>
      <w:r>
        <w:t>A</w:t>
      </w:r>
      <w:r w:rsidR="005B1CCF">
        <w:t>n introduction to a new sort of 'problem'</w:t>
      </w:r>
    </w:p>
    <w:p w:rsidR="005B1CCF" w:rsidRDefault="005B1CCF" w:rsidP="005B1CCF">
      <w:r>
        <w:t>Imagine we want to find the biggest sale per company. It sounds easy. Lets list the sales sorted by order_value within company_no first, so that we can easily work it out manually and then try and build up some code.</w:t>
      </w:r>
    </w:p>
    <w:p w:rsidR="005B1CCF" w:rsidRDefault="005B1CCF" w:rsidP="001911EF">
      <w:pPr>
        <w:pStyle w:val="CodeFirst"/>
      </w:pPr>
      <w:r>
        <w:t>SELECT company_no, order_value</w:t>
      </w:r>
    </w:p>
    <w:p w:rsidR="005B1CCF" w:rsidRDefault="005B1CCF" w:rsidP="001911EF">
      <w:pPr>
        <w:pStyle w:val="CodeBody"/>
      </w:pPr>
      <w:r>
        <w:t>FROM sale</w:t>
      </w:r>
    </w:p>
    <w:p w:rsidR="005B1CCF" w:rsidRDefault="005B1CCF" w:rsidP="001911EF">
      <w:pPr>
        <w:pStyle w:val="CodeLast"/>
      </w:pPr>
      <w:r>
        <w:t>ORDER BY company_no, order_value</w:t>
      </w:r>
    </w:p>
    <w:p w:rsidR="005B1CCF" w:rsidRDefault="005B1CCF" w:rsidP="001911EF">
      <w:pPr>
        <w:pStyle w:val="CodeFirst"/>
      </w:pPr>
      <w:r>
        <w:t xml:space="preserve">company_no  order_value </w:t>
      </w:r>
    </w:p>
    <w:p w:rsidR="005B1CCF" w:rsidRDefault="005B1CCF" w:rsidP="001911EF">
      <w:pPr>
        <w:pStyle w:val="CodeBody"/>
      </w:pPr>
      <w:r>
        <w:t xml:space="preserve">----------- ----------- </w:t>
      </w:r>
    </w:p>
    <w:p w:rsidR="005B1CCF" w:rsidRDefault="005B1CCF" w:rsidP="001911EF">
      <w:pPr>
        <w:pStyle w:val="CodeBody"/>
      </w:pPr>
      <w:r>
        <w:t>1000        5</w:t>
      </w:r>
      <w:r>
        <w:tab/>
      </w:r>
      <w:r>
        <w:tab/>
      </w:r>
      <w:r>
        <w:tab/>
        <w:t>--no</w:t>
      </w:r>
    </w:p>
    <w:p w:rsidR="005B1CCF" w:rsidRDefault="005B1CCF" w:rsidP="001911EF">
      <w:pPr>
        <w:pStyle w:val="CodeBody"/>
      </w:pPr>
      <w:r>
        <w:t>1000        7</w:t>
      </w:r>
      <w:r>
        <w:tab/>
      </w:r>
      <w:r>
        <w:tab/>
      </w:r>
      <w:r>
        <w:tab/>
        <w:t>--yes, biggest for company 1000</w:t>
      </w:r>
    </w:p>
    <w:p w:rsidR="005B1CCF" w:rsidRDefault="005B1CCF" w:rsidP="001911EF">
      <w:pPr>
        <w:pStyle w:val="CodeBody"/>
      </w:pPr>
    </w:p>
    <w:p w:rsidR="005B1CCF" w:rsidRDefault="005B1CCF" w:rsidP="001911EF">
      <w:pPr>
        <w:pStyle w:val="CodeBody"/>
      </w:pPr>
      <w:r>
        <w:t>2000        3</w:t>
      </w:r>
      <w:r>
        <w:tab/>
      </w:r>
      <w:r>
        <w:tab/>
      </w:r>
      <w:r>
        <w:tab/>
        <w:t>--no</w:t>
      </w:r>
    </w:p>
    <w:p w:rsidR="005B1CCF" w:rsidRDefault="005B1CCF" w:rsidP="001911EF">
      <w:pPr>
        <w:pStyle w:val="CodeBody"/>
      </w:pPr>
      <w:r>
        <w:t>2000        12</w:t>
      </w:r>
      <w:r>
        <w:tab/>
      </w:r>
      <w:r>
        <w:tab/>
      </w:r>
      <w:r>
        <w:tab/>
        <w:t>--yes, biggest for company 2000</w:t>
      </w:r>
    </w:p>
    <w:p w:rsidR="005B1CCF" w:rsidRDefault="005B1CCF" w:rsidP="001911EF">
      <w:pPr>
        <w:pStyle w:val="CodeBody"/>
      </w:pPr>
    </w:p>
    <w:p w:rsidR="005B1CCF" w:rsidRDefault="005B1CCF" w:rsidP="001911EF">
      <w:pPr>
        <w:pStyle w:val="CodeBody"/>
      </w:pPr>
      <w:r>
        <w:t>3000        3</w:t>
      </w:r>
      <w:r>
        <w:tab/>
      </w:r>
      <w:r>
        <w:tab/>
      </w:r>
      <w:r>
        <w:tab/>
        <w:t>--no</w:t>
      </w:r>
    </w:p>
    <w:p w:rsidR="005B1CCF" w:rsidRDefault="005B1CCF" w:rsidP="001911EF">
      <w:pPr>
        <w:pStyle w:val="CodeBody"/>
      </w:pPr>
      <w:r>
        <w:t>3000        6</w:t>
      </w:r>
      <w:r>
        <w:tab/>
      </w:r>
      <w:r>
        <w:tab/>
      </w:r>
      <w:r>
        <w:tab/>
        <w:t>--no</w:t>
      </w:r>
    </w:p>
    <w:p w:rsidR="005B1CCF" w:rsidRDefault="005B1CCF" w:rsidP="001911EF">
      <w:pPr>
        <w:pStyle w:val="CodeBody"/>
      </w:pPr>
      <w:r>
        <w:t>3000        27</w:t>
      </w:r>
      <w:r>
        <w:tab/>
      </w:r>
      <w:r>
        <w:tab/>
      </w:r>
      <w:r>
        <w:tab/>
        <w:t>--yes, .......3000</w:t>
      </w:r>
    </w:p>
    <w:p w:rsidR="005B1CCF" w:rsidRDefault="005B1CCF" w:rsidP="001911EF">
      <w:pPr>
        <w:pStyle w:val="CodeBody"/>
      </w:pPr>
    </w:p>
    <w:p w:rsidR="005B1CCF" w:rsidRDefault="005B1CCF" w:rsidP="001911EF">
      <w:pPr>
        <w:pStyle w:val="CodeLast"/>
      </w:pPr>
      <w:r>
        <w:t>4000        2</w:t>
      </w:r>
      <w:r>
        <w:tab/>
      </w:r>
      <w:r>
        <w:tab/>
      </w:r>
      <w:r>
        <w:tab/>
        <w:t>--yes, .......4000</w:t>
      </w:r>
    </w:p>
    <w:p w:rsidR="005B1CCF" w:rsidRDefault="005B1CCF" w:rsidP="005B1CCF">
      <w:r>
        <w:t>So the 2nd, 4th, 7th and 8th rows are the biggest per company.</w:t>
      </w:r>
    </w:p>
    <w:p w:rsidR="005B1CCF" w:rsidRDefault="005B1CCF" w:rsidP="005B1CCF">
      <w:r>
        <w:t>The answer set we are trying to produce (via code) is therefore:</w:t>
      </w:r>
    </w:p>
    <w:p w:rsidR="005B1CCF" w:rsidRDefault="005B1CCF" w:rsidP="001911EF">
      <w:pPr>
        <w:pStyle w:val="CodeFirst"/>
      </w:pPr>
      <w:r>
        <w:lastRenderedPageBreak/>
        <w:t xml:space="preserve">company_no  order_value </w:t>
      </w:r>
    </w:p>
    <w:p w:rsidR="005B1CCF" w:rsidRDefault="005B1CCF" w:rsidP="001911EF">
      <w:pPr>
        <w:pStyle w:val="CodeBody"/>
      </w:pPr>
      <w:r>
        <w:t xml:space="preserve">----------- ----------- </w:t>
      </w:r>
    </w:p>
    <w:p w:rsidR="005B1CCF" w:rsidRDefault="005B1CCF" w:rsidP="001911EF">
      <w:pPr>
        <w:pStyle w:val="CodeBody"/>
      </w:pPr>
      <w:r>
        <w:t>1000        7</w:t>
      </w:r>
    </w:p>
    <w:p w:rsidR="005B1CCF" w:rsidRDefault="005B1CCF" w:rsidP="001911EF">
      <w:pPr>
        <w:pStyle w:val="CodeBody"/>
      </w:pPr>
      <w:r>
        <w:t>2000        12</w:t>
      </w:r>
    </w:p>
    <w:p w:rsidR="005B1CCF" w:rsidRDefault="005B1CCF" w:rsidP="001911EF">
      <w:pPr>
        <w:pStyle w:val="CodeBody"/>
      </w:pPr>
      <w:r>
        <w:t>3000        27</w:t>
      </w:r>
    </w:p>
    <w:p w:rsidR="005B1CCF" w:rsidRDefault="005B1CCF" w:rsidP="001911EF">
      <w:pPr>
        <w:pStyle w:val="CodeLast"/>
      </w:pPr>
      <w:r>
        <w:t>4000        2</w:t>
      </w:r>
    </w:p>
    <w:p w:rsidR="005B1CCF" w:rsidRDefault="005B1CCF" w:rsidP="005B1CCF">
      <w:r>
        <w:t>Seems easy enough, let's try.</w:t>
      </w:r>
    </w:p>
    <w:p w:rsidR="005B1CCF" w:rsidRDefault="001911EF" w:rsidP="001911EF">
      <w:pPr>
        <w:pStyle w:val="Heading3"/>
      </w:pPr>
      <w:r>
        <w:t>2</w:t>
      </w:r>
      <w:r w:rsidR="005B1CCF">
        <w:t xml:space="preserve"> </w:t>
      </w:r>
      <w:r>
        <w:t>A</w:t>
      </w:r>
      <w:r w:rsidR="005B1CCF">
        <w:t xml:space="preserve"> first stab might be </w:t>
      </w:r>
    </w:p>
    <w:p w:rsidR="005B1CCF" w:rsidRDefault="005B1CCF" w:rsidP="001911EF">
      <w:pPr>
        <w:pStyle w:val="CodeFirst"/>
      </w:pPr>
      <w:r>
        <w:t>SELECT company_no, MAX(order_value) AS 'Biggest sale per company'</w:t>
      </w:r>
    </w:p>
    <w:p w:rsidR="005B1CCF" w:rsidRDefault="005B1CCF" w:rsidP="001911EF">
      <w:pPr>
        <w:pStyle w:val="CodeBody"/>
      </w:pPr>
      <w:r>
        <w:t>FROM sale</w:t>
      </w:r>
    </w:p>
    <w:p w:rsidR="005B1CCF" w:rsidRDefault="005B1CCF" w:rsidP="001911EF">
      <w:pPr>
        <w:pStyle w:val="CodeLast"/>
      </w:pPr>
      <w:r>
        <w:t>GROUP BY company_no</w:t>
      </w:r>
    </w:p>
    <w:p w:rsidR="005B1CCF" w:rsidRDefault="001911EF" w:rsidP="005B1CCF">
      <w:r>
        <w:t>Should</w:t>
      </w:r>
      <w:r w:rsidR="005B1CCF">
        <w:t xml:space="preserve"> produce :</w:t>
      </w:r>
    </w:p>
    <w:p w:rsidR="005B1CCF" w:rsidRDefault="005B1CCF" w:rsidP="001911EF">
      <w:pPr>
        <w:pStyle w:val="CodeFirst"/>
      </w:pPr>
      <w:r>
        <w:t xml:space="preserve">company_no  Biggest sale per company </w:t>
      </w:r>
    </w:p>
    <w:p w:rsidR="005B1CCF" w:rsidRDefault="005B1CCF" w:rsidP="001911EF">
      <w:pPr>
        <w:pStyle w:val="CodeBody"/>
      </w:pPr>
      <w:r>
        <w:t xml:space="preserve">----------- ------------------------ </w:t>
      </w:r>
    </w:p>
    <w:p w:rsidR="005B1CCF" w:rsidRDefault="005B1CCF" w:rsidP="001911EF">
      <w:pPr>
        <w:pStyle w:val="CodeBody"/>
      </w:pPr>
      <w:r>
        <w:t>1000        7</w:t>
      </w:r>
    </w:p>
    <w:p w:rsidR="005B1CCF" w:rsidRDefault="005B1CCF" w:rsidP="001911EF">
      <w:pPr>
        <w:pStyle w:val="CodeBody"/>
      </w:pPr>
      <w:r>
        <w:t>2000        12</w:t>
      </w:r>
    </w:p>
    <w:p w:rsidR="005B1CCF" w:rsidRDefault="005B1CCF" w:rsidP="001911EF">
      <w:pPr>
        <w:pStyle w:val="CodeBody"/>
      </w:pPr>
      <w:r>
        <w:t>3000        27</w:t>
      </w:r>
    </w:p>
    <w:p w:rsidR="005B1CCF" w:rsidRDefault="005B1CCF" w:rsidP="001911EF">
      <w:pPr>
        <w:pStyle w:val="CodeLast"/>
      </w:pPr>
      <w:r>
        <w:t>4000        2</w:t>
      </w:r>
    </w:p>
    <w:p w:rsidR="005B1CCF" w:rsidRDefault="005B1CCF" w:rsidP="005B1CCF">
      <w:r>
        <w:t>Problem solved, or a very minimalist answer?</w:t>
      </w:r>
    </w:p>
    <w:p w:rsidR="005B1CCF" w:rsidRDefault="005B1CCF" w:rsidP="005B1CCF">
      <w:r>
        <w:t>We could easily JOIN to 'company' to pick up 'name' of company.</w:t>
      </w:r>
    </w:p>
    <w:p w:rsidR="005B1CCF" w:rsidRDefault="005B1CCF" w:rsidP="005B1CCF">
      <w:r>
        <w:t>But what if we want to display</w:t>
      </w:r>
      <w:r w:rsidR="001911EF">
        <w:t xml:space="preserve"> some additional things like:</w:t>
      </w:r>
      <w:r>
        <w:t xml:space="preserve"> 'date' of sale, 'emp_no' who made sale, 'description' .</w:t>
      </w:r>
      <w:r w:rsidR="001911EF">
        <w:t>etc.</w:t>
      </w:r>
      <w:r>
        <w:t>?</w:t>
      </w:r>
    </w:p>
    <w:p w:rsidR="005B1CCF" w:rsidRDefault="005B1CCF" w:rsidP="005B1CCF">
      <w:r>
        <w:t>Let's just add 'emp_no' to the SELECT list of last query</w:t>
      </w:r>
      <w:r w:rsidR="001911EF">
        <w:t xml:space="preserve"> and see what happens:</w:t>
      </w:r>
      <w:r>
        <w:t xml:space="preserve"> </w:t>
      </w:r>
    </w:p>
    <w:p w:rsidR="005B1CCF" w:rsidRDefault="005B1CCF" w:rsidP="001911EF">
      <w:pPr>
        <w:pStyle w:val="CodeFirst"/>
      </w:pPr>
      <w:r>
        <w:t>SELECT company_no, emp_no, MAX(order_value) AS 'Biggest sale per company'</w:t>
      </w:r>
    </w:p>
    <w:p w:rsidR="005B1CCF" w:rsidRDefault="005B1CCF" w:rsidP="001911EF">
      <w:pPr>
        <w:pStyle w:val="CodeBody"/>
      </w:pPr>
      <w:r>
        <w:t>FROM sale</w:t>
      </w:r>
    </w:p>
    <w:p w:rsidR="005B1CCF" w:rsidRDefault="005B1CCF" w:rsidP="001911EF">
      <w:pPr>
        <w:pStyle w:val="CodeLast"/>
      </w:pPr>
      <w:r>
        <w:t>GROUP BY company_no</w:t>
      </w:r>
    </w:p>
    <w:p w:rsidR="005B1CCF" w:rsidRDefault="001911EF" w:rsidP="005B1CCF">
      <w:r>
        <w:t>Unfortunately when you try to run this you get</w:t>
      </w:r>
      <w:r w:rsidR="00A74A41">
        <w:t xml:space="preserve"> the following error message</w:t>
      </w:r>
      <w:r>
        <w:t>:</w:t>
      </w:r>
    </w:p>
    <w:p w:rsidR="005B1CCF" w:rsidRDefault="005B1CCF" w:rsidP="005B1CCF">
      <w:r>
        <w:t>"Column 'sale.emp_no' is invalid in the SELECT list because it is not contained in either an aggregate fu</w:t>
      </w:r>
      <w:r w:rsidR="00A74A41">
        <w:t>nction or the GROUP BY clause."</w:t>
      </w:r>
    </w:p>
    <w:p w:rsidR="005B1CCF" w:rsidRDefault="005B1CCF" w:rsidP="005B1CCF">
      <w:r>
        <w:t>We have broken a golden rule - "you must GROUP BY everything you SELECT that is not being aggregated".</w:t>
      </w:r>
      <w:r w:rsidR="00A74A41">
        <w:t xml:space="preserve"> </w:t>
      </w:r>
      <w:r>
        <w:t>Basically, 'emp_no' if 'SELECT'ed must be in Group by, so</w:t>
      </w:r>
      <w:r w:rsidR="00A74A41">
        <w:t xml:space="preserve"> let’s try the following</w:t>
      </w:r>
      <w:r>
        <w:t>:</w:t>
      </w:r>
    </w:p>
    <w:p w:rsidR="005B1CCF" w:rsidRDefault="005B1CCF" w:rsidP="00A74A41">
      <w:pPr>
        <w:pStyle w:val="CodeFirst"/>
      </w:pPr>
      <w:r>
        <w:t>SELECT company_no, emp_no, MAX(order_value) AS 'Biggest sale per company per employee'</w:t>
      </w:r>
    </w:p>
    <w:p w:rsidR="005B1CCF" w:rsidRDefault="005B1CCF" w:rsidP="00A74A41">
      <w:pPr>
        <w:pStyle w:val="CodeBody"/>
      </w:pPr>
      <w:r>
        <w:t>FROM sale</w:t>
      </w:r>
    </w:p>
    <w:p w:rsidR="005B1CCF" w:rsidRDefault="005B1CCF" w:rsidP="00A74A41">
      <w:pPr>
        <w:pStyle w:val="CodeLast"/>
      </w:pPr>
      <w:r>
        <w:t>GROUP BY company_no, emp_no</w:t>
      </w:r>
    </w:p>
    <w:p w:rsidR="005B1CCF" w:rsidRDefault="00A74A41" w:rsidP="005B1CCF">
      <w:r>
        <w:t>This</w:t>
      </w:r>
      <w:r w:rsidR="005B1CCF">
        <w:t xml:space="preserve"> </w:t>
      </w:r>
      <w:r>
        <w:t xml:space="preserve">should </w:t>
      </w:r>
      <w:r w:rsidR="005B1CCF">
        <w:t>give:</w:t>
      </w:r>
    </w:p>
    <w:p w:rsidR="005B1CCF" w:rsidRDefault="00A74A41" w:rsidP="00A74A41">
      <w:pPr>
        <w:pStyle w:val="CodeFirst"/>
      </w:pPr>
      <w:r>
        <w:t>company  emp</w:t>
      </w:r>
      <w:r w:rsidR="005B1CCF">
        <w:t xml:space="preserve">  Biggest sale per </w:t>
      </w:r>
    </w:p>
    <w:p w:rsidR="00A74A41" w:rsidRDefault="00A74A41" w:rsidP="00A74A41">
      <w:pPr>
        <w:pStyle w:val="CodeBody"/>
      </w:pPr>
      <w:r>
        <w:t>no       no   company per employee</w:t>
      </w:r>
    </w:p>
    <w:p w:rsidR="005B1CCF" w:rsidRDefault="005B1CCF" w:rsidP="00A74A41">
      <w:pPr>
        <w:pStyle w:val="CodeBody"/>
      </w:pPr>
      <w:r>
        <w:t xml:space="preserve">-------- ---- ------------------- </w:t>
      </w:r>
    </w:p>
    <w:p w:rsidR="005B1CCF" w:rsidRDefault="005B1CCF" w:rsidP="00A74A41">
      <w:pPr>
        <w:pStyle w:val="CodeBody"/>
      </w:pPr>
      <w:r>
        <w:t>1000     10   5</w:t>
      </w:r>
    </w:p>
    <w:p w:rsidR="005B1CCF" w:rsidRDefault="005B1CCF" w:rsidP="00A74A41">
      <w:pPr>
        <w:pStyle w:val="CodeBody"/>
      </w:pPr>
      <w:r>
        <w:lastRenderedPageBreak/>
        <w:t>2000     10   3</w:t>
      </w:r>
    </w:p>
    <w:p w:rsidR="005B1CCF" w:rsidRDefault="005B1CCF" w:rsidP="00A74A41">
      <w:pPr>
        <w:pStyle w:val="CodeBody"/>
      </w:pPr>
      <w:r>
        <w:t>3000     50   27</w:t>
      </w:r>
    </w:p>
    <w:p w:rsidR="005B1CCF" w:rsidRDefault="005B1CCF" w:rsidP="00A74A41">
      <w:pPr>
        <w:pStyle w:val="CodeBody"/>
      </w:pPr>
      <w:r>
        <w:t>1000     60   7</w:t>
      </w:r>
    </w:p>
    <w:p w:rsidR="005B1CCF" w:rsidRDefault="005B1CCF" w:rsidP="00A74A41">
      <w:pPr>
        <w:pStyle w:val="CodeBody"/>
      </w:pPr>
      <w:r>
        <w:t xml:space="preserve">2000     60 </w:t>
      </w:r>
      <w:r w:rsidR="00A74A41">
        <w:t xml:space="preserve"> </w:t>
      </w:r>
      <w:r>
        <w:t xml:space="preserve"> 12</w:t>
      </w:r>
    </w:p>
    <w:p w:rsidR="005B1CCF" w:rsidRDefault="005B1CCF" w:rsidP="00A74A41">
      <w:pPr>
        <w:pStyle w:val="CodeBody"/>
      </w:pPr>
      <w:r>
        <w:t>3000     60   6</w:t>
      </w:r>
    </w:p>
    <w:p w:rsidR="005B1CCF" w:rsidRDefault="005B1CCF" w:rsidP="00A74A41">
      <w:pPr>
        <w:pStyle w:val="CodeLast"/>
      </w:pPr>
      <w:r>
        <w:t>4000     60   2</w:t>
      </w:r>
    </w:p>
    <w:p w:rsidR="005B1CCF" w:rsidRDefault="00A74A41" w:rsidP="005B1CCF">
      <w:r>
        <w:t>T</w:t>
      </w:r>
      <w:r w:rsidR="005B1CCF">
        <w:t xml:space="preserve">he </w:t>
      </w:r>
      <w:r>
        <w:t xml:space="preserve">altered </w:t>
      </w:r>
      <w:r w:rsidR="005B1CCF">
        <w:t>column heading of the last column gives the game away. We have "Changed the Question by changing the GROUP BY"</w:t>
      </w:r>
      <w:r>
        <w:t xml:space="preserve"> clause</w:t>
      </w:r>
      <w:r w:rsidR="005B1CCF">
        <w:t>.</w:t>
      </w:r>
    </w:p>
    <w:p w:rsidR="005B1CCF" w:rsidRDefault="005B1CCF" w:rsidP="00D15328">
      <w:r>
        <w:t>Our problem is really caused by</w:t>
      </w:r>
      <w:r w:rsidR="00D15328">
        <w:t xml:space="preserve"> </w:t>
      </w:r>
      <w:r>
        <w:t xml:space="preserve">the MAX in the SELECT list </w:t>
      </w:r>
      <w:r w:rsidR="00D15328">
        <w:t>forcing us to have a</w:t>
      </w:r>
      <w:r>
        <w:t xml:space="preserve"> 'GROUP BY' </w:t>
      </w:r>
      <w:r w:rsidR="00D15328">
        <w:t>clause</w:t>
      </w:r>
      <w:r>
        <w:t>.</w:t>
      </w:r>
    </w:p>
    <w:p w:rsidR="005B1CCF" w:rsidRDefault="00D15328" w:rsidP="00D15328">
      <w:pPr>
        <w:pStyle w:val="Heading3"/>
      </w:pPr>
      <w:r>
        <w:t>3 G</w:t>
      </w:r>
      <w:r w:rsidR="005B1CCF">
        <w:t xml:space="preserve">etting rid of the MAX/GROUP BY </w:t>
      </w:r>
    </w:p>
    <w:p w:rsidR="005B1CCF" w:rsidRDefault="005B1CCF" w:rsidP="005B1CCF">
      <w:r>
        <w:t>What we need is a query that does</w:t>
      </w:r>
    </w:p>
    <w:p w:rsidR="005B1CCF" w:rsidRDefault="005B1CCF" w:rsidP="005B1CCF">
      <w:r>
        <w:t>SELECT *</w:t>
      </w:r>
    </w:p>
    <w:p w:rsidR="005B1CCF" w:rsidRDefault="00D15328" w:rsidP="005B1CCF">
      <w:r>
        <w:t>and</w:t>
      </w:r>
      <w:r w:rsidR="005B1CCF">
        <w:t xml:space="preserve"> </w:t>
      </w:r>
      <w:r w:rsidR="005B1CCF" w:rsidRPr="00D15328">
        <w:rPr>
          <w:b/>
        </w:rPr>
        <w:t>no</w:t>
      </w:r>
      <w:r w:rsidR="005B1CCF">
        <w:t xml:space="preserve"> 'GROUP BY' clause, but with a 'WHERE' clause that manage</w:t>
      </w:r>
      <w:r>
        <w:t>s to find just 4 of the 8 rows</w:t>
      </w:r>
    </w:p>
    <w:p w:rsidR="005B1CCF" w:rsidRDefault="005B1CCF" w:rsidP="005B1CCF">
      <w:r>
        <w:t>So let's start.</w:t>
      </w:r>
    </w:p>
    <w:p w:rsidR="005B1CCF" w:rsidRDefault="005B1CCF" w:rsidP="00D15328">
      <w:pPr>
        <w:pStyle w:val="CodeFirst"/>
      </w:pPr>
      <w:r>
        <w:t>SELECT *</w:t>
      </w:r>
    </w:p>
    <w:p w:rsidR="005B1CCF" w:rsidRDefault="005B1CCF" w:rsidP="00D15328">
      <w:pPr>
        <w:pStyle w:val="CodeBody"/>
      </w:pPr>
      <w:r>
        <w:t>FROM sale</w:t>
      </w:r>
    </w:p>
    <w:p w:rsidR="005B1CCF" w:rsidRDefault="005B1CCF" w:rsidP="00D15328">
      <w:pPr>
        <w:pStyle w:val="CodeLast"/>
      </w:pPr>
      <w:r>
        <w:t xml:space="preserve">WHERE order_value = </w:t>
      </w:r>
    </w:p>
    <w:p w:rsidR="005B1CCF" w:rsidRDefault="005B1CCF" w:rsidP="005B1CCF">
      <w:r>
        <w:t xml:space="preserve">We know this is a good start because PRIMARILY the row is being SELECTed because of the contents of the 'order_value' column and not anything else. </w:t>
      </w:r>
    </w:p>
    <w:p w:rsidR="005B1CCF" w:rsidRDefault="005B1CCF" w:rsidP="005B1CCF">
      <w:r>
        <w:t>The right hand side of the 'WHERE' clause must be some calculated 'MAX',</w:t>
      </w:r>
      <w:r w:rsidR="00D15328">
        <w:t xml:space="preserve"> </w:t>
      </w:r>
      <w:r>
        <w:t>so a subquery is needed.</w:t>
      </w:r>
    </w:p>
    <w:p w:rsidR="005B1CCF" w:rsidRDefault="005B1CCF" w:rsidP="00D15328">
      <w:pPr>
        <w:pStyle w:val="CodeFirst"/>
      </w:pPr>
      <w:r>
        <w:t>SELECT *</w:t>
      </w:r>
    </w:p>
    <w:p w:rsidR="005B1CCF" w:rsidRDefault="005B1CCF" w:rsidP="00D15328">
      <w:pPr>
        <w:pStyle w:val="CodeBody"/>
      </w:pPr>
      <w:r>
        <w:t>FROM sale</w:t>
      </w:r>
    </w:p>
    <w:p w:rsidR="005B1CCF" w:rsidRDefault="005B1CCF" w:rsidP="00D15328">
      <w:pPr>
        <w:pStyle w:val="CodeBody"/>
      </w:pPr>
      <w:r>
        <w:t xml:space="preserve">WHERE order_value = </w:t>
      </w:r>
    </w:p>
    <w:p w:rsidR="005B1CCF" w:rsidRDefault="005B1CCF" w:rsidP="00D15328">
      <w:pPr>
        <w:pStyle w:val="CodeBody"/>
      </w:pPr>
      <w:r>
        <w:t>(</w:t>
      </w:r>
    </w:p>
    <w:p w:rsidR="005B1CCF" w:rsidRDefault="005B1CCF" w:rsidP="00D15328">
      <w:pPr>
        <w:pStyle w:val="CodeBody"/>
      </w:pPr>
      <w:r>
        <w:t xml:space="preserve">  SELECT MAX(order_value)</w:t>
      </w:r>
    </w:p>
    <w:p w:rsidR="005B1CCF" w:rsidRDefault="005B1CCF" w:rsidP="00D15328">
      <w:pPr>
        <w:pStyle w:val="CodeBody"/>
      </w:pPr>
      <w:r>
        <w:t xml:space="preserve">  FROM sale</w:t>
      </w:r>
    </w:p>
    <w:p w:rsidR="005B1CCF" w:rsidRDefault="005B1CCF" w:rsidP="00D15328">
      <w:pPr>
        <w:pStyle w:val="CodeBody"/>
      </w:pPr>
      <w:r>
        <w:t xml:space="preserve">  )</w:t>
      </w:r>
    </w:p>
    <w:p w:rsidR="005B1CCF" w:rsidRDefault="005B1CCF" w:rsidP="00D15328">
      <w:pPr>
        <w:pStyle w:val="CodeLast"/>
      </w:pPr>
      <w:r>
        <w:t>ORDER BY company_no</w:t>
      </w:r>
    </w:p>
    <w:p w:rsidR="005B1CCF" w:rsidRDefault="005B1CCF" w:rsidP="005B1CCF">
      <w:r>
        <w:t>This runs, but produces the wrong answer:</w:t>
      </w:r>
    </w:p>
    <w:p w:rsidR="005B1CCF" w:rsidRPr="00D15328" w:rsidRDefault="00D15328" w:rsidP="00D15328">
      <w:pPr>
        <w:pStyle w:val="CodeFirst"/>
        <w:rPr>
          <w:sz w:val="18"/>
          <w:szCs w:val="18"/>
        </w:rPr>
      </w:pPr>
      <w:r w:rsidRPr="00D15328">
        <w:rPr>
          <w:sz w:val="18"/>
          <w:szCs w:val="18"/>
        </w:rPr>
        <w:t>ord</w:t>
      </w:r>
      <w:r w:rsidR="005B1CCF" w:rsidRPr="00D15328">
        <w:rPr>
          <w:sz w:val="18"/>
          <w:szCs w:val="18"/>
        </w:rPr>
        <w:t xml:space="preserve">  emp  </w:t>
      </w:r>
      <w:r w:rsidR="00F12D52">
        <w:rPr>
          <w:sz w:val="18"/>
          <w:szCs w:val="18"/>
        </w:rPr>
        <w:t xml:space="preserve">their   </w:t>
      </w:r>
      <w:r w:rsidR="005B1CCF" w:rsidRPr="00D15328">
        <w:rPr>
          <w:sz w:val="18"/>
          <w:szCs w:val="18"/>
        </w:rPr>
        <w:t>cmpy  cntct</w:t>
      </w:r>
      <w:r w:rsidRPr="00D15328">
        <w:rPr>
          <w:sz w:val="18"/>
          <w:szCs w:val="18"/>
        </w:rPr>
        <w:t xml:space="preserve"> </w:t>
      </w:r>
      <w:r w:rsidR="005B1CCF" w:rsidRPr="00D15328">
        <w:rPr>
          <w:sz w:val="18"/>
          <w:szCs w:val="18"/>
        </w:rPr>
        <w:t xml:space="preserve"> ord</w:t>
      </w:r>
      <w:r w:rsidRPr="00D15328">
        <w:rPr>
          <w:sz w:val="18"/>
          <w:szCs w:val="18"/>
        </w:rPr>
        <w:t xml:space="preserve"> </w:t>
      </w:r>
      <w:r w:rsidR="005B1CCF" w:rsidRPr="00D15328">
        <w:rPr>
          <w:sz w:val="18"/>
          <w:szCs w:val="18"/>
        </w:rPr>
        <w:t xml:space="preserve"> order</w:t>
      </w:r>
      <w:r w:rsidRPr="00D15328">
        <w:rPr>
          <w:sz w:val="18"/>
          <w:szCs w:val="18"/>
        </w:rPr>
        <w:t xml:space="preserve"> </w:t>
      </w:r>
      <w:r>
        <w:rPr>
          <w:sz w:val="18"/>
          <w:szCs w:val="18"/>
        </w:rPr>
        <w:t xml:space="preserve">       </w:t>
      </w:r>
      <w:r w:rsidRPr="00D15328">
        <w:rPr>
          <w:sz w:val="18"/>
          <w:szCs w:val="18"/>
        </w:rPr>
        <w:t xml:space="preserve"> desc</w:t>
      </w:r>
    </w:p>
    <w:p w:rsidR="00D15328" w:rsidRPr="00D15328" w:rsidRDefault="00D15328" w:rsidP="00D15328">
      <w:pPr>
        <w:pStyle w:val="CodeBody"/>
        <w:rPr>
          <w:sz w:val="18"/>
          <w:szCs w:val="18"/>
        </w:rPr>
      </w:pPr>
      <w:r w:rsidRPr="00D15328">
        <w:rPr>
          <w:sz w:val="18"/>
          <w:szCs w:val="18"/>
        </w:rPr>
        <w:t xml:space="preserve">no   no   </w:t>
      </w:r>
      <w:r w:rsidR="00F12D52">
        <w:rPr>
          <w:sz w:val="18"/>
          <w:szCs w:val="18"/>
        </w:rPr>
        <w:t xml:space="preserve">ord no  </w:t>
      </w:r>
      <w:r w:rsidRPr="00D15328">
        <w:rPr>
          <w:sz w:val="18"/>
          <w:szCs w:val="18"/>
        </w:rPr>
        <w:t>no    code   val  date</w:t>
      </w:r>
    </w:p>
    <w:p w:rsidR="005B1CCF" w:rsidRPr="00D15328" w:rsidRDefault="005B1CCF" w:rsidP="00D15328">
      <w:pPr>
        <w:pStyle w:val="CodeBody"/>
        <w:rPr>
          <w:sz w:val="18"/>
          <w:szCs w:val="18"/>
        </w:rPr>
      </w:pPr>
      <w:r w:rsidRPr="00D15328">
        <w:rPr>
          <w:sz w:val="18"/>
          <w:szCs w:val="18"/>
        </w:rPr>
        <w:t>---- ---- ----</w:t>
      </w:r>
      <w:r w:rsidR="00F12D52">
        <w:rPr>
          <w:sz w:val="18"/>
          <w:szCs w:val="18"/>
        </w:rPr>
        <w:t>--</w:t>
      </w:r>
      <w:r w:rsidRPr="00D15328">
        <w:rPr>
          <w:sz w:val="18"/>
          <w:szCs w:val="18"/>
        </w:rPr>
        <w:t>- ------ ---- ------</w:t>
      </w:r>
      <w:r w:rsidR="00D15328">
        <w:rPr>
          <w:sz w:val="18"/>
          <w:szCs w:val="18"/>
        </w:rPr>
        <w:t>-------</w:t>
      </w:r>
      <w:r w:rsidRPr="00D15328">
        <w:rPr>
          <w:sz w:val="18"/>
          <w:szCs w:val="18"/>
        </w:rPr>
        <w:t xml:space="preserve"> ------------ </w:t>
      </w:r>
    </w:p>
    <w:p w:rsidR="005B1CCF" w:rsidRPr="00D15328" w:rsidRDefault="005B1CCF" w:rsidP="00D15328">
      <w:pPr>
        <w:pStyle w:val="CodeLast"/>
        <w:rPr>
          <w:sz w:val="18"/>
          <w:szCs w:val="18"/>
        </w:rPr>
      </w:pPr>
      <w:r w:rsidRPr="00D15328">
        <w:rPr>
          <w:sz w:val="18"/>
          <w:szCs w:val="18"/>
        </w:rPr>
        <w:t xml:space="preserve">600  50   </w:t>
      </w:r>
      <w:r w:rsidR="00F12D52">
        <w:rPr>
          <w:sz w:val="18"/>
          <w:szCs w:val="18"/>
        </w:rPr>
        <w:t xml:space="preserve">AC12    </w:t>
      </w:r>
      <w:r w:rsidRPr="00D15328">
        <w:rPr>
          <w:sz w:val="18"/>
          <w:szCs w:val="18"/>
        </w:rPr>
        <w:t>3000  PP     27   2006-05-23</w:t>
      </w:r>
      <w:r w:rsidR="00D15328">
        <w:rPr>
          <w:sz w:val="18"/>
          <w:szCs w:val="18"/>
        </w:rPr>
        <w:t>...</w:t>
      </w:r>
      <w:r w:rsidR="00D43978">
        <w:rPr>
          <w:sz w:val="18"/>
          <w:szCs w:val="18"/>
        </w:rPr>
        <w:t xml:space="preserve"> Complete Desk</w:t>
      </w:r>
      <w:r w:rsidR="00F12D52">
        <w:rPr>
          <w:sz w:val="18"/>
          <w:szCs w:val="18"/>
        </w:rPr>
        <w:t>...</w:t>
      </w:r>
    </w:p>
    <w:p w:rsidR="005B1CCF" w:rsidRDefault="00D43978" w:rsidP="00D43978">
      <w:r>
        <w:t>T</w:t>
      </w:r>
      <w:r w:rsidR="005B1CCF">
        <w:t>he reason being the subque</w:t>
      </w:r>
      <w:r>
        <w:t xml:space="preserve">ry produces a one number answer of </w:t>
      </w:r>
      <w:r w:rsidR="005B1CCF">
        <w:t>27</w:t>
      </w:r>
      <w:r>
        <w:t xml:space="preserve">. </w:t>
      </w:r>
      <w:r w:rsidR="005B1CCF">
        <w:t>So we just get sales whose value is 27, i.e. the biggest</w:t>
      </w:r>
      <w:r>
        <w:t xml:space="preserve"> of the whole population of 8 </w:t>
      </w:r>
      <w:r w:rsidR="005B1CCF">
        <w:t>sales.</w:t>
      </w:r>
    </w:p>
    <w:p w:rsidR="005B1CCF" w:rsidRDefault="00D43978" w:rsidP="00D43978">
      <w:pPr>
        <w:pStyle w:val="Heading3"/>
      </w:pPr>
      <w:r>
        <w:t>4 E</w:t>
      </w:r>
      <w:r w:rsidR="005B1CCF">
        <w:t>nha</w:t>
      </w:r>
      <w:r>
        <w:t>ncing the simplistic subquery</w:t>
      </w:r>
    </w:p>
    <w:p w:rsidR="005B1CCF" w:rsidRDefault="005B1CCF" w:rsidP="005B1CCF">
      <w:r>
        <w:t>We actually want (let’s just remind you of the original list):</w:t>
      </w:r>
    </w:p>
    <w:p w:rsidR="005B1CCF" w:rsidRPr="00D43978" w:rsidRDefault="00D43978" w:rsidP="00D43978">
      <w:pPr>
        <w:pStyle w:val="CodeFirst"/>
        <w:rPr>
          <w:sz w:val="18"/>
          <w:szCs w:val="18"/>
        </w:rPr>
      </w:pPr>
      <w:r w:rsidRPr="00D43978">
        <w:rPr>
          <w:sz w:val="18"/>
          <w:szCs w:val="18"/>
        </w:rPr>
        <w:t>cmpy  order</w:t>
      </w:r>
      <w:r w:rsidR="005B1CCF" w:rsidRPr="00D43978">
        <w:rPr>
          <w:sz w:val="18"/>
          <w:szCs w:val="18"/>
        </w:rPr>
        <w:t xml:space="preserve"> </w:t>
      </w:r>
    </w:p>
    <w:p w:rsidR="00D43978" w:rsidRPr="00D43978" w:rsidRDefault="00D43978" w:rsidP="00D43978">
      <w:pPr>
        <w:pStyle w:val="CodeBody"/>
        <w:rPr>
          <w:sz w:val="18"/>
          <w:szCs w:val="18"/>
        </w:rPr>
      </w:pPr>
      <w:r w:rsidRPr="00D43978">
        <w:rPr>
          <w:sz w:val="18"/>
          <w:szCs w:val="18"/>
        </w:rPr>
        <w:t>no    value</w:t>
      </w:r>
    </w:p>
    <w:p w:rsidR="005B1CCF" w:rsidRPr="00D43978" w:rsidRDefault="005B1CCF" w:rsidP="00D43978">
      <w:pPr>
        <w:pStyle w:val="CodeBody"/>
        <w:rPr>
          <w:sz w:val="18"/>
          <w:szCs w:val="18"/>
        </w:rPr>
      </w:pPr>
      <w:r w:rsidRPr="00D43978">
        <w:rPr>
          <w:sz w:val="18"/>
          <w:szCs w:val="18"/>
        </w:rPr>
        <w:lastRenderedPageBreak/>
        <w:t xml:space="preserve">----- ----------- </w:t>
      </w:r>
    </w:p>
    <w:p w:rsidR="005B1CCF" w:rsidRPr="00D43978" w:rsidRDefault="005B1CCF" w:rsidP="00D43978">
      <w:pPr>
        <w:pStyle w:val="CodeBody"/>
        <w:rPr>
          <w:sz w:val="18"/>
          <w:szCs w:val="18"/>
        </w:rPr>
      </w:pPr>
      <w:r w:rsidRPr="00D43978">
        <w:rPr>
          <w:sz w:val="18"/>
          <w:szCs w:val="18"/>
        </w:rPr>
        <w:t>1000  5</w:t>
      </w:r>
    </w:p>
    <w:p w:rsidR="00D43978" w:rsidRPr="00D43978" w:rsidRDefault="00D43978" w:rsidP="00D43978">
      <w:pPr>
        <w:pStyle w:val="CodeBody"/>
        <w:rPr>
          <w:sz w:val="18"/>
          <w:szCs w:val="18"/>
        </w:rPr>
      </w:pPr>
      <w:r w:rsidRPr="00D43978">
        <w:rPr>
          <w:sz w:val="18"/>
          <w:szCs w:val="18"/>
        </w:rPr>
        <w:t>-- this row selected because it's value = biggest of rows 1 &amp; 2</w:t>
      </w:r>
    </w:p>
    <w:p w:rsidR="005B1CCF" w:rsidRDefault="005B1CCF" w:rsidP="00D43978">
      <w:pPr>
        <w:pStyle w:val="CodeBody"/>
        <w:rPr>
          <w:sz w:val="18"/>
          <w:szCs w:val="18"/>
        </w:rPr>
      </w:pPr>
      <w:r w:rsidRPr="00D43978">
        <w:rPr>
          <w:sz w:val="18"/>
          <w:szCs w:val="18"/>
        </w:rPr>
        <w:t xml:space="preserve">1000  </w:t>
      </w:r>
      <w:r w:rsidR="00D43978">
        <w:rPr>
          <w:sz w:val="18"/>
          <w:szCs w:val="18"/>
        </w:rPr>
        <w:t>7</w:t>
      </w:r>
    </w:p>
    <w:p w:rsidR="00D43978" w:rsidRPr="00D43978" w:rsidRDefault="00D43978" w:rsidP="00D43978">
      <w:pPr>
        <w:pStyle w:val="CodeBody"/>
        <w:rPr>
          <w:sz w:val="18"/>
          <w:szCs w:val="18"/>
        </w:rPr>
      </w:pPr>
    </w:p>
    <w:p w:rsidR="005B1CCF" w:rsidRDefault="005B1CCF" w:rsidP="00D43978">
      <w:pPr>
        <w:pStyle w:val="CodeBody"/>
        <w:rPr>
          <w:sz w:val="18"/>
          <w:szCs w:val="18"/>
        </w:rPr>
      </w:pPr>
      <w:r w:rsidRPr="00D43978">
        <w:rPr>
          <w:sz w:val="18"/>
          <w:szCs w:val="18"/>
        </w:rPr>
        <w:t>2000  3</w:t>
      </w:r>
    </w:p>
    <w:p w:rsidR="00D43978" w:rsidRPr="00D43978" w:rsidRDefault="00D43978" w:rsidP="00D43978">
      <w:pPr>
        <w:pStyle w:val="CodeBody"/>
        <w:rPr>
          <w:sz w:val="18"/>
          <w:szCs w:val="18"/>
        </w:rPr>
      </w:pPr>
      <w:r w:rsidRPr="00D43978">
        <w:rPr>
          <w:sz w:val="18"/>
          <w:szCs w:val="18"/>
        </w:rPr>
        <w:t>-- this row selected because it's value = biggest of rows 3 &amp; 4</w:t>
      </w:r>
    </w:p>
    <w:p w:rsidR="005B1CCF" w:rsidRDefault="005B1CCF" w:rsidP="00D43978">
      <w:pPr>
        <w:pStyle w:val="CodeBody"/>
        <w:rPr>
          <w:sz w:val="18"/>
          <w:szCs w:val="18"/>
        </w:rPr>
      </w:pPr>
      <w:r w:rsidRPr="00D43978">
        <w:rPr>
          <w:sz w:val="18"/>
          <w:szCs w:val="18"/>
        </w:rPr>
        <w:t xml:space="preserve">2000 </w:t>
      </w:r>
      <w:r w:rsidR="00D43978">
        <w:rPr>
          <w:sz w:val="18"/>
          <w:szCs w:val="18"/>
        </w:rPr>
        <w:t xml:space="preserve"> 12</w:t>
      </w:r>
    </w:p>
    <w:p w:rsidR="00D43978" w:rsidRPr="00D43978" w:rsidRDefault="00D43978" w:rsidP="00D43978">
      <w:pPr>
        <w:pStyle w:val="CodeBody"/>
        <w:rPr>
          <w:sz w:val="18"/>
          <w:szCs w:val="18"/>
        </w:rPr>
      </w:pPr>
    </w:p>
    <w:p w:rsidR="005B1CCF" w:rsidRPr="00D43978" w:rsidRDefault="005B1CCF" w:rsidP="00D43978">
      <w:pPr>
        <w:pStyle w:val="CodeBody"/>
        <w:rPr>
          <w:sz w:val="18"/>
          <w:szCs w:val="18"/>
        </w:rPr>
      </w:pPr>
      <w:r w:rsidRPr="00D43978">
        <w:rPr>
          <w:sz w:val="18"/>
          <w:szCs w:val="18"/>
        </w:rPr>
        <w:t>3000  3</w:t>
      </w:r>
    </w:p>
    <w:p w:rsidR="005B1CCF" w:rsidRDefault="005B1CCF" w:rsidP="00D43978">
      <w:pPr>
        <w:pStyle w:val="CodeBody"/>
        <w:rPr>
          <w:sz w:val="18"/>
          <w:szCs w:val="18"/>
        </w:rPr>
      </w:pPr>
      <w:r w:rsidRPr="00D43978">
        <w:rPr>
          <w:sz w:val="18"/>
          <w:szCs w:val="18"/>
        </w:rPr>
        <w:t>3000  6</w:t>
      </w:r>
    </w:p>
    <w:p w:rsidR="00D43978" w:rsidRPr="00D43978" w:rsidRDefault="00D43978" w:rsidP="00D43978">
      <w:pPr>
        <w:pStyle w:val="CodeBody"/>
        <w:rPr>
          <w:sz w:val="18"/>
          <w:szCs w:val="18"/>
        </w:rPr>
      </w:pPr>
      <w:r w:rsidRPr="00D43978">
        <w:rPr>
          <w:sz w:val="18"/>
          <w:szCs w:val="18"/>
        </w:rPr>
        <w:t>-- this row selected because it's value = biggest of rows 5, 6 &amp; 7</w:t>
      </w:r>
    </w:p>
    <w:p w:rsidR="005B1CCF" w:rsidRDefault="005B1CCF" w:rsidP="00D43978">
      <w:pPr>
        <w:pStyle w:val="CodeBody"/>
        <w:rPr>
          <w:sz w:val="18"/>
          <w:szCs w:val="18"/>
        </w:rPr>
      </w:pPr>
      <w:r w:rsidRPr="00D43978">
        <w:rPr>
          <w:sz w:val="18"/>
          <w:szCs w:val="18"/>
        </w:rPr>
        <w:t>3000  27</w:t>
      </w:r>
    </w:p>
    <w:p w:rsidR="00D43978" w:rsidRDefault="00D43978" w:rsidP="00D43978">
      <w:pPr>
        <w:pStyle w:val="CodeBody"/>
      </w:pPr>
    </w:p>
    <w:p w:rsidR="00D43978" w:rsidRPr="00D43978" w:rsidRDefault="00D43978" w:rsidP="00D43978">
      <w:pPr>
        <w:pStyle w:val="CodeBody"/>
        <w:rPr>
          <w:sz w:val="18"/>
          <w:szCs w:val="18"/>
        </w:rPr>
      </w:pPr>
      <w:r w:rsidRPr="00D43978">
        <w:rPr>
          <w:sz w:val="18"/>
          <w:szCs w:val="18"/>
        </w:rPr>
        <w:t>-- this row selected because it's value = biggest of row 8 only</w:t>
      </w:r>
    </w:p>
    <w:p w:rsidR="005B1CCF" w:rsidRPr="00D43978" w:rsidRDefault="005B1CCF" w:rsidP="00D43978">
      <w:pPr>
        <w:pStyle w:val="CodeLast"/>
        <w:rPr>
          <w:sz w:val="18"/>
          <w:szCs w:val="18"/>
        </w:rPr>
      </w:pPr>
      <w:r w:rsidRPr="00D43978">
        <w:rPr>
          <w:sz w:val="18"/>
          <w:szCs w:val="18"/>
        </w:rPr>
        <w:t xml:space="preserve">4000  2 </w:t>
      </w:r>
    </w:p>
    <w:p w:rsidR="005B1CCF" w:rsidRDefault="005B1CCF" w:rsidP="005B1CCF">
      <w:r>
        <w:t>So let's make the subquery come back with 4 numbers namely 7, 12, 27, and 2.</w:t>
      </w:r>
      <w:r w:rsidR="00E365BC">
        <w:t xml:space="preserve"> </w:t>
      </w:r>
      <w:r>
        <w:t>These are the 4 maximums.</w:t>
      </w:r>
      <w:r w:rsidR="00E365BC">
        <w:t xml:space="preserve"> </w:t>
      </w:r>
      <w:r>
        <w:t>This is easily done by adding a 'GROUP BY' to the SUBQUERY:</w:t>
      </w:r>
    </w:p>
    <w:p w:rsidR="005B1CCF" w:rsidRDefault="005B1CCF" w:rsidP="00E365BC">
      <w:pPr>
        <w:pStyle w:val="CodeFirst"/>
      </w:pPr>
      <w:r>
        <w:t>SELECT *</w:t>
      </w:r>
    </w:p>
    <w:p w:rsidR="005B1CCF" w:rsidRDefault="005B1CCF" w:rsidP="00E365BC">
      <w:pPr>
        <w:pStyle w:val="CodeBody"/>
      </w:pPr>
      <w:r>
        <w:t>FROM sale</w:t>
      </w:r>
    </w:p>
    <w:p w:rsidR="005B1CCF" w:rsidRDefault="005B1CCF" w:rsidP="00E365BC">
      <w:pPr>
        <w:pStyle w:val="CodeBody"/>
      </w:pPr>
      <w:r>
        <w:t xml:space="preserve">WHERE order_value = </w:t>
      </w:r>
    </w:p>
    <w:p w:rsidR="005B1CCF" w:rsidRDefault="005B1CCF" w:rsidP="00E365BC">
      <w:pPr>
        <w:pStyle w:val="CodeBody"/>
      </w:pPr>
      <w:r>
        <w:t>(</w:t>
      </w:r>
    </w:p>
    <w:p w:rsidR="005B1CCF" w:rsidRDefault="00E365BC" w:rsidP="00E365BC">
      <w:pPr>
        <w:pStyle w:val="CodeBody"/>
      </w:pPr>
      <w:r>
        <w:t xml:space="preserve">  </w:t>
      </w:r>
      <w:r w:rsidR="005B1CCF">
        <w:t>SELECT MAX(order_value)</w:t>
      </w:r>
    </w:p>
    <w:p w:rsidR="005B1CCF" w:rsidRDefault="00E365BC" w:rsidP="00E365BC">
      <w:pPr>
        <w:pStyle w:val="CodeBody"/>
      </w:pPr>
      <w:r>
        <w:t xml:space="preserve"> </w:t>
      </w:r>
      <w:r w:rsidR="005B1CCF">
        <w:t xml:space="preserve"> FROM sale</w:t>
      </w:r>
    </w:p>
    <w:p w:rsidR="00E365BC" w:rsidRDefault="00E365BC" w:rsidP="00E365BC">
      <w:pPr>
        <w:pStyle w:val="CodeBody"/>
      </w:pPr>
      <w:r>
        <w:t xml:space="preserve">  -- this line added</w:t>
      </w:r>
    </w:p>
    <w:p w:rsidR="005B1CCF" w:rsidRDefault="005B1CCF" w:rsidP="00E365BC">
      <w:pPr>
        <w:pStyle w:val="CodeBody"/>
      </w:pPr>
      <w:r>
        <w:t xml:space="preserve">  GROUP BY company_no</w:t>
      </w:r>
    </w:p>
    <w:p w:rsidR="005B1CCF" w:rsidRDefault="005B1CCF" w:rsidP="00E365BC">
      <w:pPr>
        <w:pStyle w:val="CodeBody"/>
      </w:pPr>
      <w:r>
        <w:t>)</w:t>
      </w:r>
    </w:p>
    <w:p w:rsidR="005B1CCF" w:rsidRDefault="005B1CCF" w:rsidP="00E365BC">
      <w:pPr>
        <w:pStyle w:val="CodeBody"/>
      </w:pPr>
      <w:r>
        <w:t>ORDER BY company_no</w:t>
      </w:r>
    </w:p>
    <w:p w:rsidR="005B1CCF" w:rsidRDefault="005B1CCF" w:rsidP="00E365BC">
      <w:pPr>
        <w:pStyle w:val="CodeBody"/>
      </w:pPr>
    </w:p>
    <w:p w:rsidR="005B1CCF" w:rsidRDefault="005B1CCF" w:rsidP="00E365BC">
      <w:pPr>
        <w:pStyle w:val="CodeBody"/>
      </w:pPr>
      <w:r>
        <w:t>-- Let's just run the subquery alone.</w:t>
      </w:r>
    </w:p>
    <w:p w:rsidR="005B1CCF" w:rsidRDefault="005B1CCF" w:rsidP="00E365BC">
      <w:pPr>
        <w:pStyle w:val="CodeBody"/>
      </w:pPr>
      <w:r>
        <w:t>SELECT MAX(order_value) AS biggest</w:t>
      </w:r>
    </w:p>
    <w:p w:rsidR="005B1CCF" w:rsidRDefault="005B1CCF" w:rsidP="00E365BC">
      <w:pPr>
        <w:pStyle w:val="CodeBody"/>
      </w:pPr>
      <w:r>
        <w:t>FROM sale</w:t>
      </w:r>
    </w:p>
    <w:p w:rsidR="005B1CCF" w:rsidRDefault="005B1CCF" w:rsidP="00E365BC">
      <w:pPr>
        <w:pStyle w:val="CodeLast"/>
      </w:pPr>
      <w:r>
        <w:t>GROUP BY company_no</w:t>
      </w:r>
    </w:p>
    <w:p w:rsidR="005B1CCF" w:rsidRDefault="00E365BC" w:rsidP="005B1CCF">
      <w:r>
        <w:t>The s</w:t>
      </w:r>
      <w:r w:rsidR="005B1CCF">
        <w:t>ubquery produces:</w:t>
      </w:r>
    </w:p>
    <w:p w:rsidR="005B1CCF" w:rsidRDefault="005B1CCF" w:rsidP="00E365BC">
      <w:pPr>
        <w:pStyle w:val="CodeFirst"/>
      </w:pPr>
      <w:r>
        <w:t xml:space="preserve">biggest     </w:t>
      </w:r>
    </w:p>
    <w:p w:rsidR="005B1CCF" w:rsidRDefault="005B1CCF" w:rsidP="00E365BC">
      <w:pPr>
        <w:pStyle w:val="CodeBody"/>
      </w:pPr>
      <w:r>
        <w:t xml:space="preserve">----------- </w:t>
      </w:r>
    </w:p>
    <w:p w:rsidR="005B1CCF" w:rsidRDefault="005B1CCF" w:rsidP="00E365BC">
      <w:pPr>
        <w:pStyle w:val="CodeBody"/>
      </w:pPr>
      <w:r>
        <w:t>7</w:t>
      </w:r>
    </w:p>
    <w:p w:rsidR="005B1CCF" w:rsidRDefault="005B1CCF" w:rsidP="00E365BC">
      <w:pPr>
        <w:pStyle w:val="CodeBody"/>
      </w:pPr>
      <w:r>
        <w:t>12</w:t>
      </w:r>
    </w:p>
    <w:p w:rsidR="005B1CCF" w:rsidRDefault="005B1CCF" w:rsidP="00E365BC">
      <w:pPr>
        <w:pStyle w:val="CodeBody"/>
      </w:pPr>
      <w:r>
        <w:t>27</w:t>
      </w:r>
    </w:p>
    <w:p w:rsidR="005B1CCF" w:rsidRDefault="005B1CCF" w:rsidP="00E365BC">
      <w:pPr>
        <w:pStyle w:val="CodeLast"/>
      </w:pPr>
      <w:r>
        <w:t>2</w:t>
      </w:r>
    </w:p>
    <w:p w:rsidR="005B1CCF" w:rsidRDefault="005B1CCF" w:rsidP="005B1CCF">
      <w:r>
        <w:t>If we now run the whole query we get</w:t>
      </w:r>
      <w:r w:rsidR="00E365BC">
        <w:t xml:space="preserve"> the following error message:</w:t>
      </w:r>
    </w:p>
    <w:p w:rsidR="005B1CCF" w:rsidRDefault="005B1CCF" w:rsidP="005B1CCF">
      <w:r>
        <w:t>"Subquery returned more than 1 value. This is not permitted when the subquery follows =, !=, &lt;, &lt;= , &gt;, &gt;= or when the subquery is used as an expression".</w:t>
      </w:r>
    </w:p>
    <w:p w:rsidR="005B1CCF" w:rsidRDefault="00E365BC" w:rsidP="005B1CCF">
      <w:r w:rsidRPr="00F65656">
        <w:t>This is p</w:t>
      </w:r>
      <w:r w:rsidR="005B1CCF" w:rsidRPr="00F65656">
        <w:t>retty self explanatory, so let</w:t>
      </w:r>
      <w:r w:rsidR="00F65656">
        <w:t>’</w:t>
      </w:r>
      <w:r w:rsidR="005B1CCF" w:rsidRPr="00F65656">
        <w:t>s change the compari</w:t>
      </w:r>
      <w:r w:rsidR="00F65656">
        <w:t>son operator '=' to an 'IN</w:t>
      </w:r>
      <w:r w:rsidR="005B1CCF" w:rsidRPr="00F65656">
        <w:t>'.</w:t>
      </w:r>
    </w:p>
    <w:p w:rsidR="005B1CCF" w:rsidRDefault="005B1CCF" w:rsidP="00F65656">
      <w:pPr>
        <w:pStyle w:val="CodeFirst"/>
      </w:pPr>
      <w:r>
        <w:t>SELECT *</w:t>
      </w:r>
    </w:p>
    <w:p w:rsidR="005B1CCF" w:rsidRDefault="005B1CCF" w:rsidP="00F65656">
      <w:pPr>
        <w:pStyle w:val="CodeBody"/>
      </w:pPr>
      <w:r>
        <w:t>FROM sale</w:t>
      </w:r>
    </w:p>
    <w:p w:rsidR="00F65656" w:rsidRDefault="00F65656" w:rsidP="00F65656">
      <w:pPr>
        <w:pStyle w:val="CodeBody"/>
      </w:pPr>
      <w:r>
        <w:t xml:space="preserve">-- line altered from '=' to 'IN' </w:t>
      </w:r>
    </w:p>
    <w:p w:rsidR="00F65656" w:rsidRDefault="005B1CCF" w:rsidP="00F65656">
      <w:pPr>
        <w:pStyle w:val="CodeBody"/>
      </w:pPr>
      <w:r>
        <w:t>WHERE order_value IN</w:t>
      </w:r>
    </w:p>
    <w:p w:rsidR="005B1CCF" w:rsidRDefault="005B1CCF" w:rsidP="00F65656">
      <w:pPr>
        <w:pStyle w:val="CodeBody"/>
      </w:pPr>
      <w:r>
        <w:lastRenderedPageBreak/>
        <w:t>(</w:t>
      </w:r>
    </w:p>
    <w:p w:rsidR="005B1CCF" w:rsidRDefault="005B1CCF" w:rsidP="00F65656">
      <w:pPr>
        <w:pStyle w:val="CodeBody"/>
      </w:pPr>
      <w:r>
        <w:t xml:space="preserve">  SELECT MAX(order_value)</w:t>
      </w:r>
    </w:p>
    <w:p w:rsidR="005B1CCF" w:rsidRDefault="005B1CCF" w:rsidP="00F65656">
      <w:pPr>
        <w:pStyle w:val="CodeBody"/>
      </w:pPr>
      <w:r>
        <w:t xml:space="preserve">  FROM sale</w:t>
      </w:r>
    </w:p>
    <w:p w:rsidR="00F65656" w:rsidRDefault="00F65656" w:rsidP="00F65656">
      <w:pPr>
        <w:pStyle w:val="CodeBody"/>
      </w:pPr>
      <w:r>
        <w:t xml:space="preserve">  -- this line added</w:t>
      </w:r>
    </w:p>
    <w:p w:rsidR="005B1CCF" w:rsidRDefault="00F65656" w:rsidP="00F65656">
      <w:pPr>
        <w:pStyle w:val="CodeBody"/>
      </w:pPr>
      <w:r>
        <w:t xml:space="preserve">  GROUP BY company_no</w:t>
      </w:r>
    </w:p>
    <w:p w:rsidR="005B1CCF" w:rsidRDefault="005B1CCF" w:rsidP="00F65656">
      <w:pPr>
        <w:pStyle w:val="CodeBody"/>
      </w:pPr>
      <w:r>
        <w:t>)</w:t>
      </w:r>
    </w:p>
    <w:p w:rsidR="005B1CCF" w:rsidRDefault="005B1CCF" w:rsidP="00F65656">
      <w:pPr>
        <w:pStyle w:val="CodeLast"/>
      </w:pPr>
      <w:r>
        <w:t>ORDER BY company_no</w:t>
      </w:r>
    </w:p>
    <w:p w:rsidR="005B1CCF" w:rsidRDefault="00F65656" w:rsidP="005B1CCF">
      <w:r>
        <w:t>This should produce:</w:t>
      </w:r>
    </w:p>
    <w:p w:rsidR="00F12D52" w:rsidRPr="00D15328" w:rsidRDefault="00F12D52" w:rsidP="00F12D52">
      <w:pPr>
        <w:pStyle w:val="CodeFirst"/>
        <w:rPr>
          <w:sz w:val="18"/>
          <w:szCs w:val="18"/>
        </w:rPr>
      </w:pPr>
      <w:r w:rsidRPr="00D15328">
        <w:rPr>
          <w:sz w:val="18"/>
          <w:szCs w:val="18"/>
        </w:rPr>
        <w:t xml:space="preserve">ord  emp  </w:t>
      </w:r>
      <w:r>
        <w:rPr>
          <w:sz w:val="18"/>
          <w:szCs w:val="18"/>
        </w:rPr>
        <w:t xml:space="preserve">their   </w:t>
      </w:r>
      <w:r w:rsidRPr="00D15328">
        <w:rPr>
          <w:sz w:val="18"/>
          <w:szCs w:val="18"/>
        </w:rPr>
        <w:t xml:space="preserve">cmpy  cntct  ord  order </w:t>
      </w:r>
      <w:r>
        <w:rPr>
          <w:sz w:val="18"/>
          <w:szCs w:val="18"/>
        </w:rPr>
        <w:t xml:space="preserve">       </w:t>
      </w:r>
      <w:r w:rsidRPr="00D15328">
        <w:rPr>
          <w:sz w:val="18"/>
          <w:szCs w:val="18"/>
        </w:rPr>
        <w:t xml:space="preserve"> desc</w:t>
      </w:r>
    </w:p>
    <w:p w:rsidR="00F12D52" w:rsidRPr="00D15328" w:rsidRDefault="00F12D52" w:rsidP="00F12D52">
      <w:pPr>
        <w:pStyle w:val="CodeBody"/>
        <w:rPr>
          <w:sz w:val="18"/>
          <w:szCs w:val="18"/>
        </w:rPr>
      </w:pPr>
      <w:r w:rsidRPr="00D15328">
        <w:rPr>
          <w:sz w:val="18"/>
          <w:szCs w:val="18"/>
        </w:rPr>
        <w:t xml:space="preserve">no   no   </w:t>
      </w:r>
      <w:r>
        <w:rPr>
          <w:sz w:val="18"/>
          <w:szCs w:val="18"/>
        </w:rPr>
        <w:t xml:space="preserve">ord no  </w:t>
      </w:r>
      <w:r w:rsidRPr="00D15328">
        <w:rPr>
          <w:sz w:val="18"/>
          <w:szCs w:val="18"/>
        </w:rPr>
        <w:t>no    code   val  date</w:t>
      </w:r>
    </w:p>
    <w:p w:rsidR="00F12D52" w:rsidRPr="00D15328" w:rsidRDefault="00F12D52" w:rsidP="00F12D52">
      <w:pPr>
        <w:pStyle w:val="CodeBody"/>
        <w:rPr>
          <w:sz w:val="18"/>
          <w:szCs w:val="18"/>
        </w:rPr>
      </w:pPr>
      <w:r w:rsidRPr="00D15328">
        <w:rPr>
          <w:sz w:val="18"/>
          <w:szCs w:val="18"/>
        </w:rPr>
        <w:t>---- ---- ----</w:t>
      </w:r>
      <w:r>
        <w:rPr>
          <w:sz w:val="18"/>
          <w:szCs w:val="18"/>
        </w:rPr>
        <w:t>--</w:t>
      </w:r>
      <w:r w:rsidRPr="00D15328">
        <w:rPr>
          <w:sz w:val="18"/>
          <w:szCs w:val="18"/>
        </w:rPr>
        <w:t>- ------ ----</w:t>
      </w:r>
      <w:r w:rsidR="006208D1">
        <w:rPr>
          <w:sz w:val="18"/>
          <w:szCs w:val="18"/>
        </w:rPr>
        <w:t>-</w:t>
      </w:r>
      <w:r w:rsidRPr="00D15328">
        <w:rPr>
          <w:sz w:val="18"/>
          <w:szCs w:val="18"/>
        </w:rPr>
        <w:t xml:space="preserve"> ---- ----------</w:t>
      </w:r>
      <w:r w:rsidR="006208D1">
        <w:rPr>
          <w:sz w:val="18"/>
          <w:szCs w:val="18"/>
        </w:rPr>
        <w:t>-</w:t>
      </w:r>
      <w:r w:rsidRPr="00D15328">
        <w:rPr>
          <w:sz w:val="18"/>
          <w:szCs w:val="18"/>
        </w:rPr>
        <w:t xml:space="preserve">-- </w:t>
      </w:r>
      <w:r w:rsidR="006208D1">
        <w:rPr>
          <w:sz w:val="18"/>
          <w:szCs w:val="18"/>
        </w:rPr>
        <w:t>--------------</w:t>
      </w:r>
    </w:p>
    <w:p w:rsidR="005B1CCF" w:rsidRPr="00F65656" w:rsidRDefault="005B1CCF" w:rsidP="00F65656">
      <w:pPr>
        <w:pStyle w:val="CodeBody"/>
        <w:rPr>
          <w:sz w:val="18"/>
          <w:szCs w:val="18"/>
        </w:rPr>
      </w:pPr>
      <w:r w:rsidRPr="00F65656">
        <w:rPr>
          <w:sz w:val="18"/>
          <w:szCs w:val="18"/>
        </w:rPr>
        <w:t xml:space="preserve">100  60   </w:t>
      </w:r>
      <w:r w:rsidR="00F12D52" w:rsidRPr="00F12D52">
        <w:rPr>
          <w:sz w:val="18"/>
          <w:szCs w:val="18"/>
        </w:rPr>
        <w:t>AA1</w:t>
      </w:r>
      <w:r w:rsidR="00F12D52">
        <w:rPr>
          <w:sz w:val="18"/>
          <w:szCs w:val="18"/>
        </w:rPr>
        <w:t xml:space="preserve">     </w:t>
      </w:r>
      <w:r w:rsidRPr="00F65656">
        <w:rPr>
          <w:sz w:val="18"/>
          <w:szCs w:val="18"/>
        </w:rPr>
        <w:t>1000   MM    7    2006-06-24</w:t>
      </w:r>
      <w:r w:rsidR="00F65656">
        <w:rPr>
          <w:sz w:val="18"/>
          <w:szCs w:val="18"/>
        </w:rPr>
        <w:t xml:space="preserve">... </w:t>
      </w:r>
      <w:r w:rsidRPr="00F65656">
        <w:rPr>
          <w:sz w:val="18"/>
          <w:szCs w:val="18"/>
        </w:rPr>
        <w:t>Toshiba 6700 Pro</w:t>
      </w:r>
    </w:p>
    <w:p w:rsidR="005B1CCF" w:rsidRPr="00F65656" w:rsidRDefault="005B1CCF" w:rsidP="00F65656">
      <w:pPr>
        <w:pStyle w:val="CodeBody"/>
        <w:rPr>
          <w:sz w:val="18"/>
          <w:szCs w:val="18"/>
        </w:rPr>
      </w:pPr>
      <w:r w:rsidRPr="00F65656">
        <w:rPr>
          <w:sz w:val="18"/>
          <w:szCs w:val="18"/>
        </w:rPr>
        <w:t xml:space="preserve">300  60   </w:t>
      </w:r>
      <w:r w:rsidR="00F12D52" w:rsidRPr="00F12D52">
        <w:rPr>
          <w:sz w:val="18"/>
          <w:szCs w:val="18"/>
        </w:rPr>
        <w:t>Ord39</w:t>
      </w:r>
      <w:r w:rsidR="00F12D52">
        <w:rPr>
          <w:sz w:val="18"/>
          <w:szCs w:val="18"/>
        </w:rPr>
        <w:t xml:space="preserve">   </w:t>
      </w:r>
      <w:r w:rsidRPr="00F65656">
        <w:rPr>
          <w:sz w:val="18"/>
          <w:szCs w:val="18"/>
        </w:rPr>
        <w:t>2000   OO    12   2006-07-14</w:t>
      </w:r>
      <w:r w:rsidR="00F65656">
        <w:rPr>
          <w:sz w:val="18"/>
          <w:szCs w:val="18"/>
        </w:rPr>
        <w:t xml:space="preserve">... </w:t>
      </w:r>
      <w:r w:rsidRPr="00F65656">
        <w:rPr>
          <w:sz w:val="18"/>
          <w:szCs w:val="18"/>
        </w:rPr>
        <w:t xml:space="preserve">ScanPRO 4800 </w:t>
      </w:r>
      <w:r w:rsidR="006208D1">
        <w:rPr>
          <w:sz w:val="18"/>
          <w:szCs w:val="18"/>
        </w:rPr>
        <w:t>S...</w:t>
      </w:r>
    </w:p>
    <w:p w:rsidR="005B1CCF" w:rsidRPr="00F65656" w:rsidRDefault="005B1CCF" w:rsidP="00F65656">
      <w:pPr>
        <w:pStyle w:val="CodeBody"/>
        <w:rPr>
          <w:sz w:val="18"/>
          <w:szCs w:val="18"/>
        </w:rPr>
      </w:pPr>
      <w:r w:rsidRPr="00F65656">
        <w:rPr>
          <w:sz w:val="18"/>
          <w:szCs w:val="18"/>
        </w:rPr>
        <w:t xml:space="preserve">600  50   </w:t>
      </w:r>
      <w:r w:rsidR="006208D1" w:rsidRPr="006208D1">
        <w:rPr>
          <w:sz w:val="18"/>
          <w:szCs w:val="18"/>
        </w:rPr>
        <w:t>AC12</w:t>
      </w:r>
      <w:r w:rsidR="006208D1">
        <w:rPr>
          <w:sz w:val="18"/>
          <w:szCs w:val="18"/>
        </w:rPr>
        <w:t xml:space="preserve">    </w:t>
      </w:r>
      <w:r w:rsidRPr="00F65656">
        <w:rPr>
          <w:sz w:val="18"/>
          <w:szCs w:val="18"/>
        </w:rPr>
        <w:t>3000   PP    27   2006-05-23</w:t>
      </w:r>
      <w:r w:rsidR="00F65656">
        <w:rPr>
          <w:sz w:val="18"/>
          <w:szCs w:val="18"/>
        </w:rPr>
        <w:t xml:space="preserve">... </w:t>
      </w:r>
      <w:r w:rsidRPr="00F65656">
        <w:rPr>
          <w:sz w:val="18"/>
          <w:szCs w:val="18"/>
        </w:rPr>
        <w:t>Complete Deskt</w:t>
      </w:r>
      <w:r w:rsidR="00F65656">
        <w:rPr>
          <w:sz w:val="18"/>
          <w:szCs w:val="18"/>
        </w:rPr>
        <w:t>...</w:t>
      </w:r>
    </w:p>
    <w:p w:rsidR="005B1CCF" w:rsidRPr="00F65656" w:rsidRDefault="005B1CCF" w:rsidP="00F65656">
      <w:pPr>
        <w:pStyle w:val="CodeLast"/>
        <w:rPr>
          <w:sz w:val="18"/>
          <w:szCs w:val="18"/>
        </w:rPr>
      </w:pPr>
      <w:r w:rsidRPr="00F65656">
        <w:rPr>
          <w:sz w:val="18"/>
          <w:szCs w:val="18"/>
        </w:rPr>
        <w:t xml:space="preserve">500  60   </w:t>
      </w:r>
      <w:r w:rsidR="006208D1" w:rsidRPr="006208D1">
        <w:rPr>
          <w:sz w:val="18"/>
          <w:szCs w:val="18"/>
        </w:rPr>
        <w:t>DPF78</w:t>
      </w:r>
      <w:r w:rsidR="006208D1">
        <w:rPr>
          <w:sz w:val="18"/>
          <w:szCs w:val="18"/>
        </w:rPr>
        <w:t xml:space="preserve">   </w:t>
      </w:r>
      <w:r w:rsidRPr="00F65656">
        <w:rPr>
          <w:sz w:val="18"/>
          <w:szCs w:val="18"/>
        </w:rPr>
        <w:t>4000   TT    2    2006-07-23</w:t>
      </w:r>
      <w:r w:rsidR="00F65656">
        <w:rPr>
          <w:sz w:val="18"/>
          <w:szCs w:val="18"/>
        </w:rPr>
        <w:t xml:space="preserve">... </w:t>
      </w:r>
      <w:r w:rsidRPr="00F65656">
        <w:rPr>
          <w:sz w:val="18"/>
          <w:szCs w:val="18"/>
        </w:rPr>
        <w:t>Laser printer</w:t>
      </w:r>
    </w:p>
    <w:p w:rsidR="005B1CCF" w:rsidRDefault="00F65656" w:rsidP="005B1CCF">
      <w:r>
        <w:t xml:space="preserve">So it appears to produce the right result but is there </w:t>
      </w:r>
      <w:r w:rsidR="005B1CCF">
        <w:t>a fatal flaw in the logic?</w:t>
      </w:r>
    </w:p>
    <w:p w:rsidR="005B1CCF" w:rsidRDefault="00F65656" w:rsidP="00F65656">
      <w:pPr>
        <w:pStyle w:val="Heading3"/>
      </w:pPr>
      <w:r>
        <w:t>5</w:t>
      </w:r>
      <w:r w:rsidR="005B1CCF">
        <w:t xml:space="preserve"> </w:t>
      </w:r>
      <w:r>
        <w:t>T</w:t>
      </w:r>
      <w:r w:rsidR="005B1CCF">
        <w:t>he fatal flaw, and proof</w:t>
      </w:r>
    </w:p>
    <w:p w:rsidR="005B1CCF" w:rsidRDefault="002124EF" w:rsidP="005B1CCF">
      <w:r>
        <w:t>There’s a f</w:t>
      </w:r>
      <w:r w:rsidR="005B1CCF">
        <w:t>atal flaw I’m afraid! There’s a built in assumption that order_values are unique.</w:t>
      </w:r>
      <w:r>
        <w:t xml:space="preserve"> </w:t>
      </w:r>
      <w:r w:rsidR="005B1CCF">
        <w:t>It assumes wrongly that a sale whose order_value happen</w:t>
      </w:r>
      <w:r>
        <w:t>s</w:t>
      </w:r>
      <w:r w:rsidR="005B1CCF">
        <w:t xml:space="preserve"> to be the biggest</w:t>
      </w:r>
      <w:r>
        <w:t xml:space="preserve"> for</w:t>
      </w:r>
      <w:r w:rsidR="005B1CCF">
        <w:t xml:space="preserve"> its company, </w:t>
      </w:r>
      <w:r>
        <w:t>could not</w:t>
      </w:r>
      <w:r w:rsidR="005B1CCF">
        <w:t xml:space="preserve"> at the same time </w:t>
      </w:r>
      <w:r>
        <w:t xml:space="preserve">be </w:t>
      </w:r>
      <w:r w:rsidR="005B1CCF">
        <w:t xml:space="preserve">equal to the 2nd biggest </w:t>
      </w:r>
      <w:r>
        <w:t>for</w:t>
      </w:r>
      <w:r w:rsidR="005B1CCF">
        <w:t xml:space="preserve"> another company or</w:t>
      </w:r>
      <w:r>
        <w:t xml:space="preserve"> even</w:t>
      </w:r>
      <w:r w:rsidR="005B1CCF">
        <w:t xml:space="preserve"> the 17th biggest to yet another company.</w:t>
      </w:r>
    </w:p>
    <w:p w:rsidR="005B1CCF" w:rsidRDefault="005B1CCF" w:rsidP="005B1CCF">
      <w:r>
        <w:t>Temporarily INSERT this row:</w:t>
      </w:r>
    </w:p>
    <w:p w:rsidR="005B1CCF" w:rsidRDefault="005B1CCF" w:rsidP="005B1CCF">
      <w:r>
        <w:t>A sale whose value is 12 to company 3000, and is equal to the biggest to a different company (company 2000).</w:t>
      </w:r>
    </w:p>
    <w:p w:rsidR="005B1CCF" w:rsidRDefault="005B1CCF" w:rsidP="002124EF">
      <w:pPr>
        <w:pStyle w:val="CodeFirst"/>
      </w:pPr>
      <w:r>
        <w:t>INSERT INTO sale VALUES(900, 60,</w:t>
      </w:r>
      <w:r w:rsidR="00F12D52">
        <w:t xml:space="preserve"> '001'</w:t>
      </w:r>
      <w:r>
        <w:t xml:space="preserve"> 3000, 'PP', 12, NULL, 'someitem')</w:t>
      </w:r>
    </w:p>
    <w:p w:rsidR="005B1CCF" w:rsidRDefault="005B1CCF" w:rsidP="002124EF">
      <w:pPr>
        <w:pStyle w:val="CodeLast"/>
      </w:pPr>
      <w:r>
        <w:t>(1 row(s) affected)</w:t>
      </w:r>
    </w:p>
    <w:p w:rsidR="005B1CCF" w:rsidRDefault="005B1CCF" w:rsidP="005B1CCF">
      <w:r>
        <w:t>Now rerun current version.</w:t>
      </w:r>
    </w:p>
    <w:p w:rsidR="005B1CCF" w:rsidRDefault="005B1CCF" w:rsidP="00A75B6D">
      <w:pPr>
        <w:pStyle w:val="CodeFirst"/>
      </w:pPr>
      <w:r>
        <w:t>SELECT *</w:t>
      </w:r>
    </w:p>
    <w:p w:rsidR="005B1CCF" w:rsidRDefault="005B1CCF" w:rsidP="00A75B6D">
      <w:pPr>
        <w:pStyle w:val="CodeBody"/>
      </w:pPr>
      <w:r>
        <w:t>FROM sale</w:t>
      </w:r>
    </w:p>
    <w:p w:rsidR="00A75B6D" w:rsidRDefault="00A75B6D" w:rsidP="00A75B6D">
      <w:pPr>
        <w:pStyle w:val="CodeBody"/>
      </w:pPr>
      <w:r>
        <w:t>-- line altered from '=' to 'IN'</w:t>
      </w:r>
    </w:p>
    <w:p w:rsidR="005B1CCF" w:rsidRDefault="00A75B6D" w:rsidP="00A75B6D">
      <w:pPr>
        <w:pStyle w:val="CodeBody"/>
      </w:pPr>
      <w:r>
        <w:t>WHERE order_value IN</w:t>
      </w:r>
    </w:p>
    <w:p w:rsidR="005B1CCF" w:rsidRDefault="005B1CCF" w:rsidP="00A75B6D">
      <w:pPr>
        <w:pStyle w:val="CodeBody"/>
      </w:pPr>
      <w:r>
        <w:t>(</w:t>
      </w:r>
    </w:p>
    <w:p w:rsidR="005B1CCF" w:rsidRDefault="005B1CCF" w:rsidP="00A75B6D">
      <w:pPr>
        <w:pStyle w:val="CodeBody"/>
      </w:pPr>
      <w:r>
        <w:t xml:space="preserve">  SELECT MAX(order_value)</w:t>
      </w:r>
    </w:p>
    <w:p w:rsidR="005B1CCF" w:rsidRDefault="005B1CCF" w:rsidP="00A75B6D">
      <w:pPr>
        <w:pStyle w:val="CodeBody"/>
      </w:pPr>
      <w:r>
        <w:t xml:space="preserve">  FROM sale</w:t>
      </w:r>
    </w:p>
    <w:p w:rsidR="00A75B6D" w:rsidRDefault="00A75B6D" w:rsidP="00A75B6D">
      <w:pPr>
        <w:pStyle w:val="CodeBody"/>
      </w:pPr>
      <w:r>
        <w:t xml:space="preserve">  -- this line added</w:t>
      </w:r>
    </w:p>
    <w:p w:rsidR="005B1CCF" w:rsidRDefault="00A75B6D" w:rsidP="00A75B6D">
      <w:pPr>
        <w:pStyle w:val="CodeBody"/>
      </w:pPr>
      <w:r>
        <w:t xml:space="preserve">  GROUP BY company_no</w:t>
      </w:r>
    </w:p>
    <w:p w:rsidR="005B1CCF" w:rsidRDefault="005B1CCF" w:rsidP="00A75B6D">
      <w:pPr>
        <w:pStyle w:val="CodeBody"/>
      </w:pPr>
      <w:r>
        <w:t>)</w:t>
      </w:r>
    </w:p>
    <w:p w:rsidR="005B1CCF" w:rsidRDefault="005B1CCF" w:rsidP="00A75B6D">
      <w:pPr>
        <w:pStyle w:val="CodeLast"/>
      </w:pPr>
      <w:r>
        <w:t>ORDER BY company_no</w:t>
      </w:r>
    </w:p>
    <w:p w:rsidR="005B1CCF" w:rsidRDefault="005B1CCF" w:rsidP="005B1CCF">
      <w:r>
        <w:t>It will give you</w:t>
      </w:r>
    </w:p>
    <w:p w:rsidR="006208D1" w:rsidRPr="00D15328" w:rsidRDefault="006208D1" w:rsidP="006208D1">
      <w:pPr>
        <w:pStyle w:val="CodeFirst"/>
        <w:rPr>
          <w:sz w:val="18"/>
          <w:szCs w:val="18"/>
        </w:rPr>
      </w:pPr>
      <w:r w:rsidRPr="00D15328">
        <w:rPr>
          <w:sz w:val="18"/>
          <w:szCs w:val="18"/>
        </w:rPr>
        <w:t xml:space="preserve">ord  emp  </w:t>
      </w:r>
      <w:r>
        <w:rPr>
          <w:sz w:val="18"/>
          <w:szCs w:val="18"/>
        </w:rPr>
        <w:t xml:space="preserve">their   </w:t>
      </w:r>
      <w:r w:rsidRPr="00D15328">
        <w:rPr>
          <w:sz w:val="18"/>
          <w:szCs w:val="18"/>
        </w:rPr>
        <w:t xml:space="preserve">cmpy  cntct  ord  order </w:t>
      </w:r>
      <w:r>
        <w:rPr>
          <w:sz w:val="18"/>
          <w:szCs w:val="18"/>
        </w:rPr>
        <w:t xml:space="preserve">       </w:t>
      </w:r>
      <w:r w:rsidRPr="00D15328">
        <w:rPr>
          <w:sz w:val="18"/>
          <w:szCs w:val="18"/>
        </w:rPr>
        <w:t xml:space="preserve"> desc</w:t>
      </w:r>
    </w:p>
    <w:p w:rsidR="006208D1" w:rsidRPr="00D15328" w:rsidRDefault="006208D1" w:rsidP="006208D1">
      <w:pPr>
        <w:pStyle w:val="CodeBody"/>
        <w:rPr>
          <w:sz w:val="18"/>
          <w:szCs w:val="18"/>
        </w:rPr>
      </w:pPr>
      <w:r w:rsidRPr="00D15328">
        <w:rPr>
          <w:sz w:val="18"/>
          <w:szCs w:val="18"/>
        </w:rPr>
        <w:t xml:space="preserve">no   no   </w:t>
      </w:r>
      <w:r>
        <w:rPr>
          <w:sz w:val="18"/>
          <w:szCs w:val="18"/>
        </w:rPr>
        <w:t xml:space="preserve">ord no  </w:t>
      </w:r>
      <w:r w:rsidRPr="00D15328">
        <w:rPr>
          <w:sz w:val="18"/>
          <w:szCs w:val="18"/>
        </w:rPr>
        <w:t>no    code   val  date</w:t>
      </w:r>
    </w:p>
    <w:p w:rsidR="006208D1" w:rsidRPr="00D15328" w:rsidRDefault="006208D1" w:rsidP="006208D1">
      <w:pPr>
        <w:pStyle w:val="CodeBody"/>
        <w:rPr>
          <w:sz w:val="18"/>
          <w:szCs w:val="18"/>
        </w:rPr>
      </w:pPr>
      <w:r w:rsidRPr="00D15328">
        <w:rPr>
          <w:sz w:val="18"/>
          <w:szCs w:val="18"/>
        </w:rPr>
        <w:t>---- ---- ----</w:t>
      </w:r>
      <w:r>
        <w:rPr>
          <w:sz w:val="18"/>
          <w:szCs w:val="18"/>
        </w:rPr>
        <w:t>--</w:t>
      </w:r>
      <w:r w:rsidRPr="00D15328">
        <w:rPr>
          <w:sz w:val="18"/>
          <w:szCs w:val="18"/>
        </w:rPr>
        <w:t>- ------ ----</w:t>
      </w:r>
      <w:r>
        <w:rPr>
          <w:sz w:val="18"/>
          <w:szCs w:val="18"/>
        </w:rPr>
        <w:t>-</w:t>
      </w:r>
      <w:r w:rsidRPr="00D15328">
        <w:rPr>
          <w:sz w:val="18"/>
          <w:szCs w:val="18"/>
        </w:rPr>
        <w:t xml:space="preserve"> ---- ----------</w:t>
      </w:r>
      <w:r>
        <w:rPr>
          <w:sz w:val="18"/>
          <w:szCs w:val="18"/>
        </w:rPr>
        <w:t>-</w:t>
      </w:r>
      <w:r w:rsidRPr="00D15328">
        <w:rPr>
          <w:sz w:val="18"/>
          <w:szCs w:val="18"/>
        </w:rPr>
        <w:t xml:space="preserve">-- </w:t>
      </w:r>
      <w:r>
        <w:rPr>
          <w:sz w:val="18"/>
          <w:szCs w:val="18"/>
        </w:rPr>
        <w:t>--------------</w:t>
      </w:r>
    </w:p>
    <w:p w:rsidR="006208D1" w:rsidRPr="00F65656" w:rsidRDefault="006208D1" w:rsidP="006208D1">
      <w:pPr>
        <w:pStyle w:val="CodeBody"/>
        <w:rPr>
          <w:sz w:val="18"/>
          <w:szCs w:val="18"/>
        </w:rPr>
      </w:pPr>
      <w:r w:rsidRPr="00F65656">
        <w:rPr>
          <w:sz w:val="18"/>
          <w:szCs w:val="18"/>
        </w:rPr>
        <w:t xml:space="preserve">100  60   </w:t>
      </w:r>
      <w:r w:rsidRPr="00F12D52">
        <w:rPr>
          <w:sz w:val="18"/>
          <w:szCs w:val="18"/>
        </w:rPr>
        <w:t>AA1</w:t>
      </w:r>
      <w:r>
        <w:rPr>
          <w:sz w:val="18"/>
          <w:szCs w:val="18"/>
        </w:rPr>
        <w:t xml:space="preserve">     </w:t>
      </w:r>
      <w:r w:rsidRPr="00F65656">
        <w:rPr>
          <w:sz w:val="18"/>
          <w:szCs w:val="18"/>
        </w:rPr>
        <w:t>1000   MM    7    2006-06-24</w:t>
      </w:r>
      <w:r>
        <w:rPr>
          <w:sz w:val="18"/>
          <w:szCs w:val="18"/>
        </w:rPr>
        <w:t xml:space="preserve">... </w:t>
      </w:r>
      <w:r w:rsidRPr="00F65656">
        <w:rPr>
          <w:sz w:val="18"/>
          <w:szCs w:val="18"/>
        </w:rPr>
        <w:t>Toshiba 6700 Pro</w:t>
      </w:r>
    </w:p>
    <w:p w:rsidR="006208D1" w:rsidRPr="00F65656" w:rsidRDefault="006208D1" w:rsidP="006208D1">
      <w:pPr>
        <w:pStyle w:val="CodeBody"/>
        <w:rPr>
          <w:sz w:val="18"/>
          <w:szCs w:val="18"/>
        </w:rPr>
      </w:pPr>
      <w:r w:rsidRPr="00F65656">
        <w:rPr>
          <w:sz w:val="18"/>
          <w:szCs w:val="18"/>
        </w:rPr>
        <w:t xml:space="preserve">300  60   </w:t>
      </w:r>
      <w:r w:rsidRPr="00F12D52">
        <w:rPr>
          <w:sz w:val="18"/>
          <w:szCs w:val="18"/>
        </w:rPr>
        <w:t>Ord39</w:t>
      </w:r>
      <w:r>
        <w:rPr>
          <w:sz w:val="18"/>
          <w:szCs w:val="18"/>
        </w:rPr>
        <w:t xml:space="preserve">   </w:t>
      </w:r>
      <w:r w:rsidRPr="00F65656">
        <w:rPr>
          <w:sz w:val="18"/>
          <w:szCs w:val="18"/>
        </w:rPr>
        <w:t>2000   OO    12   2006-07-14</w:t>
      </w:r>
      <w:r>
        <w:rPr>
          <w:sz w:val="18"/>
          <w:szCs w:val="18"/>
        </w:rPr>
        <w:t xml:space="preserve">... </w:t>
      </w:r>
      <w:r w:rsidRPr="00F65656">
        <w:rPr>
          <w:sz w:val="18"/>
          <w:szCs w:val="18"/>
        </w:rPr>
        <w:t xml:space="preserve">ScanPRO 4800 </w:t>
      </w:r>
      <w:r>
        <w:rPr>
          <w:sz w:val="18"/>
          <w:szCs w:val="18"/>
        </w:rPr>
        <w:t>S...</w:t>
      </w:r>
    </w:p>
    <w:p w:rsidR="006208D1" w:rsidRPr="00F65656" w:rsidRDefault="006208D1" w:rsidP="006208D1">
      <w:pPr>
        <w:pStyle w:val="CodeBody"/>
        <w:rPr>
          <w:sz w:val="18"/>
          <w:szCs w:val="18"/>
        </w:rPr>
      </w:pPr>
      <w:r w:rsidRPr="00F65656">
        <w:rPr>
          <w:sz w:val="18"/>
          <w:szCs w:val="18"/>
        </w:rPr>
        <w:lastRenderedPageBreak/>
        <w:t xml:space="preserve">600  50   </w:t>
      </w:r>
      <w:r w:rsidRPr="006208D1">
        <w:rPr>
          <w:sz w:val="18"/>
          <w:szCs w:val="18"/>
        </w:rPr>
        <w:t>AC12</w:t>
      </w:r>
      <w:r>
        <w:rPr>
          <w:sz w:val="18"/>
          <w:szCs w:val="18"/>
        </w:rPr>
        <w:t xml:space="preserve">    </w:t>
      </w:r>
      <w:r w:rsidRPr="00F65656">
        <w:rPr>
          <w:sz w:val="18"/>
          <w:szCs w:val="18"/>
        </w:rPr>
        <w:t>3000   PP    27   2006-05-23</w:t>
      </w:r>
      <w:r>
        <w:rPr>
          <w:sz w:val="18"/>
          <w:szCs w:val="18"/>
        </w:rPr>
        <w:t xml:space="preserve">... </w:t>
      </w:r>
      <w:r w:rsidRPr="00F65656">
        <w:rPr>
          <w:sz w:val="18"/>
          <w:szCs w:val="18"/>
        </w:rPr>
        <w:t>Complete Deskt</w:t>
      </w:r>
      <w:r>
        <w:rPr>
          <w:sz w:val="18"/>
          <w:szCs w:val="18"/>
        </w:rPr>
        <w:t>...</w:t>
      </w:r>
    </w:p>
    <w:p w:rsidR="006208D1" w:rsidRPr="00F65656" w:rsidRDefault="006208D1" w:rsidP="006208D1">
      <w:pPr>
        <w:pStyle w:val="CodeBody"/>
        <w:rPr>
          <w:sz w:val="18"/>
          <w:szCs w:val="18"/>
        </w:rPr>
      </w:pPr>
      <w:r>
        <w:rPr>
          <w:sz w:val="18"/>
          <w:szCs w:val="18"/>
        </w:rPr>
        <w:t>900  60   001     3000   PP    12   NULL          someitem</w:t>
      </w:r>
    </w:p>
    <w:p w:rsidR="006208D1" w:rsidRPr="00F65656" w:rsidRDefault="006208D1" w:rsidP="006208D1">
      <w:pPr>
        <w:pStyle w:val="CodeLast"/>
        <w:rPr>
          <w:sz w:val="18"/>
          <w:szCs w:val="18"/>
        </w:rPr>
      </w:pPr>
      <w:r w:rsidRPr="00F65656">
        <w:rPr>
          <w:sz w:val="18"/>
          <w:szCs w:val="18"/>
        </w:rPr>
        <w:t xml:space="preserve">500  60   </w:t>
      </w:r>
      <w:r w:rsidRPr="006208D1">
        <w:rPr>
          <w:sz w:val="18"/>
          <w:szCs w:val="18"/>
        </w:rPr>
        <w:t>DPF78</w:t>
      </w:r>
      <w:r>
        <w:rPr>
          <w:sz w:val="18"/>
          <w:szCs w:val="18"/>
        </w:rPr>
        <w:t xml:space="preserve">   </w:t>
      </w:r>
      <w:r w:rsidRPr="00F65656">
        <w:rPr>
          <w:sz w:val="18"/>
          <w:szCs w:val="18"/>
        </w:rPr>
        <w:t>4000   TT    2    2006-07-23</w:t>
      </w:r>
      <w:r>
        <w:rPr>
          <w:sz w:val="18"/>
          <w:szCs w:val="18"/>
        </w:rPr>
        <w:t xml:space="preserve">... </w:t>
      </w:r>
      <w:r w:rsidRPr="00F65656">
        <w:rPr>
          <w:sz w:val="18"/>
          <w:szCs w:val="18"/>
        </w:rPr>
        <w:t>Laser printer</w:t>
      </w:r>
    </w:p>
    <w:p w:rsidR="005B1CCF" w:rsidRDefault="00A75B6D" w:rsidP="005B1CCF">
      <w:r>
        <w:t>W</w:t>
      </w:r>
      <w:r w:rsidR="005B1CCF">
        <w:t>hich includes order_no 900, which isn’t the biggest sale to company 3000.</w:t>
      </w:r>
      <w:r w:rsidR="006208D1">
        <w:t xml:space="preserve"> </w:t>
      </w:r>
      <w:r w:rsidR="005B1CCF">
        <w:t>With the current code any sale of value 2, 7, 12 or 27 will be selected regardless.</w:t>
      </w:r>
    </w:p>
    <w:p w:rsidR="005B1CCF" w:rsidRDefault="005B1CCF" w:rsidP="005B1CCF">
      <w:r>
        <w:t>Let's leave the extra sale in the table for now, so that we can be certain later that we get the right solution.</w:t>
      </w:r>
    </w:p>
    <w:p w:rsidR="005B1CCF" w:rsidRDefault="006208D1" w:rsidP="006208D1">
      <w:pPr>
        <w:pStyle w:val="Heading3"/>
      </w:pPr>
      <w:r>
        <w:t>6</w:t>
      </w:r>
      <w:r w:rsidR="004975C5">
        <w:t xml:space="preserve"> M</w:t>
      </w:r>
      <w:r w:rsidR="005B1CCF">
        <w:t>oving towards the solution</w:t>
      </w:r>
    </w:p>
    <w:p w:rsidR="005B1CCF" w:rsidRDefault="005B1CCF" w:rsidP="005B1CCF">
      <w:r>
        <w:t>Where we went wrong was:</w:t>
      </w:r>
    </w:p>
    <w:p w:rsidR="005B1CCF" w:rsidRDefault="005B1CCF" w:rsidP="005B1CCF">
      <w:r>
        <w:t>Introducing a GROUP BY clause to the subquery hence producing multiple values. We should have:</w:t>
      </w:r>
    </w:p>
    <w:p w:rsidR="005B1CCF" w:rsidRDefault="005B1CCF" w:rsidP="005B1CCF">
      <w:r>
        <w:t>Introduced a WHERE clause that found the biggest of some rows, not the biggest of all 8. That WHERE clause has to be based on company_no.</w:t>
      </w:r>
    </w:p>
    <w:p w:rsidR="005B1CCF" w:rsidRDefault="005B1CCF" w:rsidP="005B1CCF">
      <w:r>
        <w:t>So we are now at this point:</w:t>
      </w:r>
    </w:p>
    <w:p w:rsidR="005B1CCF" w:rsidRDefault="005B1CCF" w:rsidP="004975C5">
      <w:pPr>
        <w:pStyle w:val="CodeFirst"/>
      </w:pPr>
      <w:r>
        <w:t>SELECT *</w:t>
      </w:r>
    </w:p>
    <w:p w:rsidR="005B1CCF" w:rsidRDefault="005B1CCF" w:rsidP="004975C5">
      <w:pPr>
        <w:pStyle w:val="CodeBody"/>
      </w:pPr>
      <w:r>
        <w:t>FROM sale</w:t>
      </w:r>
    </w:p>
    <w:p w:rsidR="004975C5" w:rsidRDefault="004975C5" w:rsidP="004975C5">
      <w:pPr>
        <w:pStyle w:val="CodeBody"/>
      </w:pPr>
      <w:r>
        <w:t>-- safe as subquery will return one value only</w:t>
      </w:r>
    </w:p>
    <w:p w:rsidR="005B1CCF" w:rsidRDefault="004975C5" w:rsidP="004975C5">
      <w:pPr>
        <w:pStyle w:val="CodeBody"/>
      </w:pPr>
      <w:r>
        <w:t>WHERE order_value =</w:t>
      </w:r>
    </w:p>
    <w:p w:rsidR="005B1CCF" w:rsidRDefault="005B1CCF" w:rsidP="004975C5">
      <w:pPr>
        <w:pStyle w:val="CodeBody"/>
      </w:pPr>
      <w:r>
        <w:t>(</w:t>
      </w:r>
    </w:p>
    <w:p w:rsidR="005B1CCF" w:rsidRDefault="005B1CCF" w:rsidP="004975C5">
      <w:pPr>
        <w:pStyle w:val="CodeBody"/>
      </w:pPr>
      <w:r>
        <w:t xml:space="preserve">  SELECT MAX(order_value)</w:t>
      </w:r>
    </w:p>
    <w:p w:rsidR="005B1CCF" w:rsidRDefault="005B1CCF" w:rsidP="004975C5">
      <w:pPr>
        <w:pStyle w:val="CodeBody"/>
      </w:pPr>
      <w:r>
        <w:t xml:space="preserve">  FROM sale</w:t>
      </w:r>
    </w:p>
    <w:p w:rsidR="004975C5" w:rsidRDefault="004975C5" w:rsidP="004975C5">
      <w:pPr>
        <w:pStyle w:val="CodeBody"/>
      </w:pPr>
      <w:r>
        <w:t xml:space="preserve">  -- this line added, no grouping!</w:t>
      </w:r>
    </w:p>
    <w:p w:rsidR="005B1CCF" w:rsidRDefault="005B1CCF" w:rsidP="004975C5">
      <w:pPr>
        <w:pStyle w:val="CodeBody"/>
      </w:pPr>
      <w:r>
        <w:t xml:space="preserve">  WHERE company_no = ??)</w:t>
      </w:r>
    </w:p>
    <w:p w:rsidR="005B1CCF" w:rsidRDefault="005B1CCF" w:rsidP="004975C5">
      <w:pPr>
        <w:pStyle w:val="CodeLast"/>
      </w:pPr>
      <w:r>
        <w:t>ORDER BY company_no</w:t>
      </w:r>
    </w:p>
    <w:p w:rsidR="005B1CCF" w:rsidRDefault="005B1CCF" w:rsidP="005B1CCF">
      <w:r>
        <w:t>If we change the '??' to say 1000 we will then get the biggest sale to company 1000  (1 row).</w:t>
      </w:r>
    </w:p>
    <w:p w:rsidR="005B1CCF" w:rsidRDefault="005B1CCF" w:rsidP="005B1CCF">
      <w:r>
        <w:t>If we change the '??' to say 2000 we will then get the biggest sale to company 2000  (1 row).</w:t>
      </w:r>
    </w:p>
    <w:p w:rsidR="005B1CCF" w:rsidRDefault="005B1CCF" w:rsidP="005B1CCF">
      <w:r>
        <w:t>But, we want both sales to appear together along with the biggest for every other company_no. So, as we can't hard code the value we better say company_no, arriving at this point:</w:t>
      </w:r>
    </w:p>
    <w:p w:rsidR="005B1CCF" w:rsidRDefault="005B1CCF" w:rsidP="004975C5">
      <w:pPr>
        <w:pStyle w:val="CodeFirst"/>
      </w:pPr>
      <w:r>
        <w:t>SELECT *</w:t>
      </w:r>
    </w:p>
    <w:p w:rsidR="005B1CCF" w:rsidRDefault="005B1CCF" w:rsidP="004975C5">
      <w:pPr>
        <w:pStyle w:val="CodeBody"/>
      </w:pPr>
      <w:r>
        <w:t>FROM   sale</w:t>
      </w:r>
    </w:p>
    <w:p w:rsidR="004975C5" w:rsidRDefault="004975C5" w:rsidP="004975C5">
      <w:pPr>
        <w:pStyle w:val="CodeBody"/>
      </w:pPr>
      <w:r>
        <w:t>-- safe as subquery will return one value only</w:t>
      </w:r>
    </w:p>
    <w:p w:rsidR="005B1CCF" w:rsidRDefault="004975C5" w:rsidP="004975C5">
      <w:pPr>
        <w:pStyle w:val="CodeBody"/>
      </w:pPr>
      <w:r>
        <w:t>WHERE  order_value =</w:t>
      </w:r>
    </w:p>
    <w:p w:rsidR="005B1CCF" w:rsidRDefault="005B1CCF" w:rsidP="004975C5">
      <w:pPr>
        <w:pStyle w:val="CodeBody"/>
      </w:pPr>
      <w:r>
        <w:t>(</w:t>
      </w:r>
    </w:p>
    <w:p w:rsidR="005B1CCF" w:rsidRDefault="005B1CCF" w:rsidP="004975C5">
      <w:pPr>
        <w:pStyle w:val="CodeBody"/>
      </w:pPr>
      <w:r>
        <w:t xml:space="preserve">  SELECT MAX(order_value)</w:t>
      </w:r>
    </w:p>
    <w:p w:rsidR="005B1CCF" w:rsidRDefault="005B1CCF" w:rsidP="004975C5">
      <w:pPr>
        <w:pStyle w:val="CodeBody"/>
      </w:pPr>
      <w:r>
        <w:t xml:space="preserve">  FROM sale</w:t>
      </w:r>
    </w:p>
    <w:p w:rsidR="005B1CCF" w:rsidRDefault="005B1CCF" w:rsidP="004975C5">
      <w:pPr>
        <w:pStyle w:val="CodeBody"/>
      </w:pPr>
      <w:r>
        <w:t xml:space="preserve"> WHERE company_no = company_no</w:t>
      </w:r>
    </w:p>
    <w:p w:rsidR="005B1CCF" w:rsidRDefault="005B1CCF" w:rsidP="004975C5">
      <w:pPr>
        <w:pStyle w:val="CodeBody"/>
      </w:pPr>
      <w:r>
        <w:t>)</w:t>
      </w:r>
    </w:p>
    <w:p w:rsidR="005B1CCF" w:rsidRDefault="005B1CCF" w:rsidP="004975C5">
      <w:pPr>
        <w:pStyle w:val="CodeLast"/>
      </w:pPr>
      <w:r>
        <w:t>ORDER BY company_no</w:t>
      </w:r>
    </w:p>
    <w:p w:rsidR="005B1CCF" w:rsidRDefault="005B1CCF" w:rsidP="005B1CCF">
      <w:r>
        <w:t>However, as you can imagine a line of code saying</w:t>
      </w:r>
      <w:r w:rsidR="004975C5">
        <w:t>:</w:t>
      </w:r>
    </w:p>
    <w:p w:rsidR="005B1CCF" w:rsidRDefault="005B1CCF" w:rsidP="004975C5">
      <w:pPr>
        <w:pStyle w:val="CodeSolo"/>
      </w:pPr>
      <w:r>
        <w:t>WHERE company_no = company_no</w:t>
      </w:r>
    </w:p>
    <w:p w:rsidR="005B1CCF" w:rsidRDefault="004975C5" w:rsidP="005B1CCF">
      <w:r>
        <w:lastRenderedPageBreak/>
        <w:t>S</w:t>
      </w:r>
      <w:r w:rsidR="005B1CCF">
        <w:t>ays, "include in the calculation every row whose company_no column contains the same data as it's company_no column", rather true for every row!!</w:t>
      </w:r>
    </w:p>
    <w:p w:rsidR="005B1CCF" w:rsidRDefault="005B1CCF" w:rsidP="005B1CCF">
      <w:r>
        <w:t>The line</w:t>
      </w:r>
    </w:p>
    <w:p w:rsidR="005B1CCF" w:rsidRDefault="005B1CCF" w:rsidP="004975C5">
      <w:pPr>
        <w:pStyle w:val="CodeSolo"/>
      </w:pPr>
      <w:r>
        <w:t>WHERE company_no = company_no</w:t>
      </w:r>
    </w:p>
    <w:p w:rsidR="005B1CCF" w:rsidRDefault="005B1CCF" w:rsidP="005B1CCF">
      <w:r>
        <w:t>is about as useful as</w:t>
      </w:r>
      <w:r w:rsidR="004975C5">
        <w:t xml:space="preserve"> </w:t>
      </w:r>
      <w:r>
        <w:t>WHERE 7 = 7 and 65 = 65</w:t>
      </w:r>
      <w:r w:rsidR="004975C5">
        <w:t>!</w:t>
      </w:r>
    </w:p>
    <w:p w:rsidR="005B1CCF" w:rsidRDefault="005B1CCF" w:rsidP="005B1CCF">
      <w:r>
        <w:t>But we are now very close.</w:t>
      </w:r>
    </w:p>
    <w:p w:rsidR="005B1CCF" w:rsidRDefault="004975C5" w:rsidP="004975C5">
      <w:pPr>
        <w:pStyle w:val="Heading3"/>
      </w:pPr>
      <w:r>
        <w:t>7</w:t>
      </w:r>
      <w:r w:rsidR="005B1CCF">
        <w:t xml:space="preserve"> </w:t>
      </w:r>
      <w:r>
        <w:t>M</w:t>
      </w:r>
      <w:r w:rsidR="005B1CCF">
        <w:t>andatory aliasing nee</w:t>
      </w:r>
      <w:r>
        <w:t>ded and solution achieved</w:t>
      </w:r>
    </w:p>
    <w:p w:rsidR="005B1CCF" w:rsidRDefault="005B1CCF" w:rsidP="005B1CCF">
      <w:r>
        <w:t xml:space="preserve">Recognise this: There are 2 different </w:t>
      </w:r>
      <w:r w:rsidR="004975C5">
        <w:t>queries</w:t>
      </w:r>
      <w:r>
        <w:t xml:space="preserve"> of 'sale' happening and we need to keep taking/using the 'company_no' from the sale row being read by the outer query that is itself constantly changing as we browse the table.</w:t>
      </w:r>
    </w:p>
    <w:p w:rsidR="005B1CCF" w:rsidRDefault="005B1CCF" w:rsidP="005B1CCF">
      <w:r>
        <w:t>The problem is the SQL parser will check and resolve column names (requiring that they are unambiguous) against the NEAREST 'FROM' clause, which for our dodgy line</w:t>
      </w:r>
    </w:p>
    <w:p w:rsidR="005B1CCF" w:rsidRDefault="005B1CCF" w:rsidP="001E5F1B">
      <w:pPr>
        <w:pStyle w:val="CodeSolo"/>
      </w:pPr>
      <w:r>
        <w:t>WHERE company_no = company_no</w:t>
      </w:r>
    </w:p>
    <w:p w:rsidR="005B1CCF" w:rsidRDefault="005B1CCF" w:rsidP="005B1CCF">
      <w:r>
        <w:t>means against the sale (</w:t>
      </w:r>
      <w:r w:rsidR="001E5F1B">
        <w:t>query</w:t>
      </w:r>
      <w:r>
        <w:t>) of the 'FROM' clause i</w:t>
      </w:r>
      <w:r w:rsidR="001E5F1B">
        <w:t>mmediately above it (the inner</w:t>
      </w:r>
      <w:r>
        <w:t xml:space="preserve"> query).</w:t>
      </w:r>
    </w:p>
    <w:p w:rsidR="005B1CCF" w:rsidRDefault="005B1CCF" w:rsidP="005B1CCF">
      <w:r>
        <w:t>The solution to the problem is: (this code runs and works)</w:t>
      </w:r>
    </w:p>
    <w:p w:rsidR="005B1CCF" w:rsidRDefault="005B1CCF" w:rsidP="001E5F1B">
      <w:pPr>
        <w:pStyle w:val="CodeFirst"/>
      </w:pPr>
      <w:r>
        <w:t>SELECT *</w:t>
      </w:r>
    </w:p>
    <w:p w:rsidR="001E5F1B" w:rsidRDefault="001E5F1B" w:rsidP="001E5F1B">
      <w:pPr>
        <w:pStyle w:val="CodeBody"/>
      </w:pPr>
      <w:r>
        <w:t>-- note definition of alias</w:t>
      </w:r>
    </w:p>
    <w:p w:rsidR="005B1CCF" w:rsidRDefault="005B1CCF" w:rsidP="001E5F1B">
      <w:pPr>
        <w:pStyle w:val="CodeBody"/>
      </w:pPr>
      <w:r>
        <w:t>FROM sale As OuterSaleBrowse</w:t>
      </w:r>
    </w:p>
    <w:p w:rsidR="005B1CCF" w:rsidRDefault="005B1CCF" w:rsidP="001E5F1B">
      <w:pPr>
        <w:pStyle w:val="CodeBody"/>
      </w:pPr>
      <w:r>
        <w:t xml:space="preserve">WHERE </w:t>
      </w:r>
      <w:r w:rsidR="001E5F1B">
        <w:t>order_value =</w:t>
      </w:r>
    </w:p>
    <w:p w:rsidR="005B1CCF" w:rsidRDefault="005B1CCF" w:rsidP="001E5F1B">
      <w:pPr>
        <w:pStyle w:val="CodeBody"/>
      </w:pPr>
      <w:r>
        <w:t>(</w:t>
      </w:r>
    </w:p>
    <w:p w:rsidR="005B1CCF" w:rsidRDefault="005B1CCF" w:rsidP="001E5F1B">
      <w:pPr>
        <w:pStyle w:val="CodeBody"/>
      </w:pPr>
      <w:r>
        <w:t xml:space="preserve">  SELECT MAX(order_value)</w:t>
      </w:r>
    </w:p>
    <w:p w:rsidR="005B1CCF" w:rsidRDefault="001E5F1B" w:rsidP="001E5F1B">
      <w:pPr>
        <w:pStyle w:val="CodeBody"/>
      </w:pPr>
      <w:r>
        <w:t xml:space="preserve">  FROM</w:t>
      </w:r>
      <w:r w:rsidR="005B1CCF">
        <w:t xml:space="preserve"> sale</w:t>
      </w:r>
    </w:p>
    <w:p w:rsidR="001E5F1B" w:rsidRDefault="001E5F1B" w:rsidP="001E5F1B">
      <w:pPr>
        <w:pStyle w:val="CodeBody"/>
      </w:pPr>
      <w:r>
        <w:t xml:space="preserve">  -- note use of alias</w:t>
      </w:r>
    </w:p>
    <w:p w:rsidR="005B1CCF" w:rsidRDefault="001E5F1B" w:rsidP="001E5F1B">
      <w:pPr>
        <w:pStyle w:val="CodeBody"/>
      </w:pPr>
      <w:r>
        <w:t xml:space="preserve">  WHERE </w:t>
      </w:r>
      <w:r w:rsidR="005B1CCF">
        <w:t>company_n</w:t>
      </w:r>
      <w:r>
        <w:t>o = OuterSaleBrowse.company_no</w:t>
      </w:r>
    </w:p>
    <w:p w:rsidR="005B1CCF" w:rsidRDefault="005B1CCF" w:rsidP="001E5F1B">
      <w:pPr>
        <w:pStyle w:val="CodeBody"/>
      </w:pPr>
      <w:r>
        <w:t>)</w:t>
      </w:r>
    </w:p>
    <w:p w:rsidR="005B1CCF" w:rsidRDefault="005B1CCF" w:rsidP="001E5F1B">
      <w:pPr>
        <w:pStyle w:val="CodeLast"/>
      </w:pPr>
      <w:r>
        <w:t>ORDER BY company_no</w:t>
      </w:r>
    </w:p>
    <w:p w:rsidR="005B1CCF" w:rsidRDefault="005B1CCF" w:rsidP="005B1CCF">
      <w:r>
        <w:t>This produces</w:t>
      </w:r>
      <w:r w:rsidR="001E5F1B">
        <w:t>:</w:t>
      </w:r>
    </w:p>
    <w:p w:rsidR="001E5F1B" w:rsidRPr="00D15328" w:rsidRDefault="001E5F1B" w:rsidP="001E5F1B">
      <w:pPr>
        <w:pStyle w:val="CodeFirst"/>
        <w:rPr>
          <w:sz w:val="18"/>
          <w:szCs w:val="18"/>
        </w:rPr>
      </w:pPr>
      <w:r w:rsidRPr="00D15328">
        <w:rPr>
          <w:sz w:val="18"/>
          <w:szCs w:val="18"/>
        </w:rPr>
        <w:t xml:space="preserve">ord  emp  </w:t>
      </w:r>
      <w:r>
        <w:rPr>
          <w:sz w:val="18"/>
          <w:szCs w:val="18"/>
        </w:rPr>
        <w:t xml:space="preserve">their   </w:t>
      </w:r>
      <w:r w:rsidRPr="00D15328">
        <w:rPr>
          <w:sz w:val="18"/>
          <w:szCs w:val="18"/>
        </w:rPr>
        <w:t xml:space="preserve">cmpy  cntct  ord  order </w:t>
      </w:r>
      <w:r>
        <w:rPr>
          <w:sz w:val="18"/>
          <w:szCs w:val="18"/>
        </w:rPr>
        <w:t xml:space="preserve">       </w:t>
      </w:r>
      <w:r w:rsidRPr="00D15328">
        <w:rPr>
          <w:sz w:val="18"/>
          <w:szCs w:val="18"/>
        </w:rPr>
        <w:t xml:space="preserve"> desc</w:t>
      </w:r>
    </w:p>
    <w:p w:rsidR="001E5F1B" w:rsidRPr="00D15328" w:rsidRDefault="001E5F1B" w:rsidP="001E5F1B">
      <w:pPr>
        <w:pStyle w:val="CodeBody"/>
        <w:rPr>
          <w:sz w:val="18"/>
          <w:szCs w:val="18"/>
        </w:rPr>
      </w:pPr>
      <w:r w:rsidRPr="00D15328">
        <w:rPr>
          <w:sz w:val="18"/>
          <w:szCs w:val="18"/>
        </w:rPr>
        <w:t xml:space="preserve">no   no   </w:t>
      </w:r>
      <w:r>
        <w:rPr>
          <w:sz w:val="18"/>
          <w:szCs w:val="18"/>
        </w:rPr>
        <w:t xml:space="preserve">ord no  </w:t>
      </w:r>
      <w:r w:rsidRPr="00D15328">
        <w:rPr>
          <w:sz w:val="18"/>
          <w:szCs w:val="18"/>
        </w:rPr>
        <w:t>no    code   val  date</w:t>
      </w:r>
    </w:p>
    <w:p w:rsidR="001E5F1B" w:rsidRPr="00D15328" w:rsidRDefault="001E5F1B" w:rsidP="001E5F1B">
      <w:pPr>
        <w:pStyle w:val="CodeBody"/>
        <w:rPr>
          <w:sz w:val="18"/>
          <w:szCs w:val="18"/>
        </w:rPr>
      </w:pPr>
      <w:r w:rsidRPr="00D15328">
        <w:rPr>
          <w:sz w:val="18"/>
          <w:szCs w:val="18"/>
        </w:rPr>
        <w:t>---- ---- ----</w:t>
      </w:r>
      <w:r>
        <w:rPr>
          <w:sz w:val="18"/>
          <w:szCs w:val="18"/>
        </w:rPr>
        <w:t>--</w:t>
      </w:r>
      <w:r w:rsidRPr="00D15328">
        <w:rPr>
          <w:sz w:val="18"/>
          <w:szCs w:val="18"/>
        </w:rPr>
        <w:t>- ------ ----</w:t>
      </w:r>
      <w:r>
        <w:rPr>
          <w:sz w:val="18"/>
          <w:szCs w:val="18"/>
        </w:rPr>
        <w:t>-</w:t>
      </w:r>
      <w:r w:rsidRPr="00D15328">
        <w:rPr>
          <w:sz w:val="18"/>
          <w:szCs w:val="18"/>
        </w:rPr>
        <w:t xml:space="preserve"> ---- ----------</w:t>
      </w:r>
      <w:r>
        <w:rPr>
          <w:sz w:val="18"/>
          <w:szCs w:val="18"/>
        </w:rPr>
        <w:t>-</w:t>
      </w:r>
      <w:r w:rsidRPr="00D15328">
        <w:rPr>
          <w:sz w:val="18"/>
          <w:szCs w:val="18"/>
        </w:rPr>
        <w:t xml:space="preserve">-- </w:t>
      </w:r>
      <w:r>
        <w:rPr>
          <w:sz w:val="18"/>
          <w:szCs w:val="18"/>
        </w:rPr>
        <w:t>--------------</w:t>
      </w:r>
    </w:p>
    <w:p w:rsidR="001E5F1B" w:rsidRPr="00F65656" w:rsidRDefault="001E5F1B" w:rsidP="001E5F1B">
      <w:pPr>
        <w:pStyle w:val="CodeBody"/>
        <w:rPr>
          <w:sz w:val="18"/>
          <w:szCs w:val="18"/>
        </w:rPr>
      </w:pPr>
      <w:r w:rsidRPr="00F65656">
        <w:rPr>
          <w:sz w:val="18"/>
          <w:szCs w:val="18"/>
        </w:rPr>
        <w:t xml:space="preserve">100  60   </w:t>
      </w:r>
      <w:r w:rsidRPr="00F12D52">
        <w:rPr>
          <w:sz w:val="18"/>
          <w:szCs w:val="18"/>
        </w:rPr>
        <w:t>AA1</w:t>
      </w:r>
      <w:r>
        <w:rPr>
          <w:sz w:val="18"/>
          <w:szCs w:val="18"/>
        </w:rPr>
        <w:t xml:space="preserve">     </w:t>
      </w:r>
      <w:r w:rsidRPr="00F65656">
        <w:rPr>
          <w:sz w:val="18"/>
          <w:szCs w:val="18"/>
        </w:rPr>
        <w:t>1000   MM    7    2006-06-24</w:t>
      </w:r>
      <w:r>
        <w:rPr>
          <w:sz w:val="18"/>
          <w:szCs w:val="18"/>
        </w:rPr>
        <w:t xml:space="preserve">... </w:t>
      </w:r>
      <w:r w:rsidRPr="00F65656">
        <w:rPr>
          <w:sz w:val="18"/>
          <w:szCs w:val="18"/>
        </w:rPr>
        <w:t>Toshiba 6700 Pro</w:t>
      </w:r>
    </w:p>
    <w:p w:rsidR="001E5F1B" w:rsidRPr="00F65656" w:rsidRDefault="001E5F1B" w:rsidP="001E5F1B">
      <w:pPr>
        <w:pStyle w:val="CodeBody"/>
        <w:rPr>
          <w:sz w:val="18"/>
          <w:szCs w:val="18"/>
        </w:rPr>
      </w:pPr>
      <w:r w:rsidRPr="00F65656">
        <w:rPr>
          <w:sz w:val="18"/>
          <w:szCs w:val="18"/>
        </w:rPr>
        <w:t xml:space="preserve">300  60   </w:t>
      </w:r>
      <w:r w:rsidRPr="00F12D52">
        <w:rPr>
          <w:sz w:val="18"/>
          <w:szCs w:val="18"/>
        </w:rPr>
        <w:t>Ord39</w:t>
      </w:r>
      <w:r>
        <w:rPr>
          <w:sz w:val="18"/>
          <w:szCs w:val="18"/>
        </w:rPr>
        <w:t xml:space="preserve">   </w:t>
      </w:r>
      <w:r w:rsidRPr="00F65656">
        <w:rPr>
          <w:sz w:val="18"/>
          <w:szCs w:val="18"/>
        </w:rPr>
        <w:t>2000   OO    12   2006-07-14</w:t>
      </w:r>
      <w:r>
        <w:rPr>
          <w:sz w:val="18"/>
          <w:szCs w:val="18"/>
        </w:rPr>
        <w:t xml:space="preserve">... </w:t>
      </w:r>
      <w:r w:rsidRPr="00F65656">
        <w:rPr>
          <w:sz w:val="18"/>
          <w:szCs w:val="18"/>
        </w:rPr>
        <w:t xml:space="preserve">ScanPRO 4800 </w:t>
      </w:r>
      <w:r>
        <w:rPr>
          <w:sz w:val="18"/>
          <w:szCs w:val="18"/>
        </w:rPr>
        <w:t>S...</w:t>
      </w:r>
    </w:p>
    <w:p w:rsidR="001E5F1B" w:rsidRPr="00F65656" w:rsidRDefault="001E5F1B" w:rsidP="001E5F1B">
      <w:pPr>
        <w:pStyle w:val="CodeBody"/>
        <w:rPr>
          <w:sz w:val="18"/>
          <w:szCs w:val="18"/>
        </w:rPr>
      </w:pPr>
      <w:r w:rsidRPr="00F65656">
        <w:rPr>
          <w:sz w:val="18"/>
          <w:szCs w:val="18"/>
        </w:rPr>
        <w:t xml:space="preserve">600  50   </w:t>
      </w:r>
      <w:r w:rsidRPr="006208D1">
        <w:rPr>
          <w:sz w:val="18"/>
          <w:szCs w:val="18"/>
        </w:rPr>
        <w:t>AC12</w:t>
      </w:r>
      <w:r>
        <w:rPr>
          <w:sz w:val="18"/>
          <w:szCs w:val="18"/>
        </w:rPr>
        <w:t xml:space="preserve">    </w:t>
      </w:r>
      <w:r w:rsidRPr="00F65656">
        <w:rPr>
          <w:sz w:val="18"/>
          <w:szCs w:val="18"/>
        </w:rPr>
        <w:t>3000   PP    27   2006-05-23</w:t>
      </w:r>
      <w:r>
        <w:rPr>
          <w:sz w:val="18"/>
          <w:szCs w:val="18"/>
        </w:rPr>
        <w:t xml:space="preserve">... </w:t>
      </w:r>
      <w:r w:rsidRPr="00F65656">
        <w:rPr>
          <w:sz w:val="18"/>
          <w:szCs w:val="18"/>
        </w:rPr>
        <w:t>Complete Deskt</w:t>
      </w:r>
      <w:r>
        <w:rPr>
          <w:sz w:val="18"/>
          <w:szCs w:val="18"/>
        </w:rPr>
        <w:t>...</w:t>
      </w:r>
    </w:p>
    <w:p w:rsidR="001E5F1B" w:rsidRPr="00F65656" w:rsidRDefault="001E5F1B" w:rsidP="001E5F1B">
      <w:pPr>
        <w:pStyle w:val="CodeLast"/>
        <w:rPr>
          <w:sz w:val="18"/>
          <w:szCs w:val="18"/>
        </w:rPr>
      </w:pPr>
      <w:r w:rsidRPr="00F65656">
        <w:rPr>
          <w:sz w:val="18"/>
          <w:szCs w:val="18"/>
        </w:rPr>
        <w:t xml:space="preserve">500  60   </w:t>
      </w:r>
      <w:r w:rsidRPr="006208D1">
        <w:rPr>
          <w:sz w:val="18"/>
          <w:szCs w:val="18"/>
        </w:rPr>
        <w:t>DPF78</w:t>
      </w:r>
      <w:r>
        <w:rPr>
          <w:sz w:val="18"/>
          <w:szCs w:val="18"/>
        </w:rPr>
        <w:t xml:space="preserve">   </w:t>
      </w:r>
      <w:r w:rsidRPr="00F65656">
        <w:rPr>
          <w:sz w:val="18"/>
          <w:szCs w:val="18"/>
        </w:rPr>
        <w:t>4000   TT    2    2006-07-23</w:t>
      </w:r>
      <w:r>
        <w:rPr>
          <w:sz w:val="18"/>
          <w:szCs w:val="18"/>
        </w:rPr>
        <w:t xml:space="preserve">... </w:t>
      </w:r>
      <w:r w:rsidRPr="00F65656">
        <w:rPr>
          <w:sz w:val="18"/>
          <w:szCs w:val="18"/>
        </w:rPr>
        <w:t>Laser printer</w:t>
      </w:r>
    </w:p>
    <w:p w:rsidR="005B1CCF" w:rsidRDefault="001E5F1B" w:rsidP="005B1CCF">
      <w:r>
        <w:t>The c</w:t>
      </w:r>
      <w:r w:rsidR="005B1CCF">
        <w:t>orrect answer, hurrah! Even with that 9th sale of 12 to company_no 3000 in the data.</w:t>
      </w:r>
    </w:p>
    <w:p w:rsidR="005B1CCF" w:rsidRDefault="001E5F1B" w:rsidP="005B1CCF">
      <w:r w:rsidRPr="001E5F1B">
        <w:rPr>
          <w:b/>
        </w:rPr>
        <w:t>Note:</w:t>
      </w:r>
      <w:r w:rsidR="005B1CCF">
        <w:t xml:space="preserve"> The rules of algebra just went out the window, things in parentheses don't necessarily run 1st and just once! This subquery cannot run standalone</w:t>
      </w:r>
      <w:r>
        <w:t>. You’d get the following error message:</w:t>
      </w:r>
    </w:p>
    <w:p w:rsidR="005B1CCF" w:rsidRDefault="005B1CCF" w:rsidP="005B1CCF">
      <w:r>
        <w:t>"The column prefix 'OuterSaleBrowse' does not match with a table name or alias name used in the query."</w:t>
      </w:r>
    </w:p>
    <w:p w:rsidR="005B1CCF" w:rsidRDefault="005B1CCF" w:rsidP="005B1CCF">
      <w:r>
        <w:lastRenderedPageBreak/>
        <w:t>This is called a CORRELATED subquery, meaning "the subquery requires a value from above rather than (the usual) value from below".</w:t>
      </w:r>
    </w:p>
    <w:p w:rsidR="005B1CCF" w:rsidRDefault="005B1CCF" w:rsidP="005B1CCF">
      <w:r>
        <w:t>The table of the inner query DID NOT NEED TO BE ALIASED.</w:t>
      </w:r>
      <w:r w:rsidR="001E5F1B">
        <w:t xml:space="preserve"> However, t</w:t>
      </w:r>
      <w:r>
        <w:t>he table of the outer query MUST BE ALIASED.</w:t>
      </w:r>
    </w:p>
    <w:p w:rsidR="005B1CCF" w:rsidRDefault="001E5F1B" w:rsidP="005B1CCF">
      <w:r>
        <w:t>Common practice (</w:t>
      </w:r>
      <w:r w:rsidR="005B1CCF">
        <w:t>and</w:t>
      </w:r>
      <w:r>
        <w:t xml:space="preserve"> what</w:t>
      </w:r>
      <w:r w:rsidR="005B1CCF">
        <w:t xml:space="preserve"> every textbook does</w:t>
      </w:r>
      <w:r>
        <w:t>)</w:t>
      </w:r>
      <w:r w:rsidR="005B1CCF">
        <w:t xml:space="preserve"> is</w:t>
      </w:r>
      <w:r>
        <w:t xml:space="preserve"> to</w:t>
      </w:r>
      <w:r w:rsidR="005B1CCF">
        <w:t xml:space="preserve"> alias both tables (</w:t>
      </w:r>
      <w:r>
        <w:t>one for each query made against</w:t>
      </w:r>
      <w:r w:rsidR="005B1CCF">
        <w:t xml:space="preserve"> the table):</w:t>
      </w:r>
    </w:p>
    <w:p w:rsidR="005B1CCF" w:rsidRDefault="001E5F1B" w:rsidP="001E5F1B">
      <w:pPr>
        <w:pStyle w:val="Heading3"/>
      </w:pPr>
      <w:r>
        <w:t>8 T</w:t>
      </w:r>
      <w:r w:rsidR="005B1CCF">
        <w:t>idying up the solution</w:t>
      </w:r>
    </w:p>
    <w:p w:rsidR="005B1CCF" w:rsidRDefault="005B1CCF" w:rsidP="001E5F1B">
      <w:pPr>
        <w:pStyle w:val="CodeFirst"/>
      </w:pPr>
      <w:r>
        <w:t>SELECT *</w:t>
      </w:r>
    </w:p>
    <w:p w:rsidR="001E5F1B" w:rsidRDefault="001E5F1B" w:rsidP="001E5F1B">
      <w:pPr>
        <w:pStyle w:val="CodeBody"/>
      </w:pPr>
      <w:r>
        <w:t>-- simple alias 'S1' (required)</w:t>
      </w:r>
    </w:p>
    <w:p w:rsidR="005B1CCF" w:rsidRDefault="001E5F1B" w:rsidP="001E5F1B">
      <w:pPr>
        <w:pStyle w:val="CodeBody"/>
      </w:pPr>
      <w:r>
        <w:t>FROM sale S1</w:t>
      </w:r>
    </w:p>
    <w:p w:rsidR="005B1CCF" w:rsidRDefault="001E5F1B" w:rsidP="001E5F1B">
      <w:pPr>
        <w:pStyle w:val="CodeBody"/>
      </w:pPr>
      <w:r>
        <w:t>WHERE order_value =</w:t>
      </w:r>
    </w:p>
    <w:p w:rsidR="005B1CCF" w:rsidRDefault="005B1CCF" w:rsidP="001E5F1B">
      <w:pPr>
        <w:pStyle w:val="CodeBody"/>
      </w:pPr>
      <w:r>
        <w:t>(</w:t>
      </w:r>
    </w:p>
    <w:p w:rsidR="005B1CCF" w:rsidRDefault="005B1CCF" w:rsidP="001E5F1B">
      <w:pPr>
        <w:pStyle w:val="CodeBody"/>
      </w:pPr>
      <w:r>
        <w:t xml:space="preserve">  SELECT MAX(order_value)</w:t>
      </w:r>
    </w:p>
    <w:p w:rsidR="001E5F1B" w:rsidRDefault="001E5F1B" w:rsidP="001E5F1B">
      <w:pPr>
        <w:pStyle w:val="CodeBody"/>
      </w:pPr>
      <w:r>
        <w:t xml:space="preserve">  -- simple alias, not needed </w:t>
      </w:r>
    </w:p>
    <w:p w:rsidR="001E5F1B" w:rsidRDefault="001E5F1B" w:rsidP="001E5F1B">
      <w:pPr>
        <w:pStyle w:val="CodeBody"/>
      </w:pPr>
      <w:r>
        <w:t xml:space="preserve">  -- but makes next line better</w:t>
      </w:r>
    </w:p>
    <w:p w:rsidR="005B1CCF" w:rsidRDefault="001E5F1B" w:rsidP="001E5F1B">
      <w:pPr>
        <w:pStyle w:val="CodeBody"/>
      </w:pPr>
      <w:r>
        <w:t xml:space="preserve">  FROM sale S2</w:t>
      </w:r>
    </w:p>
    <w:p w:rsidR="001E5F1B" w:rsidRDefault="001E5F1B" w:rsidP="001E5F1B">
      <w:pPr>
        <w:pStyle w:val="CodeBody"/>
      </w:pPr>
      <w:r>
        <w:t xml:space="preserve">  -- note use of both alias'</w:t>
      </w:r>
    </w:p>
    <w:p w:rsidR="005B1CCF" w:rsidRDefault="005B1CCF" w:rsidP="001E5F1B">
      <w:pPr>
        <w:pStyle w:val="CodeBody"/>
      </w:pPr>
      <w:r>
        <w:t xml:space="preserve">  WHERE S2.company_no = S1.company_no  </w:t>
      </w:r>
    </w:p>
    <w:p w:rsidR="005B1CCF" w:rsidRDefault="005B1CCF" w:rsidP="001E5F1B">
      <w:pPr>
        <w:pStyle w:val="CodeBody"/>
      </w:pPr>
      <w:r>
        <w:t>)</w:t>
      </w:r>
    </w:p>
    <w:p w:rsidR="005B1CCF" w:rsidRDefault="005B1CCF" w:rsidP="001E5F1B">
      <w:pPr>
        <w:pStyle w:val="CodeLast"/>
      </w:pPr>
      <w:r>
        <w:t>ORDER BY company_no</w:t>
      </w:r>
    </w:p>
    <w:p w:rsidR="005B1CCF" w:rsidRDefault="005B1CCF" w:rsidP="005B1CCF"/>
    <w:p w:rsidR="001E5F1B" w:rsidRPr="00D15328" w:rsidRDefault="001E5F1B" w:rsidP="001E5F1B">
      <w:pPr>
        <w:pStyle w:val="CodeFirst"/>
        <w:rPr>
          <w:sz w:val="18"/>
          <w:szCs w:val="18"/>
        </w:rPr>
      </w:pPr>
      <w:r w:rsidRPr="00D15328">
        <w:rPr>
          <w:sz w:val="18"/>
          <w:szCs w:val="18"/>
        </w:rPr>
        <w:t xml:space="preserve">ord  emp  </w:t>
      </w:r>
      <w:r>
        <w:rPr>
          <w:sz w:val="18"/>
          <w:szCs w:val="18"/>
        </w:rPr>
        <w:t xml:space="preserve">their   </w:t>
      </w:r>
      <w:r w:rsidRPr="00D15328">
        <w:rPr>
          <w:sz w:val="18"/>
          <w:szCs w:val="18"/>
        </w:rPr>
        <w:t xml:space="preserve">cmpy  cntct  ord  order </w:t>
      </w:r>
      <w:r>
        <w:rPr>
          <w:sz w:val="18"/>
          <w:szCs w:val="18"/>
        </w:rPr>
        <w:t xml:space="preserve">       </w:t>
      </w:r>
      <w:r w:rsidRPr="00D15328">
        <w:rPr>
          <w:sz w:val="18"/>
          <w:szCs w:val="18"/>
        </w:rPr>
        <w:t xml:space="preserve"> desc</w:t>
      </w:r>
    </w:p>
    <w:p w:rsidR="001E5F1B" w:rsidRPr="00D15328" w:rsidRDefault="001E5F1B" w:rsidP="001E5F1B">
      <w:pPr>
        <w:pStyle w:val="CodeBody"/>
        <w:rPr>
          <w:sz w:val="18"/>
          <w:szCs w:val="18"/>
        </w:rPr>
      </w:pPr>
      <w:r w:rsidRPr="00D15328">
        <w:rPr>
          <w:sz w:val="18"/>
          <w:szCs w:val="18"/>
        </w:rPr>
        <w:t xml:space="preserve">no   no   </w:t>
      </w:r>
      <w:r>
        <w:rPr>
          <w:sz w:val="18"/>
          <w:szCs w:val="18"/>
        </w:rPr>
        <w:t xml:space="preserve">ord no  </w:t>
      </w:r>
      <w:r w:rsidRPr="00D15328">
        <w:rPr>
          <w:sz w:val="18"/>
          <w:szCs w:val="18"/>
        </w:rPr>
        <w:t>no    code   val  date</w:t>
      </w:r>
    </w:p>
    <w:p w:rsidR="001E5F1B" w:rsidRPr="00D15328" w:rsidRDefault="001E5F1B" w:rsidP="001E5F1B">
      <w:pPr>
        <w:pStyle w:val="CodeBody"/>
        <w:rPr>
          <w:sz w:val="18"/>
          <w:szCs w:val="18"/>
        </w:rPr>
      </w:pPr>
      <w:r w:rsidRPr="00D15328">
        <w:rPr>
          <w:sz w:val="18"/>
          <w:szCs w:val="18"/>
        </w:rPr>
        <w:t>---- ---- ----</w:t>
      </w:r>
      <w:r>
        <w:rPr>
          <w:sz w:val="18"/>
          <w:szCs w:val="18"/>
        </w:rPr>
        <w:t>--</w:t>
      </w:r>
      <w:r w:rsidRPr="00D15328">
        <w:rPr>
          <w:sz w:val="18"/>
          <w:szCs w:val="18"/>
        </w:rPr>
        <w:t>- ------ ----</w:t>
      </w:r>
      <w:r>
        <w:rPr>
          <w:sz w:val="18"/>
          <w:szCs w:val="18"/>
        </w:rPr>
        <w:t>-</w:t>
      </w:r>
      <w:r w:rsidRPr="00D15328">
        <w:rPr>
          <w:sz w:val="18"/>
          <w:szCs w:val="18"/>
        </w:rPr>
        <w:t xml:space="preserve"> ---- ----------</w:t>
      </w:r>
      <w:r>
        <w:rPr>
          <w:sz w:val="18"/>
          <w:szCs w:val="18"/>
        </w:rPr>
        <w:t>-</w:t>
      </w:r>
      <w:r w:rsidRPr="00D15328">
        <w:rPr>
          <w:sz w:val="18"/>
          <w:szCs w:val="18"/>
        </w:rPr>
        <w:t xml:space="preserve">-- </w:t>
      </w:r>
      <w:r>
        <w:rPr>
          <w:sz w:val="18"/>
          <w:szCs w:val="18"/>
        </w:rPr>
        <w:t>--------------</w:t>
      </w:r>
    </w:p>
    <w:p w:rsidR="001E5F1B" w:rsidRPr="00F65656" w:rsidRDefault="001E5F1B" w:rsidP="001E5F1B">
      <w:pPr>
        <w:pStyle w:val="CodeBody"/>
        <w:rPr>
          <w:sz w:val="18"/>
          <w:szCs w:val="18"/>
        </w:rPr>
      </w:pPr>
      <w:r w:rsidRPr="00F65656">
        <w:rPr>
          <w:sz w:val="18"/>
          <w:szCs w:val="18"/>
        </w:rPr>
        <w:t xml:space="preserve">100  60   </w:t>
      </w:r>
      <w:r w:rsidRPr="00F12D52">
        <w:rPr>
          <w:sz w:val="18"/>
          <w:szCs w:val="18"/>
        </w:rPr>
        <w:t>AA1</w:t>
      </w:r>
      <w:r>
        <w:rPr>
          <w:sz w:val="18"/>
          <w:szCs w:val="18"/>
        </w:rPr>
        <w:t xml:space="preserve">     </w:t>
      </w:r>
      <w:r w:rsidRPr="00F65656">
        <w:rPr>
          <w:sz w:val="18"/>
          <w:szCs w:val="18"/>
        </w:rPr>
        <w:t>1000   MM    7    2006-06-24</w:t>
      </w:r>
      <w:r>
        <w:rPr>
          <w:sz w:val="18"/>
          <w:szCs w:val="18"/>
        </w:rPr>
        <w:t xml:space="preserve">... </w:t>
      </w:r>
      <w:r w:rsidRPr="00F65656">
        <w:rPr>
          <w:sz w:val="18"/>
          <w:szCs w:val="18"/>
        </w:rPr>
        <w:t>Toshiba 6700 Pro</w:t>
      </w:r>
    </w:p>
    <w:p w:rsidR="001E5F1B" w:rsidRPr="00F65656" w:rsidRDefault="001E5F1B" w:rsidP="001E5F1B">
      <w:pPr>
        <w:pStyle w:val="CodeBody"/>
        <w:rPr>
          <w:sz w:val="18"/>
          <w:szCs w:val="18"/>
        </w:rPr>
      </w:pPr>
      <w:r w:rsidRPr="00F65656">
        <w:rPr>
          <w:sz w:val="18"/>
          <w:szCs w:val="18"/>
        </w:rPr>
        <w:t xml:space="preserve">300  60   </w:t>
      </w:r>
      <w:r w:rsidRPr="00F12D52">
        <w:rPr>
          <w:sz w:val="18"/>
          <w:szCs w:val="18"/>
        </w:rPr>
        <w:t>Ord39</w:t>
      </w:r>
      <w:r>
        <w:rPr>
          <w:sz w:val="18"/>
          <w:szCs w:val="18"/>
        </w:rPr>
        <w:t xml:space="preserve">   </w:t>
      </w:r>
      <w:r w:rsidRPr="00F65656">
        <w:rPr>
          <w:sz w:val="18"/>
          <w:szCs w:val="18"/>
        </w:rPr>
        <w:t>2000   OO    12   2006-07-14</w:t>
      </w:r>
      <w:r>
        <w:rPr>
          <w:sz w:val="18"/>
          <w:szCs w:val="18"/>
        </w:rPr>
        <w:t xml:space="preserve">... </w:t>
      </w:r>
      <w:r w:rsidRPr="00F65656">
        <w:rPr>
          <w:sz w:val="18"/>
          <w:szCs w:val="18"/>
        </w:rPr>
        <w:t xml:space="preserve">ScanPRO 4800 </w:t>
      </w:r>
      <w:r>
        <w:rPr>
          <w:sz w:val="18"/>
          <w:szCs w:val="18"/>
        </w:rPr>
        <w:t>S...</w:t>
      </w:r>
    </w:p>
    <w:p w:rsidR="001E5F1B" w:rsidRPr="00F65656" w:rsidRDefault="001E5F1B" w:rsidP="001E5F1B">
      <w:pPr>
        <w:pStyle w:val="CodeBody"/>
        <w:rPr>
          <w:sz w:val="18"/>
          <w:szCs w:val="18"/>
        </w:rPr>
      </w:pPr>
      <w:r w:rsidRPr="00F65656">
        <w:rPr>
          <w:sz w:val="18"/>
          <w:szCs w:val="18"/>
        </w:rPr>
        <w:t xml:space="preserve">600  50   </w:t>
      </w:r>
      <w:r w:rsidRPr="006208D1">
        <w:rPr>
          <w:sz w:val="18"/>
          <w:szCs w:val="18"/>
        </w:rPr>
        <w:t>AC12</w:t>
      </w:r>
      <w:r>
        <w:rPr>
          <w:sz w:val="18"/>
          <w:szCs w:val="18"/>
        </w:rPr>
        <w:t xml:space="preserve">    </w:t>
      </w:r>
      <w:r w:rsidRPr="00F65656">
        <w:rPr>
          <w:sz w:val="18"/>
          <w:szCs w:val="18"/>
        </w:rPr>
        <w:t>3000   PP    27   2006-05-23</w:t>
      </w:r>
      <w:r>
        <w:rPr>
          <w:sz w:val="18"/>
          <w:szCs w:val="18"/>
        </w:rPr>
        <w:t xml:space="preserve">... </w:t>
      </w:r>
      <w:r w:rsidRPr="00F65656">
        <w:rPr>
          <w:sz w:val="18"/>
          <w:szCs w:val="18"/>
        </w:rPr>
        <w:t>Complete Deskt</w:t>
      </w:r>
      <w:r>
        <w:rPr>
          <w:sz w:val="18"/>
          <w:szCs w:val="18"/>
        </w:rPr>
        <w:t>...</w:t>
      </w:r>
    </w:p>
    <w:p w:rsidR="001E5F1B" w:rsidRPr="00F65656" w:rsidRDefault="001E5F1B" w:rsidP="001E5F1B">
      <w:pPr>
        <w:pStyle w:val="CodeLast"/>
        <w:rPr>
          <w:sz w:val="18"/>
          <w:szCs w:val="18"/>
        </w:rPr>
      </w:pPr>
      <w:r w:rsidRPr="00F65656">
        <w:rPr>
          <w:sz w:val="18"/>
          <w:szCs w:val="18"/>
        </w:rPr>
        <w:t xml:space="preserve">500  60   </w:t>
      </w:r>
      <w:r w:rsidRPr="006208D1">
        <w:rPr>
          <w:sz w:val="18"/>
          <w:szCs w:val="18"/>
        </w:rPr>
        <w:t>DPF78</w:t>
      </w:r>
      <w:r>
        <w:rPr>
          <w:sz w:val="18"/>
          <w:szCs w:val="18"/>
        </w:rPr>
        <w:t xml:space="preserve">   </w:t>
      </w:r>
      <w:r w:rsidRPr="00F65656">
        <w:rPr>
          <w:sz w:val="18"/>
          <w:szCs w:val="18"/>
        </w:rPr>
        <w:t>4000   TT    2    2006-07-23</w:t>
      </w:r>
      <w:r>
        <w:rPr>
          <w:sz w:val="18"/>
          <w:szCs w:val="18"/>
        </w:rPr>
        <w:t xml:space="preserve">... </w:t>
      </w:r>
      <w:r w:rsidRPr="00F65656">
        <w:rPr>
          <w:sz w:val="18"/>
          <w:szCs w:val="18"/>
        </w:rPr>
        <w:t>Laser printer</w:t>
      </w:r>
    </w:p>
    <w:p w:rsidR="005B1CCF" w:rsidRDefault="003D528B" w:rsidP="003D528B">
      <w:pPr>
        <w:pStyle w:val="Heading3"/>
      </w:pPr>
      <w:r>
        <w:t>9</w:t>
      </w:r>
      <w:r w:rsidR="005B1CCF">
        <w:t xml:space="preserve"> </w:t>
      </w:r>
      <w:r>
        <w:t>Correlated queries are all the same</w:t>
      </w:r>
    </w:p>
    <w:p w:rsidR="005B1CCF" w:rsidRDefault="005B1CCF" w:rsidP="005B1CCF">
      <w:r>
        <w:t xml:space="preserve">Once </w:t>
      </w:r>
      <w:r w:rsidR="003D528B">
        <w:t>you get the hang of it, correlated queries</w:t>
      </w:r>
      <w:r>
        <w:t xml:space="preserve"> are all the same.</w:t>
      </w:r>
      <w:r w:rsidR="003D528B">
        <w:t xml:space="preserve"> Let’s get the biggest per emp_no, or biggest per contact</w:t>
      </w:r>
    </w:p>
    <w:p w:rsidR="005B1CCF" w:rsidRDefault="005B1CCF" w:rsidP="005B1CCF">
      <w:r>
        <w:t xml:space="preserve">In 20 seconds flat you can copy/paste the query and change </w:t>
      </w:r>
    </w:p>
    <w:p w:rsidR="005B1CCF" w:rsidRDefault="005B1CCF" w:rsidP="003D528B">
      <w:pPr>
        <w:pStyle w:val="CodeSolo"/>
      </w:pPr>
      <w:r>
        <w:t xml:space="preserve">WHERE S2.company_no = S1.company_no </w:t>
      </w:r>
    </w:p>
    <w:p w:rsidR="005B1CCF" w:rsidRDefault="005B1CCF" w:rsidP="005B1CCF">
      <w:r>
        <w:t>to</w:t>
      </w:r>
    </w:p>
    <w:p w:rsidR="005B1CCF" w:rsidRDefault="005B1CCF" w:rsidP="003D528B">
      <w:pPr>
        <w:pStyle w:val="CodeSolo"/>
      </w:pPr>
      <w:r>
        <w:t xml:space="preserve">WHERE S2.emp_no = S1.emp_no </w:t>
      </w:r>
    </w:p>
    <w:p w:rsidR="005B1CCF" w:rsidRDefault="005B1CCF" w:rsidP="005B1CCF">
      <w:r>
        <w:t>and change ORDER BY to be based on 'emp_no' and you have the biggest sale per employee</w:t>
      </w:r>
    </w:p>
    <w:p w:rsidR="005B1CCF" w:rsidRDefault="005B1CCF" w:rsidP="003D528B">
      <w:pPr>
        <w:pStyle w:val="CodeFirst"/>
      </w:pPr>
      <w:r>
        <w:t>SELECT *</w:t>
      </w:r>
    </w:p>
    <w:p w:rsidR="003D528B" w:rsidRDefault="003D528B" w:rsidP="003D528B">
      <w:pPr>
        <w:pStyle w:val="CodeBody"/>
      </w:pPr>
      <w:r>
        <w:t>-- simple alias 'S1' (required)</w:t>
      </w:r>
    </w:p>
    <w:p w:rsidR="005B1CCF" w:rsidRDefault="003D528B" w:rsidP="003D528B">
      <w:pPr>
        <w:pStyle w:val="CodeBody"/>
      </w:pPr>
      <w:r>
        <w:t>FROM sale S1</w:t>
      </w:r>
    </w:p>
    <w:p w:rsidR="005B1CCF" w:rsidRDefault="003D528B" w:rsidP="003D528B">
      <w:pPr>
        <w:pStyle w:val="CodeBody"/>
      </w:pPr>
      <w:r>
        <w:t xml:space="preserve">WHERE order_value = </w:t>
      </w:r>
    </w:p>
    <w:p w:rsidR="005B1CCF" w:rsidRDefault="005B1CCF" w:rsidP="003D528B">
      <w:pPr>
        <w:pStyle w:val="CodeBody"/>
      </w:pPr>
      <w:r>
        <w:t>(</w:t>
      </w:r>
    </w:p>
    <w:p w:rsidR="005B1CCF" w:rsidRDefault="005B1CCF" w:rsidP="003D528B">
      <w:pPr>
        <w:pStyle w:val="CodeBody"/>
      </w:pPr>
      <w:r>
        <w:t xml:space="preserve">  SELECT MAX(order_value)</w:t>
      </w:r>
    </w:p>
    <w:p w:rsidR="003D528B" w:rsidRDefault="003D528B" w:rsidP="003D528B">
      <w:pPr>
        <w:pStyle w:val="CodeBody"/>
      </w:pPr>
      <w:r>
        <w:t xml:space="preserve">  -- simple alias, not needed </w:t>
      </w:r>
    </w:p>
    <w:p w:rsidR="003D528B" w:rsidRDefault="003D528B" w:rsidP="003D528B">
      <w:pPr>
        <w:pStyle w:val="CodeBody"/>
      </w:pPr>
      <w:r>
        <w:t xml:space="preserve">  -- but makes next line better</w:t>
      </w:r>
    </w:p>
    <w:p w:rsidR="005B1CCF" w:rsidRDefault="003D528B" w:rsidP="003D528B">
      <w:pPr>
        <w:pStyle w:val="CodeBody"/>
      </w:pPr>
      <w:r>
        <w:lastRenderedPageBreak/>
        <w:t xml:space="preserve">  FROM sale S2</w:t>
      </w:r>
    </w:p>
    <w:p w:rsidR="003D528B" w:rsidRDefault="003D528B" w:rsidP="003D528B">
      <w:pPr>
        <w:pStyle w:val="CodeBody"/>
      </w:pPr>
      <w:r>
        <w:t xml:space="preserve">  -- note use of both alias'</w:t>
      </w:r>
    </w:p>
    <w:p w:rsidR="005B1CCF" w:rsidRDefault="003D528B" w:rsidP="003D528B">
      <w:pPr>
        <w:pStyle w:val="CodeBody"/>
      </w:pPr>
      <w:r>
        <w:t xml:space="preserve">  WHERE S2.emp_no = S1.emp_no</w:t>
      </w:r>
    </w:p>
    <w:p w:rsidR="005B1CCF" w:rsidRDefault="005B1CCF" w:rsidP="003D528B">
      <w:pPr>
        <w:pStyle w:val="CodeBody"/>
      </w:pPr>
      <w:r>
        <w:t>)</w:t>
      </w:r>
    </w:p>
    <w:p w:rsidR="005B1CCF" w:rsidRDefault="005B1CCF" w:rsidP="003D528B">
      <w:pPr>
        <w:pStyle w:val="CodeLast"/>
      </w:pPr>
      <w:r>
        <w:t>ORDER BY emp_no</w:t>
      </w:r>
    </w:p>
    <w:p w:rsidR="005B1CCF" w:rsidRDefault="005B1CCF" w:rsidP="005B1CCF"/>
    <w:p w:rsidR="00F42486" w:rsidRPr="00D15328" w:rsidRDefault="00F42486" w:rsidP="00F42486">
      <w:pPr>
        <w:pStyle w:val="CodeFirst"/>
        <w:rPr>
          <w:sz w:val="18"/>
          <w:szCs w:val="18"/>
        </w:rPr>
      </w:pPr>
      <w:r w:rsidRPr="00D15328">
        <w:rPr>
          <w:sz w:val="18"/>
          <w:szCs w:val="18"/>
        </w:rPr>
        <w:t xml:space="preserve">ord  emp  </w:t>
      </w:r>
      <w:r>
        <w:rPr>
          <w:sz w:val="18"/>
          <w:szCs w:val="18"/>
        </w:rPr>
        <w:t xml:space="preserve">their   </w:t>
      </w:r>
      <w:r w:rsidRPr="00D15328">
        <w:rPr>
          <w:sz w:val="18"/>
          <w:szCs w:val="18"/>
        </w:rPr>
        <w:t xml:space="preserve">cmpy  cntct  ord  order </w:t>
      </w:r>
      <w:r>
        <w:rPr>
          <w:sz w:val="18"/>
          <w:szCs w:val="18"/>
        </w:rPr>
        <w:t xml:space="preserve">       </w:t>
      </w:r>
      <w:r w:rsidRPr="00D15328">
        <w:rPr>
          <w:sz w:val="18"/>
          <w:szCs w:val="18"/>
        </w:rPr>
        <w:t xml:space="preserve"> desc</w:t>
      </w:r>
    </w:p>
    <w:p w:rsidR="00F42486" w:rsidRPr="00D15328" w:rsidRDefault="00F42486" w:rsidP="00F42486">
      <w:pPr>
        <w:pStyle w:val="CodeBody"/>
        <w:rPr>
          <w:sz w:val="18"/>
          <w:szCs w:val="18"/>
        </w:rPr>
      </w:pPr>
      <w:r w:rsidRPr="00D15328">
        <w:rPr>
          <w:sz w:val="18"/>
          <w:szCs w:val="18"/>
        </w:rPr>
        <w:t xml:space="preserve">no   no   </w:t>
      </w:r>
      <w:r>
        <w:rPr>
          <w:sz w:val="18"/>
          <w:szCs w:val="18"/>
        </w:rPr>
        <w:t xml:space="preserve">ord no  </w:t>
      </w:r>
      <w:r w:rsidRPr="00D15328">
        <w:rPr>
          <w:sz w:val="18"/>
          <w:szCs w:val="18"/>
        </w:rPr>
        <w:t>no    code   val  date</w:t>
      </w:r>
    </w:p>
    <w:p w:rsidR="00F42486" w:rsidRPr="00D15328" w:rsidRDefault="00F42486" w:rsidP="00F42486">
      <w:pPr>
        <w:pStyle w:val="CodeBody"/>
        <w:rPr>
          <w:sz w:val="18"/>
          <w:szCs w:val="18"/>
        </w:rPr>
      </w:pPr>
      <w:r w:rsidRPr="00D15328">
        <w:rPr>
          <w:sz w:val="18"/>
          <w:szCs w:val="18"/>
        </w:rPr>
        <w:t>---- ---- ----</w:t>
      </w:r>
      <w:r>
        <w:rPr>
          <w:sz w:val="18"/>
          <w:szCs w:val="18"/>
        </w:rPr>
        <w:t>--</w:t>
      </w:r>
      <w:r w:rsidRPr="00D15328">
        <w:rPr>
          <w:sz w:val="18"/>
          <w:szCs w:val="18"/>
        </w:rPr>
        <w:t>- ------ ----</w:t>
      </w:r>
      <w:r>
        <w:rPr>
          <w:sz w:val="18"/>
          <w:szCs w:val="18"/>
        </w:rPr>
        <w:t>-</w:t>
      </w:r>
      <w:r w:rsidRPr="00D15328">
        <w:rPr>
          <w:sz w:val="18"/>
          <w:szCs w:val="18"/>
        </w:rPr>
        <w:t xml:space="preserve"> ---- ----------</w:t>
      </w:r>
      <w:r>
        <w:rPr>
          <w:sz w:val="18"/>
          <w:szCs w:val="18"/>
        </w:rPr>
        <w:t>-</w:t>
      </w:r>
      <w:r w:rsidRPr="00D15328">
        <w:rPr>
          <w:sz w:val="18"/>
          <w:szCs w:val="18"/>
        </w:rPr>
        <w:t xml:space="preserve">-- </w:t>
      </w:r>
      <w:r>
        <w:rPr>
          <w:sz w:val="18"/>
          <w:szCs w:val="18"/>
        </w:rPr>
        <w:t>--------------</w:t>
      </w:r>
    </w:p>
    <w:p w:rsidR="00F42486" w:rsidRPr="00F42486" w:rsidRDefault="00F42486" w:rsidP="00F42486">
      <w:pPr>
        <w:pStyle w:val="CodeBody"/>
        <w:rPr>
          <w:sz w:val="18"/>
          <w:szCs w:val="18"/>
        </w:rPr>
      </w:pPr>
      <w:r>
        <w:rPr>
          <w:sz w:val="18"/>
          <w:szCs w:val="18"/>
        </w:rPr>
        <w:t xml:space="preserve">400 </w:t>
      </w:r>
      <w:r w:rsidRPr="00F42486">
        <w:rPr>
          <w:sz w:val="18"/>
          <w:szCs w:val="18"/>
        </w:rPr>
        <w:t xml:space="preserve"> 10   </w:t>
      </w:r>
      <w:r>
        <w:rPr>
          <w:sz w:val="18"/>
          <w:szCs w:val="18"/>
        </w:rPr>
        <w:t>DGG5</w:t>
      </w:r>
      <w:r w:rsidRPr="00F42486">
        <w:rPr>
          <w:sz w:val="18"/>
          <w:szCs w:val="18"/>
        </w:rPr>
        <w:t xml:space="preserve">    1000   MM    5    2006-08-09</w:t>
      </w:r>
      <w:r>
        <w:rPr>
          <w:sz w:val="18"/>
          <w:szCs w:val="18"/>
        </w:rPr>
        <w:t xml:space="preserve">... </w:t>
      </w:r>
      <w:r w:rsidRPr="00F42486">
        <w:rPr>
          <w:sz w:val="18"/>
          <w:szCs w:val="18"/>
        </w:rPr>
        <w:t>Modems and Cab</w:t>
      </w:r>
      <w:r>
        <w:rPr>
          <w:sz w:val="18"/>
          <w:szCs w:val="18"/>
        </w:rPr>
        <w:t>...</w:t>
      </w:r>
    </w:p>
    <w:p w:rsidR="00F42486" w:rsidRPr="00F42486" w:rsidRDefault="00F42486" w:rsidP="00F42486">
      <w:pPr>
        <w:pStyle w:val="CodeBody"/>
        <w:rPr>
          <w:sz w:val="18"/>
          <w:szCs w:val="18"/>
        </w:rPr>
      </w:pPr>
      <w:r w:rsidRPr="00F42486">
        <w:rPr>
          <w:sz w:val="18"/>
          <w:szCs w:val="18"/>
        </w:rPr>
        <w:t xml:space="preserve">600  50   </w:t>
      </w:r>
      <w:r>
        <w:rPr>
          <w:sz w:val="18"/>
          <w:szCs w:val="18"/>
        </w:rPr>
        <w:t xml:space="preserve">AC12 </w:t>
      </w:r>
      <w:r w:rsidRPr="00F42486">
        <w:rPr>
          <w:sz w:val="18"/>
          <w:szCs w:val="18"/>
        </w:rPr>
        <w:t xml:space="preserve">   3000   PP    27   </w:t>
      </w:r>
      <w:r>
        <w:rPr>
          <w:sz w:val="18"/>
          <w:szCs w:val="18"/>
        </w:rPr>
        <w:t xml:space="preserve">2006-05-23... </w:t>
      </w:r>
      <w:r w:rsidRPr="00F42486">
        <w:rPr>
          <w:sz w:val="18"/>
          <w:szCs w:val="18"/>
        </w:rPr>
        <w:t>Complete Deskt</w:t>
      </w:r>
      <w:r>
        <w:rPr>
          <w:sz w:val="18"/>
          <w:szCs w:val="18"/>
        </w:rPr>
        <w:t>...</w:t>
      </w:r>
    </w:p>
    <w:p w:rsidR="00F42486" w:rsidRPr="00F42486" w:rsidRDefault="00F42486" w:rsidP="00F42486">
      <w:pPr>
        <w:pStyle w:val="CodeBody"/>
        <w:rPr>
          <w:sz w:val="18"/>
          <w:szCs w:val="18"/>
        </w:rPr>
      </w:pPr>
      <w:r w:rsidRPr="00F42486">
        <w:rPr>
          <w:sz w:val="18"/>
          <w:szCs w:val="18"/>
        </w:rPr>
        <w:t xml:space="preserve">300  60   </w:t>
      </w:r>
      <w:r>
        <w:rPr>
          <w:sz w:val="18"/>
          <w:szCs w:val="18"/>
        </w:rPr>
        <w:t>Ord39</w:t>
      </w:r>
      <w:r w:rsidRPr="00F42486">
        <w:rPr>
          <w:sz w:val="18"/>
          <w:szCs w:val="18"/>
        </w:rPr>
        <w:t xml:space="preserve">   2000   OO    12   </w:t>
      </w:r>
      <w:r>
        <w:rPr>
          <w:sz w:val="18"/>
          <w:szCs w:val="18"/>
        </w:rPr>
        <w:t xml:space="preserve">2006-07-14... </w:t>
      </w:r>
      <w:r w:rsidRPr="00F42486">
        <w:rPr>
          <w:sz w:val="18"/>
          <w:szCs w:val="18"/>
        </w:rPr>
        <w:t xml:space="preserve">ScanPRO 4800 </w:t>
      </w:r>
      <w:r>
        <w:rPr>
          <w:sz w:val="18"/>
          <w:szCs w:val="18"/>
        </w:rPr>
        <w:t>S...</w:t>
      </w:r>
    </w:p>
    <w:p w:rsidR="00F42486" w:rsidRPr="00F42486" w:rsidRDefault="00F42486" w:rsidP="00F42486">
      <w:pPr>
        <w:pStyle w:val="CodeLast"/>
        <w:rPr>
          <w:sz w:val="18"/>
          <w:szCs w:val="18"/>
        </w:rPr>
      </w:pPr>
      <w:r w:rsidRPr="00F42486">
        <w:rPr>
          <w:sz w:val="18"/>
          <w:szCs w:val="18"/>
        </w:rPr>
        <w:t>900  60   001     3000   PP    12   NULL          someitem</w:t>
      </w:r>
    </w:p>
    <w:p w:rsidR="005B1CCF" w:rsidRDefault="005B1CCF" w:rsidP="005B1CCF">
      <w:r>
        <w:t>Note, employee 60 has made 2 sales of 12 which are the Joint highest for that employee.</w:t>
      </w:r>
    </w:p>
    <w:p w:rsidR="005B1CCF" w:rsidRDefault="005B1CCF" w:rsidP="005B1CCF">
      <w:r>
        <w:t>The following simple change finds the biggest sale per contact code.</w:t>
      </w:r>
    </w:p>
    <w:p w:rsidR="005B1CCF" w:rsidRDefault="005B1CCF" w:rsidP="00F42486">
      <w:pPr>
        <w:pStyle w:val="CodeFirst"/>
      </w:pPr>
      <w:r>
        <w:t>SELECT *</w:t>
      </w:r>
    </w:p>
    <w:p w:rsidR="005B1CCF" w:rsidRDefault="00F42486" w:rsidP="00F42486">
      <w:pPr>
        <w:pStyle w:val="CodeBody"/>
      </w:pPr>
      <w:r>
        <w:t>FROM sale S1</w:t>
      </w:r>
    </w:p>
    <w:p w:rsidR="005B1CCF" w:rsidRDefault="00F42486" w:rsidP="00F42486">
      <w:pPr>
        <w:pStyle w:val="CodeBody"/>
      </w:pPr>
      <w:r>
        <w:t>WHERE order_value =</w:t>
      </w:r>
    </w:p>
    <w:p w:rsidR="005B1CCF" w:rsidRDefault="005B1CCF" w:rsidP="00F42486">
      <w:pPr>
        <w:pStyle w:val="CodeBody"/>
      </w:pPr>
      <w:r>
        <w:t>(</w:t>
      </w:r>
    </w:p>
    <w:p w:rsidR="005B1CCF" w:rsidRDefault="005B1CCF" w:rsidP="00F42486">
      <w:pPr>
        <w:pStyle w:val="CodeBody"/>
      </w:pPr>
      <w:r>
        <w:t xml:space="preserve">  SELECT MAX(order_value)</w:t>
      </w:r>
    </w:p>
    <w:p w:rsidR="005B1CCF" w:rsidRDefault="00F42486" w:rsidP="00F42486">
      <w:pPr>
        <w:pStyle w:val="CodeBody"/>
      </w:pPr>
      <w:r>
        <w:t xml:space="preserve">  FROM sale S2</w:t>
      </w:r>
    </w:p>
    <w:p w:rsidR="00F42486" w:rsidRDefault="005B1CCF" w:rsidP="00F42486">
      <w:pPr>
        <w:pStyle w:val="CodeBody"/>
      </w:pPr>
      <w:r>
        <w:t xml:space="preserve">  WHERE S2.contact_code = S1.contact_code</w:t>
      </w:r>
    </w:p>
    <w:p w:rsidR="005B1CCF" w:rsidRDefault="005B1CCF" w:rsidP="00F42486">
      <w:pPr>
        <w:pStyle w:val="CodeBody"/>
      </w:pPr>
      <w:r>
        <w:t>)</w:t>
      </w:r>
    </w:p>
    <w:p w:rsidR="005B1CCF" w:rsidRDefault="005B1CCF" w:rsidP="00F42486">
      <w:pPr>
        <w:pStyle w:val="CodeLast"/>
      </w:pPr>
      <w:r>
        <w:t>ORDER BY contact_code</w:t>
      </w:r>
    </w:p>
    <w:p w:rsidR="005B1CCF" w:rsidRDefault="005B1CCF" w:rsidP="005B1CCF">
      <w:r>
        <w:t>They are all the same!!</w:t>
      </w:r>
    </w:p>
    <w:p w:rsidR="005B1CCF" w:rsidRDefault="005B1CCF" w:rsidP="005B1CCF">
      <w:r>
        <w:t>So can we agree: "it runs the subquery once for each row of the outer query to generate a value to then decide whether that row of the outer browse is SELECTed".</w:t>
      </w:r>
    </w:p>
    <w:p w:rsidR="005B1CCF" w:rsidRDefault="00F42486" w:rsidP="00EC1793">
      <w:pPr>
        <w:pStyle w:val="Heading3"/>
      </w:pPr>
      <w:r>
        <w:t>10 T</w:t>
      </w:r>
      <w:r w:rsidR="00EC1793">
        <w:t>he ALTERNATIVE:</w:t>
      </w:r>
      <w:r w:rsidR="005B1CCF">
        <w:t xml:space="preserve"> a subquery in the FROM clause</w:t>
      </w:r>
      <w:r w:rsidR="00EC1793">
        <w:t xml:space="preserve"> </w:t>
      </w:r>
      <w:r w:rsidR="000E1EC7">
        <w:t xml:space="preserve">AKA </w:t>
      </w:r>
      <w:r w:rsidR="00EC1793" w:rsidRPr="001177FE">
        <w:t>“</w:t>
      </w:r>
      <w:r w:rsidR="005B1CCF" w:rsidRPr="001177FE">
        <w:t>an inline VIEW</w:t>
      </w:r>
      <w:r w:rsidR="00EC1793" w:rsidRPr="001177FE">
        <w:t>!!”</w:t>
      </w:r>
    </w:p>
    <w:p w:rsidR="005B1CCF" w:rsidRDefault="005B1CCF" w:rsidP="005B1CCF">
      <w:r>
        <w:t xml:space="preserve">The process above </w:t>
      </w:r>
      <w:r w:rsidR="000E1EC7">
        <w:t>could well be</w:t>
      </w:r>
      <w:r>
        <w:t xml:space="preserve"> be inefficient if the table contained 10000 rows, </w:t>
      </w:r>
      <w:r w:rsidR="000E1EC7">
        <w:t>because the subquery would need to run</w:t>
      </w:r>
      <w:r>
        <w:t xml:space="preserve"> 10000 </w:t>
      </w:r>
      <w:r w:rsidR="000E1EC7">
        <w:t>times.</w:t>
      </w:r>
    </w:p>
    <w:p w:rsidR="005B1CCF" w:rsidRDefault="005B1CCF" w:rsidP="005B1CCF">
      <w:r>
        <w:t>Fortunately, the developers who write DBMSystems and Execution engines realise</w:t>
      </w:r>
      <w:r w:rsidR="000E1EC7">
        <w:t>d</w:t>
      </w:r>
      <w:r>
        <w:t xml:space="preserve"> a short cut can be made:</w:t>
      </w:r>
    </w:p>
    <w:p w:rsidR="005B1CCF" w:rsidRDefault="005B1CCF" w:rsidP="005B1CCF">
      <w:r>
        <w:t xml:space="preserve">Assuming we want </w:t>
      </w:r>
      <w:r w:rsidR="000E1EC7">
        <w:t>the “</w:t>
      </w:r>
      <w:r>
        <w:t>biggest per company</w:t>
      </w:r>
      <w:r w:rsidR="000E1EC7">
        <w:t>” we could g</w:t>
      </w:r>
      <w:r>
        <w:t>enerate a temporary summarised table containing one row for each company, say, holding just</w:t>
      </w:r>
      <w:r w:rsidR="000E1EC7">
        <w:t xml:space="preserve"> </w:t>
      </w:r>
      <w:r>
        <w:t>the 'company_no' and the biggest 'order_value' for that company.</w:t>
      </w:r>
    </w:p>
    <w:p w:rsidR="005B1CCF" w:rsidRDefault="005B1CCF" w:rsidP="005B1CCF">
      <w:r>
        <w:t>It would look like this:</w:t>
      </w:r>
    </w:p>
    <w:p w:rsidR="005B1CCF" w:rsidRDefault="005B1CCF" w:rsidP="000E1EC7">
      <w:pPr>
        <w:pStyle w:val="CodeFirst"/>
      </w:pPr>
      <w:r>
        <w:t xml:space="preserve">company_no  biggest     </w:t>
      </w:r>
    </w:p>
    <w:p w:rsidR="005B1CCF" w:rsidRDefault="005B1CCF" w:rsidP="000E1EC7">
      <w:pPr>
        <w:pStyle w:val="CodeBody"/>
      </w:pPr>
      <w:r>
        <w:t xml:space="preserve">----------- ----------- </w:t>
      </w:r>
    </w:p>
    <w:p w:rsidR="005B1CCF" w:rsidRDefault="005B1CCF" w:rsidP="000E1EC7">
      <w:pPr>
        <w:pStyle w:val="CodeBody"/>
      </w:pPr>
      <w:r>
        <w:t>1000        7</w:t>
      </w:r>
    </w:p>
    <w:p w:rsidR="005B1CCF" w:rsidRDefault="005B1CCF" w:rsidP="000E1EC7">
      <w:pPr>
        <w:pStyle w:val="CodeBody"/>
      </w:pPr>
      <w:r>
        <w:t>2000        12</w:t>
      </w:r>
    </w:p>
    <w:p w:rsidR="005B1CCF" w:rsidRDefault="005B1CCF" w:rsidP="000E1EC7">
      <w:pPr>
        <w:pStyle w:val="CodeBody"/>
      </w:pPr>
      <w:r>
        <w:t>3000        27</w:t>
      </w:r>
    </w:p>
    <w:p w:rsidR="005B1CCF" w:rsidRDefault="005B1CCF" w:rsidP="000E1EC7">
      <w:pPr>
        <w:pStyle w:val="CodeLast"/>
      </w:pPr>
      <w:r>
        <w:t>4000        2</w:t>
      </w:r>
    </w:p>
    <w:p w:rsidR="005B1CCF" w:rsidRDefault="005B1CCF" w:rsidP="005B1CCF">
      <w:r>
        <w:lastRenderedPageBreak/>
        <w:t>They then JOIN the original 10000 row table to the s</w:t>
      </w:r>
      <w:r w:rsidR="000E1EC7">
        <w:t>ummarised table on both columns (</w:t>
      </w:r>
      <w:r>
        <w:t>'company_no' and 'order_value'</w:t>
      </w:r>
      <w:r w:rsidR="000E1EC7">
        <w:t xml:space="preserve">) </w:t>
      </w:r>
      <w:r>
        <w:t>to produce the result set.</w:t>
      </w:r>
    </w:p>
    <w:p w:rsidR="005B1CCF" w:rsidRDefault="005B1CCF" w:rsidP="005B1CCF">
      <w:r>
        <w:t xml:space="preserve">You could do this yourself by </w:t>
      </w:r>
    </w:p>
    <w:p w:rsidR="005B1CCF" w:rsidRDefault="005B1CCF" w:rsidP="000E1EC7">
      <w:pPr>
        <w:pStyle w:val="ListParagraph"/>
        <w:numPr>
          <w:ilvl w:val="0"/>
          <w:numId w:val="42"/>
        </w:numPr>
      </w:pPr>
      <w:r>
        <w:t>Creating (using CREATE Table) a Summary_Table.</w:t>
      </w:r>
    </w:p>
    <w:p w:rsidR="005B1CCF" w:rsidRDefault="005B1CCF" w:rsidP="000E1EC7">
      <w:pPr>
        <w:pStyle w:val="ListParagraph"/>
        <w:numPr>
          <w:ilvl w:val="0"/>
          <w:numId w:val="42"/>
        </w:numPr>
      </w:pPr>
      <w:r>
        <w:t>INSERTing into the Summary_Table the result of a SELECT that did a GROUP BY company_no.</w:t>
      </w:r>
    </w:p>
    <w:p w:rsidR="005B1CCF" w:rsidRDefault="005B1CCF" w:rsidP="000E1EC7">
      <w:pPr>
        <w:pStyle w:val="ListParagraph"/>
        <w:numPr>
          <w:ilvl w:val="0"/>
          <w:numId w:val="42"/>
        </w:numPr>
      </w:pPr>
      <w:r>
        <w:t>Then write your JOIN.</w:t>
      </w:r>
    </w:p>
    <w:p w:rsidR="005B1CCF" w:rsidRDefault="005B1CCF" w:rsidP="005B1CCF">
      <w:r>
        <w:t xml:space="preserve">However, it is easier than that because all the major players allow you to put a subquery into the 'FROM' clause, </w:t>
      </w:r>
      <w:r w:rsidR="000E1EC7">
        <w:t>doing</w:t>
      </w:r>
      <w:r>
        <w:t xml:space="preserve"> what is </w:t>
      </w:r>
      <w:r w:rsidR="000E1EC7">
        <w:t>known as</w:t>
      </w:r>
      <w:r>
        <w:t xml:space="preserve"> an </w:t>
      </w:r>
      <w:r w:rsidR="000E1EC7">
        <w:t>“</w:t>
      </w:r>
      <w:r>
        <w:t>inline VIEW</w:t>
      </w:r>
      <w:r w:rsidR="000E1EC7">
        <w:t>” - a View that is non-catalogued (not in the schema)</w:t>
      </w:r>
      <w:r>
        <w:t>.</w:t>
      </w:r>
    </w:p>
    <w:p w:rsidR="005B1CCF" w:rsidRDefault="005B1CCF" w:rsidP="005B1CCF">
      <w:r>
        <w:t>These next two queries therefore achieve the same thing. The first one is correlated</w:t>
      </w:r>
      <w:r w:rsidR="000E1EC7">
        <w:t xml:space="preserve"> (and we’ve seen it before)</w:t>
      </w:r>
      <w:r w:rsidR="002E720F">
        <w:t>:</w:t>
      </w:r>
    </w:p>
    <w:p w:rsidR="005B1CCF" w:rsidRDefault="000E1EC7" w:rsidP="000E1EC7">
      <w:pPr>
        <w:pStyle w:val="CodeFirst"/>
      </w:pPr>
      <w:r>
        <w:t>SELECT *</w:t>
      </w:r>
    </w:p>
    <w:p w:rsidR="005B1CCF" w:rsidRDefault="000E1EC7" w:rsidP="000E1EC7">
      <w:pPr>
        <w:pStyle w:val="CodeBody"/>
      </w:pPr>
      <w:r>
        <w:t>FROM sale S1</w:t>
      </w:r>
    </w:p>
    <w:p w:rsidR="005B1CCF" w:rsidRDefault="000E1EC7" w:rsidP="000E1EC7">
      <w:pPr>
        <w:pStyle w:val="CodeBody"/>
      </w:pPr>
      <w:r>
        <w:t>WHERE order_value =</w:t>
      </w:r>
    </w:p>
    <w:p w:rsidR="000E1EC7" w:rsidRDefault="005B1CCF" w:rsidP="000E1EC7">
      <w:pPr>
        <w:pStyle w:val="CodeBody"/>
      </w:pPr>
      <w:r>
        <w:t>(</w:t>
      </w:r>
    </w:p>
    <w:p w:rsidR="005B1CCF" w:rsidRDefault="000E1EC7" w:rsidP="000E1EC7">
      <w:pPr>
        <w:pStyle w:val="CodeBody"/>
      </w:pPr>
      <w:r>
        <w:t xml:space="preserve">  </w:t>
      </w:r>
      <w:r w:rsidR="005B1CCF">
        <w:t>-- Standard correlated sub query</w:t>
      </w:r>
    </w:p>
    <w:p w:rsidR="005B1CCF" w:rsidRDefault="005B1CCF" w:rsidP="000E1EC7">
      <w:pPr>
        <w:pStyle w:val="CodeBody"/>
      </w:pPr>
      <w:r>
        <w:t xml:space="preserve">  SELECT MAX(order_value)</w:t>
      </w:r>
    </w:p>
    <w:p w:rsidR="005B1CCF" w:rsidRDefault="000E1EC7" w:rsidP="000E1EC7">
      <w:pPr>
        <w:pStyle w:val="CodeBody"/>
      </w:pPr>
      <w:r>
        <w:t xml:space="preserve">  FROM sale S2</w:t>
      </w:r>
    </w:p>
    <w:p w:rsidR="005B1CCF" w:rsidRDefault="005B1CCF" w:rsidP="000E1EC7">
      <w:pPr>
        <w:pStyle w:val="CodeBody"/>
      </w:pPr>
      <w:r>
        <w:t xml:space="preserve">  WHERE S2.company_no = S1.company_no</w:t>
      </w:r>
    </w:p>
    <w:p w:rsidR="005B1CCF" w:rsidRDefault="005B1CCF" w:rsidP="000E1EC7">
      <w:pPr>
        <w:pStyle w:val="CodeBody"/>
      </w:pPr>
      <w:r>
        <w:t>)</w:t>
      </w:r>
    </w:p>
    <w:p w:rsidR="005B1CCF" w:rsidRDefault="005B1CCF" w:rsidP="000E1EC7">
      <w:pPr>
        <w:pStyle w:val="CodeLast"/>
      </w:pPr>
      <w:r>
        <w:t>ORDER BY company_no</w:t>
      </w:r>
    </w:p>
    <w:p w:rsidR="005B1CCF" w:rsidRDefault="002E720F" w:rsidP="005B1CCF">
      <w:r>
        <w:t>The second one</w:t>
      </w:r>
      <w:r w:rsidR="005B1CCF">
        <w:t xml:space="preserve"> is not CORRELATED. It creates the tempora</w:t>
      </w:r>
      <w:r>
        <w:t>ry summarised table in the FROM clause:</w:t>
      </w:r>
    </w:p>
    <w:p w:rsidR="005B1CCF" w:rsidRDefault="005B1CCF" w:rsidP="002E720F">
      <w:pPr>
        <w:pStyle w:val="CodeFirst"/>
      </w:pPr>
      <w:r>
        <w:t>SELECT *</w:t>
      </w:r>
    </w:p>
    <w:p w:rsidR="005B1CCF" w:rsidRDefault="005B1CCF" w:rsidP="002E720F">
      <w:pPr>
        <w:pStyle w:val="CodeBody"/>
      </w:pPr>
      <w:r>
        <w:t xml:space="preserve">FROM sale S JOIN </w:t>
      </w:r>
    </w:p>
    <w:p w:rsidR="005B1CCF" w:rsidRDefault="005B1CCF" w:rsidP="002E720F">
      <w:pPr>
        <w:pStyle w:val="CodeBody"/>
      </w:pPr>
      <w:r>
        <w:t>(</w:t>
      </w:r>
    </w:p>
    <w:p w:rsidR="005B1CCF" w:rsidRDefault="005B1CCF" w:rsidP="002E720F">
      <w:pPr>
        <w:pStyle w:val="CodeBody"/>
      </w:pPr>
      <w:r>
        <w:t xml:space="preserve">  SELECT company_no, MAX(order_value) AS 'biggest'</w:t>
      </w:r>
    </w:p>
    <w:p w:rsidR="005B1CCF" w:rsidRDefault="005B1CCF" w:rsidP="002E720F">
      <w:pPr>
        <w:pStyle w:val="CodeBody"/>
      </w:pPr>
      <w:r>
        <w:t xml:space="preserve">  FROM sale</w:t>
      </w:r>
    </w:p>
    <w:p w:rsidR="005B1CCF" w:rsidRDefault="005B1CCF" w:rsidP="002E720F">
      <w:pPr>
        <w:pStyle w:val="CodeBody"/>
      </w:pPr>
      <w:r>
        <w:t xml:space="preserve">  GROUP BY company_no </w:t>
      </w:r>
    </w:p>
    <w:p w:rsidR="002E720F" w:rsidRDefault="002E720F" w:rsidP="002E720F">
      <w:pPr>
        <w:pStyle w:val="CodeBody"/>
      </w:pPr>
      <w:r>
        <w:t xml:space="preserve">  -- inline query must be aliased for 'on' to work </w:t>
      </w:r>
    </w:p>
    <w:p w:rsidR="002E720F" w:rsidRDefault="002E720F" w:rsidP="002E720F">
      <w:pPr>
        <w:pStyle w:val="CodeBody"/>
      </w:pPr>
      <w:r>
        <w:t xml:space="preserve">  ) AS SUMM</w:t>
      </w:r>
    </w:p>
    <w:p w:rsidR="002E720F" w:rsidRDefault="002E720F" w:rsidP="002E720F">
      <w:pPr>
        <w:pStyle w:val="CodeBody"/>
      </w:pPr>
      <w:r>
        <w:t>-- JOINing on both columns</w:t>
      </w:r>
    </w:p>
    <w:p w:rsidR="005B1CCF" w:rsidRDefault="005B1CCF" w:rsidP="002E720F">
      <w:pPr>
        <w:pStyle w:val="CodeBody"/>
      </w:pPr>
      <w:r>
        <w:t>ON S.company_no = SUMM.company_no</w:t>
      </w:r>
    </w:p>
    <w:p w:rsidR="005B1CCF" w:rsidRDefault="005B1CCF" w:rsidP="002E720F">
      <w:pPr>
        <w:pStyle w:val="CodeBody"/>
      </w:pPr>
      <w:r>
        <w:t xml:space="preserve">AND S.order_value = SUMM.biggest </w:t>
      </w:r>
    </w:p>
    <w:p w:rsidR="005B1CCF" w:rsidRDefault="005B1CCF" w:rsidP="002E720F">
      <w:pPr>
        <w:pStyle w:val="CodeLast"/>
      </w:pPr>
      <w:r>
        <w:t>ORDER BY S.company_no</w:t>
      </w:r>
    </w:p>
    <w:p w:rsidR="005B1CCF" w:rsidRDefault="005B1CCF" w:rsidP="005B1CCF">
      <w:r>
        <w:t>It produces the correct answer, of course!</w:t>
      </w:r>
    </w:p>
    <w:p w:rsidR="002E720F" w:rsidRPr="00D15328" w:rsidRDefault="002E720F" w:rsidP="002E720F">
      <w:pPr>
        <w:pStyle w:val="CodeFirst"/>
        <w:rPr>
          <w:sz w:val="18"/>
          <w:szCs w:val="18"/>
        </w:rPr>
      </w:pPr>
      <w:r w:rsidRPr="00D15328">
        <w:rPr>
          <w:sz w:val="18"/>
          <w:szCs w:val="18"/>
        </w:rPr>
        <w:t xml:space="preserve">ord  emp  </w:t>
      </w:r>
      <w:r>
        <w:rPr>
          <w:sz w:val="18"/>
          <w:szCs w:val="18"/>
        </w:rPr>
        <w:t xml:space="preserve">their   </w:t>
      </w:r>
      <w:r w:rsidRPr="00D15328">
        <w:rPr>
          <w:sz w:val="18"/>
          <w:szCs w:val="18"/>
        </w:rPr>
        <w:t xml:space="preserve">cmpy  cntct  ord  order </w:t>
      </w:r>
      <w:r>
        <w:rPr>
          <w:sz w:val="18"/>
          <w:szCs w:val="18"/>
        </w:rPr>
        <w:t xml:space="preserve">       </w:t>
      </w:r>
      <w:r w:rsidRPr="00D15328">
        <w:rPr>
          <w:sz w:val="18"/>
          <w:szCs w:val="18"/>
        </w:rPr>
        <w:t xml:space="preserve"> desc</w:t>
      </w:r>
    </w:p>
    <w:p w:rsidR="002E720F" w:rsidRPr="00D15328" w:rsidRDefault="002E720F" w:rsidP="002E720F">
      <w:pPr>
        <w:pStyle w:val="CodeBody"/>
        <w:rPr>
          <w:sz w:val="18"/>
          <w:szCs w:val="18"/>
        </w:rPr>
      </w:pPr>
      <w:r w:rsidRPr="00D15328">
        <w:rPr>
          <w:sz w:val="18"/>
          <w:szCs w:val="18"/>
        </w:rPr>
        <w:t xml:space="preserve">no   no   </w:t>
      </w:r>
      <w:r>
        <w:rPr>
          <w:sz w:val="18"/>
          <w:szCs w:val="18"/>
        </w:rPr>
        <w:t xml:space="preserve">ord no  </w:t>
      </w:r>
      <w:r w:rsidRPr="00D15328">
        <w:rPr>
          <w:sz w:val="18"/>
          <w:szCs w:val="18"/>
        </w:rPr>
        <w:t>no    code   val  date</w:t>
      </w:r>
    </w:p>
    <w:p w:rsidR="002E720F" w:rsidRPr="00D15328" w:rsidRDefault="002E720F" w:rsidP="002E720F">
      <w:pPr>
        <w:pStyle w:val="CodeBody"/>
        <w:rPr>
          <w:sz w:val="18"/>
          <w:szCs w:val="18"/>
        </w:rPr>
      </w:pPr>
      <w:r w:rsidRPr="00D15328">
        <w:rPr>
          <w:sz w:val="18"/>
          <w:szCs w:val="18"/>
        </w:rPr>
        <w:t>---- ---- ----</w:t>
      </w:r>
      <w:r>
        <w:rPr>
          <w:sz w:val="18"/>
          <w:szCs w:val="18"/>
        </w:rPr>
        <w:t>--</w:t>
      </w:r>
      <w:r w:rsidRPr="00D15328">
        <w:rPr>
          <w:sz w:val="18"/>
          <w:szCs w:val="18"/>
        </w:rPr>
        <w:t>- ------ ----</w:t>
      </w:r>
      <w:r>
        <w:rPr>
          <w:sz w:val="18"/>
          <w:szCs w:val="18"/>
        </w:rPr>
        <w:t>-</w:t>
      </w:r>
      <w:r w:rsidRPr="00D15328">
        <w:rPr>
          <w:sz w:val="18"/>
          <w:szCs w:val="18"/>
        </w:rPr>
        <w:t xml:space="preserve"> ---- ----------</w:t>
      </w:r>
      <w:r>
        <w:rPr>
          <w:sz w:val="18"/>
          <w:szCs w:val="18"/>
        </w:rPr>
        <w:t>-</w:t>
      </w:r>
      <w:r w:rsidRPr="00D15328">
        <w:rPr>
          <w:sz w:val="18"/>
          <w:szCs w:val="18"/>
        </w:rPr>
        <w:t xml:space="preserve">-- </w:t>
      </w:r>
      <w:r>
        <w:rPr>
          <w:sz w:val="18"/>
          <w:szCs w:val="18"/>
        </w:rPr>
        <w:t>--------------</w:t>
      </w:r>
    </w:p>
    <w:p w:rsidR="002E720F" w:rsidRPr="00F65656" w:rsidRDefault="002E720F" w:rsidP="002E720F">
      <w:pPr>
        <w:pStyle w:val="CodeBody"/>
        <w:rPr>
          <w:sz w:val="18"/>
          <w:szCs w:val="18"/>
        </w:rPr>
      </w:pPr>
      <w:r w:rsidRPr="00F65656">
        <w:rPr>
          <w:sz w:val="18"/>
          <w:szCs w:val="18"/>
        </w:rPr>
        <w:t xml:space="preserve">100  60   </w:t>
      </w:r>
      <w:r w:rsidRPr="00F12D52">
        <w:rPr>
          <w:sz w:val="18"/>
          <w:szCs w:val="18"/>
        </w:rPr>
        <w:t>AA1</w:t>
      </w:r>
      <w:r>
        <w:rPr>
          <w:sz w:val="18"/>
          <w:szCs w:val="18"/>
        </w:rPr>
        <w:t xml:space="preserve">     </w:t>
      </w:r>
      <w:r w:rsidRPr="00F65656">
        <w:rPr>
          <w:sz w:val="18"/>
          <w:szCs w:val="18"/>
        </w:rPr>
        <w:t>1000   MM    7    2006-06-24</w:t>
      </w:r>
      <w:r>
        <w:rPr>
          <w:sz w:val="18"/>
          <w:szCs w:val="18"/>
        </w:rPr>
        <w:t xml:space="preserve">... </w:t>
      </w:r>
      <w:r w:rsidRPr="00F65656">
        <w:rPr>
          <w:sz w:val="18"/>
          <w:szCs w:val="18"/>
        </w:rPr>
        <w:t>Toshiba 6700 Pro</w:t>
      </w:r>
    </w:p>
    <w:p w:rsidR="002E720F" w:rsidRPr="00F65656" w:rsidRDefault="002E720F" w:rsidP="002E720F">
      <w:pPr>
        <w:pStyle w:val="CodeBody"/>
        <w:rPr>
          <w:sz w:val="18"/>
          <w:szCs w:val="18"/>
        </w:rPr>
      </w:pPr>
      <w:r w:rsidRPr="00F65656">
        <w:rPr>
          <w:sz w:val="18"/>
          <w:szCs w:val="18"/>
        </w:rPr>
        <w:t xml:space="preserve">300  60   </w:t>
      </w:r>
      <w:r w:rsidRPr="00F12D52">
        <w:rPr>
          <w:sz w:val="18"/>
          <w:szCs w:val="18"/>
        </w:rPr>
        <w:t>Ord39</w:t>
      </w:r>
      <w:r>
        <w:rPr>
          <w:sz w:val="18"/>
          <w:szCs w:val="18"/>
        </w:rPr>
        <w:t xml:space="preserve">   </w:t>
      </w:r>
      <w:r w:rsidRPr="00F65656">
        <w:rPr>
          <w:sz w:val="18"/>
          <w:szCs w:val="18"/>
        </w:rPr>
        <w:t>2000   OO    12   2006-07-14</w:t>
      </w:r>
      <w:r>
        <w:rPr>
          <w:sz w:val="18"/>
          <w:szCs w:val="18"/>
        </w:rPr>
        <w:t xml:space="preserve">... </w:t>
      </w:r>
      <w:r w:rsidRPr="00F65656">
        <w:rPr>
          <w:sz w:val="18"/>
          <w:szCs w:val="18"/>
        </w:rPr>
        <w:t xml:space="preserve">ScanPRO 4800 </w:t>
      </w:r>
      <w:r>
        <w:rPr>
          <w:sz w:val="18"/>
          <w:szCs w:val="18"/>
        </w:rPr>
        <w:t>S...</w:t>
      </w:r>
    </w:p>
    <w:p w:rsidR="002E720F" w:rsidRPr="00F65656" w:rsidRDefault="002E720F" w:rsidP="002E720F">
      <w:pPr>
        <w:pStyle w:val="CodeBody"/>
        <w:rPr>
          <w:sz w:val="18"/>
          <w:szCs w:val="18"/>
        </w:rPr>
      </w:pPr>
      <w:r w:rsidRPr="00F65656">
        <w:rPr>
          <w:sz w:val="18"/>
          <w:szCs w:val="18"/>
        </w:rPr>
        <w:t xml:space="preserve">600  50   </w:t>
      </w:r>
      <w:r w:rsidRPr="006208D1">
        <w:rPr>
          <w:sz w:val="18"/>
          <w:szCs w:val="18"/>
        </w:rPr>
        <w:t>AC12</w:t>
      </w:r>
      <w:r>
        <w:rPr>
          <w:sz w:val="18"/>
          <w:szCs w:val="18"/>
        </w:rPr>
        <w:t xml:space="preserve">    </w:t>
      </w:r>
      <w:r w:rsidRPr="00F65656">
        <w:rPr>
          <w:sz w:val="18"/>
          <w:szCs w:val="18"/>
        </w:rPr>
        <w:t>3000   PP    27   2006-05-23</w:t>
      </w:r>
      <w:r>
        <w:rPr>
          <w:sz w:val="18"/>
          <w:szCs w:val="18"/>
        </w:rPr>
        <w:t xml:space="preserve">... </w:t>
      </w:r>
      <w:r w:rsidRPr="00F65656">
        <w:rPr>
          <w:sz w:val="18"/>
          <w:szCs w:val="18"/>
        </w:rPr>
        <w:t>Complete Deskt</w:t>
      </w:r>
      <w:r>
        <w:rPr>
          <w:sz w:val="18"/>
          <w:szCs w:val="18"/>
        </w:rPr>
        <w:t>...</w:t>
      </w:r>
    </w:p>
    <w:p w:rsidR="002E720F" w:rsidRPr="00F65656" w:rsidRDefault="002E720F" w:rsidP="002E720F">
      <w:pPr>
        <w:pStyle w:val="CodeLast"/>
        <w:rPr>
          <w:sz w:val="18"/>
          <w:szCs w:val="18"/>
        </w:rPr>
      </w:pPr>
      <w:r w:rsidRPr="00F65656">
        <w:rPr>
          <w:sz w:val="18"/>
          <w:szCs w:val="18"/>
        </w:rPr>
        <w:t xml:space="preserve">500  60   </w:t>
      </w:r>
      <w:r w:rsidRPr="006208D1">
        <w:rPr>
          <w:sz w:val="18"/>
          <w:szCs w:val="18"/>
        </w:rPr>
        <w:t>DPF78</w:t>
      </w:r>
      <w:r>
        <w:rPr>
          <w:sz w:val="18"/>
          <w:szCs w:val="18"/>
        </w:rPr>
        <w:t xml:space="preserve">   </w:t>
      </w:r>
      <w:r w:rsidRPr="00F65656">
        <w:rPr>
          <w:sz w:val="18"/>
          <w:szCs w:val="18"/>
        </w:rPr>
        <w:t>4000   TT    2    2006-07-23</w:t>
      </w:r>
      <w:r>
        <w:rPr>
          <w:sz w:val="18"/>
          <w:szCs w:val="18"/>
        </w:rPr>
        <w:t xml:space="preserve">... </w:t>
      </w:r>
      <w:r w:rsidRPr="00F65656">
        <w:rPr>
          <w:sz w:val="18"/>
          <w:szCs w:val="18"/>
        </w:rPr>
        <w:t>Laser printer</w:t>
      </w:r>
    </w:p>
    <w:p w:rsidR="002E720F" w:rsidRDefault="002E720F" w:rsidP="005B1CCF">
      <w:r>
        <w:t>This is the e</w:t>
      </w:r>
      <w:r w:rsidR="005B1CCF">
        <w:t xml:space="preserve">nd of </w:t>
      </w:r>
      <w:r>
        <w:t>the t</w:t>
      </w:r>
      <w:r w:rsidR="005B1CCF">
        <w:t>utorial. You can try it</w:t>
      </w:r>
      <w:r>
        <w:t xml:space="preserve"> with some Lab work NOW.</w:t>
      </w:r>
    </w:p>
    <w:p w:rsidR="002E720F" w:rsidRDefault="002E720F">
      <w:pPr>
        <w:keepLines w:val="0"/>
        <w:spacing w:before="0" w:after="0" w:line="240" w:lineRule="auto"/>
        <w:ind w:left="0"/>
        <w:jc w:val="left"/>
      </w:pPr>
      <w:r>
        <w:br w:type="page"/>
      </w:r>
    </w:p>
    <w:p w:rsidR="001C44CE" w:rsidRDefault="001C44CE" w:rsidP="001C44CE">
      <w:pPr>
        <w:pStyle w:val="Heading3"/>
      </w:pPr>
      <w:r>
        <w:lastRenderedPageBreak/>
        <w:t>Exercise 10</w:t>
      </w:r>
    </w:p>
    <w:p w:rsidR="005B1CCF" w:rsidRDefault="005B1CCF" w:rsidP="005B1CCF">
      <w:r>
        <w:t>Use either or both (preferably) techniques to display the biggest sale per dept_no.</w:t>
      </w:r>
    </w:p>
    <w:p w:rsidR="005B1CCF" w:rsidRDefault="005B1CCF" w:rsidP="005B1CCF">
      <w:r>
        <w:t xml:space="preserve">One </w:t>
      </w:r>
      <w:r w:rsidR="001C44CE">
        <w:t>potential problem is that the</w:t>
      </w:r>
      <w:r>
        <w:t xml:space="preserve"> 'sale' </w:t>
      </w:r>
      <w:r w:rsidR="001C44CE">
        <w:t xml:space="preserve">table </w:t>
      </w:r>
      <w:r>
        <w:t xml:space="preserve">doesn’t have a 'dept_no' column, but knows someone who does. </w:t>
      </w:r>
    </w:p>
    <w:p w:rsidR="005B1CCF" w:rsidRDefault="00E559C3" w:rsidP="005B1CCF">
      <w:r w:rsidRPr="00E559C3">
        <w:rPr>
          <w:b/>
        </w:rPr>
        <w:t xml:space="preserve">Note: </w:t>
      </w:r>
      <w:r>
        <w:t>There is n</w:t>
      </w:r>
      <w:r w:rsidR="005B1CCF">
        <w:t>o need t</w:t>
      </w:r>
      <w:r>
        <w:t>o access the table called dept!</w:t>
      </w:r>
    </w:p>
    <w:p w:rsidR="00E559C3" w:rsidRDefault="005B1CCF" w:rsidP="005B1CCF">
      <w:r>
        <w:t>Either start from a 'blank page' or use a 'starter' template (</w:t>
      </w:r>
      <w:r w:rsidR="00E559C3">
        <w:t>see next page</w:t>
      </w:r>
      <w:r>
        <w:t>) and 'fill in the gaps'.</w:t>
      </w:r>
    </w:p>
    <w:p w:rsidR="00E559C3" w:rsidRDefault="00E559C3">
      <w:pPr>
        <w:keepLines w:val="0"/>
        <w:spacing w:before="0" w:after="0" w:line="240" w:lineRule="auto"/>
        <w:ind w:left="0"/>
        <w:jc w:val="left"/>
      </w:pPr>
      <w:r>
        <w:br w:type="page"/>
      </w:r>
    </w:p>
    <w:p w:rsidR="005B1CCF" w:rsidRDefault="005B1CCF" w:rsidP="005B1CCF">
      <w:r>
        <w:lastRenderedPageBreak/>
        <w:t>Starter Template for 'correlated version'</w:t>
      </w:r>
    </w:p>
    <w:p w:rsidR="00E559C3" w:rsidRDefault="00E559C3" w:rsidP="00E559C3">
      <w:pPr>
        <w:pStyle w:val="CodeFirst"/>
      </w:pPr>
      <w:r>
        <w:t>-- display dept_no to make sense of output SELECT</w:t>
      </w:r>
    </w:p>
    <w:p w:rsidR="005B1CCF" w:rsidRPr="00E559C3" w:rsidRDefault="006C7F30" w:rsidP="00E559C3">
      <w:pPr>
        <w:pStyle w:val="CodeBody"/>
      </w:pPr>
      <w:r>
        <w:t xml:space="preserve">SELECT </w:t>
      </w:r>
      <w:r w:rsidR="00E559C3">
        <w:t>dept_no, S1.*</w:t>
      </w:r>
    </w:p>
    <w:p w:rsidR="005B1CCF" w:rsidRDefault="00E559C3" w:rsidP="00E559C3">
      <w:pPr>
        <w:pStyle w:val="CodeBody"/>
      </w:pPr>
      <w:r>
        <w:t>FROM sale S1</w:t>
      </w:r>
    </w:p>
    <w:p w:rsidR="005B1CCF" w:rsidRDefault="00E559C3" w:rsidP="00E559C3">
      <w:pPr>
        <w:pStyle w:val="CodeBody"/>
      </w:pPr>
      <w:r>
        <w:t>WHERE order_value =</w:t>
      </w:r>
    </w:p>
    <w:p w:rsidR="005B1CCF" w:rsidRDefault="00E559C3" w:rsidP="00E559C3">
      <w:pPr>
        <w:pStyle w:val="CodeBody"/>
      </w:pPr>
      <w:r>
        <w:t xml:space="preserve">  </w:t>
      </w:r>
      <w:r w:rsidR="005B1CCF">
        <w:t>(</w:t>
      </w:r>
      <w:r w:rsidR="005B1CCF">
        <w:tab/>
      </w:r>
      <w:r w:rsidR="005B1CCF">
        <w:tab/>
      </w:r>
    </w:p>
    <w:p w:rsidR="005B1CCF" w:rsidRDefault="005B1CCF" w:rsidP="00E559C3">
      <w:pPr>
        <w:pStyle w:val="CodeBody"/>
      </w:pPr>
      <w:r>
        <w:t xml:space="preserve">  SELECT MAX(order_value)</w:t>
      </w:r>
    </w:p>
    <w:p w:rsidR="005B1CCF" w:rsidRDefault="00E559C3" w:rsidP="00E559C3">
      <w:pPr>
        <w:pStyle w:val="CodeBody"/>
      </w:pPr>
      <w:r>
        <w:t xml:space="preserve">  FROM sale S2</w:t>
      </w:r>
    </w:p>
    <w:p w:rsidR="00E559C3" w:rsidRDefault="00E559C3" w:rsidP="00E559C3">
      <w:pPr>
        <w:pStyle w:val="CodeBody"/>
      </w:pPr>
      <w:r>
        <w:t xml:space="preserve">  -- must be correlated on dept_no</w:t>
      </w:r>
    </w:p>
    <w:p w:rsidR="005B1CCF" w:rsidRDefault="005B1CCF" w:rsidP="00E559C3">
      <w:pPr>
        <w:pStyle w:val="CodeBody"/>
      </w:pPr>
      <w:r>
        <w:t xml:space="preserve">  W</w:t>
      </w:r>
      <w:r w:rsidR="00E559C3">
        <w:t>HERE ?.dept_no = ?.dept_no</w:t>
      </w:r>
    </w:p>
    <w:p w:rsidR="005B1CCF" w:rsidRDefault="005B1CCF" w:rsidP="00E559C3">
      <w:pPr>
        <w:pStyle w:val="CodeBody"/>
      </w:pPr>
      <w:r>
        <w:t>)</w:t>
      </w:r>
    </w:p>
    <w:p w:rsidR="005B1CCF" w:rsidRDefault="005B1CCF" w:rsidP="00E559C3">
      <w:pPr>
        <w:pStyle w:val="CodeLast"/>
      </w:pPr>
      <w:r>
        <w:t>ORDER BY dept_no</w:t>
      </w:r>
    </w:p>
    <w:p w:rsidR="00707005" w:rsidRDefault="00707005" w:rsidP="00707005">
      <w:r>
        <w:t>If you do it right then the results should look like the following (2 rows):</w:t>
      </w:r>
    </w:p>
    <w:p w:rsidR="00707005" w:rsidRPr="00D15328" w:rsidRDefault="00707005" w:rsidP="00707005">
      <w:pPr>
        <w:pStyle w:val="CodeFirst"/>
        <w:rPr>
          <w:sz w:val="18"/>
          <w:szCs w:val="18"/>
        </w:rPr>
      </w:pPr>
      <w:r>
        <w:rPr>
          <w:sz w:val="18"/>
          <w:szCs w:val="18"/>
        </w:rPr>
        <w:t xml:space="preserve">dept  </w:t>
      </w:r>
      <w:r w:rsidRPr="00D15328">
        <w:rPr>
          <w:sz w:val="18"/>
          <w:szCs w:val="18"/>
        </w:rPr>
        <w:t xml:space="preserve">ord  emp  </w:t>
      </w:r>
      <w:r>
        <w:rPr>
          <w:sz w:val="18"/>
          <w:szCs w:val="18"/>
        </w:rPr>
        <w:t xml:space="preserve">their   </w:t>
      </w:r>
      <w:r w:rsidRPr="00D15328">
        <w:rPr>
          <w:sz w:val="18"/>
          <w:szCs w:val="18"/>
        </w:rPr>
        <w:t xml:space="preserve">cmpy  cntct  ord  order </w:t>
      </w:r>
      <w:r>
        <w:rPr>
          <w:sz w:val="18"/>
          <w:szCs w:val="18"/>
        </w:rPr>
        <w:t xml:space="preserve">       </w:t>
      </w:r>
      <w:r w:rsidRPr="00D15328">
        <w:rPr>
          <w:sz w:val="18"/>
          <w:szCs w:val="18"/>
        </w:rPr>
        <w:t xml:space="preserve"> desc</w:t>
      </w:r>
    </w:p>
    <w:p w:rsidR="00707005" w:rsidRPr="00D15328" w:rsidRDefault="00707005" w:rsidP="00707005">
      <w:pPr>
        <w:pStyle w:val="CodeBody"/>
        <w:rPr>
          <w:sz w:val="18"/>
          <w:szCs w:val="18"/>
        </w:rPr>
      </w:pPr>
      <w:r>
        <w:rPr>
          <w:sz w:val="18"/>
          <w:szCs w:val="18"/>
        </w:rPr>
        <w:t xml:space="preserve">no    </w:t>
      </w:r>
      <w:r w:rsidRPr="00D15328">
        <w:rPr>
          <w:sz w:val="18"/>
          <w:szCs w:val="18"/>
        </w:rPr>
        <w:t xml:space="preserve">no   no   </w:t>
      </w:r>
      <w:r>
        <w:rPr>
          <w:sz w:val="18"/>
          <w:szCs w:val="18"/>
        </w:rPr>
        <w:t xml:space="preserve">ord no  </w:t>
      </w:r>
      <w:r w:rsidRPr="00D15328">
        <w:rPr>
          <w:sz w:val="18"/>
          <w:szCs w:val="18"/>
        </w:rPr>
        <w:t>no    code   val  date</w:t>
      </w:r>
    </w:p>
    <w:p w:rsidR="00707005" w:rsidRPr="00D15328" w:rsidRDefault="00707005" w:rsidP="00707005">
      <w:pPr>
        <w:pStyle w:val="CodeBody"/>
        <w:rPr>
          <w:sz w:val="18"/>
          <w:szCs w:val="18"/>
        </w:rPr>
      </w:pPr>
      <w:r>
        <w:rPr>
          <w:sz w:val="18"/>
          <w:szCs w:val="18"/>
        </w:rPr>
        <w:t>-----.</w:t>
      </w:r>
      <w:r w:rsidRPr="00D15328">
        <w:rPr>
          <w:sz w:val="18"/>
          <w:szCs w:val="18"/>
        </w:rPr>
        <w:t>---- ---- ----</w:t>
      </w:r>
      <w:r>
        <w:rPr>
          <w:sz w:val="18"/>
          <w:szCs w:val="18"/>
        </w:rPr>
        <w:t>--</w:t>
      </w:r>
      <w:r w:rsidRPr="00D15328">
        <w:rPr>
          <w:sz w:val="18"/>
          <w:szCs w:val="18"/>
        </w:rPr>
        <w:t>- ------ ----</w:t>
      </w:r>
      <w:r>
        <w:rPr>
          <w:sz w:val="18"/>
          <w:szCs w:val="18"/>
        </w:rPr>
        <w:t>-</w:t>
      </w:r>
      <w:r w:rsidRPr="00D15328">
        <w:rPr>
          <w:sz w:val="18"/>
          <w:szCs w:val="18"/>
        </w:rPr>
        <w:t xml:space="preserve"> ---- ----------</w:t>
      </w:r>
      <w:r>
        <w:rPr>
          <w:sz w:val="18"/>
          <w:szCs w:val="18"/>
        </w:rPr>
        <w:t>-</w:t>
      </w:r>
      <w:r w:rsidRPr="00D15328">
        <w:rPr>
          <w:sz w:val="18"/>
          <w:szCs w:val="18"/>
        </w:rPr>
        <w:t xml:space="preserve">-- </w:t>
      </w:r>
      <w:r>
        <w:rPr>
          <w:sz w:val="18"/>
          <w:szCs w:val="18"/>
        </w:rPr>
        <w:t>----------</w:t>
      </w:r>
    </w:p>
    <w:p w:rsidR="00707005" w:rsidRPr="00707005" w:rsidRDefault="00707005" w:rsidP="00707005">
      <w:pPr>
        <w:pStyle w:val="CodeBody"/>
        <w:rPr>
          <w:sz w:val="18"/>
          <w:szCs w:val="18"/>
        </w:rPr>
      </w:pPr>
      <w:r w:rsidRPr="00707005">
        <w:rPr>
          <w:sz w:val="18"/>
          <w:szCs w:val="18"/>
        </w:rPr>
        <w:t xml:space="preserve">1     400  10   </w:t>
      </w:r>
      <w:r>
        <w:rPr>
          <w:sz w:val="18"/>
          <w:szCs w:val="18"/>
        </w:rPr>
        <w:t xml:space="preserve">DGG5    </w:t>
      </w:r>
      <w:r w:rsidRPr="00707005">
        <w:rPr>
          <w:sz w:val="18"/>
          <w:szCs w:val="18"/>
        </w:rPr>
        <w:t xml:space="preserve">1000   MM    5   </w:t>
      </w:r>
      <w:r>
        <w:rPr>
          <w:sz w:val="18"/>
          <w:szCs w:val="18"/>
        </w:rPr>
        <w:t xml:space="preserve"> 2006-08-09... Modems a...</w:t>
      </w:r>
    </w:p>
    <w:p w:rsidR="00707005" w:rsidRPr="00707005" w:rsidRDefault="00707005" w:rsidP="00707005">
      <w:pPr>
        <w:pStyle w:val="CodeLast"/>
        <w:rPr>
          <w:sz w:val="18"/>
          <w:szCs w:val="18"/>
        </w:rPr>
      </w:pPr>
      <w:r w:rsidRPr="00707005">
        <w:rPr>
          <w:sz w:val="18"/>
          <w:szCs w:val="18"/>
        </w:rPr>
        <w:t xml:space="preserve">3     600  50   </w:t>
      </w:r>
      <w:r>
        <w:rPr>
          <w:sz w:val="18"/>
          <w:szCs w:val="18"/>
        </w:rPr>
        <w:t xml:space="preserve">AC12 </w:t>
      </w:r>
      <w:r w:rsidRPr="00707005">
        <w:rPr>
          <w:sz w:val="18"/>
          <w:szCs w:val="18"/>
        </w:rPr>
        <w:t xml:space="preserve">   3000   PP    27 </w:t>
      </w:r>
      <w:r>
        <w:rPr>
          <w:sz w:val="18"/>
          <w:szCs w:val="18"/>
        </w:rPr>
        <w:t xml:space="preserve">  2006-05-23... </w:t>
      </w:r>
      <w:r w:rsidRPr="00707005">
        <w:rPr>
          <w:sz w:val="18"/>
          <w:szCs w:val="18"/>
        </w:rPr>
        <w:t>Complete</w:t>
      </w:r>
      <w:r>
        <w:rPr>
          <w:sz w:val="18"/>
          <w:szCs w:val="18"/>
        </w:rPr>
        <w:t>...</w:t>
      </w:r>
    </w:p>
    <w:p w:rsidR="005B1CCF" w:rsidRDefault="005B1CCF" w:rsidP="005B1CCF">
      <w:r>
        <w:t>Starter Template for 'inline VIEW version'</w:t>
      </w:r>
    </w:p>
    <w:p w:rsidR="005B1CCF" w:rsidRDefault="005B1CCF" w:rsidP="00707005">
      <w:pPr>
        <w:pStyle w:val="CodeFirst"/>
      </w:pPr>
      <w:r>
        <w:t>SELECT dept_no, S.*</w:t>
      </w:r>
    </w:p>
    <w:p w:rsidR="005B1CCF" w:rsidRDefault="005B1CCF" w:rsidP="00707005">
      <w:pPr>
        <w:pStyle w:val="CodeBody"/>
      </w:pPr>
      <w:r>
        <w:t xml:space="preserve">FROM sale S </w:t>
      </w:r>
    </w:p>
    <w:p w:rsidR="005B1CCF" w:rsidRDefault="00E960D7" w:rsidP="00707005">
      <w:pPr>
        <w:pStyle w:val="CodeBody"/>
      </w:pPr>
      <w:r>
        <w:t>??</w:t>
      </w:r>
    </w:p>
    <w:p w:rsidR="00707005" w:rsidRDefault="005B1CCF" w:rsidP="00707005">
      <w:pPr>
        <w:pStyle w:val="CodeBody"/>
      </w:pPr>
      <w:r>
        <w:t>JOIN</w:t>
      </w:r>
    </w:p>
    <w:p w:rsidR="005B1CCF" w:rsidRDefault="005B1CCF" w:rsidP="00707005">
      <w:pPr>
        <w:pStyle w:val="CodeBody"/>
      </w:pPr>
      <w:r>
        <w:t>(</w:t>
      </w:r>
    </w:p>
    <w:p w:rsidR="005B1CCF" w:rsidRDefault="00707005" w:rsidP="00707005">
      <w:pPr>
        <w:pStyle w:val="CodeBody"/>
      </w:pPr>
      <w:r>
        <w:t xml:space="preserve">  </w:t>
      </w:r>
      <w:r w:rsidR="005B1CCF">
        <w:t>SELECT dept_no, MAX(order_value) AS 'biggest'</w:t>
      </w:r>
    </w:p>
    <w:p w:rsidR="005B1CCF" w:rsidRDefault="00707005" w:rsidP="00707005">
      <w:pPr>
        <w:pStyle w:val="CodeBody"/>
      </w:pPr>
      <w:r>
        <w:t xml:space="preserve">  </w:t>
      </w:r>
      <w:r w:rsidR="00E960D7">
        <w:t>FROM sale</w:t>
      </w:r>
    </w:p>
    <w:p w:rsidR="00E960D7" w:rsidRDefault="00E960D7" w:rsidP="00707005">
      <w:pPr>
        <w:pStyle w:val="CodeBody"/>
      </w:pPr>
      <w:r>
        <w:t xml:space="preserve">  ??</w:t>
      </w:r>
    </w:p>
    <w:p w:rsidR="005B1CCF" w:rsidRDefault="00707005" w:rsidP="00707005">
      <w:pPr>
        <w:pStyle w:val="CodeBody"/>
      </w:pPr>
      <w:r>
        <w:t xml:space="preserve">  </w:t>
      </w:r>
      <w:r w:rsidR="005B1CCF">
        <w:t xml:space="preserve">GROUP BY dept_no </w:t>
      </w:r>
    </w:p>
    <w:p w:rsidR="005B1CCF" w:rsidRDefault="005B1CCF" w:rsidP="00707005">
      <w:pPr>
        <w:pStyle w:val="CodeBody"/>
      </w:pPr>
      <w:r>
        <w:t xml:space="preserve">)  ??    </w:t>
      </w:r>
      <w:r w:rsidR="00707005">
        <w:t xml:space="preserve"> -- inline query aliased</w:t>
      </w:r>
    </w:p>
    <w:p w:rsidR="005B1CCF" w:rsidRDefault="00707005" w:rsidP="00707005">
      <w:pPr>
        <w:pStyle w:val="CodeBody"/>
      </w:pPr>
      <w:r>
        <w:t>-- JOIN on both columns</w:t>
      </w:r>
    </w:p>
    <w:p w:rsidR="005B1CCF" w:rsidRDefault="005B1CCF" w:rsidP="00707005">
      <w:pPr>
        <w:pStyle w:val="CodeBody"/>
      </w:pPr>
      <w:r>
        <w:t>ON  ?.dept_no  = ?.dept_no</w:t>
      </w:r>
    </w:p>
    <w:p w:rsidR="005B1CCF" w:rsidRDefault="005B1CCF" w:rsidP="00707005">
      <w:pPr>
        <w:pStyle w:val="CodeBody"/>
      </w:pPr>
      <w:r>
        <w:t>A</w:t>
      </w:r>
      <w:r w:rsidR="00707005">
        <w:t>ND S.order_value = ??.biggest</w:t>
      </w:r>
    </w:p>
    <w:p w:rsidR="005B1CCF" w:rsidRDefault="005B1CCF" w:rsidP="00707005">
      <w:pPr>
        <w:pStyle w:val="CodeBody"/>
      </w:pPr>
    </w:p>
    <w:p w:rsidR="005B1CCF" w:rsidRDefault="005B1CCF" w:rsidP="00707005">
      <w:pPr>
        <w:pStyle w:val="CodeLast"/>
      </w:pPr>
      <w:r>
        <w:t>ORDER BY dept_no</w:t>
      </w:r>
    </w:p>
    <w:p w:rsidR="00E960D7" w:rsidRDefault="00E960D7" w:rsidP="00E960D7">
      <w:r>
        <w:t>If you do it right then the results should look like the following (2 rows):</w:t>
      </w:r>
    </w:p>
    <w:p w:rsidR="00E960D7" w:rsidRPr="00D15328" w:rsidRDefault="00E960D7" w:rsidP="00E960D7">
      <w:pPr>
        <w:pStyle w:val="CodeFirst"/>
        <w:rPr>
          <w:sz w:val="18"/>
          <w:szCs w:val="18"/>
        </w:rPr>
      </w:pPr>
      <w:r>
        <w:rPr>
          <w:sz w:val="18"/>
          <w:szCs w:val="18"/>
        </w:rPr>
        <w:t xml:space="preserve">dept  </w:t>
      </w:r>
      <w:r w:rsidRPr="00D15328">
        <w:rPr>
          <w:sz w:val="18"/>
          <w:szCs w:val="18"/>
        </w:rPr>
        <w:t xml:space="preserve">ord  emp  </w:t>
      </w:r>
      <w:r>
        <w:rPr>
          <w:sz w:val="18"/>
          <w:szCs w:val="18"/>
        </w:rPr>
        <w:t xml:space="preserve">their   </w:t>
      </w:r>
      <w:r w:rsidRPr="00D15328">
        <w:rPr>
          <w:sz w:val="18"/>
          <w:szCs w:val="18"/>
        </w:rPr>
        <w:t xml:space="preserve">cmpy  cntct  ord  order </w:t>
      </w:r>
      <w:r>
        <w:rPr>
          <w:sz w:val="18"/>
          <w:szCs w:val="18"/>
        </w:rPr>
        <w:t xml:space="preserve">       </w:t>
      </w:r>
      <w:r w:rsidRPr="00D15328">
        <w:rPr>
          <w:sz w:val="18"/>
          <w:szCs w:val="18"/>
        </w:rPr>
        <w:t xml:space="preserve"> desc</w:t>
      </w:r>
    </w:p>
    <w:p w:rsidR="00E960D7" w:rsidRPr="00D15328" w:rsidRDefault="00E960D7" w:rsidP="00E960D7">
      <w:pPr>
        <w:pStyle w:val="CodeBody"/>
        <w:rPr>
          <w:sz w:val="18"/>
          <w:szCs w:val="18"/>
        </w:rPr>
      </w:pPr>
      <w:r>
        <w:rPr>
          <w:sz w:val="18"/>
          <w:szCs w:val="18"/>
        </w:rPr>
        <w:t xml:space="preserve">no    </w:t>
      </w:r>
      <w:r w:rsidRPr="00D15328">
        <w:rPr>
          <w:sz w:val="18"/>
          <w:szCs w:val="18"/>
        </w:rPr>
        <w:t xml:space="preserve">no   no   </w:t>
      </w:r>
      <w:r>
        <w:rPr>
          <w:sz w:val="18"/>
          <w:szCs w:val="18"/>
        </w:rPr>
        <w:t xml:space="preserve">ord no  </w:t>
      </w:r>
      <w:r w:rsidRPr="00D15328">
        <w:rPr>
          <w:sz w:val="18"/>
          <w:szCs w:val="18"/>
        </w:rPr>
        <w:t>no    code   val  date</w:t>
      </w:r>
    </w:p>
    <w:p w:rsidR="00E960D7" w:rsidRPr="00D15328" w:rsidRDefault="00E960D7" w:rsidP="00E960D7">
      <w:pPr>
        <w:pStyle w:val="CodeBody"/>
        <w:rPr>
          <w:sz w:val="18"/>
          <w:szCs w:val="18"/>
        </w:rPr>
      </w:pPr>
      <w:r>
        <w:rPr>
          <w:sz w:val="18"/>
          <w:szCs w:val="18"/>
        </w:rPr>
        <w:t>-----.</w:t>
      </w:r>
      <w:r w:rsidRPr="00D15328">
        <w:rPr>
          <w:sz w:val="18"/>
          <w:szCs w:val="18"/>
        </w:rPr>
        <w:t>---- ---- ----</w:t>
      </w:r>
      <w:r>
        <w:rPr>
          <w:sz w:val="18"/>
          <w:szCs w:val="18"/>
        </w:rPr>
        <w:t>--</w:t>
      </w:r>
      <w:r w:rsidRPr="00D15328">
        <w:rPr>
          <w:sz w:val="18"/>
          <w:szCs w:val="18"/>
        </w:rPr>
        <w:t>- ------ ----</w:t>
      </w:r>
      <w:r>
        <w:rPr>
          <w:sz w:val="18"/>
          <w:szCs w:val="18"/>
        </w:rPr>
        <w:t>-</w:t>
      </w:r>
      <w:r w:rsidRPr="00D15328">
        <w:rPr>
          <w:sz w:val="18"/>
          <w:szCs w:val="18"/>
        </w:rPr>
        <w:t xml:space="preserve"> ---- ----------</w:t>
      </w:r>
      <w:r>
        <w:rPr>
          <w:sz w:val="18"/>
          <w:szCs w:val="18"/>
        </w:rPr>
        <w:t>-</w:t>
      </w:r>
      <w:r w:rsidRPr="00D15328">
        <w:rPr>
          <w:sz w:val="18"/>
          <w:szCs w:val="18"/>
        </w:rPr>
        <w:t xml:space="preserve">-- </w:t>
      </w:r>
      <w:r>
        <w:rPr>
          <w:sz w:val="18"/>
          <w:szCs w:val="18"/>
        </w:rPr>
        <w:t>----------</w:t>
      </w:r>
    </w:p>
    <w:p w:rsidR="00E960D7" w:rsidRPr="00707005" w:rsidRDefault="00E960D7" w:rsidP="00E960D7">
      <w:pPr>
        <w:pStyle w:val="CodeBody"/>
        <w:rPr>
          <w:sz w:val="18"/>
          <w:szCs w:val="18"/>
        </w:rPr>
      </w:pPr>
      <w:r w:rsidRPr="00707005">
        <w:rPr>
          <w:sz w:val="18"/>
          <w:szCs w:val="18"/>
        </w:rPr>
        <w:t xml:space="preserve">1     400  10   </w:t>
      </w:r>
      <w:r>
        <w:rPr>
          <w:sz w:val="18"/>
          <w:szCs w:val="18"/>
        </w:rPr>
        <w:t xml:space="preserve">DGG5    </w:t>
      </w:r>
      <w:r w:rsidRPr="00707005">
        <w:rPr>
          <w:sz w:val="18"/>
          <w:szCs w:val="18"/>
        </w:rPr>
        <w:t xml:space="preserve">1000   MM    5   </w:t>
      </w:r>
      <w:r>
        <w:rPr>
          <w:sz w:val="18"/>
          <w:szCs w:val="18"/>
        </w:rPr>
        <w:t xml:space="preserve"> 2006-08-09... Modems a...</w:t>
      </w:r>
    </w:p>
    <w:p w:rsidR="00E960D7" w:rsidRPr="00707005" w:rsidRDefault="00E960D7" w:rsidP="00E960D7">
      <w:pPr>
        <w:pStyle w:val="CodeLast"/>
        <w:rPr>
          <w:sz w:val="18"/>
          <w:szCs w:val="18"/>
        </w:rPr>
      </w:pPr>
      <w:r w:rsidRPr="00707005">
        <w:rPr>
          <w:sz w:val="18"/>
          <w:szCs w:val="18"/>
        </w:rPr>
        <w:t xml:space="preserve">3     600  50   </w:t>
      </w:r>
      <w:r>
        <w:rPr>
          <w:sz w:val="18"/>
          <w:szCs w:val="18"/>
        </w:rPr>
        <w:t xml:space="preserve">AC12 </w:t>
      </w:r>
      <w:r w:rsidRPr="00707005">
        <w:rPr>
          <w:sz w:val="18"/>
          <w:szCs w:val="18"/>
        </w:rPr>
        <w:t xml:space="preserve">   3000   PP    27 </w:t>
      </w:r>
      <w:r>
        <w:rPr>
          <w:sz w:val="18"/>
          <w:szCs w:val="18"/>
        </w:rPr>
        <w:t xml:space="preserve">  2006-05-23... </w:t>
      </w:r>
      <w:r w:rsidRPr="00707005">
        <w:rPr>
          <w:sz w:val="18"/>
          <w:szCs w:val="18"/>
        </w:rPr>
        <w:t>Complete</w:t>
      </w:r>
      <w:r>
        <w:rPr>
          <w:sz w:val="18"/>
          <w:szCs w:val="18"/>
        </w:rPr>
        <w:t>...</w:t>
      </w:r>
    </w:p>
    <w:p w:rsidR="005B1CCF" w:rsidRDefault="00236538" w:rsidP="005B1CCF">
      <w:r w:rsidRPr="00236538">
        <w:rPr>
          <w:b/>
        </w:rPr>
        <w:t>Hints:</w:t>
      </w:r>
      <w:r>
        <w:t xml:space="preserve"> </w:t>
      </w:r>
      <w:r w:rsidR="005B1CCF">
        <w:t xml:space="preserve"> The 'inline VIEW' version </w:t>
      </w:r>
      <w:r>
        <w:t>should effectively JOIN</w:t>
      </w:r>
      <w:r w:rsidR="005B1CCF">
        <w:t xml:space="preserve"> 2 </w:t>
      </w:r>
      <w:r>
        <w:t xml:space="preserve">“virtual” </w:t>
      </w:r>
      <w:r w:rsidR="005B1CCF">
        <w:t xml:space="preserve">tables on dept_no and </w:t>
      </w:r>
      <w:r>
        <w:t>order_</w:t>
      </w:r>
      <w:r w:rsidR="005B1CCF">
        <w:t>value.</w:t>
      </w:r>
      <w:r w:rsidR="00B41E77">
        <w:t xml:space="preserve"> Try writing the code that creates each “table” separately.</w:t>
      </w:r>
    </w:p>
    <w:p w:rsidR="00B41E77" w:rsidRDefault="00236538" w:rsidP="005B1CCF">
      <w:r>
        <w:t>The first few lines of the outer query (those before the first “JOIN”) if run in isolation should produce the following output</w:t>
      </w:r>
      <w:r w:rsidR="00344A16">
        <w:t xml:space="preserve"> (the asterisks will be explained in a minute)</w:t>
      </w:r>
      <w:r>
        <w:t xml:space="preserve">: </w:t>
      </w:r>
    </w:p>
    <w:p w:rsidR="00B41E77" w:rsidRDefault="00B41E77">
      <w:pPr>
        <w:keepLines w:val="0"/>
        <w:spacing w:before="0" w:after="0" w:line="240" w:lineRule="auto"/>
        <w:ind w:left="0"/>
        <w:jc w:val="left"/>
      </w:pPr>
      <w:r>
        <w:br w:type="page"/>
      </w:r>
    </w:p>
    <w:p w:rsidR="00236538" w:rsidRPr="00D15328" w:rsidRDefault="00236538" w:rsidP="00236538">
      <w:pPr>
        <w:pStyle w:val="CodeFirst"/>
        <w:rPr>
          <w:sz w:val="18"/>
          <w:szCs w:val="18"/>
        </w:rPr>
      </w:pPr>
      <w:r>
        <w:rPr>
          <w:sz w:val="18"/>
          <w:szCs w:val="18"/>
        </w:rPr>
        <w:lastRenderedPageBreak/>
        <w:t xml:space="preserve">dept  </w:t>
      </w:r>
      <w:r w:rsidRPr="00D15328">
        <w:rPr>
          <w:sz w:val="18"/>
          <w:szCs w:val="18"/>
        </w:rPr>
        <w:t xml:space="preserve">ord  emp  </w:t>
      </w:r>
      <w:r>
        <w:rPr>
          <w:sz w:val="18"/>
          <w:szCs w:val="18"/>
        </w:rPr>
        <w:t xml:space="preserve">their   </w:t>
      </w:r>
      <w:r w:rsidRPr="00D15328">
        <w:rPr>
          <w:sz w:val="18"/>
          <w:szCs w:val="18"/>
        </w:rPr>
        <w:t xml:space="preserve">cmpy  cntct  ord  order </w:t>
      </w:r>
      <w:r>
        <w:rPr>
          <w:sz w:val="18"/>
          <w:szCs w:val="18"/>
        </w:rPr>
        <w:t xml:space="preserve">       </w:t>
      </w:r>
      <w:r w:rsidRPr="00D15328">
        <w:rPr>
          <w:sz w:val="18"/>
          <w:szCs w:val="18"/>
        </w:rPr>
        <w:t xml:space="preserve"> desc</w:t>
      </w:r>
    </w:p>
    <w:p w:rsidR="00236538" w:rsidRPr="00D15328" w:rsidRDefault="00236538" w:rsidP="00236538">
      <w:pPr>
        <w:pStyle w:val="CodeBody"/>
        <w:rPr>
          <w:sz w:val="18"/>
          <w:szCs w:val="18"/>
        </w:rPr>
      </w:pPr>
      <w:r>
        <w:rPr>
          <w:sz w:val="18"/>
          <w:szCs w:val="18"/>
        </w:rPr>
        <w:t xml:space="preserve">no    </w:t>
      </w:r>
      <w:r w:rsidRPr="00D15328">
        <w:rPr>
          <w:sz w:val="18"/>
          <w:szCs w:val="18"/>
        </w:rPr>
        <w:t xml:space="preserve">no   no   </w:t>
      </w:r>
      <w:r>
        <w:rPr>
          <w:sz w:val="18"/>
          <w:szCs w:val="18"/>
        </w:rPr>
        <w:t xml:space="preserve">ord no  </w:t>
      </w:r>
      <w:r w:rsidRPr="00D15328">
        <w:rPr>
          <w:sz w:val="18"/>
          <w:szCs w:val="18"/>
        </w:rPr>
        <w:t>no    code   val  date</w:t>
      </w:r>
    </w:p>
    <w:p w:rsidR="00236538" w:rsidRPr="00D15328" w:rsidRDefault="00236538" w:rsidP="00236538">
      <w:pPr>
        <w:pStyle w:val="CodeBody"/>
        <w:rPr>
          <w:sz w:val="18"/>
          <w:szCs w:val="18"/>
        </w:rPr>
      </w:pPr>
      <w:r>
        <w:rPr>
          <w:sz w:val="18"/>
          <w:szCs w:val="18"/>
        </w:rPr>
        <w:t>-----.</w:t>
      </w:r>
      <w:r w:rsidRPr="00D15328">
        <w:rPr>
          <w:sz w:val="18"/>
          <w:szCs w:val="18"/>
        </w:rPr>
        <w:t>---- ---- ----</w:t>
      </w:r>
      <w:r>
        <w:rPr>
          <w:sz w:val="18"/>
          <w:szCs w:val="18"/>
        </w:rPr>
        <w:t>--</w:t>
      </w:r>
      <w:r w:rsidRPr="00D15328">
        <w:rPr>
          <w:sz w:val="18"/>
          <w:szCs w:val="18"/>
        </w:rPr>
        <w:t>- ------ ----</w:t>
      </w:r>
      <w:r>
        <w:rPr>
          <w:sz w:val="18"/>
          <w:szCs w:val="18"/>
        </w:rPr>
        <w:t>-</w:t>
      </w:r>
      <w:r w:rsidRPr="00D15328">
        <w:rPr>
          <w:sz w:val="18"/>
          <w:szCs w:val="18"/>
        </w:rPr>
        <w:t xml:space="preserve"> ---- ----------</w:t>
      </w:r>
      <w:r>
        <w:rPr>
          <w:sz w:val="18"/>
          <w:szCs w:val="18"/>
        </w:rPr>
        <w:t>-</w:t>
      </w:r>
      <w:r w:rsidRPr="00D15328">
        <w:rPr>
          <w:sz w:val="18"/>
          <w:szCs w:val="18"/>
        </w:rPr>
        <w:t xml:space="preserve">-- </w:t>
      </w:r>
      <w:r>
        <w:rPr>
          <w:sz w:val="18"/>
          <w:szCs w:val="18"/>
        </w:rPr>
        <w:t>----------</w:t>
      </w:r>
    </w:p>
    <w:p w:rsidR="005B1CCF" w:rsidRPr="00236538" w:rsidRDefault="005B1CCF" w:rsidP="00236538">
      <w:pPr>
        <w:pStyle w:val="CodeBody"/>
        <w:rPr>
          <w:sz w:val="18"/>
          <w:szCs w:val="18"/>
        </w:rPr>
      </w:pPr>
      <w:r w:rsidRPr="00236538">
        <w:rPr>
          <w:sz w:val="18"/>
          <w:szCs w:val="18"/>
        </w:rPr>
        <w:t xml:space="preserve">3     100  60   </w:t>
      </w:r>
      <w:r w:rsidR="00B41E77" w:rsidRPr="00B41E77">
        <w:rPr>
          <w:sz w:val="18"/>
          <w:szCs w:val="18"/>
        </w:rPr>
        <w:t>AA1</w:t>
      </w:r>
      <w:r w:rsidRPr="00236538">
        <w:rPr>
          <w:sz w:val="18"/>
          <w:szCs w:val="18"/>
        </w:rPr>
        <w:t xml:space="preserve">  </w:t>
      </w:r>
      <w:r w:rsidR="00B41E77">
        <w:rPr>
          <w:sz w:val="18"/>
          <w:szCs w:val="18"/>
        </w:rPr>
        <w:t xml:space="preserve"> </w:t>
      </w:r>
      <w:r w:rsidRPr="00236538">
        <w:rPr>
          <w:sz w:val="18"/>
          <w:szCs w:val="18"/>
        </w:rPr>
        <w:t xml:space="preserve">  1000   MM    7   </w:t>
      </w:r>
      <w:r w:rsidR="00B41E77">
        <w:rPr>
          <w:sz w:val="18"/>
          <w:szCs w:val="18"/>
        </w:rPr>
        <w:t xml:space="preserve"> 2006-06-24... </w:t>
      </w:r>
      <w:r w:rsidRPr="00236538">
        <w:rPr>
          <w:sz w:val="18"/>
          <w:szCs w:val="18"/>
        </w:rPr>
        <w:t>Toshiba</w:t>
      </w:r>
      <w:r w:rsidR="00B41E77">
        <w:rPr>
          <w:sz w:val="18"/>
          <w:szCs w:val="18"/>
        </w:rPr>
        <w:t>...</w:t>
      </w:r>
    </w:p>
    <w:p w:rsidR="005B1CCF" w:rsidRPr="00236538" w:rsidRDefault="005B1CCF" w:rsidP="00236538">
      <w:pPr>
        <w:pStyle w:val="CodeBody"/>
        <w:rPr>
          <w:sz w:val="18"/>
          <w:szCs w:val="18"/>
        </w:rPr>
      </w:pPr>
      <w:r w:rsidRPr="00236538">
        <w:rPr>
          <w:sz w:val="18"/>
          <w:szCs w:val="18"/>
        </w:rPr>
        <w:t xml:space="preserve">3     200   0   </w:t>
      </w:r>
      <w:r w:rsidR="00B41E77" w:rsidRPr="00B41E77">
        <w:rPr>
          <w:sz w:val="18"/>
          <w:szCs w:val="18"/>
        </w:rPr>
        <w:t>Ord34</w:t>
      </w:r>
      <w:r w:rsidR="00B41E77">
        <w:rPr>
          <w:sz w:val="18"/>
          <w:szCs w:val="18"/>
        </w:rPr>
        <w:t xml:space="preserve"> </w:t>
      </w:r>
      <w:r w:rsidRPr="00236538">
        <w:rPr>
          <w:sz w:val="18"/>
          <w:szCs w:val="18"/>
        </w:rPr>
        <w:t xml:space="preserve">  3000   QQ    6    </w:t>
      </w:r>
      <w:r w:rsidR="00B41E77">
        <w:rPr>
          <w:sz w:val="18"/>
          <w:szCs w:val="18"/>
        </w:rPr>
        <w:t>2006-05-01...</w:t>
      </w:r>
      <w:r w:rsidRPr="00236538">
        <w:rPr>
          <w:sz w:val="18"/>
          <w:szCs w:val="18"/>
        </w:rPr>
        <w:t xml:space="preserve"> MS Offic</w:t>
      </w:r>
      <w:r w:rsidR="00B41E77">
        <w:rPr>
          <w:sz w:val="18"/>
          <w:szCs w:val="18"/>
        </w:rPr>
        <w:t>...</w:t>
      </w:r>
    </w:p>
    <w:p w:rsidR="005B1CCF" w:rsidRPr="00236538" w:rsidRDefault="005B1CCF" w:rsidP="00236538">
      <w:pPr>
        <w:pStyle w:val="CodeBody"/>
        <w:rPr>
          <w:sz w:val="18"/>
          <w:szCs w:val="18"/>
        </w:rPr>
      </w:pPr>
      <w:r w:rsidRPr="00236538">
        <w:rPr>
          <w:sz w:val="18"/>
          <w:szCs w:val="18"/>
        </w:rPr>
        <w:t xml:space="preserve">3     300  60   </w:t>
      </w:r>
      <w:r w:rsidR="00B41E77" w:rsidRPr="00B41E77">
        <w:rPr>
          <w:sz w:val="18"/>
          <w:szCs w:val="18"/>
        </w:rPr>
        <w:t>Ord39</w:t>
      </w:r>
      <w:r w:rsidR="00B41E77">
        <w:rPr>
          <w:sz w:val="18"/>
          <w:szCs w:val="18"/>
        </w:rPr>
        <w:t xml:space="preserve"> </w:t>
      </w:r>
      <w:r w:rsidRPr="00236538">
        <w:rPr>
          <w:sz w:val="18"/>
          <w:szCs w:val="18"/>
        </w:rPr>
        <w:t xml:space="preserve">  2000   OO    12  </w:t>
      </w:r>
      <w:r w:rsidR="00B41E77">
        <w:rPr>
          <w:sz w:val="18"/>
          <w:szCs w:val="18"/>
        </w:rPr>
        <w:t xml:space="preserve"> 2006-07-14... </w:t>
      </w:r>
      <w:r w:rsidRPr="00236538">
        <w:rPr>
          <w:sz w:val="18"/>
          <w:szCs w:val="18"/>
        </w:rPr>
        <w:t>ScanPRO</w:t>
      </w:r>
      <w:r w:rsidR="00B41E77">
        <w:rPr>
          <w:sz w:val="18"/>
          <w:szCs w:val="18"/>
        </w:rPr>
        <w:t xml:space="preserve"> ...</w:t>
      </w:r>
    </w:p>
    <w:p w:rsidR="005B1CCF" w:rsidRPr="00236538" w:rsidRDefault="005B1CCF" w:rsidP="00236538">
      <w:pPr>
        <w:pStyle w:val="CodeBody"/>
        <w:rPr>
          <w:sz w:val="18"/>
          <w:szCs w:val="18"/>
        </w:rPr>
      </w:pPr>
      <w:r w:rsidRPr="00236538">
        <w:rPr>
          <w:sz w:val="18"/>
          <w:szCs w:val="18"/>
        </w:rPr>
        <w:t xml:space="preserve">1 *** 400  10   </w:t>
      </w:r>
      <w:r w:rsidR="00B41E77" w:rsidRPr="00B41E77">
        <w:rPr>
          <w:sz w:val="18"/>
          <w:szCs w:val="18"/>
        </w:rPr>
        <w:t>DGG5</w:t>
      </w:r>
      <w:r w:rsidR="00B41E77">
        <w:rPr>
          <w:sz w:val="18"/>
          <w:szCs w:val="18"/>
        </w:rPr>
        <w:t xml:space="preserve"> </w:t>
      </w:r>
      <w:r w:rsidRPr="00236538">
        <w:rPr>
          <w:sz w:val="18"/>
          <w:szCs w:val="18"/>
        </w:rPr>
        <w:t xml:space="preserve">   1000   MM  </w:t>
      </w:r>
      <w:r w:rsidR="00B41E77">
        <w:rPr>
          <w:sz w:val="18"/>
          <w:szCs w:val="18"/>
        </w:rPr>
        <w:t xml:space="preserve">  5*** </w:t>
      </w:r>
      <w:r w:rsidRPr="00236538">
        <w:rPr>
          <w:sz w:val="18"/>
          <w:szCs w:val="18"/>
        </w:rPr>
        <w:t>2</w:t>
      </w:r>
      <w:r w:rsidR="00B41E77">
        <w:rPr>
          <w:sz w:val="18"/>
          <w:szCs w:val="18"/>
        </w:rPr>
        <w:t xml:space="preserve">006-08-09... </w:t>
      </w:r>
      <w:r w:rsidRPr="00236538">
        <w:rPr>
          <w:sz w:val="18"/>
          <w:szCs w:val="18"/>
        </w:rPr>
        <w:t>Modems a</w:t>
      </w:r>
      <w:r w:rsidR="00B41E77">
        <w:rPr>
          <w:sz w:val="18"/>
          <w:szCs w:val="18"/>
        </w:rPr>
        <w:t>...</w:t>
      </w:r>
    </w:p>
    <w:p w:rsidR="005B1CCF" w:rsidRPr="00236538" w:rsidRDefault="005B1CCF" w:rsidP="00236538">
      <w:pPr>
        <w:pStyle w:val="CodeBody"/>
        <w:rPr>
          <w:sz w:val="18"/>
          <w:szCs w:val="18"/>
        </w:rPr>
      </w:pPr>
      <w:r w:rsidRPr="00236538">
        <w:rPr>
          <w:sz w:val="18"/>
          <w:szCs w:val="18"/>
        </w:rPr>
        <w:t xml:space="preserve">3     500  60   </w:t>
      </w:r>
      <w:r w:rsidR="00B41E77" w:rsidRPr="00B41E77">
        <w:rPr>
          <w:sz w:val="18"/>
          <w:szCs w:val="18"/>
        </w:rPr>
        <w:t>DPF78</w:t>
      </w:r>
      <w:r w:rsidRPr="00236538">
        <w:rPr>
          <w:sz w:val="18"/>
          <w:szCs w:val="18"/>
        </w:rPr>
        <w:t xml:space="preserve">   4000   TT    2    2006-0</w:t>
      </w:r>
      <w:r w:rsidR="00B41E77">
        <w:rPr>
          <w:sz w:val="18"/>
          <w:szCs w:val="18"/>
        </w:rPr>
        <w:t>7-23... Laser pr...</w:t>
      </w:r>
    </w:p>
    <w:p w:rsidR="005B1CCF" w:rsidRPr="00236538" w:rsidRDefault="005B1CCF" w:rsidP="00236538">
      <w:pPr>
        <w:pStyle w:val="CodeBody"/>
        <w:rPr>
          <w:sz w:val="18"/>
          <w:szCs w:val="18"/>
        </w:rPr>
      </w:pPr>
      <w:r w:rsidRPr="00236538">
        <w:rPr>
          <w:sz w:val="18"/>
          <w:szCs w:val="18"/>
        </w:rPr>
        <w:t xml:space="preserve">3 *** 600  50   </w:t>
      </w:r>
      <w:r w:rsidR="00B41E77" w:rsidRPr="00B41E77">
        <w:rPr>
          <w:sz w:val="18"/>
          <w:szCs w:val="18"/>
        </w:rPr>
        <w:t>AC12</w:t>
      </w:r>
      <w:r w:rsidR="00B41E77">
        <w:rPr>
          <w:sz w:val="18"/>
          <w:szCs w:val="18"/>
        </w:rPr>
        <w:t xml:space="preserve"> </w:t>
      </w:r>
      <w:r w:rsidRPr="00236538">
        <w:rPr>
          <w:sz w:val="18"/>
          <w:szCs w:val="18"/>
        </w:rPr>
        <w:t xml:space="preserve">   3000   PP   </w:t>
      </w:r>
      <w:r w:rsidR="00B41E77">
        <w:rPr>
          <w:sz w:val="18"/>
          <w:szCs w:val="18"/>
        </w:rPr>
        <w:t xml:space="preserve"> 27</w:t>
      </w:r>
      <w:r w:rsidRPr="00236538">
        <w:rPr>
          <w:sz w:val="18"/>
          <w:szCs w:val="18"/>
        </w:rPr>
        <w:t>***</w:t>
      </w:r>
      <w:r w:rsidR="00B41E77">
        <w:rPr>
          <w:sz w:val="18"/>
          <w:szCs w:val="18"/>
        </w:rPr>
        <w:t>2006-05-23... Complete...</w:t>
      </w:r>
    </w:p>
    <w:p w:rsidR="005B1CCF" w:rsidRPr="00236538" w:rsidRDefault="005B1CCF" w:rsidP="00236538">
      <w:pPr>
        <w:pStyle w:val="CodeBody"/>
        <w:rPr>
          <w:sz w:val="18"/>
          <w:szCs w:val="18"/>
        </w:rPr>
      </w:pPr>
      <w:r w:rsidRPr="00236538">
        <w:rPr>
          <w:sz w:val="18"/>
          <w:szCs w:val="18"/>
        </w:rPr>
        <w:t xml:space="preserve">1     700  10   </w:t>
      </w:r>
      <w:r w:rsidR="00B41E77" w:rsidRPr="00B41E77">
        <w:rPr>
          <w:sz w:val="18"/>
          <w:szCs w:val="18"/>
        </w:rPr>
        <w:t>23</w:t>
      </w:r>
      <w:r w:rsidR="00B41E77">
        <w:rPr>
          <w:sz w:val="18"/>
          <w:szCs w:val="18"/>
        </w:rPr>
        <w:t xml:space="preserve"> </w:t>
      </w:r>
      <w:r w:rsidRPr="00236538">
        <w:rPr>
          <w:sz w:val="18"/>
          <w:szCs w:val="18"/>
        </w:rPr>
        <w:t xml:space="preserve">     2000   OO    3   </w:t>
      </w:r>
      <w:r w:rsidR="00B41E77">
        <w:rPr>
          <w:sz w:val="18"/>
          <w:szCs w:val="18"/>
        </w:rPr>
        <w:t xml:space="preserve"> 2006-01-23... </w:t>
      </w:r>
      <w:r w:rsidRPr="00236538">
        <w:rPr>
          <w:sz w:val="18"/>
          <w:szCs w:val="18"/>
        </w:rPr>
        <w:t>SQL Serv</w:t>
      </w:r>
      <w:r w:rsidR="00B41E77">
        <w:rPr>
          <w:sz w:val="18"/>
          <w:szCs w:val="18"/>
        </w:rPr>
        <w:t>...</w:t>
      </w:r>
    </w:p>
    <w:p w:rsidR="005B1CCF" w:rsidRPr="00236538" w:rsidRDefault="005B1CCF" w:rsidP="00236538">
      <w:pPr>
        <w:pStyle w:val="CodeBody"/>
        <w:rPr>
          <w:sz w:val="18"/>
          <w:szCs w:val="18"/>
        </w:rPr>
      </w:pPr>
      <w:r w:rsidRPr="00236538">
        <w:rPr>
          <w:sz w:val="18"/>
          <w:szCs w:val="18"/>
        </w:rPr>
        <w:t xml:space="preserve">3     800  60   </w:t>
      </w:r>
      <w:r w:rsidR="00B41E77" w:rsidRPr="00B41E77">
        <w:rPr>
          <w:sz w:val="18"/>
          <w:szCs w:val="18"/>
        </w:rPr>
        <w:t>B-123E</w:t>
      </w:r>
      <w:r w:rsidRPr="00236538">
        <w:rPr>
          <w:sz w:val="18"/>
          <w:szCs w:val="18"/>
        </w:rPr>
        <w:t xml:space="preserve">  3000   RR    3  </w:t>
      </w:r>
      <w:r w:rsidR="00B41E77">
        <w:rPr>
          <w:sz w:val="18"/>
          <w:szCs w:val="18"/>
        </w:rPr>
        <w:t xml:space="preserve">  2006-11-15... </w:t>
      </w:r>
      <w:r w:rsidRPr="00236538">
        <w:rPr>
          <w:sz w:val="18"/>
          <w:szCs w:val="18"/>
        </w:rPr>
        <w:t xml:space="preserve">Printer </w:t>
      </w:r>
      <w:r w:rsidR="00B41E77">
        <w:rPr>
          <w:sz w:val="18"/>
          <w:szCs w:val="18"/>
        </w:rPr>
        <w:t>...</w:t>
      </w:r>
    </w:p>
    <w:p w:rsidR="005B1CCF" w:rsidRPr="00B41E77" w:rsidRDefault="005B1CCF" w:rsidP="00B41E77">
      <w:pPr>
        <w:pStyle w:val="CodeLast"/>
        <w:rPr>
          <w:sz w:val="18"/>
          <w:szCs w:val="18"/>
        </w:rPr>
      </w:pPr>
      <w:r w:rsidRPr="00B41E77">
        <w:rPr>
          <w:sz w:val="18"/>
          <w:szCs w:val="18"/>
        </w:rPr>
        <w:t xml:space="preserve">3     900  60   </w:t>
      </w:r>
      <w:r w:rsidR="00B41E77" w:rsidRPr="00B41E77">
        <w:rPr>
          <w:sz w:val="18"/>
          <w:szCs w:val="18"/>
        </w:rPr>
        <w:t xml:space="preserve">001 </w:t>
      </w:r>
      <w:r w:rsidRPr="00B41E77">
        <w:rPr>
          <w:sz w:val="18"/>
          <w:szCs w:val="18"/>
        </w:rPr>
        <w:t xml:space="preserve">    3000   PP    12   NULL          </w:t>
      </w:r>
      <w:r w:rsidR="00B41E77" w:rsidRPr="00B41E77">
        <w:rPr>
          <w:sz w:val="18"/>
          <w:szCs w:val="18"/>
        </w:rPr>
        <w:t>someitem</w:t>
      </w:r>
    </w:p>
    <w:p w:rsidR="005B1CCF" w:rsidRDefault="005B1CCF" w:rsidP="005B1CCF">
      <w:r>
        <w:t xml:space="preserve">The output of the subquery appearing </w:t>
      </w:r>
      <w:r w:rsidR="00344A16">
        <w:t>with</w:t>
      </w:r>
      <w:r>
        <w:t xml:space="preserve">in the </w:t>
      </w:r>
      <w:r w:rsidR="00344A16">
        <w:t xml:space="preserve">first </w:t>
      </w:r>
      <w:r w:rsidR="00236538">
        <w:t>JOIN</w:t>
      </w:r>
      <w:r w:rsidR="00344A16">
        <w:t xml:space="preserve"> should be</w:t>
      </w:r>
      <w:r>
        <w:t>:</w:t>
      </w:r>
    </w:p>
    <w:p w:rsidR="005B1CCF" w:rsidRDefault="00344A16" w:rsidP="00344A16">
      <w:pPr>
        <w:pStyle w:val="CodeFirst"/>
      </w:pPr>
      <w:r>
        <w:t>dept_no     biggest</w:t>
      </w:r>
    </w:p>
    <w:p w:rsidR="005B1CCF" w:rsidRDefault="00344A16" w:rsidP="00344A16">
      <w:pPr>
        <w:pStyle w:val="CodeBody"/>
      </w:pPr>
      <w:r>
        <w:t>----------- ------</w:t>
      </w:r>
      <w:r w:rsidR="005B1CCF">
        <w:t xml:space="preserve"> </w:t>
      </w:r>
    </w:p>
    <w:p w:rsidR="005B1CCF" w:rsidRDefault="005B1CCF" w:rsidP="00344A16">
      <w:pPr>
        <w:pStyle w:val="CodeBody"/>
      </w:pPr>
      <w:r>
        <w:t>1 ***       5  ***</w:t>
      </w:r>
    </w:p>
    <w:p w:rsidR="005B1CCF" w:rsidRDefault="005B1CCF" w:rsidP="00344A16">
      <w:pPr>
        <w:pStyle w:val="CodeLast"/>
      </w:pPr>
      <w:r>
        <w:t>3 ***       27 ***</w:t>
      </w:r>
    </w:p>
    <w:p w:rsidR="005B1CCF" w:rsidRDefault="00344A16" w:rsidP="005B1CCF">
      <w:r>
        <w:t>The two queries should be</w:t>
      </w:r>
      <w:r w:rsidR="005B1CCF">
        <w:t xml:space="preserve"> JOINed on the rows WHERE the </w:t>
      </w:r>
      <w:r>
        <w:t>asterisks show</w:t>
      </w:r>
      <w:r w:rsidR="005B1CCF">
        <w:t xml:space="preserve"> </w:t>
      </w:r>
      <w:r>
        <w:t>m</w:t>
      </w:r>
      <w:r w:rsidR="005B1CCF">
        <w:t>atching values.</w:t>
      </w:r>
    </w:p>
    <w:p w:rsidR="00472D1F" w:rsidRDefault="00472D1F" w:rsidP="00472D1F">
      <w:pPr>
        <w:pStyle w:val="Heading3"/>
      </w:pPr>
      <w:r>
        <w:t>Exercise 11</w:t>
      </w:r>
    </w:p>
    <w:p w:rsidR="005B1CCF" w:rsidRDefault="005B1CCF" w:rsidP="005B1CCF">
      <w:r>
        <w:t>You know more than one technique of finding depts with no people</w:t>
      </w:r>
      <w:r w:rsidR="00472D1F">
        <w:t>.</w:t>
      </w:r>
      <w:r>
        <w:t xml:space="preserve"> The same techniques can be used to find people with no sales.</w:t>
      </w:r>
      <w:r w:rsidR="00472D1F">
        <w:t xml:space="preserve"> This should be q</w:t>
      </w:r>
      <w:r>
        <w:t>uite easy because there is a direct link between the 2 tables involved.</w:t>
      </w:r>
    </w:p>
    <w:p w:rsidR="005B1CCF" w:rsidRDefault="005B1CCF" w:rsidP="005B1CCF">
      <w:r>
        <w:t>But what if you wanted to find depts with no sales?</w:t>
      </w:r>
      <w:r w:rsidR="003961F6">
        <w:t xml:space="preserve"> </w:t>
      </w:r>
      <w:r>
        <w:t>The tables have no common column.</w:t>
      </w:r>
    </w:p>
    <w:p w:rsidR="005B1CCF" w:rsidRDefault="003961F6" w:rsidP="005B1CCF">
      <w:r>
        <w:t>Are we trying to</w:t>
      </w:r>
      <w:r w:rsidR="005B716B">
        <w:t xml:space="preserve"> p</w:t>
      </w:r>
      <w:r w:rsidR="005B1CCF">
        <w:t xml:space="preserve">ut the dept row in the output if there </w:t>
      </w:r>
      <w:r>
        <w:t>is no</w:t>
      </w:r>
      <w:r w:rsidR="005B1CCF">
        <w:t xml:space="preserve"> (sounds like SQL - NOT EXISTS</w:t>
      </w:r>
      <w:r w:rsidR="005B716B">
        <w:t>?</w:t>
      </w:r>
      <w:r w:rsidR="005B1CCF">
        <w:t>) answer set</w:t>
      </w:r>
      <w:r w:rsidR="005B716B">
        <w:t xml:space="preserve"> </w:t>
      </w:r>
      <w:r w:rsidR="005B1CCF">
        <w:t>(sounds like SELECT *</w:t>
      </w:r>
      <w:r w:rsidR="005B716B">
        <w:t>?</w:t>
      </w:r>
      <w:r w:rsidR="005B1CCF">
        <w:t>) when we go looking for sales made by any person in that dept</w:t>
      </w:r>
      <w:r w:rsidR="00751BF2">
        <w:t xml:space="preserve"> (dept_no)"?</w:t>
      </w:r>
    </w:p>
    <w:p w:rsidR="005B1CCF" w:rsidRDefault="005B1CCF" w:rsidP="005B1CCF">
      <w:r>
        <w:t>Earlier you learnt that a subquery that follows</w:t>
      </w:r>
      <w:r w:rsidR="00751BF2">
        <w:t xml:space="preserve"> an</w:t>
      </w:r>
      <w:r>
        <w:t xml:space="preserve"> EXISTS </w:t>
      </w:r>
      <w:r w:rsidR="00751BF2">
        <w:t>(</w:t>
      </w:r>
      <w:r>
        <w:t>or NOT EXISTS</w:t>
      </w:r>
      <w:r w:rsidR="00751BF2">
        <w:t>) clause</w:t>
      </w:r>
      <w:r>
        <w:t xml:space="preserve"> can SELECT</w:t>
      </w:r>
      <w:r w:rsidR="00751BF2">
        <w:t xml:space="preserve"> anything (it doesn’t matter what)</w:t>
      </w:r>
      <w:r>
        <w:t xml:space="preserve"> because a TRUE or FALSE is 'returned'.</w:t>
      </w:r>
    </w:p>
    <w:p w:rsidR="005B1CCF" w:rsidRDefault="005B1CCF" w:rsidP="005B1CCF">
      <w:r>
        <w:t>But that was at a time when you believed all subqueries ran just once.</w:t>
      </w:r>
      <w:r w:rsidR="00751BF2">
        <w:t xml:space="preserve"> </w:t>
      </w:r>
      <w:r>
        <w:t xml:space="preserve">We now know that </w:t>
      </w:r>
      <w:r w:rsidR="00751BF2">
        <w:t xml:space="preserve">this </w:t>
      </w:r>
      <w:r>
        <w:t>is NOT the case if the subquery is correlated.</w:t>
      </w:r>
    </w:p>
    <w:p w:rsidR="005B1CCF" w:rsidRDefault="005B1CCF" w:rsidP="005B1CCF">
      <w:r>
        <w:t>So for example</w:t>
      </w:r>
      <w:r w:rsidR="00751BF2">
        <w:t xml:space="preserve"> it is</w:t>
      </w:r>
      <w:r>
        <w:t xml:space="preserve"> TRUE that when you search </w:t>
      </w:r>
      <w:r w:rsidR="00751BF2">
        <w:t>the</w:t>
      </w:r>
      <w:r>
        <w:t xml:space="preserve"> sales </w:t>
      </w:r>
      <w:r w:rsidR="00751BF2">
        <w:t>table for a</w:t>
      </w:r>
      <w:r>
        <w:t xml:space="preserve">n </w:t>
      </w:r>
      <w:r w:rsidR="00751BF2">
        <w:t>emp_no whose dept_no is 2 an answer set cannot be created because there is no dept_no with a value of 2 in the table</w:t>
      </w:r>
      <w:r>
        <w:t>.</w:t>
      </w:r>
      <w:r w:rsidR="00751BF2">
        <w:t xml:space="preserve"> I.E the answer set cannot EXIST</w:t>
      </w:r>
    </w:p>
    <w:p w:rsidR="005B1CCF" w:rsidRDefault="005B1CCF" w:rsidP="005B1CCF">
      <w:r>
        <w:t>It is NOT TRUE (i.e. FALSE) that there does not exist an answer set when you search for sales by an emp_no whose de</w:t>
      </w:r>
      <w:r w:rsidR="005B716B">
        <w:t>pt_no is 1</w:t>
      </w:r>
      <w:r>
        <w:t>.</w:t>
      </w:r>
    </w:p>
    <w:p w:rsidR="005B1CCF" w:rsidRDefault="005B716B" w:rsidP="005B1CCF">
      <w:r>
        <w:t>So, using these ideas try to find the departments that have no associated sales by c</w:t>
      </w:r>
      <w:r w:rsidR="005B1CCF">
        <w:t>onvert</w:t>
      </w:r>
      <w:r>
        <w:t>ing the following</w:t>
      </w:r>
      <w:r w:rsidR="005B1CCF">
        <w:t xml:space="preserve"> into a correlated NOT EXISTS.</w:t>
      </w:r>
    </w:p>
    <w:p w:rsidR="005B1CCF" w:rsidRDefault="005B716B" w:rsidP="005B716B">
      <w:pPr>
        <w:pStyle w:val="CodeFirst"/>
      </w:pPr>
      <w:r>
        <w:t xml:space="preserve">SELECT *                </w:t>
      </w:r>
      <w:r w:rsidR="005B1CCF">
        <w:t>-- show me the details of</w:t>
      </w:r>
    </w:p>
    <w:p w:rsidR="005B1CCF" w:rsidRDefault="005B716B" w:rsidP="005B716B">
      <w:pPr>
        <w:pStyle w:val="CodeBody"/>
      </w:pPr>
      <w:r>
        <w:t>FROM dept D             -- a dept (known as D)</w:t>
      </w:r>
    </w:p>
    <w:p w:rsidR="005B1CCF" w:rsidRDefault="005B716B" w:rsidP="005B716B">
      <w:pPr>
        <w:pStyle w:val="CodeBody"/>
      </w:pPr>
      <w:r>
        <w:t xml:space="preserve">WHERE NOT EXISTS        -- </w:t>
      </w:r>
      <w:r w:rsidR="00A96485">
        <w:t>if there is</w:t>
      </w:r>
      <w:r w:rsidR="005B1CCF">
        <w:t>n</w:t>
      </w:r>
      <w:r w:rsidR="00A96485">
        <w:t>’</w:t>
      </w:r>
      <w:r w:rsidR="005B1CCF">
        <w:t>t</w:t>
      </w:r>
    </w:p>
    <w:p w:rsidR="005B1CCF" w:rsidRDefault="005B1CCF" w:rsidP="005B716B">
      <w:pPr>
        <w:pStyle w:val="CodeBody"/>
      </w:pPr>
      <w:r>
        <w:t>(</w:t>
      </w:r>
    </w:p>
    <w:p w:rsidR="005B1CCF" w:rsidRDefault="005B716B" w:rsidP="005B716B">
      <w:pPr>
        <w:pStyle w:val="CodeBody"/>
      </w:pPr>
      <w:r>
        <w:t xml:space="preserve">  </w:t>
      </w:r>
      <w:r w:rsidR="005B1CCF">
        <w:t xml:space="preserve">SELECT *        </w:t>
      </w:r>
      <w:r>
        <w:t xml:space="preserve">   </w:t>
      </w:r>
      <w:r w:rsidR="005B1CCF">
        <w:t xml:space="preserve">   -- an answer set</w:t>
      </w:r>
    </w:p>
    <w:p w:rsidR="005B1CCF" w:rsidRDefault="005B716B" w:rsidP="005B716B">
      <w:pPr>
        <w:pStyle w:val="CodeBody"/>
      </w:pPr>
      <w:r>
        <w:t xml:space="preserve">  </w:t>
      </w:r>
      <w:r w:rsidR="00F937E3">
        <w:t xml:space="preserve">FROM sale  </w:t>
      </w:r>
      <w:r w:rsidR="005B1CCF">
        <w:t xml:space="preserve">  </w:t>
      </w:r>
      <w:r>
        <w:t xml:space="preserve">        </w:t>
      </w:r>
      <w:r w:rsidR="005B1CCF">
        <w:t xml:space="preserve"> -- when </w:t>
      </w:r>
      <w:r>
        <w:t>I</w:t>
      </w:r>
      <w:r w:rsidR="005B1CCF">
        <w:t xml:space="preserve"> look for sales</w:t>
      </w:r>
    </w:p>
    <w:p w:rsidR="00F937E3" w:rsidRDefault="00F937E3" w:rsidP="005B716B">
      <w:pPr>
        <w:pStyle w:val="CodeBody"/>
      </w:pPr>
      <w:r>
        <w:t xml:space="preserve">  ??                    -- whose salesperson's</w:t>
      </w:r>
    </w:p>
    <w:p w:rsidR="005B716B" w:rsidRDefault="005B716B" w:rsidP="005B716B">
      <w:pPr>
        <w:pStyle w:val="CodeBody"/>
      </w:pPr>
      <w:r>
        <w:lastRenderedPageBreak/>
        <w:t xml:space="preserve">  </w:t>
      </w:r>
      <w:r w:rsidR="005B1CCF">
        <w:t xml:space="preserve">WHERE dept_no = ? </w:t>
      </w:r>
      <w:r>
        <w:t xml:space="preserve">   </w:t>
      </w:r>
      <w:r w:rsidR="005B1CCF">
        <w:t xml:space="preserve"> </w:t>
      </w:r>
      <w:r w:rsidR="00F937E3">
        <w:t>-- dept_no equals the</w:t>
      </w:r>
    </w:p>
    <w:p w:rsidR="005B716B" w:rsidRDefault="005B716B" w:rsidP="005B716B">
      <w:pPr>
        <w:pStyle w:val="CodeBody"/>
      </w:pPr>
      <w:r>
        <w:t xml:space="preserve">                        </w:t>
      </w:r>
      <w:r w:rsidR="00F937E3">
        <w:t>-- dept_no of the dept(D)</w:t>
      </w:r>
    </w:p>
    <w:p w:rsidR="005B1CCF" w:rsidRDefault="005B1CCF" w:rsidP="005B716B">
      <w:pPr>
        <w:pStyle w:val="CodeLast"/>
      </w:pPr>
      <w:r>
        <w:t>)</w:t>
      </w:r>
    </w:p>
    <w:p w:rsidR="00F937E3" w:rsidRDefault="00F937E3" w:rsidP="00F937E3">
      <w:r>
        <w:t>If you do it right then the results should look like the following (2 rows):</w:t>
      </w:r>
    </w:p>
    <w:p w:rsidR="005B1CCF" w:rsidRDefault="005B716B" w:rsidP="005B716B">
      <w:pPr>
        <w:pStyle w:val="CodeFirst"/>
      </w:pPr>
      <w:r>
        <w:t>dept</w:t>
      </w:r>
      <w:r w:rsidR="005B1CCF">
        <w:t xml:space="preserve">  </w:t>
      </w:r>
      <w:r>
        <w:t>dept</w:t>
      </w:r>
      <w:r w:rsidR="005B1CCF">
        <w:t xml:space="preserve">        </w:t>
      </w:r>
      <w:r w:rsidR="00F937E3">
        <w:t xml:space="preserve">        </w:t>
      </w:r>
      <w:r w:rsidR="005B1CCF">
        <w:t>mana</w:t>
      </w:r>
      <w:r>
        <w:t xml:space="preserve">ger        </w:t>
      </w:r>
      <w:r w:rsidR="00F937E3">
        <w:t xml:space="preserve">  </w:t>
      </w:r>
      <w:r>
        <w:t xml:space="preserve"> sales</w:t>
      </w:r>
    </w:p>
    <w:p w:rsidR="005B716B" w:rsidRDefault="005B716B" w:rsidP="005B716B">
      <w:pPr>
        <w:pStyle w:val="CodeBody"/>
      </w:pPr>
      <w:r>
        <w:t xml:space="preserve">no    name             </w:t>
      </w:r>
      <w:r w:rsidR="00F937E3">
        <w:t xml:space="preserve"> </w:t>
      </w:r>
      <w:r>
        <w:t xml:space="preserve"> </w:t>
      </w:r>
      <w:r w:rsidR="00F937E3">
        <w:t xml:space="preserve"> </w:t>
      </w:r>
      <w:r>
        <w:t xml:space="preserve">            </w:t>
      </w:r>
      <w:r w:rsidR="00F937E3">
        <w:t xml:space="preserve">      </w:t>
      </w:r>
      <w:r>
        <w:t>target</w:t>
      </w:r>
    </w:p>
    <w:p w:rsidR="005B1CCF" w:rsidRDefault="005B1CCF" w:rsidP="005B716B">
      <w:pPr>
        <w:pStyle w:val="CodeBody"/>
      </w:pPr>
      <w:r>
        <w:t>----- -----------------</w:t>
      </w:r>
      <w:r w:rsidR="00F937E3">
        <w:t>--</w:t>
      </w:r>
      <w:r>
        <w:t xml:space="preserve"> --------------</w:t>
      </w:r>
      <w:r w:rsidR="00F937E3">
        <w:t>-</w:t>
      </w:r>
      <w:r>
        <w:t>-</w:t>
      </w:r>
      <w:r w:rsidR="00F937E3">
        <w:t>-</w:t>
      </w:r>
      <w:r>
        <w:t xml:space="preserve"> </w:t>
      </w:r>
      <w:r w:rsidR="00F937E3">
        <w:t>------</w:t>
      </w:r>
    </w:p>
    <w:p w:rsidR="005B1CCF" w:rsidRDefault="005B1CCF" w:rsidP="005B716B">
      <w:pPr>
        <w:pStyle w:val="CodeBody"/>
      </w:pPr>
      <w:r>
        <w:t xml:space="preserve">2     Business Systems </w:t>
      </w:r>
      <w:r w:rsidR="00F937E3">
        <w:t xml:space="preserve">  </w:t>
      </w:r>
      <w:r>
        <w:t xml:space="preserve"> Barbara Banana  </w:t>
      </w:r>
      <w:r w:rsidR="00F937E3">
        <w:t xml:space="preserve">  </w:t>
      </w:r>
      <w:r w:rsidR="00DD3D03">
        <w:t>15</w:t>
      </w:r>
      <w:r>
        <w:t>.00</w:t>
      </w:r>
    </w:p>
    <w:p w:rsidR="00F937E3" w:rsidRDefault="00F937E3" w:rsidP="00F937E3">
      <w:pPr>
        <w:pStyle w:val="CodeBody"/>
      </w:pPr>
      <w:r>
        <w:t xml:space="preserve">4     Desktop Systems     Diver Dan         </w:t>
      </w:r>
      <w:r w:rsidR="00DD3D03">
        <w:t>5</w:t>
      </w:r>
      <w:r>
        <w:t>.00</w:t>
      </w:r>
    </w:p>
    <w:p w:rsidR="00F937E3" w:rsidRDefault="00F937E3" w:rsidP="00F937E3">
      <w:pPr>
        <w:pStyle w:val="CodeLast"/>
      </w:pPr>
      <w:r>
        <w:t>5     Electrical Repairs  Xavier Xylophone  45.00</w:t>
      </w:r>
    </w:p>
    <w:p w:rsidR="00F937E3" w:rsidRDefault="00F937E3" w:rsidP="00F937E3">
      <w:pPr>
        <w:pStyle w:val="Heading3"/>
      </w:pPr>
      <w:r>
        <w:t>Exercise 12</w:t>
      </w:r>
    </w:p>
    <w:p w:rsidR="005B1CCF" w:rsidRDefault="005B1CCF" w:rsidP="005B1CCF">
      <w:r>
        <w:t xml:space="preserve"> But surely this next non-correlated alternative is much easier</w:t>
      </w:r>
    </w:p>
    <w:p w:rsidR="005B1CCF" w:rsidRDefault="005B1CCF" w:rsidP="00F937E3">
      <w:pPr>
        <w:pStyle w:val="ListParagraph"/>
        <w:numPr>
          <w:ilvl w:val="0"/>
          <w:numId w:val="44"/>
        </w:numPr>
      </w:pPr>
      <w:r>
        <w:t>to read</w:t>
      </w:r>
    </w:p>
    <w:p w:rsidR="005B1CCF" w:rsidRDefault="005B1CCF" w:rsidP="00F937E3">
      <w:pPr>
        <w:pStyle w:val="ListParagraph"/>
        <w:numPr>
          <w:ilvl w:val="0"/>
          <w:numId w:val="44"/>
        </w:numPr>
      </w:pPr>
      <w:r>
        <w:t>to write</w:t>
      </w:r>
    </w:p>
    <w:p w:rsidR="005B1CCF" w:rsidRDefault="005B1CCF" w:rsidP="00F937E3">
      <w:pPr>
        <w:pStyle w:val="ListParagraph"/>
        <w:numPr>
          <w:ilvl w:val="0"/>
          <w:numId w:val="44"/>
        </w:numPr>
      </w:pPr>
      <w:r>
        <w:t>to maintain</w:t>
      </w:r>
    </w:p>
    <w:p w:rsidR="005B1CCF" w:rsidRDefault="00F937E3" w:rsidP="00F937E3">
      <w:pPr>
        <w:pStyle w:val="CodeFirst"/>
      </w:pPr>
      <w:r>
        <w:t>SELECT *</w:t>
      </w:r>
    </w:p>
    <w:p w:rsidR="005B1CCF" w:rsidRDefault="00F937E3" w:rsidP="00F937E3">
      <w:pPr>
        <w:pStyle w:val="CodeBody"/>
      </w:pPr>
      <w:r>
        <w:t>FROM dept</w:t>
      </w:r>
    </w:p>
    <w:p w:rsidR="00344DAA" w:rsidRDefault="008262AA" w:rsidP="00F937E3">
      <w:pPr>
        <w:pStyle w:val="CodeBody"/>
      </w:pPr>
      <w:r>
        <w:t>-- whose dept_no is</w:t>
      </w:r>
      <w:r w:rsidR="00344DAA">
        <w:t>n</w:t>
      </w:r>
      <w:r>
        <w:t>’</w:t>
      </w:r>
      <w:r w:rsidR="00344DAA">
        <w:t>t one of the dept_no's</w:t>
      </w:r>
    </w:p>
    <w:p w:rsidR="005B1CCF" w:rsidRDefault="00344DAA" w:rsidP="00F937E3">
      <w:pPr>
        <w:pStyle w:val="CodeBody"/>
      </w:pPr>
      <w:r>
        <w:t>WHERE dept_no NOT IN</w:t>
      </w:r>
    </w:p>
    <w:p w:rsidR="005B1CCF" w:rsidRDefault="00344DAA" w:rsidP="00F937E3">
      <w:pPr>
        <w:pStyle w:val="CodeBody"/>
      </w:pPr>
      <w:r>
        <w:t xml:space="preserve">  </w:t>
      </w:r>
      <w:r w:rsidR="005B1CCF">
        <w:t>(</w:t>
      </w:r>
    </w:p>
    <w:p w:rsidR="00344DAA" w:rsidRDefault="00344DAA" w:rsidP="00344DAA">
      <w:pPr>
        <w:pStyle w:val="CodeBody"/>
      </w:pPr>
      <w:r>
        <w:t xml:space="preserve">  -- of the people who have sold</w:t>
      </w:r>
    </w:p>
    <w:p w:rsidR="00344DAA" w:rsidRDefault="00344DAA" w:rsidP="00F937E3">
      <w:pPr>
        <w:pStyle w:val="CodeBody"/>
      </w:pPr>
      <w:r>
        <w:t xml:space="preserve">  SELECT dept_no</w:t>
      </w:r>
    </w:p>
    <w:p w:rsidR="005B1CCF" w:rsidRDefault="00344DAA" w:rsidP="00F937E3">
      <w:pPr>
        <w:pStyle w:val="CodeBody"/>
      </w:pPr>
      <w:r>
        <w:t xml:space="preserve">  </w:t>
      </w:r>
      <w:r w:rsidR="005B1CCF">
        <w:t>FROM sale S JOIN salesperson SP</w:t>
      </w:r>
    </w:p>
    <w:p w:rsidR="005B1CCF" w:rsidRDefault="005B1CCF" w:rsidP="00F937E3">
      <w:pPr>
        <w:pStyle w:val="CodeBody"/>
      </w:pPr>
      <w:r>
        <w:t xml:space="preserve">  ON S.emp_no = SP.emp_no</w:t>
      </w:r>
    </w:p>
    <w:p w:rsidR="005B1CCF" w:rsidRDefault="00344DAA" w:rsidP="00F937E3">
      <w:pPr>
        <w:pStyle w:val="CodeLast"/>
      </w:pPr>
      <w:r>
        <w:t>)-- not correlated</w:t>
      </w:r>
    </w:p>
    <w:p w:rsidR="005B1CCF" w:rsidRDefault="005B1CCF" w:rsidP="005B1CCF">
      <w:r>
        <w:t xml:space="preserve">The only problem is if </w:t>
      </w:r>
      <w:r w:rsidR="009B781E">
        <w:t xml:space="preserve">the employee with an emp_no of 10 leaves the company and </w:t>
      </w:r>
      <w:r>
        <w:t>you run this UPDATE</w:t>
      </w:r>
      <w:r w:rsidR="008C0CC4">
        <w:t>:</w:t>
      </w:r>
    </w:p>
    <w:p w:rsidR="005B1CCF" w:rsidRDefault="005B1CCF" w:rsidP="00344DAA">
      <w:pPr>
        <w:pStyle w:val="CodeFirst"/>
      </w:pPr>
      <w:r>
        <w:t xml:space="preserve">UPDATE salesperson </w:t>
      </w:r>
    </w:p>
    <w:p w:rsidR="005B1CCF" w:rsidRDefault="005B1CCF" w:rsidP="00344DAA">
      <w:pPr>
        <w:pStyle w:val="CodeBody"/>
      </w:pPr>
      <w:r>
        <w:t>SET dept_no = NULL</w:t>
      </w:r>
    </w:p>
    <w:p w:rsidR="005B1CCF" w:rsidRDefault="005B1CCF" w:rsidP="00344DAA">
      <w:pPr>
        <w:pStyle w:val="CodeLast"/>
      </w:pPr>
      <w:r>
        <w:t>WHERE emp_no = 10</w:t>
      </w:r>
    </w:p>
    <w:p w:rsidR="005B1CCF" w:rsidRDefault="008C0CC4" w:rsidP="005B1CCF">
      <w:r>
        <w:t>It all goes wrong b</w:t>
      </w:r>
      <w:r w:rsidR="005B1CCF">
        <w:t>ecause the subquery</w:t>
      </w:r>
      <w:r>
        <w:t>:</w:t>
      </w:r>
    </w:p>
    <w:p w:rsidR="005B1CCF" w:rsidRDefault="00344DAA" w:rsidP="00344DAA">
      <w:pPr>
        <w:pStyle w:val="CodeFirst"/>
      </w:pPr>
      <w:r>
        <w:t>SELECT dept_no</w:t>
      </w:r>
    </w:p>
    <w:p w:rsidR="005B1CCF" w:rsidRDefault="005B1CCF" w:rsidP="00344DAA">
      <w:pPr>
        <w:pStyle w:val="CodeBody"/>
      </w:pPr>
      <w:r>
        <w:t>FROM sale S JOIN salesperson SP</w:t>
      </w:r>
    </w:p>
    <w:p w:rsidR="005B1CCF" w:rsidRDefault="005B1CCF" w:rsidP="00344DAA">
      <w:pPr>
        <w:pStyle w:val="CodeLast"/>
      </w:pPr>
      <w:r>
        <w:t>ON S.emp_no = SP.emp_no</w:t>
      </w:r>
    </w:p>
    <w:p w:rsidR="005B1CCF" w:rsidRDefault="005B1CCF" w:rsidP="005B1CCF">
      <w:r>
        <w:t>now produces a result set of</w:t>
      </w:r>
      <w:r w:rsidR="008C0CC4">
        <w:t>:</w:t>
      </w:r>
    </w:p>
    <w:p w:rsidR="005B1CCF" w:rsidRDefault="005B1CCF" w:rsidP="00344DAA">
      <w:pPr>
        <w:pStyle w:val="CodeFirst"/>
      </w:pPr>
      <w:r>
        <w:t>dept_no</w:t>
      </w:r>
    </w:p>
    <w:p w:rsidR="005B1CCF" w:rsidRDefault="005B1CCF" w:rsidP="00344DAA">
      <w:pPr>
        <w:pStyle w:val="CodeBody"/>
      </w:pPr>
      <w:r>
        <w:t xml:space="preserve">----------- </w:t>
      </w:r>
    </w:p>
    <w:p w:rsidR="005B1CCF" w:rsidRDefault="005B1CCF" w:rsidP="00344DAA">
      <w:pPr>
        <w:pStyle w:val="CodeBody"/>
      </w:pPr>
      <w:r>
        <w:t>3</w:t>
      </w:r>
    </w:p>
    <w:p w:rsidR="005B1CCF" w:rsidRDefault="005B1CCF" w:rsidP="00344DAA">
      <w:pPr>
        <w:pStyle w:val="CodeBody"/>
      </w:pPr>
      <w:r>
        <w:t>3</w:t>
      </w:r>
    </w:p>
    <w:p w:rsidR="005B1CCF" w:rsidRDefault="005B1CCF" w:rsidP="00344DAA">
      <w:pPr>
        <w:pStyle w:val="CodeBody"/>
      </w:pPr>
      <w:r>
        <w:t>3</w:t>
      </w:r>
    </w:p>
    <w:p w:rsidR="005B1CCF" w:rsidRDefault="005B1CCF" w:rsidP="00344DAA">
      <w:pPr>
        <w:pStyle w:val="CodeBody"/>
      </w:pPr>
      <w:r>
        <w:t>NULL  -- a sale made by salesperson 10</w:t>
      </w:r>
    </w:p>
    <w:p w:rsidR="005B1CCF" w:rsidRDefault="005B1CCF" w:rsidP="00344DAA">
      <w:pPr>
        <w:pStyle w:val="CodeBody"/>
      </w:pPr>
      <w:r>
        <w:t>3</w:t>
      </w:r>
    </w:p>
    <w:p w:rsidR="005B1CCF" w:rsidRDefault="005B1CCF" w:rsidP="00344DAA">
      <w:pPr>
        <w:pStyle w:val="CodeBody"/>
      </w:pPr>
      <w:r>
        <w:t>3</w:t>
      </w:r>
    </w:p>
    <w:p w:rsidR="005B1CCF" w:rsidRDefault="00344DAA" w:rsidP="00344DAA">
      <w:pPr>
        <w:pStyle w:val="CodeBody"/>
      </w:pPr>
      <w:r>
        <w:t xml:space="preserve">NULL  </w:t>
      </w:r>
      <w:r w:rsidR="005B1CCF">
        <w:t>-- a sale made by salesperson 10</w:t>
      </w:r>
    </w:p>
    <w:p w:rsidR="005B1CCF" w:rsidRDefault="005B1CCF" w:rsidP="00344DAA">
      <w:pPr>
        <w:pStyle w:val="CodeBody"/>
      </w:pPr>
      <w:r>
        <w:t>3</w:t>
      </w:r>
    </w:p>
    <w:p w:rsidR="005B1CCF" w:rsidRDefault="005B1CCF" w:rsidP="00344DAA">
      <w:pPr>
        <w:pStyle w:val="CodeLast"/>
      </w:pPr>
      <w:r>
        <w:t>3</w:t>
      </w:r>
    </w:p>
    <w:p w:rsidR="005B1CCF" w:rsidRDefault="005B1CCF" w:rsidP="005B1CCF">
      <w:r w:rsidRPr="00344DAA">
        <w:rPr>
          <w:b/>
        </w:rPr>
        <w:lastRenderedPageBreak/>
        <w:t>Question</w:t>
      </w:r>
      <w:r w:rsidR="00344DAA" w:rsidRPr="00344DAA">
        <w:rPr>
          <w:b/>
        </w:rPr>
        <w:t>:</w:t>
      </w:r>
      <w:r>
        <w:t xml:space="preserve"> Is the value '1' as in 'dept_no = 1' NOT IN that result set?</w:t>
      </w:r>
    </w:p>
    <w:p w:rsidR="005B1CCF" w:rsidRDefault="005B1CCF" w:rsidP="005B1CCF">
      <w:r>
        <w:t>You have 3 choices:</w:t>
      </w:r>
    </w:p>
    <w:p w:rsidR="005B1CCF" w:rsidRDefault="00344DAA" w:rsidP="00344DAA">
      <w:pPr>
        <w:pStyle w:val="ListParagraph"/>
        <w:numPr>
          <w:ilvl w:val="0"/>
          <w:numId w:val="46"/>
        </w:numPr>
        <w:tabs>
          <w:tab w:val="left" w:pos="4050"/>
        </w:tabs>
      </w:pPr>
      <w:r>
        <w:t>TRUE</w:t>
      </w:r>
      <w:r>
        <w:tab/>
      </w:r>
      <w:r w:rsidR="005B1CCF">
        <w:t>(it is NOT IN)</w:t>
      </w:r>
    </w:p>
    <w:p w:rsidR="005B1CCF" w:rsidRDefault="00344DAA" w:rsidP="00344DAA">
      <w:pPr>
        <w:pStyle w:val="ListParagraph"/>
        <w:numPr>
          <w:ilvl w:val="0"/>
          <w:numId w:val="46"/>
        </w:numPr>
        <w:tabs>
          <w:tab w:val="left" w:pos="4050"/>
        </w:tabs>
      </w:pPr>
      <w:r>
        <w:t>FALSE</w:t>
      </w:r>
      <w:r>
        <w:tab/>
      </w:r>
      <w:r w:rsidR="005B1CCF">
        <w:t>(it is IN)</w:t>
      </w:r>
    </w:p>
    <w:p w:rsidR="005B1CCF" w:rsidRDefault="005B1CCF" w:rsidP="00344DAA">
      <w:pPr>
        <w:pStyle w:val="ListParagraph"/>
        <w:numPr>
          <w:ilvl w:val="0"/>
          <w:numId w:val="46"/>
        </w:numPr>
        <w:tabs>
          <w:tab w:val="left" w:pos="4050"/>
        </w:tabs>
      </w:pPr>
      <w:r>
        <w:t>not sure/unknown/NULL</w:t>
      </w:r>
      <w:r w:rsidR="00344DAA">
        <w:tab/>
      </w:r>
      <w:r>
        <w:t>(I am not sure if 1 is NOT IN)</w:t>
      </w:r>
    </w:p>
    <w:p w:rsidR="005B1CCF" w:rsidRDefault="00344DAA" w:rsidP="005B1CCF">
      <w:r>
        <w:t>The answer(unfortunately) is ‘c’.</w:t>
      </w:r>
    </w:p>
    <w:p w:rsidR="005B1CCF" w:rsidRDefault="005B1CCF" w:rsidP="005B1CCF">
      <w:r>
        <w:t>So this query</w:t>
      </w:r>
      <w:r w:rsidR="00344DAA">
        <w:t>:</w:t>
      </w:r>
    </w:p>
    <w:p w:rsidR="005B1CCF" w:rsidRDefault="00344DAA" w:rsidP="00344DAA">
      <w:pPr>
        <w:pStyle w:val="CodeFirst"/>
      </w:pPr>
      <w:r>
        <w:t>SELECT *</w:t>
      </w:r>
    </w:p>
    <w:p w:rsidR="005B1CCF" w:rsidRDefault="00344DAA" w:rsidP="00344DAA">
      <w:pPr>
        <w:pStyle w:val="CodeBody"/>
      </w:pPr>
      <w:r>
        <w:t>FROM dept</w:t>
      </w:r>
    </w:p>
    <w:p w:rsidR="00344DAA" w:rsidRDefault="008262AA" w:rsidP="00344DAA">
      <w:pPr>
        <w:pStyle w:val="CodeBody"/>
      </w:pPr>
      <w:r>
        <w:t>-- whose dept_no is</w:t>
      </w:r>
      <w:r w:rsidR="00344DAA">
        <w:t>n</w:t>
      </w:r>
      <w:r>
        <w:t>’</w:t>
      </w:r>
      <w:r w:rsidR="00344DAA">
        <w:t>t one of the dept_no's</w:t>
      </w:r>
    </w:p>
    <w:p w:rsidR="005B1CCF" w:rsidRDefault="00344DAA" w:rsidP="00344DAA">
      <w:pPr>
        <w:pStyle w:val="CodeBody"/>
      </w:pPr>
      <w:r>
        <w:t>WHERE dept_no NOT IN</w:t>
      </w:r>
    </w:p>
    <w:p w:rsidR="005B1CCF" w:rsidRDefault="005B1CCF" w:rsidP="00344DAA">
      <w:pPr>
        <w:pStyle w:val="CodeBody"/>
      </w:pPr>
      <w:r>
        <w:t>(</w:t>
      </w:r>
    </w:p>
    <w:p w:rsidR="00344DAA" w:rsidRDefault="00344DAA" w:rsidP="00344DAA">
      <w:pPr>
        <w:pStyle w:val="CodeBody"/>
      </w:pPr>
      <w:r>
        <w:t xml:space="preserve">  -- of the people who have sold</w:t>
      </w:r>
    </w:p>
    <w:p w:rsidR="005B1CCF" w:rsidRDefault="00344DAA" w:rsidP="00344DAA">
      <w:pPr>
        <w:pStyle w:val="CodeBody"/>
      </w:pPr>
      <w:r>
        <w:t xml:space="preserve">  SELECT dept_no</w:t>
      </w:r>
    </w:p>
    <w:p w:rsidR="005B1CCF" w:rsidRDefault="00344DAA" w:rsidP="00344DAA">
      <w:pPr>
        <w:pStyle w:val="CodeBody"/>
      </w:pPr>
      <w:r>
        <w:t xml:space="preserve">  </w:t>
      </w:r>
      <w:r w:rsidR="005B1CCF">
        <w:t>FROM sale S JOIN salesperson SP</w:t>
      </w:r>
    </w:p>
    <w:p w:rsidR="005B1CCF" w:rsidRDefault="005B1CCF" w:rsidP="00344DAA">
      <w:pPr>
        <w:pStyle w:val="CodeBody"/>
      </w:pPr>
      <w:r>
        <w:t xml:space="preserve">  ON S.emp_no = SP.emp_no</w:t>
      </w:r>
    </w:p>
    <w:p w:rsidR="005B1CCF" w:rsidRDefault="005B1CCF" w:rsidP="00344DAA">
      <w:pPr>
        <w:pStyle w:val="CodeLast"/>
      </w:pPr>
      <w:r>
        <w:t>)</w:t>
      </w:r>
    </w:p>
    <w:p w:rsidR="005B1CCF" w:rsidRDefault="005B1CCF" w:rsidP="005B1CCF">
      <w:r>
        <w:t>produces this</w:t>
      </w:r>
      <w:r w:rsidR="00344DAA">
        <w:t>:</w:t>
      </w:r>
    </w:p>
    <w:p w:rsidR="005B1CCF" w:rsidRDefault="005B1CCF" w:rsidP="00344DAA">
      <w:pPr>
        <w:pStyle w:val="CodeSolo"/>
      </w:pPr>
      <w:r>
        <w:t>(0 row(s) affected)</w:t>
      </w:r>
    </w:p>
    <w:p w:rsidR="005B1CCF" w:rsidRDefault="005B1CCF" w:rsidP="005B1CCF">
      <w:r>
        <w:t xml:space="preserve">If any of the dept_nos of the salespeople who have sold is NULL. </w:t>
      </w:r>
    </w:p>
    <w:p w:rsidR="005B1CCF" w:rsidRDefault="005B1CCF" w:rsidP="005B1CCF">
      <w:r w:rsidRPr="009B781E">
        <w:rPr>
          <w:b/>
        </w:rPr>
        <w:t>Note:</w:t>
      </w:r>
      <w:r>
        <w:t xml:space="preserve"> If you were to add a suitable 'WHERE' to the subquery it will work again, but would you remember.</w:t>
      </w:r>
    </w:p>
    <w:p w:rsidR="009B781E" w:rsidRDefault="009B781E" w:rsidP="009B781E">
      <w:pPr>
        <w:pStyle w:val="CodeFirst"/>
      </w:pPr>
      <w:r>
        <w:t>SELECT *</w:t>
      </w:r>
    </w:p>
    <w:p w:rsidR="009B781E" w:rsidRDefault="009B781E" w:rsidP="009B781E">
      <w:pPr>
        <w:pStyle w:val="CodeBody"/>
      </w:pPr>
      <w:r>
        <w:t>FROM dept</w:t>
      </w:r>
    </w:p>
    <w:p w:rsidR="009B781E" w:rsidRDefault="008262AA" w:rsidP="009B781E">
      <w:pPr>
        <w:pStyle w:val="CodeBody"/>
      </w:pPr>
      <w:r>
        <w:t>-- whose dept_no is</w:t>
      </w:r>
      <w:r w:rsidR="009B781E">
        <w:t>n</w:t>
      </w:r>
      <w:r>
        <w:t>’</w:t>
      </w:r>
      <w:r w:rsidR="009B781E">
        <w:t>t one of the dept_no's</w:t>
      </w:r>
    </w:p>
    <w:p w:rsidR="009B781E" w:rsidRDefault="009B781E" w:rsidP="009B781E">
      <w:pPr>
        <w:pStyle w:val="CodeBody"/>
      </w:pPr>
      <w:r>
        <w:t>WHERE dept_no NOT IN</w:t>
      </w:r>
    </w:p>
    <w:p w:rsidR="009B781E" w:rsidRDefault="009B781E" w:rsidP="009B781E">
      <w:pPr>
        <w:pStyle w:val="CodeBody"/>
      </w:pPr>
      <w:r>
        <w:t>(</w:t>
      </w:r>
    </w:p>
    <w:p w:rsidR="009B781E" w:rsidRDefault="009B781E" w:rsidP="009B781E">
      <w:pPr>
        <w:pStyle w:val="CodeBody"/>
      </w:pPr>
      <w:r>
        <w:t xml:space="preserve">  -- of the people who have sold</w:t>
      </w:r>
    </w:p>
    <w:p w:rsidR="009B781E" w:rsidRDefault="009B781E" w:rsidP="009B781E">
      <w:pPr>
        <w:pStyle w:val="CodeBody"/>
      </w:pPr>
      <w:r>
        <w:t xml:space="preserve">  SELECT dept_no</w:t>
      </w:r>
    </w:p>
    <w:p w:rsidR="009B781E" w:rsidRDefault="009B781E" w:rsidP="009B781E">
      <w:pPr>
        <w:pStyle w:val="CodeBody"/>
      </w:pPr>
      <w:r>
        <w:t xml:space="preserve">  FROM sale S JOIN salesperson SP</w:t>
      </w:r>
    </w:p>
    <w:p w:rsidR="009B781E" w:rsidRDefault="009B781E" w:rsidP="009B781E">
      <w:pPr>
        <w:pStyle w:val="CodeBody"/>
      </w:pPr>
      <w:r>
        <w:t xml:space="preserve">  ON S.emp_no = SP.emp_no</w:t>
      </w:r>
    </w:p>
    <w:p w:rsidR="009B781E" w:rsidRDefault="009B781E" w:rsidP="009B781E">
      <w:pPr>
        <w:pStyle w:val="CodeBody"/>
      </w:pPr>
      <w:r>
        <w:t xml:space="preserve">  -- but ignoring sales made by a </w:t>
      </w:r>
    </w:p>
    <w:p w:rsidR="009B781E" w:rsidRDefault="009B781E" w:rsidP="009B781E">
      <w:pPr>
        <w:pStyle w:val="CodeBody"/>
      </w:pPr>
      <w:r>
        <w:t xml:space="preserve">  -- person not in any dept</w:t>
      </w:r>
    </w:p>
    <w:p w:rsidR="009B781E" w:rsidRDefault="009B781E" w:rsidP="009B781E">
      <w:pPr>
        <w:pStyle w:val="CodeBody"/>
      </w:pPr>
      <w:r>
        <w:t xml:space="preserve">  </w:t>
      </w:r>
      <w:r w:rsidR="005B1CCF">
        <w:t>WHERE SP.de</w:t>
      </w:r>
      <w:r>
        <w:t>pt_no IS NOT NULL</w:t>
      </w:r>
    </w:p>
    <w:p w:rsidR="005B1CCF" w:rsidRPr="009B781E" w:rsidRDefault="005B1CCF" w:rsidP="009B781E">
      <w:pPr>
        <w:pStyle w:val="CodeLast"/>
      </w:pPr>
      <w:r w:rsidRPr="009B781E">
        <w:t>)</w:t>
      </w:r>
    </w:p>
    <w:p w:rsidR="005B1CCF" w:rsidRDefault="005B1CCF" w:rsidP="005B1CCF">
      <w:r>
        <w:t>Maybe the decision in the future is to set the emp_no of the salesperson to NULL on sale rows that he was responsible for if he leaves the company and we remove his row from salesperson.</w:t>
      </w:r>
    </w:p>
    <w:p w:rsidR="005B1CCF" w:rsidRDefault="005B1CCF" w:rsidP="005B1CCF">
      <w:r>
        <w:t>(Foreign Key constraints can actually automate this via 'ON DELETE SET NULL')</w:t>
      </w:r>
    </w:p>
    <w:p w:rsidR="005B1CCF" w:rsidRDefault="005B1CCF" w:rsidP="005B1CCF">
      <w:r>
        <w:t>A more sensible option of course would be to set his employment_status column to 'L' meaning "has 'L'eft" the company.</w:t>
      </w:r>
    </w:p>
    <w:p w:rsidR="005B1CCF" w:rsidRDefault="005B1CCF" w:rsidP="005B1CCF">
      <w:r>
        <w:t>So just in case salesperson is ever going to be NULL in the future you should recognise it is safer to use the NOT EXISTS which still returns TRUE if one of the dept_no's is NULL.</w:t>
      </w:r>
    </w:p>
    <w:p w:rsidR="005B1CCF" w:rsidRDefault="008C0CC4" w:rsidP="008C0CC4">
      <w:pPr>
        <w:pStyle w:val="CodeBody"/>
      </w:pPr>
      <w:r>
        <w:t xml:space="preserve">SELECT * </w:t>
      </w:r>
    </w:p>
    <w:p w:rsidR="005B1CCF" w:rsidRDefault="008C0CC4" w:rsidP="008C0CC4">
      <w:pPr>
        <w:pStyle w:val="CodeBody"/>
      </w:pPr>
      <w:r>
        <w:t>FROM dept D</w:t>
      </w:r>
    </w:p>
    <w:p w:rsidR="005B1CCF" w:rsidRDefault="008C0CC4" w:rsidP="008C0CC4">
      <w:pPr>
        <w:pStyle w:val="CodeBody"/>
      </w:pPr>
      <w:r>
        <w:lastRenderedPageBreak/>
        <w:t>WHERE NOT EXISTS</w:t>
      </w:r>
    </w:p>
    <w:p w:rsidR="005B1CCF" w:rsidRDefault="005B1CCF" w:rsidP="008C0CC4">
      <w:pPr>
        <w:pStyle w:val="CodeBody"/>
      </w:pPr>
      <w:r>
        <w:t>(</w:t>
      </w:r>
    </w:p>
    <w:p w:rsidR="005B1CCF" w:rsidRDefault="008C0CC4" w:rsidP="008C0CC4">
      <w:pPr>
        <w:pStyle w:val="CodeBody"/>
      </w:pPr>
      <w:r>
        <w:t xml:space="preserve">  </w:t>
      </w:r>
      <w:r w:rsidR="005B1CCF">
        <w:t>SELECT *</w:t>
      </w:r>
    </w:p>
    <w:p w:rsidR="005B1CCF" w:rsidRDefault="008C0CC4" w:rsidP="008C0CC4">
      <w:pPr>
        <w:pStyle w:val="CodeBody"/>
      </w:pPr>
      <w:r>
        <w:t xml:space="preserve">  </w:t>
      </w:r>
      <w:r w:rsidR="005B1CCF">
        <w:t>FROM sale S JOIN salesperson SP</w:t>
      </w:r>
    </w:p>
    <w:p w:rsidR="005B1CCF" w:rsidRDefault="005B1CCF" w:rsidP="008C0CC4">
      <w:pPr>
        <w:pStyle w:val="CodeBody"/>
      </w:pPr>
      <w:r>
        <w:t xml:space="preserve">  ON S.emp_no = SP.emp_no</w:t>
      </w:r>
    </w:p>
    <w:p w:rsidR="005B1CCF" w:rsidRDefault="008C0CC4" w:rsidP="008C0CC4">
      <w:pPr>
        <w:pStyle w:val="CodeBody"/>
      </w:pPr>
      <w:r>
        <w:t xml:space="preserve">  </w:t>
      </w:r>
      <w:r w:rsidR="005B1CCF">
        <w:t>WHERE SP.dept_no = D.dept_no</w:t>
      </w:r>
    </w:p>
    <w:p w:rsidR="005B1CCF" w:rsidRDefault="005B1CCF" w:rsidP="008C0CC4">
      <w:pPr>
        <w:pStyle w:val="CodeLast"/>
      </w:pPr>
      <w:r>
        <w:t>)</w:t>
      </w:r>
    </w:p>
    <w:p w:rsidR="005B1CCF" w:rsidRDefault="008C0CC4" w:rsidP="005B1CCF">
      <w:r>
        <w:t>P</w:t>
      </w:r>
      <w:r w:rsidR="005B1CCF">
        <w:t>roduces those depts with no sales now that emp_no 10 (originally in dept_no 1)</w:t>
      </w:r>
      <w:r>
        <w:t xml:space="preserve"> </w:t>
      </w:r>
      <w:r w:rsidR="005B1CCF">
        <w:t>has left dept_no=1 and moved to dept_no=NULL.</w:t>
      </w:r>
    </w:p>
    <w:p w:rsidR="005B1CCF" w:rsidRDefault="005B1CCF" w:rsidP="008C0CC4">
      <w:pPr>
        <w:pStyle w:val="CodeFirst"/>
      </w:pPr>
      <w:r>
        <w:t>dept  dept</w:t>
      </w:r>
      <w:r w:rsidR="008C0CC4">
        <w:t xml:space="preserve">    </w:t>
      </w:r>
      <w:r>
        <w:t xml:space="preserve">  </w:t>
      </w:r>
      <w:r w:rsidR="008C0CC4">
        <w:t xml:space="preserve">  </w:t>
      </w:r>
      <w:r>
        <w:t xml:space="preserve">    </w:t>
      </w:r>
      <w:r w:rsidR="008C0CC4">
        <w:t xml:space="preserve">    </w:t>
      </w:r>
      <w:r>
        <w:t xml:space="preserve">manager          </w:t>
      </w:r>
      <w:r w:rsidR="008C0CC4">
        <w:t xml:space="preserve"> </w:t>
      </w:r>
      <w:r>
        <w:t>sales</w:t>
      </w:r>
    </w:p>
    <w:p w:rsidR="008C0CC4" w:rsidRDefault="008C0CC4" w:rsidP="008C0CC4">
      <w:pPr>
        <w:pStyle w:val="CodeBody"/>
      </w:pPr>
      <w:r>
        <w:t>no    name                                  target</w:t>
      </w:r>
    </w:p>
    <w:p w:rsidR="005B1CCF" w:rsidRDefault="005B1CCF" w:rsidP="008C0CC4">
      <w:pPr>
        <w:pStyle w:val="CodeBody"/>
      </w:pPr>
      <w:r>
        <w:t>----- -------------</w:t>
      </w:r>
      <w:r w:rsidR="008C0CC4">
        <w:t>------</w:t>
      </w:r>
      <w:r>
        <w:t xml:space="preserve"> ----------------</w:t>
      </w:r>
      <w:r w:rsidR="008C0CC4">
        <w:t>-</w:t>
      </w:r>
      <w:r>
        <w:t xml:space="preserve"> ----- </w:t>
      </w:r>
    </w:p>
    <w:p w:rsidR="005B1CCF" w:rsidRDefault="005B1CCF" w:rsidP="008C0CC4">
      <w:pPr>
        <w:pStyle w:val="CodeBody"/>
      </w:pPr>
      <w:r>
        <w:t xml:space="preserve">1     Animal Products   </w:t>
      </w:r>
      <w:r w:rsidR="008C0CC4">
        <w:t xml:space="preserve">  </w:t>
      </w:r>
      <w:r>
        <w:t xml:space="preserve">Adam Apricot      </w:t>
      </w:r>
      <w:r w:rsidR="008C0CC4">
        <w:t>5.</w:t>
      </w:r>
      <w:r>
        <w:t>00</w:t>
      </w:r>
    </w:p>
    <w:p w:rsidR="005B1CCF" w:rsidRDefault="005B1CCF" w:rsidP="008C0CC4">
      <w:pPr>
        <w:pStyle w:val="CodeBody"/>
      </w:pPr>
      <w:r>
        <w:t xml:space="preserve">2     Business Systems  </w:t>
      </w:r>
      <w:r w:rsidR="008C0CC4">
        <w:t xml:space="preserve">  </w:t>
      </w:r>
      <w:r>
        <w:t xml:space="preserve">Barbara Banana    </w:t>
      </w:r>
      <w:r w:rsidR="008C0CC4">
        <w:t>15</w:t>
      </w:r>
      <w:r>
        <w:t>.00</w:t>
      </w:r>
    </w:p>
    <w:p w:rsidR="008C0CC4" w:rsidRDefault="008C0CC4" w:rsidP="008C0CC4">
      <w:pPr>
        <w:pStyle w:val="CodeBody"/>
      </w:pPr>
      <w:r>
        <w:t>4     Desktop Systems     Diver Dan         5.00</w:t>
      </w:r>
    </w:p>
    <w:p w:rsidR="008C0CC4" w:rsidRDefault="008C0CC4" w:rsidP="008C0CC4">
      <w:pPr>
        <w:pStyle w:val="CodeLast"/>
      </w:pPr>
      <w:r>
        <w:t xml:space="preserve">5     Electrical Repairs  </w:t>
      </w:r>
      <w:r w:rsidRPr="008C0CC4">
        <w:t xml:space="preserve">Xavier Xylophone  </w:t>
      </w:r>
      <w:r>
        <w:t>45.00</w:t>
      </w:r>
    </w:p>
    <w:p w:rsidR="005B1CCF" w:rsidRPr="00DD3D03" w:rsidRDefault="005B1CCF" w:rsidP="005B1CCF">
      <w:r w:rsidRPr="00DD3D03">
        <w:t>clean up</w:t>
      </w:r>
      <w:r w:rsidR="00DD3D03" w:rsidRPr="00DD3D03">
        <w:t>:</w:t>
      </w:r>
    </w:p>
    <w:p w:rsidR="005B1CCF" w:rsidRDefault="005B1CCF" w:rsidP="00DD3D03">
      <w:pPr>
        <w:pStyle w:val="CodeFirst"/>
      </w:pPr>
      <w:r>
        <w:t xml:space="preserve">UPDATE salesperson </w:t>
      </w:r>
    </w:p>
    <w:p w:rsidR="005B1CCF" w:rsidRDefault="005B1CCF" w:rsidP="00DD3D03">
      <w:pPr>
        <w:pStyle w:val="CodeBody"/>
      </w:pPr>
      <w:r>
        <w:t>SET dept_no = 1</w:t>
      </w:r>
    </w:p>
    <w:p w:rsidR="005B1CCF" w:rsidRDefault="005B1CCF" w:rsidP="00DD3D03">
      <w:pPr>
        <w:pStyle w:val="CodeLast"/>
      </w:pPr>
      <w:r>
        <w:t>WHERE emp_no = 10</w:t>
      </w:r>
    </w:p>
    <w:p w:rsidR="005B1CCF" w:rsidRDefault="005B1CCF" w:rsidP="005B1CCF"/>
    <w:p w:rsidR="005B1CCF" w:rsidRDefault="005B1CCF" w:rsidP="006E5457">
      <w:pPr>
        <w:jc w:val="left"/>
      </w:pPr>
      <w:r>
        <w:t>DELETE FROM sale WHERE order_no = 900</w:t>
      </w:r>
    </w:p>
    <w:p w:rsidR="006E5457" w:rsidRDefault="006E5457" w:rsidP="00027480"/>
    <w:p w:rsidR="006E5457" w:rsidRDefault="006E5457" w:rsidP="00027480"/>
    <w:p w:rsidR="006E5457" w:rsidRDefault="006E5457" w:rsidP="00027480"/>
    <w:sectPr w:rsidR="006E5457" w:rsidSect="000B07DB">
      <w:headerReference w:type="even" r:id="rId14"/>
      <w:headerReference w:type="default" r:id="rId15"/>
      <w:footerReference w:type="even" r:id="rId16"/>
      <w:footerReference w:type="default" r:id="rId17"/>
      <w:headerReference w:type="first" r:id="rId18"/>
      <w:footerReference w:type="first" r:id="rId19"/>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25B" w:rsidRDefault="009C125B">
      <w:r>
        <w:separator/>
      </w:r>
    </w:p>
  </w:endnote>
  <w:endnote w:type="continuationSeparator" w:id="0">
    <w:p w:rsidR="009C125B" w:rsidRDefault="009C1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7DB" w:rsidRDefault="000B07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7DB" w:rsidRDefault="000B07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7DB" w:rsidRDefault="000B07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25B" w:rsidRDefault="009C125B">
      <w:r>
        <w:separator/>
      </w:r>
    </w:p>
  </w:footnote>
  <w:footnote w:type="continuationSeparator" w:id="0">
    <w:p w:rsidR="009C125B" w:rsidRDefault="009C12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7DB" w:rsidRDefault="000B07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7DB" w:rsidRDefault="000B07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7DB" w:rsidRDefault="000B07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8AC883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951107F"/>
    <w:multiLevelType w:val="hybridMultilevel"/>
    <w:tmpl w:val="18D89824"/>
    <w:lvl w:ilvl="0" w:tplc="08090017">
      <w:start w:val="1"/>
      <w:numFmt w:val="lowerLetter"/>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3">
    <w:nsid w:val="0A812822"/>
    <w:multiLevelType w:val="hybridMultilevel"/>
    <w:tmpl w:val="E8D61D28"/>
    <w:lvl w:ilvl="0" w:tplc="BF329B22">
      <w:start w:val="1"/>
      <w:numFmt w:val="upperLetter"/>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4">
    <w:nsid w:val="0E01669D"/>
    <w:multiLevelType w:val="hybridMultilevel"/>
    <w:tmpl w:val="B082F464"/>
    <w:lvl w:ilvl="0" w:tplc="08090017">
      <w:start w:val="1"/>
      <w:numFmt w:val="lowerLetter"/>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5">
    <w:nsid w:val="124D5155"/>
    <w:multiLevelType w:val="hybridMultilevel"/>
    <w:tmpl w:val="FB08F682"/>
    <w:lvl w:ilvl="0" w:tplc="DFB60E94">
      <w:start w:val="1"/>
      <w:numFmt w:val="lowerRoman"/>
      <w:pStyle w:val="SubStep"/>
      <w:lvlText w:val="%1."/>
      <w:lvlJc w:val="right"/>
      <w:pPr>
        <w:tabs>
          <w:tab w:val="num" w:pos="1260"/>
        </w:tabs>
        <w:ind w:left="1260" w:hanging="180"/>
      </w:pPr>
      <w:rPr>
        <w:rFonts w:ascii="Arial" w:hAnsi="Arial" w:hint="default"/>
        <w:caps w:val="0"/>
        <w:strike w:val="0"/>
        <w:dstrike w:val="0"/>
        <w:vanish w:val="0"/>
        <w:color w:val="auto"/>
        <w:spacing w:val="0"/>
        <w:w w:val="100"/>
        <w:kern w:val="2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
      <w:lvlJc w:val="left"/>
      <w:pPr>
        <w:tabs>
          <w:tab w:val="num" w:pos="2088"/>
        </w:tabs>
        <w:ind w:left="2088" w:hanging="360"/>
      </w:pPr>
      <w:rPr>
        <w:rFonts w:ascii="Wingdings" w:hAnsi="Wingdings" w:hint="default"/>
        <w:position w:val="-4"/>
        <w:sz w:val="32"/>
      </w:rPr>
    </w:lvl>
    <w:lvl w:ilvl="2" w:tplc="2604E68A">
      <w:start w:val="1"/>
      <w:numFmt w:val="lowerRoman"/>
      <w:pStyle w:val="SubStep"/>
      <w:lvlText w:val="%3."/>
      <w:lvlJc w:val="right"/>
      <w:pPr>
        <w:tabs>
          <w:tab w:val="num" w:pos="2808"/>
        </w:tabs>
        <w:ind w:left="2808" w:hanging="180"/>
      </w:pPr>
    </w:lvl>
    <w:lvl w:ilvl="3" w:tplc="FFFFFFFF" w:tentative="1">
      <w:start w:val="1"/>
      <w:numFmt w:val="decimal"/>
      <w:lvlText w:val="%4."/>
      <w:lvlJc w:val="left"/>
      <w:pPr>
        <w:tabs>
          <w:tab w:val="num" w:pos="3528"/>
        </w:tabs>
        <w:ind w:left="3528" w:hanging="360"/>
      </w:pPr>
    </w:lvl>
    <w:lvl w:ilvl="4" w:tplc="FFFFFFFF" w:tentative="1">
      <w:start w:val="1"/>
      <w:numFmt w:val="lowerLetter"/>
      <w:lvlText w:val="%5."/>
      <w:lvlJc w:val="left"/>
      <w:pPr>
        <w:tabs>
          <w:tab w:val="num" w:pos="4248"/>
        </w:tabs>
        <w:ind w:left="4248" w:hanging="360"/>
      </w:pPr>
    </w:lvl>
    <w:lvl w:ilvl="5" w:tplc="FFFFFFFF" w:tentative="1">
      <w:start w:val="1"/>
      <w:numFmt w:val="lowerRoman"/>
      <w:lvlText w:val="%6."/>
      <w:lvlJc w:val="right"/>
      <w:pPr>
        <w:tabs>
          <w:tab w:val="num" w:pos="4968"/>
        </w:tabs>
        <w:ind w:left="4968" w:hanging="180"/>
      </w:pPr>
    </w:lvl>
    <w:lvl w:ilvl="6" w:tplc="FFFFFFFF" w:tentative="1">
      <w:start w:val="1"/>
      <w:numFmt w:val="decimal"/>
      <w:lvlText w:val="%7."/>
      <w:lvlJc w:val="left"/>
      <w:pPr>
        <w:tabs>
          <w:tab w:val="num" w:pos="5688"/>
        </w:tabs>
        <w:ind w:left="5688" w:hanging="360"/>
      </w:pPr>
    </w:lvl>
    <w:lvl w:ilvl="7" w:tplc="FFFFFFFF" w:tentative="1">
      <w:start w:val="1"/>
      <w:numFmt w:val="lowerLetter"/>
      <w:lvlText w:val="%8."/>
      <w:lvlJc w:val="left"/>
      <w:pPr>
        <w:tabs>
          <w:tab w:val="num" w:pos="6408"/>
        </w:tabs>
        <w:ind w:left="6408" w:hanging="360"/>
      </w:pPr>
    </w:lvl>
    <w:lvl w:ilvl="8" w:tplc="FFFFFFFF" w:tentative="1">
      <w:start w:val="1"/>
      <w:numFmt w:val="lowerRoman"/>
      <w:lvlText w:val="%9."/>
      <w:lvlJc w:val="right"/>
      <w:pPr>
        <w:tabs>
          <w:tab w:val="num" w:pos="7128"/>
        </w:tabs>
        <w:ind w:left="7128" w:hanging="180"/>
      </w:pPr>
    </w:lvl>
  </w:abstractNum>
  <w:abstractNum w:abstractNumId="6">
    <w:nsid w:val="19FB55A2"/>
    <w:multiLevelType w:val="hybridMultilevel"/>
    <w:tmpl w:val="EB081090"/>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nsid w:val="1C093784"/>
    <w:multiLevelType w:val="hybridMultilevel"/>
    <w:tmpl w:val="2B70EE84"/>
    <w:lvl w:ilvl="0" w:tplc="08090001">
      <w:start w:val="1"/>
      <w:numFmt w:val="bullet"/>
      <w:lvlText w:val=""/>
      <w:lvlJc w:val="left"/>
      <w:pPr>
        <w:ind w:left="1077" w:hanging="360"/>
      </w:pPr>
      <w:rPr>
        <w:rFonts w:ascii="Symbol" w:hAnsi="Symbol" w:hint="default"/>
      </w:rPr>
    </w:lvl>
    <w:lvl w:ilvl="1" w:tplc="C0506B0C">
      <w:numFmt w:val="bullet"/>
      <w:lvlText w:val=""/>
      <w:lvlJc w:val="left"/>
      <w:pPr>
        <w:ind w:left="1977" w:hanging="540"/>
      </w:pPr>
      <w:rPr>
        <w:rFonts w:ascii="Wingdings" w:eastAsia="Times New Roman" w:hAnsi="Wingdings" w:cs="Times New Roman"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8">
    <w:nsid w:val="1E02657F"/>
    <w:multiLevelType w:val="hybridMultilevel"/>
    <w:tmpl w:val="54467B0A"/>
    <w:lvl w:ilvl="0" w:tplc="8730C5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9">
    <w:nsid w:val="1E86237C"/>
    <w:multiLevelType w:val="hybridMultilevel"/>
    <w:tmpl w:val="1896A5F0"/>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10">
    <w:nsid w:val="2132227E"/>
    <w:multiLevelType w:val="hybridMultilevel"/>
    <w:tmpl w:val="C520E1D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1">
    <w:nsid w:val="248E0B4B"/>
    <w:multiLevelType w:val="multilevel"/>
    <w:tmpl w:val="803620D0"/>
    <w:lvl w:ilvl="0">
      <w:start w:val="1"/>
      <w:numFmt w:val="decimal"/>
      <w:lvlText w:val="%1."/>
      <w:lvlJc w:val="left"/>
      <w:pPr>
        <w:tabs>
          <w:tab w:val="num" w:pos="902"/>
        </w:tabs>
        <w:ind w:left="902"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7FD5538"/>
    <w:multiLevelType w:val="hybridMultilevel"/>
    <w:tmpl w:val="9242864C"/>
    <w:lvl w:ilvl="0" w:tplc="C674099A">
      <w:start w:val="1"/>
      <w:numFmt w:val="lowerLetter"/>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3">
    <w:nsid w:val="29AD7C1C"/>
    <w:multiLevelType w:val="hybridMultilevel"/>
    <w:tmpl w:val="1DA0ED1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EC8673E"/>
    <w:multiLevelType w:val="hybridMultilevel"/>
    <w:tmpl w:val="CA944CAA"/>
    <w:lvl w:ilvl="0" w:tplc="0E36AF84">
      <w:start w:val="1"/>
      <w:numFmt w:val="lowerLetter"/>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5">
    <w:nsid w:val="339B7941"/>
    <w:multiLevelType w:val="hybridMultilevel"/>
    <w:tmpl w:val="EB104826"/>
    <w:lvl w:ilvl="0" w:tplc="08090017">
      <w:start w:val="1"/>
      <w:numFmt w:val="lowerLetter"/>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6">
    <w:nsid w:val="3B9F0E93"/>
    <w:multiLevelType w:val="hybridMultilevel"/>
    <w:tmpl w:val="3FEC8A60"/>
    <w:lvl w:ilvl="0" w:tplc="DFA0BC46">
      <w:start w:val="1"/>
      <w:numFmt w:val="lowerLetter"/>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7">
    <w:nsid w:val="3C066607"/>
    <w:multiLevelType w:val="multilevel"/>
    <w:tmpl w:val="A0F2F77C"/>
    <w:lvl w:ilvl="0">
      <w:start w:val="1"/>
      <w:numFmt w:val="decimal"/>
      <w:lvlText w:val="%1."/>
      <w:lvlJc w:val="left"/>
      <w:pPr>
        <w:tabs>
          <w:tab w:val="num" w:pos="1259"/>
        </w:tabs>
        <w:ind w:left="1259" w:hanging="360"/>
      </w:pPr>
    </w:lvl>
    <w:lvl w:ilvl="1">
      <w:start w:val="1"/>
      <w:numFmt w:val="lowerLetter"/>
      <w:lvlText w:val="%2."/>
      <w:lvlJc w:val="left"/>
      <w:pPr>
        <w:tabs>
          <w:tab w:val="num" w:pos="1979"/>
        </w:tabs>
        <w:ind w:left="1979" w:hanging="360"/>
      </w:pPr>
    </w:lvl>
    <w:lvl w:ilvl="2">
      <w:start w:val="1"/>
      <w:numFmt w:val="lowerRoman"/>
      <w:lvlText w:val="%3."/>
      <w:lvlJc w:val="right"/>
      <w:pPr>
        <w:tabs>
          <w:tab w:val="num" w:pos="2699"/>
        </w:tabs>
        <w:ind w:left="2699" w:hanging="180"/>
      </w:pPr>
    </w:lvl>
    <w:lvl w:ilvl="3">
      <w:start w:val="1"/>
      <w:numFmt w:val="decimal"/>
      <w:lvlText w:val="%4."/>
      <w:lvlJc w:val="left"/>
      <w:pPr>
        <w:tabs>
          <w:tab w:val="num" w:pos="3419"/>
        </w:tabs>
        <w:ind w:left="3419" w:hanging="360"/>
      </w:pPr>
    </w:lvl>
    <w:lvl w:ilvl="4">
      <w:start w:val="1"/>
      <w:numFmt w:val="lowerLetter"/>
      <w:lvlText w:val="%5."/>
      <w:lvlJc w:val="left"/>
      <w:pPr>
        <w:tabs>
          <w:tab w:val="num" w:pos="4139"/>
        </w:tabs>
        <w:ind w:left="4139" w:hanging="360"/>
      </w:pPr>
    </w:lvl>
    <w:lvl w:ilvl="5">
      <w:start w:val="1"/>
      <w:numFmt w:val="lowerRoman"/>
      <w:lvlText w:val="%6."/>
      <w:lvlJc w:val="right"/>
      <w:pPr>
        <w:tabs>
          <w:tab w:val="num" w:pos="4859"/>
        </w:tabs>
        <w:ind w:left="4859" w:hanging="180"/>
      </w:pPr>
    </w:lvl>
    <w:lvl w:ilvl="6">
      <w:start w:val="1"/>
      <w:numFmt w:val="decimal"/>
      <w:lvlText w:val="%7."/>
      <w:lvlJc w:val="left"/>
      <w:pPr>
        <w:tabs>
          <w:tab w:val="num" w:pos="5579"/>
        </w:tabs>
        <w:ind w:left="5579" w:hanging="360"/>
      </w:pPr>
    </w:lvl>
    <w:lvl w:ilvl="7">
      <w:start w:val="1"/>
      <w:numFmt w:val="lowerLetter"/>
      <w:lvlText w:val="%8."/>
      <w:lvlJc w:val="left"/>
      <w:pPr>
        <w:tabs>
          <w:tab w:val="num" w:pos="6299"/>
        </w:tabs>
        <w:ind w:left="6299" w:hanging="360"/>
      </w:pPr>
    </w:lvl>
    <w:lvl w:ilvl="8">
      <w:start w:val="1"/>
      <w:numFmt w:val="lowerRoman"/>
      <w:lvlText w:val="%9."/>
      <w:lvlJc w:val="right"/>
      <w:pPr>
        <w:tabs>
          <w:tab w:val="num" w:pos="7019"/>
        </w:tabs>
        <w:ind w:left="7019" w:hanging="180"/>
      </w:pPr>
    </w:lvl>
  </w:abstractNum>
  <w:abstractNum w:abstractNumId="18">
    <w:nsid w:val="44E41A8F"/>
    <w:multiLevelType w:val="hybridMultilevel"/>
    <w:tmpl w:val="F07417B2"/>
    <w:lvl w:ilvl="0" w:tplc="72CEC5B0">
      <w:start w:val="1"/>
      <w:numFmt w:val="bullet"/>
      <w:pStyle w:val="BulletedListItem"/>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4BC167AA"/>
    <w:multiLevelType w:val="hybridMultilevel"/>
    <w:tmpl w:val="79F42CE4"/>
    <w:lvl w:ilvl="0" w:tplc="08090001">
      <w:start w:val="1"/>
      <w:numFmt w:val="bullet"/>
      <w:lvlText w:val=""/>
      <w:lvlJc w:val="left"/>
      <w:pPr>
        <w:tabs>
          <w:tab w:val="num" w:pos="1227"/>
        </w:tabs>
        <w:ind w:left="1227" w:hanging="363"/>
      </w:pPr>
      <w:rPr>
        <w:rFonts w:ascii="Symbol" w:hAnsi="Symbol" w:hint="default"/>
        <w:b w:val="0"/>
      </w:rPr>
    </w:lvl>
    <w:lvl w:ilvl="1" w:tplc="08090019">
      <w:start w:val="1"/>
      <w:numFmt w:val="lowerLetter"/>
      <w:lvlText w:val="%2."/>
      <w:lvlJc w:val="left"/>
      <w:pPr>
        <w:tabs>
          <w:tab w:val="num" w:pos="1765"/>
        </w:tabs>
        <w:ind w:left="1765" w:hanging="360"/>
      </w:pPr>
    </w:lvl>
    <w:lvl w:ilvl="2" w:tplc="0809001B">
      <w:start w:val="1"/>
      <w:numFmt w:val="lowerRoman"/>
      <w:lvlText w:val="%3."/>
      <w:lvlJc w:val="right"/>
      <w:pPr>
        <w:tabs>
          <w:tab w:val="num" w:pos="2485"/>
        </w:tabs>
        <w:ind w:left="2485" w:hanging="180"/>
      </w:pPr>
    </w:lvl>
    <w:lvl w:ilvl="3" w:tplc="0809000F" w:tentative="1">
      <w:start w:val="1"/>
      <w:numFmt w:val="decimal"/>
      <w:lvlText w:val="%4."/>
      <w:lvlJc w:val="left"/>
      <w:pPr>
        <w:tabs>
          <w:tab w:val="num" w:pos="3205"/>
        </w:tabs>
        <w:ind w:left="3205" w:hanging="360"/>
      </w:pPr>
    </w:lvl>
    <w:lvl w:ilvl="4" w:tplc="08090019" w:tentative="1">
      <w:start w:val="1"/>
      <w:numFmt w:val="lowerLetter"/>
      <w:lvlText w:val="%5."/>
      <w:lvlJc w:val="left"/>
      <w:pPr>
        <w:tabs>
          <w:tab w:val="num" w:pos="3925"/>
        </w:tabs>
        <w:ind w:left="3925" w:hanging="360"/>
      </w:pPr>
    </w:lvl>
    <w:lvl w:ilvl="5" w:tplc="0809001B" w:tentative="1">
      <w:start w:val="1"/>
      <w:numFmt w:val="lowerRoman"/>
      <w:lvlText w:val="%6."/>
      <w:lvlJc w:val="right"/>
      <w:pPr>
        <w:tabs>
          <w:tab w:val="num" w:pos="4645"/>
        </w:tabs>
        <w:ind w:left="4645" w:hanging="180"/>
      </w:pPr>
    </w:lvl>
    <w:lvl w:ilvl="6" w:tplc="0809000F" w:tentative="1">
      <w:start w:val="1"/>
      <w:numFmt w:val="decimal"/>
      <w:lvlText w:val="%7."/>
      <w:lvlJc w:val="left"/>
      <w:pPr>
        <w:tabs>
          <w:tab w:val="num" w:pos="5365"/>
        </w:tabs>
        <w:ind w:left="5365" w:hanging="360"/>
      </w:pPr>
    </w:lvl>
    <w:lvl w:ilvl="7" w:tplc="08090019" w:tentative="1">
      <w:start w:val="1"/>
      <w:numFmt w:val="lowerLetter"/>
      <w:lvlText w:val="%8."/>
      <w:lvlJc w:val="left"/>
      <w:pPr>
        <w:tabs>
          <w:tab w:val="num" w:pos="6085"/>
        </w:tabs>
        <w:ind w:left="6085" w:hanging="360"/>
      </w:pPr>
    </w:lvl>
    <w:lvl w:ilvl="8" w:tplc="0809001B" w:tentative="1">
      <w:start w:val="1"/>
      <w:numFmt w:val="lowerRoman"/>
      <w:lvlText w:val="%9."/>
      <w:lvlJc w:val="right"/>
      <w:pPr>
        <w:tabs>
          <w:tab w:val="num" w:pos="6805"/>
        </w:tabs>
        <w:ind w:left="6805" w:hanging="180"/>
      </w:pPr>
    </w:lvl>
  </w:abstractNum>
  <w:abstractNum w:abstractNumId="20">
    <w:nsid w:val="4C55274A"/>
    <w:multiLevelType w:val="hybridMultilevel"/>
    <w:tmpl w:val="EDAC7A28"/>
    <w:lvl w:ilvl="0" w:tplc="08090011">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1">
    <w:nsid w:val="4ED50A4C"/>
    <w:multiLevelType w:val="multilevel"/>
    <w:tmpl w:val="5A0039C0"/>
    <w:lvl w:ilvl="0">
      <w:start w:val="1"/>
      <w:numFmt w:val="decimal"/>
      <w:lvlText w:val="%1."/>
      <w:lvlJc w:val="left"/>
      <w:pPr>
        <w:tabs>
          <w:tab w:val="num" w:pos="902"/>
        </w:tabs>
        <w:ind w:left="902"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4F552A03"/>
    <w:multiLevelType w:val="hybridMultilevel"/>
    <w:tmpl w:val="CF347254"/>
    <w:lvl w:ilvl="0" w:tplc="08090017">
      <w:start w:val="1"/>
      <w:numFmt w:val="lowerLetter"/>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3">
    <w:nsid w:val="4FA6611D"/>
    <w:multiLevelType w:val="hybridMultilevel"/>
    <w:tmpl w:val="9D684BC4"/>
    <w:lvl w:ilvl="0" w:tplc="08090017">
      <w:start w:val="1"/>
      <w:numFmt w:val="lowerLetter"/>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4">
    <w:nsid w:val="50BB6DA0"/>
    <w:multiLevelType w:val="hybridMultilevel"/>
    <w:tmpl w:val="A0F2F77C"/>
    <w:lvl w:ilvl="0" w:tplc="0409000F">
      <w:start w:val="1"/>
      <w:numFmt w:val="decimal"/>
      <w:lvlText w:val="%1."/>
      <w:lvlJc w:val="left"/>
      <w:pPr>
        <w:tabs>
          <w:tab w:val="num" w:pos="1259"/>
        </w:tabs>
        <w:ind w:left="1259" w:hanging="360"/>
      </w:pPr>
    </w:lvl>
    <w:lvl w:ilvl="1" w:tplc="04090019" w:tentative="1">
      <w:start w:val="1"/>
      <w:numFmt w:val="lowerLetter"/>
      <w:lvlText w:val="%2."/>
      <w:lvlJc w:val="left"/>
      <w:pPr>
        <w:tabs>
          <w:tab w:val="num" w:pos="1979"/>
        </w:tabs>
        <w:ind w:left="1979" w:hanging="360"/>
      </w:pPr>
    </w:lvl>
    <w:lvl w:ilvl="2" w:tplc="0409001B" w:tentative="1">
      <w:start w:val="1"/>
      <w:numFmt w:val="lowerRoman"/>
      <w:lvlText w:val="%3."/>
      <w:lvlJc w:val="right"/>
      <w:pPr>
        <w:tabs>
          <w:tab w:val="num" w:pos="2699"/>
        </w:tabs>
        <w:ind w:left="2699" w:hanging="180"/>
      </w:pPr>
    </w:lvl>
    <w:lvl w:ilvl="3" w:tplc="0409000F" w:tentative="1">
      <w:start w:val="1"/>
      <w:numFmt w:val="decimal"/>
      <w:lvlText w:val="%4."/>
      <w:lvlJc w:val="left"/>
      <w:pPr>
        <w:tabs>
          <w:tab w:val="num" w:pos="3419"/>
        </w:tabs>
        <w:ind w:left="3419" w:hanging="360"/>
      </w:pPr>
    </w:lvl>
    <w:lvl w:ilvl="4" w:tplc="04090019" w:tentative="1">
      <w:start w:val="1"/>
      <w:numFmt w:val="lowerLetter"/>
      <w:lvlText w:val="%5."/>
      <w:lvlJc w:val="left"/>
      <w:pPr>
        <w:tabs>
          <w:tab w:val="num" w:pos="4139"/>
        </w:tabs>
        <w:ind w:left="4139" w:hanging="360"/>
      </w:pPr>
    </w:lvl>
    <w:lvl w:ilvl="5" w:tplc="0409001B" w:tentative="1">
      <w:start w:val="1"/>
      <w:numFmt w:val="lowerRoman"/>
      <w:lvlText w:val="%6."/>
      <w:lvlJc w:val="right"/>
      <w:pPr>
        <w:tabs>
          <w:tab w:val="num" w:pos="4859"/>
        </w:tabs>
        <w:ind w:left="4859" w:hanging="180"/>
      </w:pPr>
    </w:lvl>
    <w:lvl w:ilvl="6" w:tplc="0409000F" w:tentative="1">
      <w:start w:val="1"/>
      <w:numFmt w:val="decimal"/>
      <w:lvlText w:val="%7."/>
      <w:lvlJc w:val="left"/>
      <w:pPr>
        <w:tabs>
          <w:tab w:val="num" w:pos="5579"/>
        </w:tabs>
        <w:ind w:left="5579" w:hanging="360"/>
      </w:pPr>
    </w:lvl>
    <w:lvl w:ilvl="7" w:tplc="04090019" w:tentative="1">
      <w:start w:val="1"/>
      <w:numFmt w:val="lowerLetter"/>
      <w:lvlText w:val="%8."/>
      <w:lvlJc w:val="left"/>
      <w:pPr>
        <w:tabs>
          <w:tab w:val="num" w:pos="6299"/>
        </w:tabs>
        <w:ind w:left="6299" w:hanging="360"/>
      </w:pPr>
    </w:lvl>
    <w:lvl w:ilvl="8" w:tplc="0409001B" w:tentative="1">
      <w:start w:val="1"/>
      <w:numFmt w:val="lowerRoman"/>
      <w:lvlText w:val="%9."/>
      <w:lvlJc w:val="right"/>
      <w:pPr>
        <w:tabs>
          <w:tab w:val="num" w:pos="7019"/>
        </w:tabs>
        <w:ind w:left="7019" w:hanging="180"/>
      </w:pPr>
    </w:lvl>
  </w:abstractNum>
  <w:abstractNum w:abstractNumId="25">
    <w:nsid w:val="53C60EAC"/>
    <w:multiLevelType w:val="hybridMultilevel"/>
    <w:tmpl w:val="40464E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4242071"/>
    <w:multiLevelType w:val="hybridMultilevel"/>
    <w:tmpl w:val="BD701C64"/>
    <w:lvl w:ilvl="0" w:tplc="08090017">
      <w:start w:val="1"/>
      <w:numFmt w:val="lowerLetter"/>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7">
    <w:nsid w:val="56B94382"/>
    <w:multiLevelType w:val="hybridMultilevel"/>
    <w:tmpl w:val="26444C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CB85B75"/>
    <w:multiLevelType w:val="hybridMultilevel"/>
    <w:tmpl w:val="CC0EB3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0183A58"/>
    <w:multiLevelType w:val="hybridMultilevel"/>
    <w:tmpl w:val="19703B26"/>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30">
    <w:nsid w:val="69CE62D7"/>
    <w:multiLevelType w:val="hybridMultilevel"/>
    <w:tmpl w:val="18B2BAFA"/>
    <w:lvl w:ilvl="0" w:tplc="08090017">
      <w:start w:val="1"/>
      <w:numFmt w:val="lowerLetter"/>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31">
    <w:nsid w:val="6D6641F3"/>
    <w:multiLevelType w:val="hybridMultilevel"/>
    <w:tmpl w:val="8B30436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2">
    <w:nsid w:val="6E160BA6"/>
    <w:multiLevelType w:val="hybridMultilevel"/>
    <w:tmpl w:val="ADAC0D60"/>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3">
    <w:nsid w:val="6F3519A7"/>
    <w:multiLevelType w:val="hybridMultilevel"/>
    <w:tmpl w:val="AC8AB6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729D3D1D"/>
    <w:multiLevelType w:val="hybridMultilevel"/>
    <w:tmpl w:val="F112CCD6"/>
    <w:lvl w:ilvl="0" w:tplc="DE18D6F4">
      <w:start w:val="1"/>
      <w:numFmt w:val="decimal"/>
      <w:pStyle w:val="Step"/>
      <w:lvlText w:val="%1."/>
      <w:lvlJc w:val="left"/>
      <w:pPr>
        <w:tabs>
          <w:tab w:val="num" w:pos="902"/>
        </w:tabs>
        <w:ind w:left="902" w:hanging="363"/>
      </w:pPr>
      <w:rPr>
        <w:rFonts w:hint="default"/>
        <w:b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49970C1"/>
    <w:multiLevelType w:val="hybridMultilevel"/>
    <w:tmpl w:val="FD263BCA"/>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36">
    <w:nsid w:val="7DE35098"/>
    <w:multiLevelType w:val="hybridMultilevel"/>
    <w:tmpl w:val="AAE21850"/>
    <w:lvl w:ilvl="0" w:tplc="AC967032">
      <w:start w:val="1"/>
      <w:numFmt w:val="lowerLetter"/>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7">
    <w:nsid w:val="7EB54717"/>
    <w:multiLevelType w:val="hybridMultilevel"/>
    <w:tmpl w:val="066EFB2A"/>
    <w:lvl w:ilvl="0" w:tplc="08090011">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num w:numId="1">
    <w:abstractNumId w:val="34"/>
  </w:num>
  <w:num w:numId="2">
    <w:abstractNumId w:val="5"/>
  </w:num>
  <w:num w:numId="3">
    <w:abstractNumId w:val="5"/>
    <w:lvlOverride w:ilvl="0">
      <w:startOverride w:val="1"/>
    </w:lvlOverride>
  </w:num>
  <w:num w:numId="4">
    <w:abstractNumId w:val="18"/>
  </w:num>
  <w:num w:numId="5">
    <w:abstractNumId w:val="5"/>
    <w:lvlOverride w:ilvl="0">
      <w:startOverride w:val="1"/>
    </w:lvlOverride>
  </w:num>
  <w:num w:numId="6">
    <w:abstractNumId w:val="1"/>
    <w:lvlOverride w:ilvl="0">
      <w:lvl w:ilvl="0">
        <w:start w:val="1"/>
        <w:numFmt w:val="bullet"/>
        <w:lvlText w:val=""/>
        <w:legacy w:legacy="1" w:legacySpace="0" w:legacyIndent="283"/>
        <w:lvlJc w:val="left"/>
        <w:pPr>
          <w:ind w:left="1003" w:hanging="283"/>
        </w:pPr>
        <w:rPr>
          <w:rFonts w:ascii="Symbol" w:hAnsi="Symbol" w:hint="default"/>
        </w:rPr>
      </w:lvl>
    </w:lvlOverride>
  </w:num>
  <w:num w:numId="7">
    <w:abstractNumId w:val="33"/>
  </w:num>
  <w:num w:numId="8">
    <w:abstractNumId w:val="25"/>
  </w:num>
  <w:num w:numId="9">
    <w:abstractNumId w:val="27"/>
  </w:num>
  <w:num w:numId="10">
    <w:abstractNumId w:val="28"/>
  </w:num>
  <w:num w:numId="11">
    <w:abstractNumId w:val="11"/>
  </w:num>
  <w:num w:numId="12">
    <w:abstractNumId w:val="34"/>
    <w:lvlOverride w:ilvl="0">
      <w:startOverride w:val="1"/>
    </w:lvlOverride>
  </w:num>
  <w:num w:numId="13">
    <w:abstractNumId w:val="0"/>
  </w:num>
  <w:num w:numId="14">
    <w:abstractNumId w:val="21"/>
  </w:num>
  <w:num w:numId="15">
    <w:abstractNumId w:val="24"/>
  </w:num>
  <w:num w:numId="16">
    <w:abstractNumId w:val="17"/>
  </w:num>
  <w:num w:numId="17">
    <w:abstractNumId w:val="18"/>
  </w:num>
  <w:num w:numId="18">
    <w:abstractNumId w:val="34"/>
  </w:num>
  <w:num w:numId="19">
    <w:abstractNumId w:val="5"/>
  </w:num>
  <w:num w:numId="20">
    <w:abstractNumId w:val="9"/>
  </w:num>
  <w:num w:numId="21">
    <w:abstractNumId w:val="34"/>
    <w:lvlOverride w:ilvl="0">
      <w:startOverride w:val="1"/>
    </w:lvlOverride>
  </w:num>
  <w:num w:numId="22">
    <w:abstractNumId w:val="34"/>
    <w:lvlOverride w:ilvl="0">
      <w:startOverride w:val="1"/>
    </w:lvlOverride>
  </w:num>
  <w:num w:numId="23">
    <w:abstractNumId w:val="19"/>
  </w:num>
  <w:num w:numId="24">
    <w:abstractNumId w:val="32"/>
  </w:num>
  <w:num w:numId="25">
    <w:abstractNumId w:val="35"/>
  </w:num>
  <w:num w:numId="26">
    <w:abstractNumId w:val="31"/>
  </w:num>
  <w:num w:numId="27">
    <w:abstractNumId w:val="6"/>
  </w:num>
  <w:num w:numId="28">
    <w:abstractNumId w:val="29"/>
  </w:num>
  <w:num w:numId="29">
    <w:abstractNumId w:val="10"/>
  </w:num>
  <w:num w:numId="30">
    <w:abstractNumId w:val="13"/>
  </w:num>
  <w:num w:numId="31">
    <w:abstractNumId w:val="7"/>
  </w:num>
  <w:num w:numId="32">
    <w:abstractNumId w:val="26"/>
  </w:num>
  <w:num w:numId="33">
    <w:abstractNumId w:val="16"/>
  </w:num>
  <w:num w:numId="34">
    <w:abstractNumId w:val="15"/>
  </w:num>
  <w:num w:numId="35">
    <w:abstractNumId w:val="4"/>
  </w:num>
  <w:num w:numId="36">
    <w:abstractNumId w:val="12"/>
  </w:num>
  <w:num w:numId="37">
    <w:abstractNumId w:val="2"/>
  </w:num>
  <w:num w:numId="38">
    <w:abstractNumId w:val="3"/>
  </w:num>
  <w:num w:numId="39">
    <w:abstractNumId w:val="20"/>
  </w:num>
  <w:num w:numId="40">
    <w:abstractNumId w:val="22"/>
  </w:num>
  <w:num w:numId="41">
    <w:abstractNumId w:val="14"/>
  </w:num>
  <w:num w:numId="42">
    <w:abstractNumId w:val="37"/>
  </w:num>
  <w:num w:numId="43">
    <w:abstractNumId w:val="8"/>
  </w:num>
  <w:num w:numId="44">
    <w:abstractNumId w:val="23"/>
  </w:num>
  <w:num w:numId="45">
    <w:abstractNumId w:val="36"/>
  </w:num>
  <w:num w:numId="46">
    <w:abstractNumId w:val="3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288"/>
  <w:drawingGridHorizontalSpacing w:val="24"/>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778"/>
    <w:rsid w:val="00001167"/>
    <w:rsid w:val="000011E2"/>
    <w:rsid w:val="00002936"/>
    <w:rsid w:val="00003D93"/>
    <w:rsid w:val="00005D3A"/>
    <w:rsid w:val="00006CB6"/>
    <w:rsid w:val="0001070C"/>
    <w:rsid w:val="00010970"/>
    <w:rsid w:val="000114D0"/>
    <w:rsid w:val="00011F32"/>
    <w:rsid w:val="000130DA"/>
    <w:rsid w:val="00015D87"/>
    <w:rsid w:val="00017954"/>
    <w:rsid w:val="00020475"/>
    <w:rsid w:val="0002491F"/>
    <w:rsid w:val="0002603E"/>
    <w:rsid w:val="00027480"/>
    <w:rsid w:val="00027F5C"/>
    <w:rsid w:val="00033B1F"/>
    <w:rsid w:val="000342C8"/>
    <w:rsid w:val="00036B73"/>
    <w:rsid w:val="0003791A"/>
    <w:rsid w:val="00037E87"/>
    <w:rsid w:val="000413F7"/>
    <w:rsid w:val="000416CA"/>
    <w:rsid w:val="00044E65"/>
    <w:rsid w:val="000466DE"/>
    <w:rsid w:val="00047273"/>
    <w:rsid w:val="00050420"/>
    <w:rsid w:val="000505DD"/>
    <w:rsid w:val="000510C1"/>
    <w:rsid w:val="000522D6"/>
    <w:rsid w:val="00053E46"/>
    <w:rsid w:val="00057BB0"/>
    <w:rsid w:val="00057C5E"/>
    <w:rsid w:val="00057C81"/>
    <w:rsid w:val="00060AD9"/>
    <w:rsid w:val="00060B48"/>
    <w:rsid w:val="00061CE8"/>
    <w:rsid w:val="000626EA"/>
    <w:rsid w:val="00065FC2"/>
    <w:rsid w:val="0006603E"/>
    <w:rsid w:val="0006692D"/>
    <w:rsid w:val="0006745D"/>
    <w:rsid w:val="00067C41"/>
    <w:rsid w:val="000713BA"/>
    <w:rsid w:val="00073D8C"/>
    <w:rsid w:val="0007529B"/>
    <w:rsid w:val="00076AB6"/>
    <w:rsid w:val="000775C5"/>
    <w:rsid w:val="00077DAE"/>
    <w:rsid w:val="00077E19"/>
    <w:rsid w:val="000804DD"/>
    <w:rsid w:val="00083A58"/>
    <w:rsid w:val="000858D9"/>
    <w:rsid w:val="00085FC3"/>
    <w:rsid w:val="0008675B"/>
    <w:rsid w:val="00087022"/>
    <w:rsid w:val="00087CBD"/>
    <w:rsid w:val="00090E50"/>
    <w:rsid w:val="00093DE5"/>
    <w:rsid w:val="00094D42"/>
    <w:rsid w:val="00094DED"/>
    <w:rsid w:val="00096C41"/>
    <w:rsid w:val="00097190"/>
    <w:rsid w:val="000A02E0"/>
    <w:rsid w:val="000A04CC"/>
    <w:rsid w:val="000A0DF3"/>
    <w:rsid w:val="000A3485"/>
    <w:rsid w:val="000A3DA4"/>
    <w:rsid w:val="000A4016"/>
    <w:rsid w:val="000A44EE"/>
    <w:rsid w:val="000A76AE"/>
    <w:rsid w:val="000B07DB"/>
    <w:rsid w:val="000B2881"/>
    <w:rsid w:val="000B315A"/>
    <w:rsid w:val="000B4889"/>
    <w:rsid w:val="000B5DFB"/>
    <w:rsid w:val="000B6309"/>
    <w:rsid w:val="000C1327"/>
    <w:rsid w:val="000C2D80"/>
    <w:rsid w:val="000C4158"/>
    <w:rsid w:val="000C6BD6"/>
    <w:rsid w:val="000C6F02"/>
    <w:rsid w:val="000D0D91"/>
    <w:rsid w:val="000D1E82"/>
    <w:rsid w:val="000D22FB"/>
    <w:rsid w:val="000D5F01"/>
    <w:rsid w:val="000D6359"/>
    <w:rsid w:val="000D78A0"/>
    <w:rsid w:val="000D7DDE"/>
    <w:rsid w:val="000E090A"/>
    <w:rsid w:val="000E11BC"/>
    <w:rsid w:val="000E139B"/>
    <w:rsid w:val="000E1EC7"/>
    <w:rsid w:val="000E2962"/>
    <w:rsid w:val="000F013B"/>
    <w:rsid w:val="000F045E"/>
    <w:rsid w:val="000F07FD"/>
    <w:rsid w:val="000F1EBF"/>
    <w:rsid w:val="000F2D8F"/>
    <w:rsid w:val="000F32BD"/>
    <w:rsid w:val="000F6FA5"/>
    <w:rsid w:val="00101B4D"/>
    <w:rsid w:val="00103092"/>
    <w:rsid w:val="00110CAF"/>
    <w:rsid w:val="00114DA8"/>
    <w:rsid w:val="001158E2"/>
    <w:rsid w:val="001164EF"/>
    <w:rsid w:val="001177FE"/>
    <w:rsid w:val="00117DD9"/>
    <w:rsid w:val="00120791"/>
    <w:rsid w:val="00120D14"/>
    <w:rsid w:val="001213A5"/>
    <w:rsid w:val="001214BA"/>
    <w:rsid w:val="00123054"/>
    <w:rsid w:val="001231C2"/>
    <w:rsid w:val="00123995"/>
    <w:rsid w:val="001240B4"/>
    <w:rsid w:val="00125D1F"/>
    <w:rsid w:val="0012614C"/>
    <w:rsid w:val="001261FA"/>
    <w:rsid w:val="001300CD"/>
    <w:rsid w:val="0013284B"/>
    <w:rsid w:val="00133B01"/>
    <w:rsid w:val="00134584"/>
    <w:rsid w:val="001377E0"/>
    <w:rsid w:val="00141254"/>
    <w:rsid w:val="00141EA1"/>
    <w:rsid w:val="00142455"/>
    <w:rsid w:val="001475BB"/>
    <w:rsid w:val="00147ACC"/>
    <w:rsid w:val="001553D6"/>
    <w:rsid w:val="001558AF"/>
    <w:rsid w:val="00162C69"/>
    <w:rsid w:val="00163FF2"/>
    <w:rsid w:val="00164745"/>
    <w:rsid w:val="001664E2"/>
    <w:rsid w:val="00171054"/>
    <w:rsid w:val="00172C45"/>
    <w:rsid w:val="0017552F"/>
    <w:rsid w:val="001774CE"/>
    <w:rsid w:val="00182CF0"/>
    <w:rsid w:val="00185FB5"/>
    <w:rsid w:val="00187049"/>
    <w:rsid w:val="00187ABB"/>
    <w:rsid w:val="001911EF"/>
    <w:rsid w:val="00192507"/>
    <w:rsid w:val="0019780E"/>
    <w:rsid w:val="001A018E"/>
    <w:rsid w:val="001A107C"/>
    <w:rsid w:val="001A13F3"/>
    <w:rsid w:val="001A1D47"/>
    <w:rsid w:val="001A3A75"/>
    <w:rsid w:val="001A4FA3"/>
    <w:rsid w:val="001A5601"/>
    <w:rsid w:val="001A5D06"/>
    <w:rsid w:val="001A72A6"/>
    <w:rsid w:val="001B1879"/>
    <w:rsid w:val="001B3058"/>
    <w:rsid w:val="001C19E3"/>
    <w:rsid w:val="001C2AA8"/>
    <w:rsid w:val="001C2ADD"/>
    <w:rsid w:val="001C368B"/>
    <w:rsid w:val="001C449F"/>
    <w:rsid w:val="001C44CE"/>
    <w:rsid w:val="001D0626"/>
    <w:rsid w:val="001D11A5"/>
    <w:rsid w:val="001D295A"/>
    <w:rsid w:val="001D52F8"/>
    <w:rsid w:val="001E20C0"/>
    <w:rsid w:val="001E2222"/>
    <w:rsid w:val="001E2C9D"/>
    <w:rsid w:val="001E34FE"/>
    <w:rsid w:val="001E4A5C"/>
    <w:rsid w:val="001E5F0B"/>
    <w:rsid w:val="001E5F1B"/>
    <w:rsid w:val="001E6C69"/>
    <w:rsid w:val="001F221E"/>
    <w:rsid w:val="001F29EE"/>
    <w:rsid w:val="002006F1"/>
    <w:rsid w:val="00211A91"/>
    <w:rsid w:val="0021216C"/>
    <w:rsid w:val="002124EF"/>
    <w:rsid w:val="00214561"/>
    <w:rsid w:val="0021474C"/>
    <w:rsid w:val="00214CA7"/>
    <w:rsid w:val="00220183"/>
    <w:rsid w:val="0022218C"/>
    <w:rsid w:val="00222D7E"/>
    <w:rsid w:val="00226AC3"/>
    <w:rsid w:val="00227303"/>
    <w:rsid w:val="00230014"/>
    <w:rsid w:val="00230609"/>
    <w:rsid w:val="00230BEA"/>
    <w:rsid w:val="00230FE5"/>
    <w:rsid w:val="0023156A"/>
    <w:rsid w:val="00231955"/>
    <w:rsid w:val="00232569"/>
    <w:rsid w:val="00232EDE"/>
    <w:rsid w:val="002353CD"/>
    <w:rsid w:val="00236538"/>
    <w:rsid w:val="00236CCC"/>
    <w:rsid w:val="002372AF"/>
    <w:rsid w:val="00237D5B"/>
    <w:rsid w:val="002413F6"/>
    <w:rsid w:val="002424C5"/>
    <w:rsid w:val="00244A52"/>
    <w:rsid w:val="00244A5E"/>
    <w:rsid w:val="00246CB1"/>
    <w:rsid w:val="00247843"/>
    <w:rsid w:val="00252724"/>
    <w:rsid w:val="00252AB6"/>
    <w:rsid w:val="00252F99"/>
    <w:rsid w:val="0025402E"/>
    <w:rsid w:val="00254149"/>
    <w:rsid w:val="0025620A"/>
    <w:rsid w:val="0025669B"/>
    <w:rsid w:val="00257A6B"/>
    <w:rsid w:val="00260E05"/>
    <w:rsid w:val="00260EBE"/>
    <w:rsid w:val="00261347"/>
    <w:rsid w:val="00263800"/>
    <w:rsid w:val="00265A6C"/>
    <w:rsid w:val="00270A3D"/>
    <w:rsid w:val="00272D44"/>
    <w:rsid w:val="002752D4"/>
    <w:rsid w:val="00283B16"/>
    <w:rsid w:val="00286FCF"/>
    <w:rsid w:val="00287089"/>
    <w:rsid w:val="002918A0"/>
    <w:rsid w:val="002945E0"/>
    <w:rsid w:val="00294C86"/>
    <w:rsid w:val="002959D3"/>
    <w:rsid w:val="002A0DC6"/>
    <w:rsid w:val="002A1C60"/>
    <w:rsid w:val="002A1DD3"/>
    <w:rsid w:val="002A396E"/>
    <w:rsid w:val="002A4A4E"/>
    <w:rsid w:val="002A5CBC"/>
    <w:rsid w:val="002A5D79"/>
    <w:rsid w:val="002A652D"/>
    <w:rsid w:val="002B0292"/>
    <w:rsid w:val="002B0471"/>
    <w:rsid w:val="002B1DE5"/>
    <w:rsid w:val="002B3835"/>
    <w:rsid w:val="002B3D18"/>
    <w:rsid w:val="002B41B7"/>
    <w:rsid w:val="002B4240"/>
    <w:rsid w:val="002B551B"/>
    <w:rsid w:val="002B680E"/>
    <w:rsid w:val="002C0B50"/>
    <w:rsid w:val="002C35F7"/>
    <w:rsid w:val="002C686B"/>
    <w:rsid w:val="002D0A90"/>
    <w:rsid w:val="002D2193"/>
    <w:rsid w:val="002D519D"/>
    <w:rsid w:val="002D5C8E"/>
    <w:rsid w:val="002E13E6"/>
    <w:rsid w:val="002E2C0B"/>
    <w:rsid w:val="002E45B2"/>
    <w:rsid w:val="002E720F"/>
    <w:rsid w:val="002E747D"/>
    <w:rsid w:val="002E789F"/>
    <w:rsid w:val="002F2975"/>
    <w:rsid w:val="002F391A"/>
    <w:rsid w:val="002F5F38"/>
    <w:rsid w:val="00303CED"/>
    <w:rsid w:val="00305760"/>
    <w:rsid w:val="00305915"/>
    <w:rsid w:val="00305C09"/>
    <w:rsid w:val="00306EDE"/>
    <w:rsid w:val="00313F6A"/>
    <w:rsid w:val="003144C8"/>
    <w:rsid w:val="00315574"/>
    <w:rsid w:val="00317A79"/>
    <w:rsid w:val="003207B6"/>
    <w:rsid w:val="00322BF3"/>
    <w:rsid w:val="00323D6C"/>
    <w:rsid w:val="00330764"/>
    <w:rsid w:val="003316CD"/>
    <w:rsid w:val="00332336"/>
    <w:rsid w:val="003346F1"/>
    <w:rsid w:val="00335662"/>
    <w:rsid w:val="0033581D"/>
    <w:rsid w:val="00336083"/>
    <w:rsid w:val="00337A2A"/>
    <w:rsid w:val="00337EE6"/>
    <w:rsid w:val="0034067D"/>
    <w:rsid w:val="003410D9"/>
    <w:rsid w:val="00344922"/>
    <w:rsid w:val="00344A16"/>
    <w:rsid w:val="00344DAA"/>
    <w:rsid w:val="0034706A"/>
    <w:rsid w:val="00350883"/>
    <w:rsid w:val="00350E26"/>
    <w:rsid w:val="003522A7"/>
    <w:rsid w:val="003531FB"/>
    <w:rsid w:val="003537F4"/>
    <w:rsid w:val="003564F6"/>
    <w:rsid w:val="0035728F"/>
    <w:rsid w:val="003601EE"/>
    <w:rsid w:val="00360C8C"/>
    <w:rsid w:val="00361175"/>
    <w:rsid w:val="00364051"/>
    <w:rsid w:val="0036519E"/>
    <w:rsid w:val="00366F21"/>
    <w:rsid w:val="003671E6"/>
    <w:rsid w:val="00367329"/>
    <w:rsid w:val="00367602"/>
    <w:rsid w:val="00367705"/>
    <w:rsid w:val="00370826"/>
    <w:rsid w:val="00371B12"/>
    <w:rsid w:val="00371CBB"/>
    <w:rsid w:val="0037565D"/>
    <w:rsid w:val="003768DA"/>
    <w:rsid w:val="00377E2E"/>
    <w:rsid w:val="00380E56"/>
    <w:rsid w:val="00381AD6"/>
    <w:rsid w:val="00381DC9"/>
    <w:rsid w:val="00382BBA"/>
    <w:rsid w:val="00382D37"/>
    <w:rsid w:val="00382D96"/>
    <w:rsid w:val="00382F8D"/>
    <w:rsid w:val="00383999"/>
    <w:rsid w:val="00386746"/>
    <w:rsid w:val="00390B44"/>
    <w:rsid w:val="00390FA5"/>
    <w:rsid w:val="003919AA"/>
    <w:rsid w:val="00392719"/>
    <w:rsid w:val="00393260"/>
    <w:rsid w:val="00393D64"/>
    <w:rsid w:val="00394A61"/>
    <w:rsid w:val="0039524F"/>
    <w:rsid w:val="003957C9"/>
    <w:rsid w:val="003961F6"/>
    <w:rsid w:val="003A1F65"/>
    <w:rsid w:val="003A39E8"/>
    <w:rsid w:val="003A5EBF"/>
    <w:rsid w:val="003A633D"/>
    <w:rsid w:val="003A7F31"/>
    <w:rsid w:val="003B55F7"/>
    <w:rsid w:val="003B5808"/>
    <w:rsid w:val="003C0EC7"/>
    <w:rsid w:val="003C2080"/>
    <w:rsid w:val="003C2605"/>
    <w:rsid w:val="003C296C"/>
    <w:rsid w:val="003C2BDB"/>
    <w:rsid w:val="003C30E7"/>
    <w:rsid w:val="003C3D31"/>
    <w:rsid w:val="003C462F"/>
    <w:rsid w:val="003C47EF"/>
    <w:rsid w:val="003C5F7D"/>
    <w:rsid w:val="003C62CF"/>
    <w:rsid w:val="003C6D51"/>
    <w:rsid w:val="003D00EB"/>
    <w:rsid w:val="003D1FDE"/>
    <w:rsid w:val="003D36B8"/>
    <w:rsid w:val="003D3AEF"/>
    <w:rsid w:val="003D528B"/>
    <w:rsid w:val="003D77D1"/>
    <w:rsid w:val="003D79DE"/>
    <w:rsid w:val="003E1A4F"/>
    <w:rsid w:val="003E3507"/>
    <w:rsid w:val="003E362B"/>
    <w:rsid w:val="003E4ACE"/>
    <w:rsid w:val="003E50F3"/>
    <w:rsid w:val="003E6325"/>
    <w:rsid w:val="003F0745"/>
    <w:rsid w:val="003F300C"/>
    <w:rsid w:val="00400490"/>
    <w:rsid w:val="00402511"/>
    <w:rsid w:val="00404E12"/>
    <w:rsid w:val="00405598"/>
    <w:rsid w:val="00406F2E"/>
    <w:rsid w:val="00406F4E"/>
    <w:rsid w:val="004079F3"/>
    <w:rsid w:val="00407BD1"/>
    <w:rsid w:val="0041044D"/>
    <w:rsid w:val="004153FA"/>
    <w:rsid w:val="004166F6"/>
    <w:rsid w:val="00416753"/>
    <w:rsid w:val="00420F77"/>
    <w:rsid w:val="004244A8"/>
    <w:rsid w:val="00424C82"/>
    <w:rsid w:val="0042527A"/>
    <w:rsid w:val="004267E1"/>
    <w:rsid w:val="00427180"/>
    <w:rsid w:val="004311DB"/>
    <w:rsid w:val="0043383B"/>
    <w:rsid w:val="0043613E"/>
    <w:rsid w:val="00440DA3"/>
    <w:rsid w:val="0045103D"/>
    <w:rsid w:val="00451466"/>
    <w:rsid w:val="00452ABB"/>
    <w:rsid w:val="004533FA"/>
    <w:rsid w:val="0045413D"/>
    <w:rsid w:val="00454E08"/>
    <w:rsid w:val="00456096"/>
    <w:rsid w:val="00456E57"/>
    <w:rsid w:val="00457941"/>
    <w:rsid w:val="004613A4"/>
    <w:rsid w:val="00461806"/>
    <w:rsid w:val="00461AED"/>
    <w:rsid w:val="00462194"/>
    <w:rsid w:val="00464C7B"/>
    <w:rsid w:val="00467FC3"/>
    <w:rsid w:val="004727C6"/>
    <w:rsid w:val="00472D1F"/>
    <w:rsid w:val="00473E3D"/>
    <w:rsid w:val="00474491"/>
    <w:rsid w:val="0047568D"/>
    <w:rsid w:val="0047593E"/>
    <w:rsid w:val="004759AA"/>
    <w:rsid w:val="00475C4F"/>
    <w:rsid w:val="00481814"/>
    <w:rsid w:val="00483462"/>
    <w:rsid w:val="00484E13"/>
    <w:rsid w:val="0048546E"/>
    <w:rsid w:val="00485845"/>
    <w:rsid w:val="00485899"/>
    <w:rsid w:val="004859CF"/>
    <w:rsid w:val="00491272"/>
    <w:rsid w:val="004916BC"/>
    <w:rsid w:val="004935E2"/>
    <w:rsid w:val="004938F7"/>
    <w:rsid w:val="004955EB"/>
    <w:rsid w:val="004970BF"/>
    <w:rsid w:val="004975C5"/>
    <w:rsid w:val="004A2316"/>
    <w:rsid w:val="004A279E"/>
    <w:rsid w:val="004A5AA5"/>
    <w:rsid w:val="004A614E"/>
    <w:rsid w:val="004A731E"/>
    <w:rsid w:val="004B06C8"/>
    <w:rsid w:val="004B0A19"/>
    <w:rsid w:val="004B0EF6"/>
    <w:rsid w:val="004B3840"/>
    <w:rsid w:val="004B3C1E"/>
    <w:rsid w:val="004B5A14"/>
    <w:rsid w:val="004B6A6D"/>
    <w:rsid w:val="004B6BF0"/>
    <w:rsid w:val="004B7452"/>
    <w:rsid w:val="004C2BE7"/>
    <w:rsid w:val="004C3059"/>
    <w:rsid w:val="004C4E74"/>
    <w:rsid w:val="004C733A"/>
    <w:rsid w:val="004D345C"/>
    <w:rsid w:val="004D7D62"/>
    <w:rsid w:val="004E14A1"/>
    <w:rsid w:val="004E28E9"/>
    <w:rsid w:val="004E362B"/>
    <w:rsid w:val="004E3655"/>
    <w:rsid w:val="004E6CF4"/>
    <w:rsid w:val="004E7598"/>
    <w:rsid w:val="004F03ED"/>
    <w:rsid w:val="004F07FB"/>
    <w:rsid w:val="004F2E2E"/>
    <w:rsid w:val="004F5473"/>
    <w:rsid w:val="004F5AA4"/>
    <w:rsid w:val="004F5BC9"/>
    <w:rsid w:val="004F61BF"/>
    <w:rsid w:val="0050004B"/>
    <w:rsid w:val="00503F4E"/>
    <w:rsid w:val="00504DCC"/>
    <w:rsid w:val="00514615"/>
    <w:rsid w:val="0051465D"/>
    <w:rsid w:val="0051660B"/>
    <w:rsid w:val="00517969"/>
    <w:rsid w:val="00520A80"/>
    <w:rsid w:val="00522299"/>
    <w:rsid w:val="00526156"/>
    <w:rsid w:val="00527219"/>
    <w:rsid w:val="005276A7"/>
    <w:rsid w:val="00531A9D"/>
    <w:rsid w:val="00531F95"/>
    <w:rsid w:val="0053255C"/>
    <w:rsid w:val="0053291E"/>
    <w:rsid w:val="0053658C"/>
    <w:rsid w:val="00536859"/>
    <w:rsid w:val="005406A5"/>
    <w:rsid w:val="005419A3"/>
    <w:rsid w:val="00541BC0"/>
    <w:rsid w:val="005422C0"/>
    <w:rsid w:val="00542545"/>
    <w:rsid w:val="005431D4"/>
    <w:rsid w:val="005440DD"/>
    <w:rsid w:val="005461FE"/>
    <w:rsid w:val="00546BFB"/>
    <w:rsid w:val="0055102D"/>
    <w:rsid w:val="00553CEC"/>
    <w:rsid w:val="005543E0"/>
    <w:rsid w:val="0055563E"/>
    <w:rsid w:val="00557D4E"/>
    <w:rsid w:val="005606BC"/>
    <w:rsid w:val="00560EF2"/>
    <w:rsid w:val="00562548"/>
    <w:rsid w:val="005637D4"/>
    <w:rsid w:val="00564CA2"/>
    <w:rsid w:val="00565685"/>
    <w:rsid w:val="00566714"/>
    <w:rsid w:val="00567373"/>
    <w:rsid w:val="00570455"/>
    <w:rsid w:val="005736FB"/>
    <w:rsid w:val="00574F77"/>
    <w:rsid w:val="00576E57"/>
    <w:rsid w:val="00577559"/>
    <w:rsid w:val="00580218"/>
    <w:rsid w:val="005828B1"/>
    <w:rsid w:val="00582B38"/>
    <w:rsid w:val="00585610"/>
    <w:rsid w:val="00591BC0"/>
    <w:rsid w:val="00592425"/>
    <w:rsid w:val="00592B08"/>
    <w:rsid w:val="005930D7"/>
    <w:rsid w:val="005948E3"/>
    <w:rsid w:val="00594F81"/>
    <w:rsid w:val="005A0046"/>
    <w:rsid w:val="005A1CE5"/>
    <w:rsid w:val="005A2E44"/>
    <w:rsid w:val="005A32C9"/>
    <w:rsid w:val="005A4DA8"/>
    <w:rsid w:val="005A718C"/>
    <w:rsid w:val="005B00A3"/>
    <w:rsid w:val="005B0325"/>
    <w:rsid w:val="005B0800"/>
    <w:rsid w:val="005B1CCF"/>
    <w:rsid w:val="005B3B4D"/>
    <w:rsid w:val="005B6909"/>
    <w:rsid w:val="005B6954"/>
    <w:rsid w:val="005B716B"/>
    <w:rsid w:val="005C20E0"/>
    <w:rsid w:val="005C2AC6"/>
    <w:rsid w:val="005C3472"/>
    <w:rsid w:val="005C3494"/>
    <w:rsid w:val="005C5858"/>
    <w:rsid w:val="005C6AF7"/>
    <w:rsid w:val="005C7567"/>
    <w:rsid w:val="005D08BD"/>
    <w:rsid w:val="005D0F3F"/>
    <w:rsid w:val="005D6109"/>
    <w:rsid w:val="005D686D"/>
    <w:rsid w:val="005E03FB"/>
    <w:rsid w:val="005E15DB"/>
    <w:rsid w:val="005E1EFE"/>
    <w:rsid w:val="005E336D"/>
    <w:rsid w:val="005E53AE"/>
    <w:rsid w:val="005F173B"/>
    <w:rsid w:val="005F2A96"/>
    <w:rsid w:val="005F3A1B"/>
    <w:rsid w:val="005F6C29"/>
    <w:rsid w:val="00602BE9"/>
    <w:rsid w:val="00603294"/>
    <w:rsid w:val="00603961"/>
    <w:rsid w:val="006046E5"/>
    <w:rsid w:val="0060507B"/>
    <w:rsid w:val="00605339"/>
    <w:rsid w:val="0061199D"/>
    <w:rsid w:val="0061341D"/>
    <w:rsid w:val="00614CDF"/>
    <w:rsid w:val="0061665E"/>
    <w:rsid w:val="006168DB"/>
    <w:rsid w:val="006208D1"/>
    <w:rsid w:val="006211A0"/>
    <w:rsid w:val="00622FB0"/>
    <w:rsid w:val="0062318D"/>
    <w:rsid w:val="00624635"/>
    <w:rsid w:val="00625270"/>
    <w:rsid w:val="00626116"/>
    <w:rsid w:val="0062771E"/>
    <w:rsid w:val="00630395"/>
    <w:rsid w:val="00630B0B"/>
    <w:rsid w:val="00630E96"/>
    <w:rsid w:val="006326BF"/>
    <w:rsid w:val="00637D27"/>
    <w:rsid w:val="00637FA1"/>
    <w:rsid w:val="006407A1"/>
    <w:rsid w:val="0064089B"/>
    <w:rsid w:val="00640DDB"/>
    <w:rsid w:val="00640F78"/>
    <w:rsid w:val="00644A96"/>
    <w:rsid w:val="00645182"/>
    <w:rsid w:val="00645F83"/>
    <w:rsid w:val="006460FC"/>
    <w:rsid w:val="006500D9"/>
    <w:rsid w:val="00653A60"/>
    <w:rsid w:val="00654CE1"/>
    <w:rsid w:val="00660335"/>
    <w:rsid w:val="00660441"/>
    <w:rsid w:val="0066393D"/>
    <w:rsid w:val="00663A9F"/>
    <w:rsid w:val="00664ADE"/>
    <w:rsid w:val="00665EAB"/>
    <w:rsid w:val="00666227"/>
    <w:rsid w:val="00671E60"/>
    <w:rsid w:val="00672E6F"/>
    <w:rsid w:val="00673CE1"/>
    <w:rsid w:val="00674DE1"/>
    <w:rsid w:val="00675751"/>
    <w:rsid w:val="006776BE"/>
    <w:rsid w:val="0068102D"/>
    <w:rsid w:val="006810C8"/>
    <w:rsid w:val="00681A66"/>
    <w:rsid w:val="006854FE"/>
    <w:rsid w:val="00685D38"/>
    <w:rsid w:val="00686FB0"/>
    <w:rsid w:val="006904E4"/>
    <w:rsid w:val="0069391E"/>
    <w:rsid w:val="0069722A"/>
    <w:rsid w:val="006A0CF2"/>
    <w:rsid w:val="006A4381"/>
    <w:rsid w:val="006A5881"/>
    <w:rsid w:val="006A6219"/>
    <w:rsid w:val="006A6976"/>
    <w:rsid w:val="006A7252"/>
    <w:rsid w:val="006B0147"/>
    <w:rsid w:val="006B0C87"/>
    <w:rsid w:val="006B1157"/>
    <w:rsid w:val="006B3483"/>
    <w:rsid w:val="006B46F9"/>
    <w:rsid w:val="006B4F74"/>
    <w:rsid w:val="006B5D7B"/>
    <w:rsid w:val="006B7AEF"/>
    <w:rsid w:val="006C1097"/>
    <w:rsid w:val="006C2536"/>
    <w:rsid w:val="006C462F"/>
    <w:rsid w:val="006C48BF"/>
    <w:rsid w:val="006C72AE"/>
    <w:rsid w:val="006C7316"/>
    <w:rsid w:val="006C7F30"/>
    <w:rsid w:val="006D0BDC"/>
    <w:rsid w:val="006D0CAA"/>
    <w:rsid w:val="006D45A3"/>
    <w:rsid w:val="006D5A5D"/>
    <w:rsid w:val="006D655E"/>
    <w:rsid w:val="006E01BC"/>
    <w:rsid w:val="006E1569"/>
    <w:rsid w:val="006E3FF8"/>
    <w:rsid w:val="006E5457"/>
    <w:rsid w:val="006E56E2"/>
    <w:rsid w:val="006E6597"/>
    <w:rsid w:val="006E6F05"/>
    <w:rsid w:val="006F00AE"/>
    <w:rsid w:val="006F5DE4"/>
    <w:rsid w:val="00700088"/>
    <w:rsid w:val="007009EC"/>
    <w:rsid w:val="00701D8C"/>
    <w:rsid w:val="00701DB7"/>
    <w:rsid w:val="00704338"/>
    <w:rsid w:val="00705111"/>
    <w:rsid w:val="007064D1"/>
    <w:rsid w:val="00706E9F"/>
    <w:rsid w:val="00707005"/>
    <w:rsid w:val="00710701"/>
    <w:rsid w:val="007146FD"/>
    <w:rsid w:val="00715FE6"/>
    <w:rsid w:val="00717741"/>
    <w:rsid w:val="007209AD"/>
    <w:rsid w:val="00727706"/>
    <w:rsid w:val="00727BFD"/>
    <w:rsid w:val="007333DD"/>
    <w:rsid w:val="00736ED8"/>
    <w:rsid w:val="00741477"/>
    <w:rsid w:val="007418CD"/>
    <w:rsid w:val="00742CC3"/>
    <w:rsid w:val="00743E26"/>
    <w:rsid w:val="00747FC7"/>
    <w:rsid w:val="0075005B"/>
    <w:rsid w:val="00751BF2"/>
    <w:rsid w:val="00751DD6"/>
    <w:rsid w:val="00752D54"/>
    <w:rsid w:val="00752FD5"/>
    <w:rsid w:val="007530AB"/>
    <w:rsid w:val="00754A03"/>
    <w:rsid w:val="00754B9F"/>
    <w:rsid w:val="0075716D"/>
    <w:rsid w:val="00762A44"/>
    <w:rsid w:val="00763A04"/>
    <w:rsid w:val="00763D21"/>
    <w:rsid w:val="00765EB1"/>
    <w:rsid w:val="00766D0A"/>
    <w:rsid w:val="0076725C"/>
    <w:rsid w:val="00767C60"/>
    <w:rsid w:val="007709CD"/>
    <w:rsid w:val="00770FC3"/>
    <w:rsid w:val="007714CE"/>
    <w:rsid w:val="00771A40"/>
    <w:rsid w:val="00772B25"/>
    <w:rsid w:val="00772DAF"/>
    <w:rsid w:val="007731B9"/>
    <w:rsid w:val="00775B59"/>
    <w:rsid w:val="00775ED3"/>
    <w:rsid w:val="007773A9"/>
    <w:rsid w:val="00780251"/>
    <w:rsid w:val="00780E91"/>
    <w:rsid w:val="00781C16"/>
    <w:rsid w:val="00782291"/>
    <w:rsid w:val="00783461"/>
    <w:rsid w:val="00783DFE"/>
    <w:rsid w:val="0078657A"/>
    <w:rsid w:val="00787411"/>
    <w:rsid w:val="007905A1"/>
    <w:rsid w:val="007913D8"/>
    <w:rsid w:val="00791550"/>
    <w:rsid w:val="00791742"/>
    <w:rsid w:val="00791856"/>
    <w:rsid w:val="00791A24"/>
    <w:rsid w:val="00792429"/>
    <w:rsid w:val="00792823"/>
    <w:rsid w:val="00795B44"/>
    <w:rsid w:val="007A0613"/>
    <w:rsid w:val="007A0CC8"/>
    <w:rsid w:val="007A1B70"/>
    <w:rsid w:val="007A24B8"/>
    <w:rsid w:val="007A4453"/>
    <w:rsid w:val="007A5626"/>
    <w:rsid w:val="007A6C5D"/>
    <w:rsid w:val="007A7009"/>
    <w:rsid w:val="007B2331"/>
    <w:rsid w:val="007B34A2"/>
    <w:rsid w:val="007B3F78"/>
    <w:rsid w:val="007B4BB5"/>
    <w:rsid w:val="007B6D09"/>
    <w:rsid w:val="007C1BC3"/>
    <w:rsid w:val="007C2BC1"/>
    <w:rsid w:val="007C3157"/>
    <w:rsid w:val="007D1114"/>
    <w:rsid w:val="007D1AC9"/>
    <w:rsid w:val="007D366B"/>
    <w:rsid w:val="007D713A"/>
    <w:rsid w:val="007D7A9A"/>
    <w:rsid w:val="007E00B0"/>
    <w:rsid w:val="007E0484"/>
    <w:rsid w:val="007E0808"/>
    <w:rsid w:val="007E1036"/>
    <w:rsid w:val="007E2258"/>
    <w:rsid w:val="007E4D38"/>
    <w:rsid w:val="007E4DF5"/>
    <w:rsid w:val="007E56E9"/>
    <w:rsid w:val="007E7411"/>
    <w:rsid w:val="007F1887"/>
    <w:rsid w:val="007F4A4A"/>
    <w:rsid w:val="007F79DC"/>
    <w:rsid w:val="00804539"/>
    <w:rsid w:val="0080465B"/>
    <w:rsid w:val="00804AC5"/>
    <w:rsid w:val="008064FE"/>
    <w:rsid w:val="00810155"/>
    <w:rsid w:val="00813B40"/>
    <w:rsid w:val="00813C8B"/>
    <w:rsid w:val="008169D9"/>
    <w:rsid w:val="00820391"/>
    <w:rsid w:val="00822480"/>
    <w:rsid w:val="00822CC6"/>
    <w:rsid w:val="008249F2"/>
    <w:rsid w:val="00824C42"/>
    <w:rsid w:val="008262AA"/>
    <w:rsid w:val="008263EB"/>
    <w:rsid w:val="008268A1"/>
    <w:rsid w:val="00831813"/>
    <w:rsid w:val="00832775"/>
    <w:rsid w:val="008331D1"/>
    <w:rsid w:val="00835D84"/>
    <w:rsid w:val="00836C8E"/>
    <w:rsid w:val="0084050A"/>
    <w:rsid w:val="00844EEC"/>
    <w:rsid w:val="008459AA"/>
    <w:rsid w:val="00846CA0"/>
    <w:rsid w:val="00847BEB"/>
    <w:rsid w:val="0085136E"/>
    <w:rsid w:val="00852E94"/>
    <w:rsid w:val="00854CDA"/>
    <w:rsid w:val="0085663A"/>
    <w:rsid w:val="008571D0"/>
    <w:rsid w:val="00860000"/>
    <w:rsid w:val="00860499"/>
    <w:rsid w:val="00861552"/>
    <w:rsid w:val="00861AC6"/>
    <w:rsid w:val="00862DE6"/>
    <w:rsid w:val="00864DB8"/>
    <w:rsid w:val="00865258"/>
    <w:rsid w:val="00865CC9"/>
    <w:rsid w:val="0086684A"/>
    <w:rsid w:val="00871551"/>
    <w:rsid w:val="00872FA3"/>
    <w:rsid w:val="00874A22"/>
    <w:rsid w:val="00877117"/>
    <w:rsid w:val="00880FEC"/>
    <w:rsid w:val="0088132D"/>
    <w:rsid w:val="00881689"/>
    <w:rsid w:val="008818F4"/>
    <w:rsid w:val="00883373"/>
    <w:rsid w:val="00883AAF"/>
    <w:rsid w:val="00887034"/>
    <w:rsid w:val="008900BA"/>
    <w:rsid w:val="00892848"/>
    <w:rsid w:val="00892B4F"/>
    <w:rsid w:val="0089549A"/>
    <w:rsid w:val="00895552"/>
    <w:rsid w:val="00897D99"/>
    <w:rsid w:val="008A1CC3"/>
    <w:rsid w:val="008A347F"/>
    <w:rsid w:val="008A359B"/>
    <w:rsid w:val="008A41D0"/>
    <w:rsid w:val="008A4A93"/>
    <w:rsid w:val="008A6400"/>
    <w:rsid w:val="008A6B62"/>
    <w:rsid w:val="008A787D"/>
    <w:rsid w:val="008A79B1"/>
    <w:rsid w:val="008B0AB3"/>
    <w:rsid w:val="008B0D7C"/>
    <w:rsid w:val="008B245E"/>
    <w:rsid w:val="008B2CD1"/>
    <w:rsid w:val="008B37AB"/>
    <w:rsid w:val="008B5DF2"/>
    <w:rsid w:val="008C0CC4"/>
    <w:rsid w:val="008C0D9B"/>
    <w:rsid w:val="008C66B1"/>
    <w:rsid w:val="008C6914"/>
    <w:rsid w:val="008C6946"/>
    <w:rsid w:val="008D3F4E"/>
    <w:rsid w:val="008D5575"/>
    <w:rsid w:val="008D61AE"/>
    <w:rsid w:val="008D7154"/>
    <w:rsid w:val="008D7CFF"/>
    <w:rsid w:val="008E05D8"/>
    <w:rsid w:val="008E2625"/>
    <w:rsid w:val="008E3AEC"/>
    <w:rsid w:val="008E48B0"/>
    <w:rsid w:val="008E75D0"/>
    <w:rsid w:val="008E7BDD"/>
    <w:rsid w:val="008F0AE2"/>
    <w:rsid w:val="008F1A0E"/>
    <w:rsid w:val="008F4E33"/>
    <w:rsid w:val="008F5BDE"/>
    <w:rsid w:val="008F6F47"/>
    <w:rsid w:val="008F7778"/>
    <w:rsid w:val="00904B48"/>
    <w:rsid w:val="009066DB"/>
    <w:rsid w:val="00910B19"/>
    <w:rsid w:val="00911938"/>
    <w:rsid w:val="00912A1F"/>
    <w:rsid w:val="00913A35"/>
    <w:rsid w:val="00914978"/>
    <w:rsid w:val="00915011"/>
    <w:rsid w:val="009150FD"/>
    <w:rsid w:val="00915B22"/>
    <w:rsid w:val="00917165"/>
    <w:rsid w:val="00917628"/>
    <w:rsid w:val="009208F8"/>
    <w:rsid w:val="00920BD9"/>
    <w:rsid w:val="00920CE5"/>
    <w:rsid w:val="009216BF"/>
    <w:rsid w:val="00923836"/>
    <w:rsid w:val="009258BF"/>
    <w:rsid w:val="00930B07"/>
    <w:rsid w:val="00933474"/>
    <w:rsid w:val="00934910"/>
    <w:rsid w:val="00936A5A"/>
    <w:rsid w:val="00937C8A"/>
    <w:rsid w:val="00937DB0"/>
    <w:rsid w:val="00942191"/>
    <w:rsid w:val="0094238C"/>
    <w:rsid w:val="009436AE"/>
    <w:rsid w:val="009450FF"/>
    <w:rsid w:val="009451BF"/>
    <w:rsid w:val="0094672E"/>
    <w:rsid w:val="00946934"/>
    <w:rsid w:val="00946E97"/>
    <w:rsid w:val="0094787A"/>
    <w:rsid w:val="0095068E"/>
    <w:rsid w:val="009517C3"/>
    <w:rsid w:val="009547B3"/>
    <w:rsid w:val="00957E91"/>
    <w:rsid w:val="00960F70"/>
    <w:rsid w:val="00961640"/>
    <w:rsid w:val="00961E64"/>
    <w:rsid w:val="009654F5"/>
    <w:rsid w:val="00965AC5"/>
    <w:rsid w:val="00965EB0"/>
    <w:rsid w:val="0096632C"/>
    <w:rsid w:val="00970FC3"/>
    <w:rsid w:val="00972C17"/>
    <w:rsid w:val="00972C49"/>
    <w:rsid w:val="00974BDA"/>
    <w:rsid w:val="00976F6E"/>
    <w:rsid w:val="00981B8A"/>
    <w:rsid w:val="009824E4"/>
    <w:rsid w:val="009906C5"/>
    <w:rsid w:val="00990C21"/>
    <w:rsid w:val="009923F4"/>
    <w:rsid w:val="00995A6A"/>
    <w:rsid w:val="009A2099"/>
    <w:rsid w:val="009A2989"/>
    <w:rsid w:val="009A6546"/>
    <w:rsid w:val="009A7D98"/>
    <w:rsid w:val="009B38A4"/>
    <w:rsid w:val="009B4240"/>
    <w:rsid w:val="009B454E"/>
    <w:rsid w:val="009B4D91"/>
    <w:rsid w:val="009B5B4A"/>
    <w:rsid w:val="009B781E"/>
    <w:rsid w:val="009B7AB2"/>
    <w:rsid w:val="009C1183"/>
    <w:rsid w:val="009C125B"/>
    <w:rsid w:val="009C5122"/>
    <w:rsid w:val="009C5F4B"/>
    <w:rsid w:val="009C64CA"/>
    <w:rsid w:val="009C7107"/>
    <w:rsid w:val="009C78E8"/>
    <w:rsid w:val="009D0FF3"/>
    <w:rsid w:val="009D1C46"/>
    <w:rsid w:val="009D2268"/>
    <w:rsid w:val="009D258F"/>
    <w:rsid w:val="009D3C3D"/>
    <w:rsid w:val="009D4E91"/>
    <w:rsid w:val="009D519D"/>
    <w:rsid w:val="009D61EC"/>
    <w:rsid w:val="009D70FE"/>
    <w:rsid w:val="009D7A39"/>
    <w:rsid w:val="009D7A71"/>
    <w:rsid w:val="009E200E"/>
    <w:rsid w:val="009E2296"/>
    <w:rsid w:val="009E6683"/>
    <w:rsid w:val="009E7711"/>
    <w:rsid w:val="009F2C8A"/>
    <w:rsid w:val="009F5A2E"/>
    <w:rsid w:val="00A01521"/>
    <w:rsid w:val="00A03C66"/>
    <w:rsid w:val="00A0420B"/>
    <w:rsid w:val="00A06C8E"/>
    <w:rsid w:val="00A147E7"/>
    <w:rsid w:val="00A14C16"/>
    <w:rsid w:val="00A16ABE"/>
    <w:rsid w:val="00A1741F"/>
    <w:rsid w:val="00A17F65"/>
    <w:rsid w:val="00A2035F"/>
    <w:rsid w:val="00A23D51"/>
    <w:rsid w:val="00A2601D"/>
    <w:rsid w:val="00A318B3"/>
    <w:rsid w:val="00A32539"/>
    <w:rsid w:val="00A35E4D"/>
    <w:rsid w:val="00A36249"/>
    <w:rsid w:val="00A43ABC"/>
    <w:rsid w:val="00A45049"/>
    <w:rsid w:val="00A5082E"/>
    <w:rsid w:val="00A50FC9"/>
    <w:rsid w:val="00A51A7B"/>
    <w:rsid w:val="00A520B6"/>
    <w:rsid w:val="00A527C6"/>
    <w:rsid w:val="00A529B0"/>
    <w:rsid w:val="00A535FA"/>
    <w:rsid w:val="00A54B47"/>
    <w:rsid w:val="00A6170C"/>
    <w:rsid w:val="00A65177"/>
    <w:rsid w:val="00A65C3F"/>
    <w:rsid w:val="00A666E6"/>
    <w:rsid w:val="00A67FED"/>
    <w:rsid w:val="00A74A41"/>
    <w:rsid w:val="00A75B6D"/>
    <w:rsid w:val="00A75C8D"/>
    <w:rsid w:val="00A81C74"/>
    <w:rsid w:val="00A8698B"/>
    <w:rsid w:val="00A86F11"/>
    <w:rsid w:val="00A87D4C"/>
    <w:rsid w:val="00A9032B"/>
    <w:rsid w:val="00A9118A"/>
    <w:rsid w:val="00A928DA"/>
    <w:rsid w:val="00A93FB6"/>
    <w:rsid w:val="00A94AB1"/>
    <w:rsid w:val="00A94FD7"/>
    <w:rsid w:val="00A96485"/>
    <w:rsid w:val="00AA21FA"/>
    <w:rsid w:val="00AA7D33"/>
    <w:rsid w:val="00AB0DCF"/>
    <w:rsid w:val="00AB1E17"/>
    <w:rsid w:val="00AB2E85"/>
    <w:rsid w:val="00AB4118"/>
    <w:rsid w:val="00AB76CF"/>
    <w:rsid w:val="00AC07A1"/>
    <w:rsid w:val="00AC2646"/>
    <w:rsid w:val="00AC378D"/>
    <w:rsid w:val="00AC4E2A"/>
    <w:rsid w:val="00AC5DB9"/>
    <w:rsid w:val="00AC6C7F"/>
    <w:rsid w:val="00AD0196"/>
    <w:rsid w:val="00AD3095"/>
    <w:rsid w:val="00AD4AFB"/>
    <w:rsid w:val="00AD4C47"/>
    <w:rsid w:val="00AD4DD2"/>
    <w:rsid w:val="00AD4E40"/>
    <w:rsid w:val="00AD55AB"/>
    <w:rsid w:val="00AD5D7E"/>
    <w:rsid w:val="00AE035D"/>
    <w:rsid w:val="00AE05D3"/>
    <w:rsid w:val="00AE07E4"/>
    <w:rsid w:val="00AE2D5E"/>
    <w:rsid w:val="00AE3E48"/>
    <w:rsid w:val="00AE4D76"/>
    <w:rsid w:val="00AE5D60"/>
    <w:rsid w:val="00AE65F6"/>
    <w:rsid w:val="00AE6D09"/>
    <w:rsid w:val="00AE70B2"/>
    <w:rsid w:val="00AF3421"/>
    <w:rsid w:val="00AF4DEA"/>
    <w:rsid w:val="00AF606E"/>
    <w:rsid w:val="00AF7454"/>
    <w:rsid w:val="00B007E1"/>
    <w:rsid w:val="00B02993"/>
    <w:rsid w:val="00B04A9F"/>
    <w:rsid w:val="00B05BEA"/>
    <w:rsid w:val="00B07BF1"/>
    <w:rsid w:val="00B10E1E"/>
    <w:rsid w:val="00B13D22"/>
    <w:rsid w:val="00B15095"/>
    <w:rsid w:val="00B15F38"/>
    <w:rsid w:val="00B16BE3"/>
    <w:rsid w:val="00B22D52"/>
    <w:rsid w:val="00B24EF5"/>
    <w:rsid w:val="00B24F79"/>
    <w:rsid w:val="00B254A6"/>
    <w:rsid w:val="00B25C83"/>
    <w:rsid w:val="00B26325"/>
    <w:rsid w:val="00B3233E"/>
    <w:rsid w:val="00B33CE2"/>
    <w:rsid w:val="00B34EFF"/>
    <w:rsid w:val="00B357EB"/>
    <w:rsid w:val="00B35F69"/>
    <w:rsid w:val="00B371DC"/>
    <w:rsid w:val="00B41716"/>
    <w:rsid w:val="00B41E77"/>
    <w:rsid w:val="00B43069"/>
    <w:rsid w:val="00B43B96"/>
    <w:rsid w:val="00B44178"/>
    <w:rsid w:val="00B46800"/>
    <w:rsid w:val="00B46DF7"/>
    <w:rsid w:val="00B501C6"/>
    <w:rsid w:val="00B50F82"/>
    <w:rsid w:val="00B5106A"/>
    <w:rsid w:val="00B55B52"/>
    <w:rsid w:val="00B57E14"/>
    <w:rsid w:val="00B627FC"/>
    <w:rsid w:val="00B631C4"/>
    <w:rsid w:val="00B63827"/>
    <w:rsid w:val="00B638DE"/>
    <w:rsid w:val="00B64751"/>
    <w:rsid w:val="00B67B74"/>
    <w:rsid w:val="00B71CB6"/>
    <w:rsid w:val="00B7262E"/>
    <w:rsid w:val="00B72E00"/>
    <w:rsid w:val="00B74C12"/>
    <w:rsid w:val="00B757AD"/>
    <w:rsid w:val="00B75D88"/>
    <w:rsid w:val="00B76164"/>
    <w:rsid w:val="00B80914"/>
    <w:rsid w:val="00B8138F"/>
    <w:rsid w:val="00B814D3"/>
    <w:rsid w:val="00B81E5F"/>
    <w:rsid w:val="00B82E1E"/>
    <w:rsid w:val="00B860E4"/>
    <w:rsid w:val="00B86A1F"/>
    <w:rsid w:val="00B87425"/>
    <w:rsid w:val="00B87438"/>
    <w:rsid w:val="00B91299"/>
    <w:rsid w:val="00B91EE6"/>
    <w:rsid w:val="00B92705"/>
    <w:rsid w:val="00B92B15"/>
    <w:rsid w:val="00B94D76"/>
    <w:rsid w:val="00B96051"/>
    <w:rsid w:val="00B96564"/>
    <w:rsid w:val="00BA0C99"/>
    <w:rsid w:val="00BA1ACB"/>
    <w:rsid w:val="00BA1E40"/>
    <w:rsid w:val="00BA4087"/>
    <w:rsid w:val="00BA4DA5"/>
    <w:rsid w:val="00BA660F"/>
    <w:rsid w:val="00BB0216"/>
    <w:rsid w:val="00BB030B"/>
    <w:rsid w:val="00BB3CB7"/>
    <w:rsid w:val="00BB553B"/>
    <w:rsid w:val="00BB7B00"/>
    <w:rsid w:val="00BC04E6"/>
    <w:rsid w:val="00BC3451"/>
    <w:rsid w:val="00BC3EBE"/>
    <w:rsid w:val="00BC699F"/>
    <w:rsid w:val="00BD1265"/>
    <w:rsid w:val="00BD2870"/>
    <w:rsid w:val="00BD45B6"/>
    <w:rsid w:val="00BD530A"/>
    <w:rsid w:val="00BD6D42"/>
    <w:rsid w:val="00BD735C"/>
    <w:rsid w:val="00BD7C0D"/>
    <w:rsid w:val="00BE09A8"/>
    <w:rsid w:val="00BE0A9C"/>
    <w:rsid w:val="00BE102E"/>
    <w:rsid w:val="00BE20E4"/>
    <w:rsid w:val="00BE2518"/>
    <w:rsid w:val="00BE2C2D"/>
    <w:rsid w:val="00BE4DFF"/>
    <w:rsid w:val="00BE6D83"/>
    <w:rsid w:val="00BE741A"/>
    <w:rsid w:val="00BE7CB2"/>
    <w:rsid w:val="00BE7E35"/>
    <w:rsid w:val="00BF00D2"/>
    <w:rsid w:val="00BF030E"/>
    <w:rsid w:val="00BF08EC"/>
    <w:rsid w:val="00BF52D8"/>
    <w:rsid w:val="00BF5C33"/>
    <w:rsid w:val="00BF6D3E"/>
    <w:rsid w:val="00BF7227"/>
    <w:rsid w:val="00C038DF"/>
    <w:rsid w:val="00C05EF1"/>
    <w:rsid w:val="00C066F4"/>
    <w:rsid w:val="00C06C6E"/>
    <w:rsid w:val="00C07CD3"/>
    <w:rsid w:val="00C11AEC"/>
    <w:rsid w:val="00C13DEA"/>
    <w:rsid w:val="00C14006"/>
    <w:rsid w:val="00C15C17"/>
    <w:rsid w:val="00C17CF1"/>
    <w:rsid w:val="00C223DD"/>
    <w:rsid w:val="00C230EF"/>
    <w:rsid w:val="00C2326A"/>
    <w:rsid w:val="00C23C3F"/>
    <w:rsid w:val="00C26E4F"/>
    <w:rsid w:val="00C3045E"/>
    <w:rsid w:val="00C318B9"/>
    <w:rsid w:val="00C319F5"/>
    <w:rsid w:val="00C331CD"/>
    <w:rsid w:val="00C334FB"/>
    <w:rsid w:val="00C3370A"/>
    <w:rsid w:val="00C34D84"/>
    <w:rsid w:val="00C35625"/>
    <w:rsid w:val="00C36D03"/>
    <w:rsid w:val="00C400E1"/>
    <w:rsid w:val="00C401EF"/>
    <w:rsid w:val="00C45769"/>
    <w:rsid w:val="00C52828"/>
    <w:rsid w:val="00C5372C"/>
    <w:rsid w:val="00C53A32"/>
    <w:rsid w:val="00C53E3C"/>
    <w:rsid w:val="00C54EED"/>
    <w:rsid w:val="00C55A8E"/>
    <w:rsid w:val="00C565EE"/>
    <w:rsid w:val="00C56CFC"/>
    <w:rsid w:val="00C60B0E"/>
    <w:rsid w:val="00C61526"/>
    <w:rsid w:val="00C62778"/>
    <w:rsid w:val="00C63B6E"/>
    <w:rsid w:val="00C65861"/>
    <w:rsid w:val="00C70D1C"/>
    <w:rsid w:val="00C72461"/>
    <w:rsid w:val="00C75A9B"/>
    <w:rsid w:val="00C7634A"/>
    <w:rsid w:val="00C779F2"/>
    <w:rsid w:val="00C818BA"/>
    <w:rsid w:val="00C81B9F"/>
    <w:rsid w:val="00C838E2"/>
    <w:rsid w:val="00C83909"/>
    <w:rsid w:val="00C84342"/>
    <w:rsid w:val="00C84B07"/>
    <w:rsid w:val="00C85EE9"/>
    <w:rsid w:val="00C862F2"/>
    <w:rsid w:val="00C86970"/>
    <w:rsid w:val="00C902EB"/>
    <w:rsid w:val="00C90C52"/>
    <w:rsid w:val="00C9167C"/>
    <w:rsid w:val="00CA180C"/>
    <w:rsid w:val="00CA3151"/>
    <w:rsid w:val="00CA429E"/>
    <w:rsid w:val="00CA7C6C"/>
    <w:rsid w:val="00CB097D"/>
    <w:rsid w:val="00CB4B50"/>
    <w:rsid w:val="00CB525C"/>
    <w:rsid w:val="00CB7FC3"/>
    <w:rsid w:val="00CC0C5C"/>
    <w:rsid w:val="00CC0C9D"/>
    <w:rsid w:val="00CC11AD"/>
    <w:rsid w:val="00CC3B97"/>
    <w:rsid w:val="00CC4CF4"/>
    <w:rsid w:val="00CC7521"/>
    <w:rsid w:val="00CC7752"/>
    <w:rsid w:val="00CC7AD5"/>
    <w:rsid w:val="00CC7F6F"/>
    <w:rsid w:val="00CD07E6"/>
    <w:rsid w:val="00CD1045"/>
    <w:rsid w:val="00CD107E"/>
    <w:rsid w:val="00CD20D5"/>
    <w:rsid w:val="00CD24B8"/>
    <w:rsid w:val="00CD5B89"/>
    <w:rsid w:val="00CD7C6C"/>
    <w:rsid w:val="00CE0AF3"/>
    <w:rsid w:val="00CE0C5A"/>
    <w:rsid w:val="00CE2440"/>
    <w:rsid w:val="00CE3641"/>
    <w:rsid w:val="00CE3B0F"/>
    <w:rsid w:val="00CE5386"/>
    <w:rsid w:val="00CE6815"/>
    <w:rsid w:val="00CF1263"/>
    <w:rsid w:val="00CF1A2B"/>
    <w:rsid w:val="00CF216F"/>
    <w:rsid w:val="00CF261A"/>
    <w:rsid w:val="00CF2727"/>
    <w:rsid w:val="00CF37A3"/>
    <w:rsid w:val="00CF4C30"/>
    <w:rsid w:val="00CF60DB"/>
    <w:rsid w:val="00CF6765"/>
    <w:rsid w:val="00CF6F0B"/>
    <w:rsid w:val="00CF731F"/>
    <w:rsid w:val="00D00988"/>
    <w:rsid w:val="00D0148B"/>
    <w:rsid w:val="00D06951"/>
    <w:rsid w:val="00D0737F"/>
    <w:rsid w:val="00D101FC"/>
    <w:rsid w:val="00D11CE2"/>
    <w:rsid w:val="00D12607"/>
    <w:rsid w:val="00D15328"/>
    <w:rsid w:val="00D22405"/>
    <w:rsid w:val="00D2692F"/>
    <w:rsid w:val="00D279DD"/>
    <w:rsid w:val="00D33287"/>
    <w:rsid w:val="00D34B47"/>
    <w:rsid w:val="00D34D5A"/>
    <w:rsid w:val="00D36F13"/>
    <w:rsid w:val="00D37580"/>
    <w:rsid w:val="00D40D14"/>
    <w:rsid w:val="00D41561"/>
    <w:rsid w:val="00D419E7"/>
    <w:rsid w:val="00D41A03"/>
    <w:rsid w:val="00D41A5D"/>
    <w:rsid w:val="00D420F1"/>
    <w:rsid w:val="00D433B9"/>
    <w:rsid w:val="00D43978"/>
    <w:rsid w:val="00D445D0"/>
    <w:rsid w:val="00D44D86"/>
    <w:rsid w:val="00D516DA"/>
    <w:rsid w:val="00D524AC"/>
    <w:rsid w:val="00D540A8"/>
    <w:rsid w:val="00D55B27"/>
    <w:rsid w:val="00D568C1"/>
    <w:rsid w:val="00D569BD"/>
    <w:rsid w:val="00D57262"/>
    <w:rsid w:val="00D57D47"/>
    <w:rsid w:val="00D60EED"/>
    <w:rsid w:val="00D627F7"/>
    <w:rsid w:val="00D64AE0"/>
    <w:rsid w:val="00D72603"/>
    <w:rsid w:val="00D73A3C"/>
    <w:rsid w:val="00D750ED"/>
    <w:rsid w:val="00D76504"/>
    <w:rsid w:val="00D76B30"/>
    <w:rsid w:val="00D80F94"/>
    <w:rsid w:val="00D81F1E"/>
    <w:rsid w:val="00D83327"/>
    <w:rsid w:val="00D83D05"/>
    <w:rsid w:val="00D84108"/>
    <w:rsid w:val="00D8523F"/>
    <w:rsid w:val="00D872B6"/>
    <w:rsid w:val="00D874E5"/>
    <w:rsid w:val="00D87E82"/>
    <w:rsid w:val="00D905F0"/>
    <w:rsid w:val="00D927D1"/>
    <w:rsid w:val="00D93780"/>
    <w:rsid w:val="00D957C3"/>
    <w:rsid w:val="00DA5DFC"/>
    <w:rsid w:val="00DA6B16"/>
    <w:rsid w:val="00DA7BCE"/>
    <w:rsid w:val="00DB1A3A"/>
    <w:rsid w:val="00DB2D5C"/>
    <w:rsid w:val="00DC11B9"/>
    <w:rsid w:val="00DC2E41"/>
    <w:rsid w:val="00DC59E4"/>
    <w:rsid w:val="00DC5EF0"/>
    <w:rsid w:val="00DC6AF7"/>
    <w:rsid w:val="00DC6BBC"/>
    <w:rsid w:val="00DC6BBD"/>
    <w:rsid w:val="00DC6C76"/>
    <w:rsid w:val="00DD0FC1"/>
    <w:rsid w:val="00DD3D03"/>
    <w:rsid w:val="00DD466A"/>
    <w:rsid w:val="00DD6481"/>
    <w:rsid w:val="00DE0167"/>
    <w:rsid w:val="00DE039B"/>
    <w:rsid w:val="00DE1ED3"/>
    <w:rsid w:val="00DE348D"/>
    <w:rsid w:val="00DE3D25"/>
    <w:rsid w:val="00DE4423"/>
    <w:rsid w:val="00DE509C"/>
    <w:rsid w:val="00DE7CA3"/>
    <w:rsid w:val="00DF0993"/>
    <w:rsid w:val="00DF6D82"/>
    <w:rsid w:val="00E0296D"/>
    <w:rsid w:val="00E03323"/>
    <w:rsid w:val="00E049A9"/>
    <w:rsid w:val="00E05779"/>
    <w:rsid w:val="00E07285"/>
    <w:rsid w:val="00E11196"/>
    <w:rsid w:val="00E14109"/>
    <w:rsid w:val="00E14F70"/>
    <w:rsid w:val="00E16B09"/>
    <w:rsid w:val="00E17131"/>
    <w:rsid w:val="00E1784B"/>
    <w:rsid w:val="00E17C3D"/>
    <w:rsid w:val="00E22EA5"/>
    <w:rsid w:val="00E23CDB"/>
    <w:rsid w:val="00E24483"/>
    <w:rsid w:val="00E30405"/>
    <w:rsid w:val="00E32808"/>
    <w:rsid w:val="00E32875"/>
    <w:rsid w:val="00E33905"/>
    <w:rsid w:val="00E34294"/>
    <w:rsid w:val="00E34883"/>
    <w:rsid w:val="00E365BC"/>
    <w:rsid w:val="00E375CC"/>
    <w:rsid w:val="00E4096B"/>
    <w:rsid w:val="00E426DA"/>
    <w:rsid w:val="00E42866"/>
    <w:rsid w:val="00E44F18"/>
    <w:rsid w:val="00E44F3F"/>
    <w:rsid w:val="00E4677F"/>
    <w:rsid w:val="00E50D9B"/>
    <w:rsid w:val="00E51293"/>
    <w:rsid w:val="00E52E44"/>
    <w:rsid w:val="00E559C3"/>
    <w:rsid w:val="00E562E9"/>
    <w:rsid w:val="00E57275"/>
    <w:rsid w:val="00E57D0B"/>
    <w:rsid w:val="00E61F7D"/>
    <w:rsid w:val="00E6224D"/>
    <w:rsid w:val="00E644D7"/>
    <w:rsid w:val="00E70EAD"/>
    <w:rsid w:val="00E7255C"/>
    <w:rsid w:val="00E73F9A"/>
    <w:rsid w:val="00E74988"/>
    <w:rsid w:val="00E749C6"/>
    <w:rsid w:val="00E74C40"/>
    <w:rsid w:val="00E75FA7"/>
    <w:rsid w:val="00E77208"/>
    <w:rsid w:val="00E80061"/>
    <w:rsid w:val="00E805FA"/>
    <w:rsid w:val="00E81B9F"/>
    <w:rsid w:val="00E8720D"/>
    <w:rsid w:val="00E904F0"/>
    <w:rsid w:val="00E90805"/>
    <w:rsid w:val="00E90AA3"/>
    <w:rsid w:val="00E92632"/>
    <w:rsid w:val="00E926E4"/>
    <w:rsid w:val="00E94B8B"/>
    <w:rsid w:val="00E95C28"/>
    <w:rsid w:val="00E960D7"/>
    <w:rsid w:val="00E96C8E"/>
    <w:rsid w:val="00E974F2"/>
    <w:rsid w:val="00E97669"/>
    <w:rsid w:val="00EA4799"/>
    <w:rsid w:val="00EB129E"/>
    <w:rsid w:val="00EB2302"/>
    <w:rsid w:val="00EB44D7"/>
    <w:rsid w:val="00EB5E42"/>
    <w:rsid w:val="00EB7383"/>
    <w:rsid w:val="00EB73D4"/>
    <w:rsid w:val="00EC1793"/>
    <w:rsid w:val="00EC397B"/>
    <w:rsid w:val="00EC4EAB"/>
    <w:rsid w:val="00ED3FF7"/>
    <w:rsid w:val="00ED4558"/>
    <w:rsid w:val="00ED5F50"/>
    <w:rsid w:val="00EE2313"/>
    <w:rsid w:val="00EE2E05"/>
    <w:rsid w:val="00EE4A18"/>
    <w:rsid w:val="00EE4BA2"/>
    <w:rsid w:val="00EE4D2A"/>
    <w:rsid w:val="00EE55B9"/>
    <w:rsid w:val="00EE7F79"/>
    <w:rsid w:val="00EF0246"/>
    <w:rsid w:val="00EF1151"/>
    <w:rsid w:val="00EF154C"/>
    <w:rsid w:val="00EF313A"/>
    <w:rsid w:val="00EF4219"/>
    <w:rsid w:val="00EF6C78"/>
    <w:rsid w:val="00EF7137"/>
    <w:rsid w:val="00EF792F"/>
    <w:rsid w:val="00F00AE8"/>
    <w:rsid w:val="00F0205C"/>
    <w:rsid w:val="00F04DEA"/>
    <w:rsid w:val="00F07EA3"/>
    <w:rsid w:val="00F10244"/>
    <w:rsid w:val="00F12D52"/>
    <w:rsid w:val="00F14618"/>
    <w:rsid w:val="00F14CE9"/>
    <w:rsid w:val="00F15C42"/>
    <w:rsid w:val="00F16F24"/>
    <w:rsid w:val="00F177ED"/>
    <w:rsid w:val="00F27D9D"/>
    <w:rsid w:val="00F32059"/>
    <w:rsid w:val="00F330FF"/>
    <w:rsid w:val="00F33872"/>
    <w:rsid w:val="00F34818"/>
    <w:rsid w:val="00F34836"/>
    <w:rsid w:val="00F35E42"/>
    <w:rsid w:val="00F36BDF"/>
    <w:rsid w:val="00F378E8"/>
    <w:rsid w:val="00F412A4"/>
    <w:rsid w:val="00F42486"/>
    <w:rsid w:val="00F426A3"/>
    <w:rsid w:val="00F44180"/>
    <w:rsid w:val="00F44C2D"/>
    <w:rsid w:val="00F45288"/>
    <w:rsid w:val="00F45D9C"/>
    <w:rsid w:val="00F45F23"/>
    <w:rsid w:val="00F46087"/>
    <w:rsid w:val="00F47860"/>
    <w:rsid w:val="00F503FA"/>
    <w:rsid w:val="00F51EC6"/>
    <w:rsid w:val="00F57381"/>
    <w:rsid w:val="00F62D5E"/>
    <w:rsid w:val="00F6357E"/>
    <w:rsid w:val="00F65656"/>
    <w:rsid w:val="00F6727D"/>
    <w:rsid w:val="00F67E74"/>
    <w:rsid w:val="00F71FDE"/>
    <w:rsid w:val="00F72363"/>
    <w:rsid w:val="00F7488C"/>
    <w:rsid w:val="00F7537A"/>
    <w:rsid w:val="00F76899"/>
    <w:rsid w:val="00F775F9"/>
    <w:rsid w:val="00F8459C"/>
    <w:rsid w:val="00F869A4"/>
    <w:rsid w:val="00F92A3E"/>
    <w:rsid w:val="00F937E3"/>
    <w:rsid w:val="00F9568D"/>
    <w:rsid w:val="00F95E6D"/>
    <w:rsid w:val="00FA2D7F"/>
    <w:rsid w:val="00FA3C66"/>
    <w:rsid w:val="00FA5EB7"/>
    <w:rsid w:val="00FB1001"/>
    <w:rsid w:val="00FB22D4"/>
    <w:rsid w:val="00FB6514"/>
    <w:rsid w:val="00FC283F"/>
    <w:rsid w:val="00FC3AA3"/>
    <w:rsid w:val="00FC455A"/>
    <w:rsid w:val="00FC53F0"/>
    <w:rsid w:val="00FC54C0"/>
    <w:rsid w:val="00FC5E4A"/>
    <w:rsid w:val="00FC73B5"/>
    <w:rsid w:val="00FD026B"/>
    <w:rsid w:val="00FD0F96"/>
    <w:rsid w:val="00FD22A0"/>
    <w:rsid w:val="00FD246A"/>
    <w:rsid w:val="00FD2555"/>
    <w:rsid w:val="00FD5E5F"/>
    <w:rsid w:val="00FD6822"/>
    <w:rsid w:val="00FD7D8B"/>
    <w:rsid w:val="00FE0A19"/>
    <w:rsid w:val="00FE4F38"/>
    <w:rsid w:val="00FE5493"/>
    <w:rsid w:val="00FE6585"/>
    <w:rsid w:val="00FE73AA"/>
    <w:rsid w:val="00FF2459"/>
    <w:rsid w:val="00FF2FB4"/>
    <w:rsid w:val="00FF39E7"/>
    <w:rsid w:val="00FF3A86"/>
    <w:rsid w:val="00FF4652"/>
    <w:rsid w:val="00FF523C"/>
    <w:rsid w:val="00FF71AB"/>
    <w:rsid w:val="00FF7651"/>
    <w:rsid w:val="00FF7F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6485"/>
    <w:pPr>
      <w:keepLines/>
      <w:spacing w:before="100" w:after="120" w:line="240" w:lineRule="exact"/>
      <w:ind w:left="357"/>
      <w:jc w:val="both"/>
    </w:pPr>
    <w:rPr>
      <w:rFonts w:ascii="Arial" w:hAnsi="Arial"/>
      <w:sz w:val="24"/>
      <w:szCs w:val="24"/>
      <w:lang w:eastAsia="en-US"/>
    </w:rPr>
  </w:style>
  <w:style w:type="paragraph" w:styleId="Heading1">
    <w:name w:val="heading 1"/>
    <w:basedOn w:val="Normal"/>
    <w:next w:val="Heading2"/>
    <w:qFormat/>
    <w:rsid w:val="00A96485"/>
    <w:pPr>
      <w:keepNext/>
      <w:pageBreakBefore/>
      <w:spacing w:before="0" w:line="240" w:lineRule="auto"/>
      <w:ind w:left="0"/>
      <w:jc w:val="left"/>
      <w:outlineLvl w:val="0"/>
    </w:pPr>
    <w:rPr>
      <w:rFonts w:cs="Arial"/>
      <w:b/>
      <w:bCs/>
      <w:kern w:val="32"/>
      <w:sz w:val="28"/>
      <w:szCs w:val="32"/>
    </w:rPr>
  </w:style>
  <w:style w:type="paragraph" w:styleId="Heading2">
    <w:name w:val="heading 2"/>
    <w:basedOn w:val="Normal"/>
    <w:next w:val="NormalFirstPara"/>
    <w:link w:val="Heading2Char"/>
    <w:qFormat/>
    <w:rsid w:val="00A96485"/>
    <w:pPr>
      <w:keepNext/>
      <w:spacing w:before="240" w:line="240" w:lineRule="auto"/>
      <w:ind w:left="0"/>
      <w:jc w:val="left"/>
      <w:outlineLvl w:val="1"/>
    </w:pPr>
    <w:rPr>
      <w:rFonts w:cs="Arial"/>
      <w:b/>
      <w:bCs/>
      <w:szCs w:val="28"/>
    </w:rPr>
  </w:style>
  <w:style w:type="paragraph" w:styleId="Heading3">
    <w:name w:val="heading 3"/>
    <w:basedOn w:val="Normal"/>
    <w:next w:val="NormalFirstPara"/>
    <w:link w:val="Heading3Char"/>
    <w:qFormat/>
    <w:rsid w:val="00A96485"/>
    <w:pPr>
      <w:keepNext/>
      <w:spacing w:before="240" w:line="240" w:lineRule="auto"/>
      <w:jc w:val="left"/>
      <w:outlineLvl w:val="2"/>
    </w:pPr>
    <w:rPr>
      <w:rFonts w:cs="Arial"/>
      <w:b/>
      <w:bCs/>
      <w:szCs w:val="26"/>
    </w:rPr>
  </w:style>
  <w:style w:type="paragraph" w:styleId="Heading4">
    <w:name w:val="heading 4"/>
    <w:basedOn w:val="Normal"/>
    <w:next w:val="Normal"/>
    <w:link w:val="Heading4Char"/>
    <w:qFormat/>
    <w:rsid w:val="00A96485"/>
    <w:pPr>
      <w:keepNext/>
      <w:ind w:left="0"/>
      <w:jc w:val="left"/>
      <w:outlineLvl w:val="3"/>
    </w:pPr>
    <w:rPr>
      <w:b/>
      <w:bCs/>
    </w:rPr>
  </w:style>
  <w:style w:type="paragraph" w:styleId="Heading5">
    <w:name w:val="heading 5"/>
    <w:basedOn w:val="Normal"/>
    <w:next w:val="Normal"/>
    <w:link w:val="Heading5Char"/>
    <w:qFormat/>
    <w:rsid w:val="00A9648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irstPara">
    <w:name w:val="Normal First Para"/>
    <w:basedOn w:val="Normal"/>
    <w:next w:val="Normal"/>
    <w:link w:val="NormalFirstParaCharChar"/>
    <w:rsid w:val="00A96485"/>
  </w:style>
  <w:style w:type="character" w:customStyle="1" w:styleId="NormalFirstParaCharChar">
    <w:name w:val="Normal First Para Char Char"/>
    <w:basedOn w:val="DefaultParagraphFont"/>
    <w:link w:val="NormalFirstPara"/>
    <w:rsid w:val="00A96485"/>
    <w:rPr>
      <w:rFonts w:ascii="Arial" w:hAnsi="Arial"/>
      <w:sz w:val="24"/>
      <w:szCs w:val="24"/>
      <w:lang w:eastAsia="en-US"/>
    </w:rPr>
  </w:style>
  <w:style w:type="character" w:customStyle="1" w:styleId="Heading3Char">
    <w:name w:val="Heading 3 Char"/>
    <w:basedOn w:val="DefaultParagraphFont"/>
    <w:link w:val="Heading3"/>
    <w:rsid w:val="00A96485"/>
    <w:rPr>
      <w:rFonts w:ascii="Arial" w:hAnsi="Arial" w:cs="Arial"/>
      <w:b/>
      <w:bCs/>
      <w:sz w:val="24"/>
      <w:szCs w:val="26"/>
      <w:lang w:eastAsia="en-US"/>
    </w:rPr>
  </w:style>
  <w:style w:type="character" w:customStyle="1" w:styleId="Heading4Char">
    <w:name w:val="Heading 4 Char"/>
    <w:basedOn w:val="DefaultParagraphFont"/>
    <w:link w:val="Heading4"/>
    <w:rsid w:val="00A96485"/>
    <w:rPr>
      <w:rFonts w:ascii="Arial" w:hAnsi="Arial"/>
      <w:b/>
      <w:bCs/>
      <w:sz w:val="24"/>
      <w:szCs w:val="24"/>
      <w:lang w:eastAsia="en-US"/>
    </w:rPr>
  </w:style>
  <w:style w:type="character" w:customStyle="1" w:styleId="Heading5Char">
    <w:name w:val="Heading 5 Char"/>
    <w:basedOn w:val="DefaultParagraphFont"/>
    <w:link w:val="Heading5"/>
    <w:rsid w:val="00A96485"/>
    <w:rPr>
      <w:rFonts w:ascii="Arial" w:hAnsi="Arial"/>
      <w:b/>
      <w:bCs/>
      <w:i/>
      <w:iCs/>
      <w:sz w:val="26"/>
      <w:szCs w:val="26"/>
      <w:lang w:eastAsia="en-US"/>
    </w:rPr>
  </w:style>
  <w:style w:type="paragraph" w:customStyle="1" w:styleId="ChapterHeading">
    <w:name w:val="Chapter Heading"/>
    <w:basedOn w:val="Normal"/>
    <w:autoRedefine/>
    <w:rsid w:val="00A96485"/>
    <w:pPr>
      <w:spacing w:before="120" w:line="240" w:lineRule="auto"/>
      <w:ind w:left="0"/>
    </w:pPr>
    <w:rPr>
      <w:rFonts w:ascii="Tahoma" w:hAnsi="Tahoma" w:cs="Tahoma"/>
      <w:b/>
      <w:bCs/>
      <w:smallCaps/>
      <w:sz w:val="32"/>
      <w:szCs w:val="32"/>
    </w:rPr>
  </w:style>
  <w:style w:type="paragraph" w:customStyle="1" w:styleId="ChapterTitle">
    <w:name w:val="Chapter Title"/>
    <w:basedOn w:val="Normal"/>
    <w:rsid w:val="00A96485"/>
    <w:pPr>
      <w:spacing w:line="240" w:lineRule="auto"/>
      <w:ind w:left="0"/>
    </w:pPr>
    <w:rPr>
      <w:b/>
      <w:smallCaps/>
      <w:sz w:val="32"/>
    </w:rPr>
  </w:style>
  <w:style w:type="paragraph" w:customStyle="1" w:styleId="BulletedListItem">
    <w:name w:val="Bulleted List Item"/>
    <w:basedOn w:val="Normal"/>
    <w:link w:val="BulletedListItemCharChar"/>
    <w:rsid w:val="00A96485"/>
    <w:pPr>
      <w:numPr>
        <w:numId w:val="4"/>
      </w:numPr>
      <w:tabs>
        <w:tab w:val="clear" w:pos="720"/>
        <w:tab w:val="num" w:pos="900"/>
      </w:tabs>
      <w:ind w:left="900"/>
    </w:pPr>
  </w:style>
  <w:style w:type="character" w:customStyle="1" w:styleId="BulletedListItemCharChar">
    <w:name w:val="Bulleted List Item Char Char"/>
    <w:basedOn w:val="DefaultParagraphFont"/>
    <w:link w:val="BulletedListItem"/>
    <w:rsid w:val="00A96485"/>
    <w:rPr>
      <w:rFonts w:ascii="Arial" w:hAnsi="Arial"/>
      <w:sz w:val="24"/>
      <w:szCs w:val="24"/>
      <w:lang w:eastAsia="en-US"/>
    </w:rPr>
  </w:style>
  <w:style w:type="paragraph" w:customStyle="1" w:styleId="NoteChar">
    <w:name w:val="Note Char"/>
    <w:basedOn w:val="Normal"/>
    <w:rsid w:val="00A36249"/>
    <w:pPr>
      <w:pBdr>
        <w:top w:val="single" w:sz="12" w:space="3" w:color="auto" w:shadow="1"/>
        <w:left w:val="single" w:sz="12" w:space="4" w:color="auto" w:shadow="1"/>
        <w:bottom w:val="single" w:sz="12" w:space="3" w:color="auto" w:shadow="1"/>
        <w:right w:val="single" w:sz="12" w:space="4" w:color="auto" w:shadow="1"/>
      </w:pBdr>
      <w:ind w:left="1627" w:right="677" w:hanging="720"/>
    </w:pPr>
    <w:rPr>
      <w:rFonts w:ascii="Tahoma" w:hAnsi="Tahoma" w:cs="Tahoma"/>
      <w:sz w:val="18"/>
    </w:rPr>
  </w:style>
  <w:style w:type="paragraph" w:styleId="Header">
    <w:name w:val="header"/>
    <w:basedOn w:val="Normal"/>
    <w:rsid w:val="00A96485"/>
    <w:pPr>
      <w:pBdr>
        <w:bottom w:val="single" w:sz="4" w:space="3" w:color="auto"/>
      </w:pBdr>
      <w:tabs>
        <w:tab w:val="right" w:pos="7020"/>
      </w:tabs>
      <w:ind w:left="0"/>
    </w:pPr>
    <w:rPr>
      <w:rFonts w:ascii="Tahoma" w:hAnsi="Tahoma" w:cs="Tahoma"/>
      <w:sz w:val="18"/>
    </w:rPr>
  </w:style>
  <w:style w:type="paragraph" w:styleId="Footer">
    <w:name w:val="footer"/>
    <w:basedOn w:val="Normal"/>
    <w:rsid w:val="00A96485"/>
    <w:pPr>
      <w:pBdr>
        <w:top w:val="single" w:sz="8" w:space="3" w:color="auto"/>
      </w:pBdr>
      <w:tabs>
        <w:tab w:val="center" w:pos="3510"/>
        <w:tab w:val="right" w:pos="7020"/>
      </w:tabs>
      <w:ind w:left="0"/>
    </w:pPr>
    <w:rPr>
      <w:rFonts w:ascii="Tahoma" w:hAnsi="Tahoma" w:cs="Tahoma"/>
      <w:sz w:val="18"/>
    </w:rPr>
  </w:style>
  <w:style w:type="paragraph" w:customStyle="1" w:styleId="Listing">
    <w:name w:val="Listing"/>
    <w:basedOn w:val="Normal"/>
    <w:next w:val="Normal"/>
    <w:rsid w:val="00A96485"/>
    <w:pPr>
      <w:pBdr>
        <w:top w:val="single" w:sz="4" w:space="2" w:color="auto"/>
      </w:pBdr>
      <w:spacing w:before="240" w:line="240" w:lineRule="auto"/>
      <w:jc w:val="left"/>
    </w:pPr>
    <w:rPr>
      <w:b/>
      <w:bCs/>
      <w:sz w:val="18"/>
    </w:rPr>
  </w:style>
  <w:style w:type="paragraph" w:customStyle="1" w:styleId="FirstHeading1">
    <w:name w:val="First Heading 1"/>
    <w:basedOn w:val="Heading1"/>
    <w:rsid w:val="00A96485"/>
    <w:pPr>
      <w:pageBreakBefore w:val="0"/>
      <w:spacing w:before="240"/>
    </w:pPr>
  </w:style>
  <w:style w:type="paragraph" w:customStyle="1" w:styleId="ListItem">
    <w:name w:val="List Item"/>
    <w:basedOn w:val="Normal"/>
    <w:rsid w:val="00A96485"/>
    <w:pPr>
      <w:spacing w:after="60"/>
      <w:ind w:left="0"/>
    </w:pPr>
  </w:style>
  <w:style w:type="paragraph" w:customStyle="1" w:styleId="BulletInATable">
    <w:name w:val="Bullet In A Table"/>
    <w:basedOn w:val="Normal"/>
    <w:rsid w:val="00A96485"/>
    <w:pPr>
      <w:ind w:left="0"/>
    </w:pPr>
  </w:style>
  <w:style w:type="character" w:styleId="FootnoteReference">
    <w:name w:val="footnote reference"/>
    <w:basedOn w:val="DefaultParagraphFont"/>
    <w:semiHidden/>
    <w:rsid w:val="00A96485"/>
    <w:rPr>
      <w:vertAlign w:val="superscript"/>
    </w:rPr>
  </w:style>
  <w:style w:type="paragraph" w:styleId="FootnoteText">
    <w:name w:val="footnote text"/>
    <w:basedOn w:val="Normal"/>
    <w:semiHidden/>
    <w:rsid w:val="00A96485"/>
    <w:pPr>
      <w:ind w:left="734" w:hanging="187"/>
    </w:pPr>
    <w:rPr>
      <w:sz w:val="22"/>
      <w:szCs w:val="20"/>
    </w:rPr>
  </w:style>
  <w:style w:type="paragraph" w:customStyle="1" w:styleId="CodeLast">
    <w:name w:val="Code: Last"/>
    <w:basedOn w:val="Normal"/>
    <w:next w:val="Normal"/>
    <w:link w:val="CodeLastChar"/>
    <w:rsid w:val="00A96485"/>
    <w:pPr>
      <w:shd w:val="clear" w:color="auto" w:fill="CCCCCC"/>
      <w:tabs>
        <w:tab w:val="left" w:pos="900"/>
        <w:tab w:val="left" w:pos="1080"/>
        <w:tab w:val="left" w:pos="1260"/>
        <w:tab w:val="left" w:pos="1440"/>
        <w:tab w:val="left" w:pos="1620"/>
        <w:tab w:val="left" w:pos="1800"/>
        <w:tab w:val="left" w:pos="1980"/>
        <w:tab w:val="left" w:pos="2160"/>
      </w:tabs>
      <w:spacing w:before="0" w:after="240"/>
      <w:ind w:left="720" w:right="318"/>
      <w:jc w:val="left"/>
    </w:pPr>
    <w:rPr>
      <w:rFonts w:ascii="Lucida Console" w:hAnsi="Lucida Console"/>
      <w:szCs w:val="16"/>
    </w:rPr>
  </w:style>
  <w:style w:type="character" w:customStyle="1" w:styleId="CodeLastChar">
    <w:name w:val="Code: Last Char"/>
    <w:basedOn w:val="DefaultParagraphFont"/>
    <w:link w:val="CodeLast"/>
    <w:rsid w:val="00A96485"/>
    <w:rPr>
      <w:rFonts w:ascii="Lucida Console" w:hAnsi="Lucida Console"/>
      <w:sz w:val="24"/>
      <w:szCs w:val="16"/>
      <w:shd w:val="clear" w:color="auto" w:fill="CCCCCC"/>
      <w:lang w:eastAsia="en-US"/>
    </w:rPr>
  </w:style>
  <w:style w:type="paragraph" w:styleId="DocumentMap">
    <w:name w:val="Document Map"/>
    <w:basedOn w:val="Normal"/>
    <w:semiHidden/>
    <w:rsid w:val="00A96485"/>
    <w:pPr>
      <w:shd w:val="clear" w:color="auto" w:fill="000080"/>
    </w:pPr>
    <w:rPr>
      <w:rFonts w:ascii="Tahoma" w:hAnsi="Tahoma" w:cs="Tahoma"/>
    </w:rPr>
  </w:style>
  <w:style w:type="character" w:styleId="Hyperlink">
    <w:name w:val="Hyperlink"/>
    <w:basedOn w:val="DefaultParagraphFont"/>
    <w:rsid w:val="00A96485"/>
    <w:rPr>
      <w:color w:val="0000FF"/>
      <w:u w:val="single"/>
    </w:rPr>
  </w:style>
  <w:style w:type="character" w:styleId="FollowedHyperlink">
    <w:name w:val="FollowedHyperlink"/>
    <w:basedOn w:val="DefaultParagraphFont"/>
    <w:rsid w:val="00A96485"/>
    <w:rPr>
      <w:color w:val="800080"/>
      <w:u w:val="single"/>
    </w:rPr>
  </w:style>
  <w:style w:type="paragraph" w:customStyle="1" w:styleId="CodeSolo">
    <w:name w:val="Code: Solo"/>
    <w:basedOn w:val="Normal"/>
    <w:link w:val="CodeSoloChar"/>
    <w:rsid w:val="00A96485"/>
    <w:pPr>
      <w:shd w:val="clear" w:color="auto" w:fill="CCCCCC"/>
      <w:tabs>
        <w:tab w:val="left" w:pos="900"/>
        <w:tab w:val="left" w:pos="1080"/>
        <w:tab w:val="left" w:pos="1260"/>
        <w:tab w:val="left" w:pos="1440"/>
        <w:tab w:val="left" w:pos="1620"/>
        <w:tab w:val="left" w:pos="1800"/>
        <w:tab w:val="left" w:pos="1980"/>
        <w:tab w:val="left" w:pos="2160"/>
      </w:tabs>
      <w:spacing w:before="240" w:after="240"/>
      <w:ind w:left="720" w:right="318"/>
      <w:jc w:val="left"/>
    </w:pPr>
    <w:rPr>
      <w:rFonts w:ascii="Lucida Console" w:hAnsi="Lucida Console"/>
      <w:szCs w:val="16"/>
    </w:rPr>
  </w:style>
  <w:style w:type="character" w:customStyle="1" w:styleId="CodeSoloChar">
    <w:name w:val="Code: Solo Char"/>
    <w:basedOn w:val="DefaultParagraphFont"/>
    <w:link w:val="CodeSolo"/>
    <w:rsid w:val="00A96485"/>
    <w:rPr>
      <w:rFonts w:ascii="Lucida Console" w:hAnsi="Lucida Console"/>
      <w:sz w:val="24"/>
      <w:szCs w:val="16"/>
      <w:shd w:val="clear" w:color="auto" w:fill="CCCCCC"/>
      <w:lang w:eastAsia="en-US"/>
    </w:rPr>
  </w:style>
  <w:style w:type="paragraph" w:customStyle="1" w:styleId="CodeBody">
    <w:name w:val="Code: Body"/>
    <w:basedOn w:val="Normal"/>
    <w:link w:val="CodeBodyChar"/>
    <w:rsid w:val="00A96485"/>
    <w:pPr>
      <w:shd w:val="clear" w:color="auto" w:fill="CCCCCC"/>
      <w:tabs>
        <w:tab w:val="left" w:pos="900"/>
        <w:tab w:val="left" w:pos="1080"/>
        <w:tab w:val="left" w:pos="1260"/>
        <w:tab w:val="left" w:pos="1440"/>
        <w:tab w:val="left" w:pos="1620"/>
        <w:tab w:val="left" w:pos="1800"/>
        <w:tab w:val="left" w:pos="1980"/>
        <w:tab w:val="left" w:pos="2160"/>
      </w:tabs>
      <w:spacing w:before="0" w:after="0"/>
      <w:ind w:left="720" w:right="318"/>
      <w:jc w:val="left"/>
    </w:pPr>
    <w:rPr>
      <w:rFonts w:ascii="Lucida Console" w:hAnsi="Lucida Console"/>
      <w:szCs w:val="16"/>
    </w:rPr>
  </w:style>
  <w:style w:type="character" w:customStyle="1" w:styleId="CodeBodyChar">
    <w:name w:val="Code: Body Char"/>
    <w:basedOn w:val="DefaultParagraphFont"/>
    <w:link w:val="CodeBody"/>
    <w:rsid w:val="00A96485"/>
    <w:rPr>
      <w:rFonts w:ascii="Lucida Console" w:hAnsi="Lucida Console"/>
      <w:sz w:val="24"/>
      <w:szCs w:val="16"/>
      <w:shd w:val="clear" w:color="auto" w:fill="CCCCCC"/>
      <w:lang w:eastAsia="en-US"/>
    </w:rPr>
  </w:style>
  <w:style w:type="paragraph" w:customStyle="1" w:styleId="Note">
    <w:name w:val="Note"/>
    <w:basedOn w:val="Normal"/>
    <w:next w:val="Normal"/>
    <w:link w:val="NoteChar0"/>
    <w:rsid w:val="00A96485"/>
    <w:pPr>
      <w:pBdr>
        <w:top w:val="single" w:sz="12" w:space="3" w:color="auto" w:shadow="1"/>
        <w:left w:val="single" w:sz="12" w:space="4" w:color="auto" w:shadow="1"/>
        <w:bottom w:val="single" w:sz="12" w:space="3" w:color="auto" w:shadow="1"/>
        <w:right w:val="single" w:sz="12" w:space="4" w:color="auto" w:shadow="1"/>
      </w:pBdr>
      <w:ind w:left="1627" w:right="677" w:hanging="720"/>
    </w:pPr>
    <w:rPr>
      <w:rFonts w:ascii="Tahoma" w:hAnsi="Tahoma" w:cs="Tahoma"/>
      <w:sz w:val="22"/>
    </w:rPr>
  </w:style>
  <w:style w:type="character" w:customStyle="1" w:styleId="NoteChar0">
    <w:name w:val="Note Char"/>
    <w:basedOn w:val="DefaultParagraphFont"/>
    <w:link w:val="Note"/>
    <w:rsid w:val="00A96485"/>
    <w:rPr>
      <w:rFonts w:ascii="Tahoma" w:hAnsi="Tahoma" w:cs="Tahoma"/>
      <w:sz w:val="22"/>
      <w:szCs w:val="24"/>
      <w:lang w:eastAsia="en-US"/>
    </w:rPr>
  </w:style>
  <w:style w:type="paragraph" w:customStyle="1" w:styleId="CodeFirst">
    <w:name w:val="Code: First"/>
    <w:basedOn w:val="Normal"/>
    <w:rsid w:val="00A96485"/>
    <w:pPr>
      <w:shd w:val="clear" w:color="auto" w:fill="CCCCCC"/>
      <w:tabs>
        <w:tab w:val="left" w:pos="900"/>
        <w:tab w:val="left" w:pos="1080"/>
        <w:tab w:val="left" w:pos="1260"/>
        <w:tab w:val="left" w:pos="1440"/>
        <w:tab w:val="left" w:pos="1620"/>
        <w:tab w:val="left" w:pos="1800"/>
        <w:tab w:val="left" w:pos="1980"/>
        <w:tab w:val="left" w:pos="2160"/>
      </w:tabs>
      <w:spacing w:before="240" w:after="0"/>
      <w:ind w:left="720" w:right="318"/>
      <w:jc w:val="left"/>
    </w:pPr>
    <w:rPr>
      <w:rFonts w:ascii="Lucida Console" w:hAnsi="Lucida Console"/>
      <w:szCs w:val="16"/>
    </w:rPr>
  </w:style>
  <w:style w:type="character" w:customStyle="1" w:styleId="CodeText">
    <w:name w:val="Code Text"/>
    <w:basedOn w:val="DefaultParagraphFont"/>
    <w:rsid w:val="00A96485"/>
    <w:rPr>
      <w:rFonts w:ascii="Lucida Console" w:hAnsi="Lucida Console"/>
      <w:dstrike w:val="0"/>
      <w:spacing w:val="0"/>
      <w:w w:val="100"/>
      <w:sz w:val="22"/>
      <w:szCs w:val="18"/>
      <w:effect w:val="none"/>
      <w:vertAlign w:val="baseline"/>
    </w:rPr>
  </w:style>
  <w:style w:type="table" w:styleId="TableSimple2">
    <w:name w:val="Table Simple 2"/>
    <w:basedOn w:val="TableNormal"/>
    <w:rsid w:val="00A96485"/>
    <w:pPr>
      <w:keepLines/>
      <w:spacing w:before="100" w:after="120" w:line="240" w:lineRule="exact"/>
      <w:ind w:left="357" w:firstLine="18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Step">
    <w:name w:val="Step"/>
    <w:basedOn w:val="Normal"/>
    <w:rsid w:val="00A96485"/>
    <w:pPr>
      <w:numPr>
        <w:numId w:val="12"/>
      </w:numPr>
      <w:spacing w:before="120" w:after="60"/>
    </w:pPr>
    <w:rPr>
      <w:bCs/>
      <w:szCs w:val="20"/>
    </w:rPr>
  </w:style>
  <w:style w:type="paragraph" w:customStyle="1" w:styleId="StepContinuation">
    <w:name w:val="Step Continuation"/>
    <w:basedOn w:val="Step"/>
    <w:next w:val="Step"/>
    <w:rsid w:val="00A96485"/>
    <w:pPr>
      <w:numPr>
        <w:numId w:val="0"/>
      </w:numPr>
      <w:ind w:left="902"/>
    </w:pPr>
  </w:style>
  <w:style w:type="paragraph" w:customStyle="1" w:styleId="CodeFirstLanguage">
    <w:name w:val="Code: First Language"/>
    <w:basedOn w:val="CodeFirst"/>
    <w:next w:val="CodeBody"/>
    <w:rsid w:val="00A96485"/>
    <w:rPr>
      <w:b/>
    </w:rPr>
  </w:style>
  <w:style w:type="paragraph" w:styleId="BodyTextIndent">
    <w:name w:val="Body Text Indent"/>
    <w:basedOn w:val="Normal"/>
    <w:rsid w:val="00A96485"/>
  </w:style>
  <w:style w:type="character" w:customStyle="1" w:styleId="CodeBodyCharChar">
    <w:name w:val="Code: Body Char Char"/>
    <w:basedOn w:val="DefaultParagraphFont"/>
    <w:rsid w:val="00A96485"/>
    <w:rPr>
      <w:rFonts w:ascii="Lucida Console" w:hAnsi="Lucida Console"/>
      <w:sz w:val="18"/>
      <w:szCs w:val="16"/>
      <w:lang w:val="en-GB" w:eastAsia="en-US" w:bidi="ar-SA"/>
    </w:rPr>
  </w:style>
  <w:style w:type="paragraph" w:customStyle="1" w:styleId="SubStep">
    <w:name w:val="SubStep"/>
    <w:basedOn w:val="BulletedListItem"/>
    <w:rsid w:val="00A96485"/>
    <w:pPr>
      <w:numPr>
        <w:ilvl w:val="2"/>
        <w:numId w:val="3"/>
      </w:numPr>
      <w:tabs>
        <w:tab w:val="clear" w:pos="2808"/>
        <w:tab w:val="num" w:pos="1260"/>
      </w:tabs>
      <w:ind w:left="1260"/>
      <w:outlineLvl w:val="1"/>
    </w:pPr>
  </w:style>
  <w:style w:type="paragraph" w:styleId="ListBullet">
    <w:name w:val="List Bullet"/>
    <w:basedOn w:val="Normal"/>
    <w:link w:val="ListBulletChar"/>
    <w:rsid w:val="00AE035D"/>
    <w:pPr>
      <w:numPr>
        <w:numId w:val="13"/>
      </w:numPr>
    </w:pPr>
  </w:style>
  <w:style w:type="character" w:customStyle="1" w:styleId="ListBulletChar">
    <w:name w:val="List Bullet Char"/>
    <w:basedOn w:val="DefaultParagraphFont"/>
    <w:link w:val="ListBullet"/>
    <w:rsid w:val="00AE035D"/>
    <w:rPr>
      <w:rFonts w:ascii="Arial" w:hAnsi="Arial"/>
      <w:szCs w:val="24"/>
      <w:lang w:val="en-GB" w:eastAsia="en-US" w:bidi="ar-SA"/>
    </w:rPr>
  </w:style>
  <w:style w:type="character" w:styleId="CommentReference">
    <w:name w:val="annotation reference"/>
    <w:basedOn w:val="DefaultParagraphFont"/>
    <w:semiHidden/>
    <w:rsid w:val="00A96485"/>
    <w:rPr>
      <w:sz w:val="16"/>
      <w:szCs w:val="16"/>
    </w:rPr>
  </w:style>
  <w:style w:type="paragraph" w:styleId="CommentText">
    <w:name w:val="annotation text"/>
    <w:basedOn w:val="Normal"/>
    <w:semiHidden/>
    <w:rsid w:val="00A96485"/>
    <w:rPr>
      <w:szCs w:val="20"/>
    </w:rPr>
  </w:style>
  <w:style w:type="paragraph" w:styleId="CommentSubject">
    <w:name w:val="annotation subject"/>
    <w:basedOn w:val="CommentText"/>
    <w:next w:val="CommentText"/>
    <w:semiHidden/>
    <w:rsid w:val="00A96485"/>
    <w:rPr>
      <w:b/>
      <w:bCs/>
    </w:rPr>
  </w:style>
  <w:style w:type="paragraph" w:styleId="BalloonText">
    <w:name w:val="Balloon Text"/>
    <w:basedOn w:val="Normal"/>
    <w:semiHidden/>
    <w:rsid w:val="00A96485"/>
    <w:rPr>
      <w:rFonts w:ascii="Tahoma" w:hAnsi="Tahoma" w:cs="Tahoma"/>
      <w:sz w:val="16"/>
      <w:szCs w:val="16"/>
    </w:rPr>
  </w:style>
  <w:style w:type="paragraph" w:styleId="BodyText">
    <w:name w:val="Body Text"/>
    <w:basedOn w:val="Normal"/>
    <w:rsid w:val="00A96485"/>
  </w:style>
  <w:style w:type="paragraph" w:styleId="Caption">
    <w:name w:val="caption"/>
    <w:basedOn w:val="Normal"/>
    <w:next w:val="Normal"/>
    <w:qFormat/>
    <w:rsid w:val="00A96485"/>
    <w:pPr>
      <w:spacing w:before="120" w:after="240"/>
    </w:pPr>
    <w:rPr>
      <w:rFonts w:ascii="Tahoma" w:hAnsi="Tahoma"/>
      <w:b/>
      <w:bCs/>
      <w:sz w:val="18"/>
      <w:szCs w:val="20"/>
    </w:rPr>
  </w:style>
  <w:style w:type="character" w:customStyle="1" w:styleId="Heading2Char">
    <w:name w:val="Heading 2 Char"/>
    <w:basedOn w:val="DefaultParagraphFont"/>
    <w:link w:val="Heading2"/>
    <w:rsid w:val="00A96485"/>
    <w:rPr>
      <w:rFonts w:ascii="Arial" w:hAnsi="Arial" w:cs="Arial"/>
      <w:b/>
      <w:bCs/>
      <w:sz w:val="24"/>
      <w:szCs w:val="28"/>
      <w:lang w:eastAsia="en-US"/>
    </w:rPr>
  </w:style>
  <w:style w:type="paragraph" w:styleId="ListParagraph">
    <w:name w:val="List Paragraph"/>
    <w:basedOn w:val="Normal"/>
    <w:uiPriority w:val="34"/>
    <w:qFormat/>
    <w:rsid w:val="006776BE"/>
    <w:pPr>
      <w:ind w:left="720"/>
      <w:contextualSpacing/>
    </w:pPr>
  </w:style>
  <w:style w:type="character" w:styleId="PlaceholderText">
    <w:name w:val="Placeholder Text"/>
    <w:basedOn w:val="DefaultParagraphFont"/>
    <w:uiPriority w:val="99"/>
    <w:semiHidden/>
    <w:rsid w:val="00B638D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6485"/>
    <w:pPr>
      <w:keepLines/>
      <w:spacing w:before="100" w:after="120" w:line="240" w:lineRule="exact"/>
      <w:ind w:left="357"/>
      <w:jc w:val="both"/>
    </w:pPr>
    <w:rPr>
      <w:rFonts w:ascii="Arial" w:hAnsi="Arial"/>
      <w:sz w:val="24"/>
      <w:szCs w:val="24"/>
      <w:lang w:eastAsia="en-US"/>
    </w:rPr>
  </w:style>
  <w:style w:type="paragraph" w:styleId="Heading1">
    <w:name w:val="heading 1"/>
    <w:basedOn w:val="Normal"/>
    <w:next w:val="Heading2"/>
    <w:qFormat/>
    <w:rsid w:val="00A96485"/>
    <w:pPr>
      <w:keepNext/>
      <w:pageBreakBefore/>
      <w:spacing w:before="0" w:line="240" w:lineRule="auto"/>
      <w:ind w:left="0"/>
      <w:jc w:val="left"/>
      <w:outlineLvl w:val="0"/>
    </w:pPr>
    <w:rPr>
      <w:rFonts w:cs="Arial"/>
      <w:b/>
      <w:bCs/>
      <w:kern w:val="32"/>
      <w:sz w:val="28"/>
      <w:szCs w:val="32"/>
    </w:rPr>
  </w:style>
  <w:style w:type="paragraph" w:styleId="Heading2">
    <w:name w:val="heading 2"/>
    <w:basedOn w:val="Normal"/>
    <w:next w:val="NormalFirstPara"/>
    <w:link w:val="Heading2Char"/>
    <w:qFormat/>
    <w:rsid w:val="00A96485"/>
    <w:pPr>
      <w:keepNext/>
      <w:spacing w:before="240" w:line="240" w:lineRule="auto"/>
      <w:ind w:left="0"/>
      <w:jc w:val="left"/>
      <w:outlineLvl w:val="1"/>
    </w:pPr>
    <w:rPr>
      <w:rFonts w:cs="Arial"/>
      <w:b/>
      <w:bCs/>
      <w:szCs w:val="28"/>
    </w:rPr>
  </w:style>
  <w:style w:type="paragraph" w:styleId="Heading3">
    <w:name w:val="heading 3"/>
    <w:basedOn w:val="Normal"/>
    <w:next w:val="NormalFirstPara"/>
    <w:link w:val="Heading3Char"/>
    <w:qFormat/>
    <w:rsid w:val="00A96485"/>
    <w:pPr>
      <w:keepNext/>
      <w:spacing w:before="240" w:line="240" w:lineRule="auto"/>
      <w:jc w:val="left"/>
      <w:outlineLvl w:val="2"/>
    </w:pPr>
    <w:rPr>
      <w:rFonts w:cs="Arial"/>
      <w:b/>
      <w:bCs/>
      <w:szCs w:val="26"/>
    </w:rPr>
  </w:style>
  <w:style w:type="paragraph" w:styleId="Heading4">
    <w:name w:val="heading 4"/>
    <w:basedOn w:val="Normal"/>
    <w:next w:val="Normal"/>
    <w:link w:val="Heading4Char"/>
    <w:qFormat/>
    <w:rsid w:val="00A96485"/>
    <w:pPr>
      <w:keepNext/>
      <w:ind w:left="0"/>
      <w:jc w:val="left"/>
      <w:outlineLvl w:val="3"/>
    </w:pPr>
    <w:rPr>
      <w:b/>
      <w:bCs/>
    </w:rPr>
  </w:style>
  <w:style w:type="paragraph" w:styleId="Heading5">
    <w:name w:val="heading 5"/>
    <w:basedOn w:val="Normal"/>
    <w:next w:val="Normal"/>
    <w:link w:val="Heading5Char"/>
    <w:qFormat/>
    <w:rsid w:val="00A9648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irstPara">
    <w:name w:val="Normal First Para"/>
    <w:basedOn w:val="Normal"/>
    <w:next w:val="Normal"/>
    <w:link w:val="NormalFirstParaCharChar"/>
    <w:rsid w:val="00A96485"/>
  </w:style>
  <w:style w:type="character" w:customStyle="1" w:styleId="NormalFirstParaCharChar">
    <w:name w:val="Normal First Para Char Char"/>
    <w:basedOn w:val="DefaultParagraphFont"/>
    <w:link w:val="NormalFirstPara"/>
    <w:rsid w:val="00A96485"/>
    <w:rPr>
      <w:rFonts w:ascii="Arial" w:hAnsi="Arial"/>
      <w:sz w:val="24"/>
      <w:szCs w:val="24"/>
      <w:lang w:eastAsia="en-US"/>
    </w:rPr>
  </w:style>
  <w:style w:type="character" w:customStyle="1" w:styleId="Heading3Char">
    <w:name w:val="Heading 3 Char"/>
    <w:basedOn w:val="DefaultParagraphFont"/>
    <w:link w:val="Heading3"/>
    <w:rsid w:val="00A96485"/>
    <w:rPr>
      <w:rFonts w:ascii="Arial" w:hAnsi="Arial" w:cs="Arial"/>
      <w:b/>
      <w:bCs/>
      <w:sz w:val="24"/>
      <w:szCs w:val="26"/>
      <w:lang w:eastAsia="en-US"/>
    </w:rPr>
  </w:style>
  <w:style w:type="character" w:customStyle="1" w:styleId="Heading4Char">
    <w:name w:val="Heading 4 Char"/>
    <w:basedOn w:val="DefaultParagraphFont"/>
    <w:link w:val="Heading4"/>
    <w:rsid w:val="00A96485"/>
    <w:rPr>
      <w:rFonts w:ascii="Arial" w:hAnsi="Arial"/>
      <w:b/>
      <w:bCs/>
      <w:sz w:val="24"/>
      <w:szCs w:val="24"/>
      <w:lang w:eastAsia="en-US"/>
    </w:rPr>
  </w:style>
  <w:style w:type="character" w:customStyle="1" w:styleId="Heading5Char">
    <w:name w:val="Heading 5 Char"/>
    <w:basedOn w:val="DefaultParagraphFont"/>
    <w:link w:val="Heading5"/>
    <w:rsid w:val="00A96485"/>
    <w:rPr>
      <w:rFonts w:ascii="Arial" w:hAnsi="Arial"/>
      <w:b/>
      <w:bCs/>
      <w:i/>
      <w:iCs/>
      <w:sz w:val="26"/>
      <w:szCs w:val="26"/>
      <w:lang w:eastAsia="en-US"/>
    </w:rPr>
  </w:style>
  <w:style w:type="paragraph" w:customStyle="1" w:styleId="ChapterHeading">
    <w:name w:val="Chapter Heading"/>
    <w:basedOn w:val="Normal"/>
    <w:autoRedefine/>
    <w:rsid w:val="00A96485"/>
    <w:pPr>
      <w:spacing w:before="120" w:line="240" w:lineRule="auto"/>
      <w:ind w:left="0"/>
    </w:pPr>
    <w:rPr>
      <w:rFonts w:ascii="Tahoma" w:hAnsi="Tahoma" w:cs="Tahoma"/>
      <w:b/>
      <w:bCs/>
      <w:smallCaps/>
      <w:sz w:val="32"/>
      <w:szCs w:val="32"/>
    </w:rPr>
  </w:style>
  <w:style w:type="paragraph" w:customStyle="1" w:styleId="ChapterTitle">
    <w:name w:val="Chapter Title"/>
    <w:basedOn w:val="Normal"/>
    <w:rsid w:val="00A96485"/>
    <w:pPr>
      <w:spacing w:line="240" w:lineRule="auto"/>
      <w:ind w:left="0"/>
    </w:pPr>
    <w:rPr>
      <w:b/>
      <w:smallCaps/>
      <w:sz w:val="32"/>
    </w:rPr>
  </w:style>
  <w:style w:type="paragraph" w:customStyle="1" w:styleId="BulletedListItem">
    <w:name w:val="Bulleted List Item"/>
    <w:basedOn w:val="Normal"/>
    <w:link w:val="BulletedListItemCharChar"/>
    <w:rsid w:val="00A96485"/>
    <w:pPr>
      <w:numPr>
        <w:numId w:val="4"/>
      </w:numPr>
      <w:tabs>
        <w:tab w:val="clear" w:pos="720"/>
        <w:tab w:val="num" w:pos="900"/>
      </w:tabs>
      <w:ind w:left="900"/>
    </w:pPr>
  </w:style>
  <w:style w:type="character" w:customStyle="1" w:styleId="BulletedListItemCharChar">
    <w:name w:val="Bulleted List Item Char Char"/>
    <w:basedOn w:val="DefaultParagraphFont"/>
    <w:link w:val="BulletedListItem"/>
    <w:rsid w:val="00A96485"/>
    <w:rPr>
      <w:rFonts w:ascii="Arial" w:hAnsi="Arial"/>
      <w:sz w:val="24"/>
      <w:szCs w:val="24"/>
      <w:lang w:eastAsia="en-US"/>
    </w:rPr>
  </w:style>
  <w:style w:type="paragraph" w:customStyle="1" w:styleId="NoteChar">
    <w:name w:val="Note Char"/>
    <w:basedOn w:val="Normal"/>
    <w:rsid w:val="00A36249"/>
    <w:pPr>
      <w:pBdr>
        <w:top w:val="single" w:sz="12" w:space="3" w:color="auto" w:shadow="1"/>
        <w:left w:val="single" w:sz="12" w:space="4" w:color="auto" w:shadow="1"/>
        <w:bottom w:val="single" w:sz="12" w:space="3" w:color="auto" w:shadow="1"/>
        <w:right w:val="single" w:sz="12" w:space="4" w:color="auto" w:shadow="1"/>
      </w:pBdr>
      <w:ind w:left="1627" w:right="677" w:hanging="720"/>
    </w:pPr>
    <w:rPr>
      <w:rFonts w:ascii="Tahoma" w:hAnsi="Tahoma" w:cs="Tahoma"/>
      <w:sz w:val="18"/>
    </w:rPr>
  </w:style>
  <w:style w:type="paragraph" w:styleId="Header">
    <w:name w:val="header"/>
    <w:basedOn w:val="Normal"/>
    <w:rsid w:val="00A96485"/>
    <w:pPr>
      <w:pBdr>
        <w:bottom w:val="single" w:sz="4" w:space="3" w:color="auto"/>
      </w:pBdr>
      <w:tabs>
        <w:tab w:val="right" w:pos="7020"/>
      </w:tabs>
      <w:ind w:left="0"/>
    </w:pPr>
    <w:rPr>
      <w:rFonts w:ascii="Tahoma" w:hAnsi="Tahoma" w:cs="Tahoma"/>
      <w:sz w:val="18"/>
    </w:rPr>
  </w:style>
  <w:style w:type="paragraph" w:styleId="Footer">
    <w:name w:val="footer"/>
    <w:basedOn w:val="Normal"/>
    <w:rsid w:val="00A96485"/>
    <w:pPr>
      <w:pBdr>
        <w:top w:val="single" w:sz="8" w:space="3" w:color="auto"/>
      </w:pBdr>
      <w:tabs>
        <w:tab w:val="center" w:pos="3510"/>
        <w:tab w:val="right" w:pos="7020"/>
      </w:tabs>
      <w:ind w:left="0"/>
    </w:pPr>
    <w:rPr>
      <w:rFonts w:ascii="Tahoma" w:hAnsi="Tahoma" w:cs="Tahoma"/>
      <w:sz w:val="18"/>
    </w:rPr>
  </w:style>
  <w:style w:type="paragraph" w:customStyle="1" w:styleId="Listing">
    <w:name w:val="Listing"/>
    <w:basedOn w:val="Normal"/>
    <w:next w:val="Normal"/>
    <w:rsid w:val="00A96485"/>
    <w:pPr>
      <w:pBdr>
        <w:top w:val="single" w:sz="4" w:space="2" w:color="auto"/>
      </w:pBdr>
      <w:spacing w:before="240" w:line="240" w:lineRule="auto"/>
      <w:jc w:val="left"/>
    </w:pPr>
    <w:rPr>
      <w:b/>
      <w:bCs/>
      <w:sz w:val="18"/>
    </w:rPr>
  </w:style>
  <w:style w:type="paragraph" w:customStyle="1" w:styleId="FirstHeading1">
    <w:name w:val="First Heading 1"/>
    <w:basedOn w:val="Heading1"/>
    <w:rsid w:val="00A96485"/>
    <w:pPr>
      <w:pageBreakBefore w:val="0"/>
      <w:spacing w:before="240"/>
    </w:pPr>
  </w:style>
  <w:style w:type="paragraph" w:customStyle="1" w:styleId="ListItem">
    <w:name w:val="List Item"/>
    <w:basedOn w:val="Normal"/>
    <w:rsid w:val="00A96485"/>
    <w:pPr>
      <w:spacing w:after="60"/>
      <w:ind w:left="0"/>
    </w:pPr>
  </w:style>
  <w:style w:type="paragraph" w:customStyle="1" w:styleId="BulletInATable">
    <w:name w:val="Bullet In A Table"/>
    <w:basedOn w:val="Normal"/>
    <w:rsid w:val="00A96485"/>
    <w:pPr>
      <w:ind w:left="0"/>
    </w:pPr>
  </w:style>
  <w:style w:type="character" w:styleId="FootnoteReference">
    <w:name w:val="footnote reference"/>
    <w:basedOn w:val="DefaultParagraphFont"/>
    <w:semiHidden/>
    <w:rsid w:val="00A96485"/>
    <w:rPr>
      <w:vertAlign w:val="superscript"/>
    </w:rPr>
  </w:style>
  <w:style w:type="paragraph" w:styleId="FootnoteText">
    <w:name w:val="footnote text"/>
    <w:basedOn w:val="Normal"/>
    <w:semiHidden/>
    <w:rsid w:val="00A96485"/>
    <w:pPr>
      <w:ind w:left="734" w:hanging="187"/>
    </w:pPr>
    <w:rPr>
      <w:sz w:val="22"/>
      <w:szCs w:val="20"/>
    </w:rPr>
  </w:style>
  <w:style w:type="paragraph" w:customStyle="1" w:styleId="CodeLast">
    <w:name w:val="Code: Last"/>
    <w:basedOn w:val="Normal"/>
    <w:next w:val="Normal"/>
    <w:link w:val="CodeLastChar"/>
    <w:rsid w:val="00A96485"/>
    <w:pPr>
      <w:shd w:val="clear" w:color="auto" w:fill="CCCCCC"/>
      <w:tabs>
        <w:tab w:val="left" w:pos="900"/>
        <w:tab w:val="left" w:pos="1080"/>
        <w:tab w:val="left" w:pos="1260"/>
        <w:tab w:val="left" w:pos="1440"/>
        <w:tab w:val="left" w:pos="1620"/>
        <w:tab w:val="left" w:pos="1800"/>
        <w:tab w:val="left" w:pos="1980"/>
        <w:tab w:val="left" w:pos="2160"/>
      </w:tabs>
      <w:spacing w:before="0" w:after="240"/>
      <w:ind w:left="720" w:right="318"/>
      <w:jc w:val="left"/>
    </w:pPr>
    <w:rPr>
      <w:rFonts w:ascii="Lucida Console" w:hAnsi="Lucida Console"/>
      <w:szCs w:val="16"/>
    </w:rPr>
  </w:style>
  <w:style w:type="character" w:customStyle="1" w:styleId="CodeLastChar">
    <w:name w:val="Code: Last Char"/>
    <w:basedOn w:val="DefaultParagraphFont"/>
    <w:link w:val="CodeLast"/>
    <w:rsid w:val="00A96485"/>
    <w:rPr>
      <w:rFonts w:ascii="Lucida Console" w:hAnsi="Lucida Console"/>
      <w:sz w:val="24"/>
      <w:szCs w:val="16"/>
      <w:shd w:val="clear" w:color="auto" w:fill="CCCCCC"/>
      <w:lang w:eastAsia="en-US"/>
    </w:rPr>
  </w:style>
  <w:style w:type="paragraph" w:styleId="DocumentMap">
    <w:name w:val="Document Map"/>
    <w:basedOn w:val="Normal"/>
    <w:semiHidden/>
    <w:rsid w:val="00A96485"/>
    <w:pPr>
      <w:shd w:val="clear" w:color="auto" w:fill="000080"/>
    </w:pPr>
    <w:rPr>
      <w:rFonts w:ascii="Tahoma" w:hAnsi="Tahoma" w:cs="Tahoma"/>
    </w:rPr>
  </w:style>
  <w:style w:type="character" w:styleId="Hyperlink">
    <w:name w:val="Hyperlink"/>
    <w:basedOn w:val="DefaultParagraphFont"/>
    <w:rsid w:val="00A96485"/>
    <w:rPr>
      <w:color w:val="0000FF"/>
      <w:u w:val="single"/>
    </w:rPr>
  </w:style>
  <w:style w:type="character" w:styleId="FollowedHyperlink">
    <w:name w:val="FollowedHyperlink"/>
    <w:basedOn w:val="DefaultParagraphFont"/>
    <w:rsid w:val="00A96485"/>
    <w:rPr>
      <w:color w:val="800080"/>
      <w:u w:val="single"/>
    </w:rPr>
  </w:style>
  <w:style w:type="paragraph" w:customStyle="1" w:styleId="CodeSolo">
    <w:name w:val="Code: Solo"/>
    <w:basedOn w:val="Normal"/>
    <w:link w:val="CodeSoloChar"/>
    <w:rsid w:val="00A96485"/>
    <w:pPr>
      <w:shd w:val="clear" w:color="auto" w:fill="CCCCCC"/>
      <w:tabs>
        <w:tab w:val="left" w:pos="900"/>
        <w:tab w:val="left" w:pos="1080"/>
        <w:tab w:val="left" w:pos="1260"/>
        <w:tab w:val="left" w:pos="1440"/>
        <w:tab w:val="left" w:pos="1620"/>
        <w:tab w:val="left" w:pos="1800"/>
        <w:tab w:val="left" w:pos="1980"/>
        <w:tab w:val="left" w:pos="2160"/>
      </w:tabs>
      <w:spacing w:before="240" w:after="240"/>
      <w:ind w:left="720" w:right="318"/>
      <w:jc w:val="left"/>
    </w:pPr>
    <w:rPr>
      <w:rFonts w:ascii="Lucida Console" w:hAnsi="Lucida Console"/>
      <w:szCs w:val="16"/>
    </w:rPr>
  </w:style>
  <w:style w:type="character" w:customStyle="1" w:styleId="CodeSoloChar">
    <w:name w:val="Code: Solo Char"/>
    <w:basedOn w:val="DefaultParagraphFont"/>
    <w:link w:val="CodeSolo"/>
    <w:rsid w:val="00A96485"/>
    <w:rPr>
      <w:rFonts w:ascii="Lucida Console" w:hAnsi="Lucida Console"/>
      <w:sz w:val="24"/>
      <w:szCs w:val="16"/>
      <w:shd w:val="clear" w:color="auto" w:fill="CCCCCC"/>
      <w:lang w:eastAsia="en-US"/>
    </w:rPr>
  </w:style>
  <w:style w:type="paragraph" w:customStyle="1" w:styleId="CodeBody">
    <w:name w:val="Code: Body"/>
    <w:basedOn w:val="Normal"/>
    <w:link w:val="CodeBodyChar"/>
    <w:rsid w:val="00A96485"/>
    <w:pPr>
      <w:shd w:val="clear" w:color="auto" w:fill="CCCCCC"/>
      <w:tabs>
        <w:tab w:val="left" w:pos="900"/>
        <w:tab w:val="left" w:pos="1080"/>
        <w:tab w:val="left" w:pos="1260"/>
        <w:tab w:val="left" w:pos="1440"/>
        <w:tab w:val="left" w:pos="1620"/>
        <w:tab w:val="left" w:pos="1800"/>
        <w:tab w:val="left" w:pos="1980"/>
        <w:tab w:val="left" w:pos="2160"/>
      </w:tabs>
      <w:spacing w:before="0" w:after="0"/>
      <w:ind w:left="720" w:right="318"/>
      <w:jc w:val="left"/>
    </w:pPr>
    <w:rPr>
      <w:rFonts w:ascii="Lucida Console" w:hAnsi="Lucida Console"/>
      <w:szCs w:val="16"/>
    </w:rPr>
  </w:style>
  <w:style w:type="character" w:customStyle="1" w:styleId="CodeBodyChar">
    <w:name w:val="Code: Body Char"/>
    <w:basedOn w:val="DefaultParagraphFont"/>
    <w:link w:val="CodeBody"/>
    <w:rsid w:val="00A96485"/>
    <w:rPr>
      <w:rFonts w:ascii="Lucida Console" w:hAnsi="Lucida Console"/>
      <w:sz w:val="24"/>
      <w:szCs w:val="16"/>
      <w:shd w:val="clear" w:color="auto" w:fill="CCCCCC"/>
      <w:lang w:eastAsia="en-US"/>
    </w:rPr>
  </w:style>
  <w:style w:type="paragraph" w:customStyle="1" w:styleId="Note">
    <w:name w:val="Note"/>
    <w:basedOn w:val="Normal"/>
    <w:next w:val="Normal"/>
    <w:link w:val="NoteChar0"/>
    <w:rsid w:val="00A96485"/>
    <w:pPr>
      <w:pBdr>
        <w:top w:val="single" w:sz="12" w:space="3" w:color="auto" w:shadow="1"/>
        <w:left w:val="single" w:sz="12" w:space="4" w:color="auto" w:shadow="1"/>
        <w:bottom w:val="single" w:sz="12" w:space="3" w:color="auto" w:shadow="1"/>
        <w:right w:val="single" w:sz="12" w:space="4" w:color="auto" w:shadow="1"/>
      </w:pBdr>
      <w:ind w:left="1627" w:right="677" w:hanging="720"/>
    </w:pPr>
    <w:rPr>
      <w:rFonts w:ascii="Tahoma" w:hAnsi="Tahoma" w:cs="Tahoma"/>
      <w:sz w:val="22"/>
    </w:rPr>
  </w:style>
  <w:style w:type="character" w:customStyle="1" w:styleId="NoteChar0">
    <w:name w:val="Note Char"/>
    <w:basedOn w:val="DefaultParagraphFont"/>
    <w:link w:val="Note"/>
    <w:rsid w:val="00A96485"/>
    <w:rPr>
      <w:rFonts w:ascii="Tahoma" w:hAnsi="Tahoma" w:cs="Tahoma"/>
      <w:sz w:val="22"/>
      <w:szCs w:val="24"/>
      <w:lang w:eastAsia="en-US"/>
    </w:rPr>
  </w:style>
  <w:style w:type="paragraph" w:customStyle="1" w:styleId="CodeFirst">
    <w:name w:val="Code: First"/>
    <w:basedOn w:val="Normal"/>
    <w:rsid w:val="00A96485"/>
    <w:pPr>
      <w:shd w:val="clear" w:color="auto" w:fill="CCCCCC"/>
      <w:tabs>
        <w:tab w:val="left" w:pos="900"/>
        <w:tab w:val="left" w:pos="1080"/>
        <w:tab w:val="left" w:pos="1260"/>
        <w:tab w:val="left" w:pos="1440"/>
        <w:tab w:val="left" w:pos="1620"/>
        <w:tab w:val="left" w:pos="1800"/>
        <w:tab w:val="left" w:pos="1980"/>
        <w:tab w:val="left" w:pos="2160"/>
      </w:tabs>
      <w:spacing w:before="240" w:after="0"/>
      <w:ind w:left="720" w:right="318"/>
      <w:jc w:val="left"/>
    </w:pPr>
    <w:rPr>
      <w:rFonts w:ascii="Lucida Console" w:hAnsi="Lucida Console"/>
      <w:szCs w:val="16"/>
    </w:rPr>
  </w:style>
  <w:style w:type="character" w:customStyle="1" w:styleId="CodeText">
    <w:name w:val="Code Text"/>
    <w:basedOn w:val="DefaultParagraphFont"/>
    <w:rsid w:val="00A96485"/>
    <w:rPr>
      <w:rFonts w:ascii="Lucida Console" w:hAnsi="Lucida Console"/>
      <w:dstrike w:val="0"/>
      <w:spacing w:val="0"/>
      <w:w w:val="100"/>
      <w:sz w:val="22"/>
      <w:szCs w:val="18"/>
      <w:effect w:val="none"/>
      <w:vertAlign w:val="baseline"/>
    </w:rPr>
  </w:style>
  <w:style w:type="table" w:styleId="TableSimple2">
    <w:name w:val="Table Simple 2"/>
    <w:basedOn w:val="TableNormal"/>
    <w:rsid w:val="00A96485"/>
    <w:pPr>
      <w:keepLines/>
      <w:spacing w:before="100" w:after="120" w:line="240" w:lineRule="exact"/>
      <w:ind w:left="357" w:firstLine="18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Step">
    <w:name w:val="Step"/>
    <w:basedOn w:val="Normal"/>
    <w:rsid w:val="00A96485"/>
    <w:pPr>
      <w:numPr>
        <w:numId w:val="12"/>
      </w:numPr>
      <w:spacing w:before="120" w:after="60"/>
    </w:pPr>
    <w:rPr>
      <w:bCs/>
      <w:szCs w:val="20"/>
    </w:rPr>
  </w:style>
  <w:style w:type="paragraph" w:customStyle="1" w:styleId="StepContinuation">
    <w:name w:val="Step Continuation"/>
    <w:basedOn w:val="Step"/>
    <w:next w:val="Step"/>
    <w:rsid w:val="00A96485"/>
    <w:pPr>
      <w:numPr>
        <w:numId w:val="0"/>
      </w:numPr>
      <w:ind w:left="902"/>
    </w:pPr>
  </w:style>
  <w:style w:type="paragraph" w:customStyle="1" w:styleId="CodeFirstLanguage">
    <w:name w:val="Code: First Language"/>
    <w:basedOn w:val="CodeFirst"/>
    <w:next w:val="CodeBody"/>
    <w:rsid w:val="00A96485"/>
    <w:rPr>
      <w:b/>
    </w:rPr>
  </w:style>
  <w:style w:type="paragraph" w:styleId="BodyTextIndent">
    <w:name w:val="Body Text Indent"/>
    <w:basedOn w:val="Normal"/>
    <w:rsid w:val="00A96485"/>
  </w:style>
  <w:style w:type="character" w:customStyle="1" w:styleId="CodeBodyCharChar">
    <w:name w:val="Code: Body Char Char"/>
    <w:basedOn w:val="DefaultParagraphFont"/>
    <w:rsid w:val="00A96485"/>
    <w:rPr>
      <w:rFonts w:ascii="Lucida Console" w:hAnsi="Lucida Console"/>
      <w:sz w:val="18"/>
      <w:szCs w:val="16"/>
      <w:lang w:val="en-GB" w:eastAsia="en-US" w:bidi="ar-SA"/>
    </w:rPr>
  </w:style>
  <w:style w:type="paragraph" w:customStyle="1" w:styleId="SubStep">
    <w:name w:val="SubStep"/>
    <w:basedOn w:val="BulletedListItem"/>
    <w:rsid w:val="00A96485"/>
    <w:pPr>
      <w:numPr>
        <w:ilvl w:val="2"/>
        <w:numId w:val="3"/>
      </w:numPr>
      <w:tabs>
        <w:tab w:val="clear" w:pos="2808"/>
        <w:tab w:val="num" w:pos="1260"/>
      </w:tabs>
      <w:ind w:left="1260"/>
      <w:outlineLvl w:val="1"/>
    </w:pPr>
  </w:style>
  <w:style w:type="paragraph" w:styleId="ListBullet">
    <w:name w:val="List Bullet"/>
    <w:basedOn w:val="Normal"/>
    <w:link w:val="ListBulletChar"/>
    <w:rsid w:val="00AE035D"/>
    <w:pPr>
      <w:numPr>
        <w:numId w:val="13"/>
      </w:numPr>
    </w:pPr>
  </w:style>
  <w:style w:type="character" w:customStyle="1" w:styleId="ListBulletChar">
    <w:name w:val="List Bullet Char"/>
    <w:basedOn w:val="DefaultParagraphFont"/>
    <w:link w:val="ListBullet"/>
    <w:rsid w:val="00AE035D"/>
    <w:rPr>
      <w:rFonts w:ascii="Arial" w:hAnsi="Arial"/>
      <w:szCs w:val="24"/>
      <w:lang w:val="en-GB" w:eastAsia="en-US" w:bidi="ar-SA"/>
    </w:rPr>
  </w:style>
  <w:style w:type="character" w:styleId="CommentReference">
    <w:name w:val="annotation reference"/>
    <w:basedOn w:val="DefaultParagraphFont"/>
    <w:semiHidden/>
    <w:rsid w:val="00A96485"/>
    <w:rPr>
      <w:sz w:val="16"/>
      <w:szCs w:val="16"/>
    </w:rPr>
  </w:style>
  <w:style w:type="paragraph" w:styleId="CommentText">
    <w:name w:val="annotation text"/>
    <w:basedOn w:val="Normal"/>
    <w:semiHidden/>
    <w:rsid w:val="00A96485"/>
    <w:rPr>
      <w:szCs w:val="20"/>
    </w:rPr>
  </w:style>
  <w:style w:type="paragraph" w:styleId="CommentSubject">
    <w:name w:val="annotation subject"/>
    <w:basedOn w:val="CommentText"/>
    <w:next w:val="CommentText"/>
    <w:semiHidden/>
    <w:rsid w:val="00A96485"/>
    <w:rPr>
      <w:b/>
      <w:bCs/>
    </w:rPr>
  </w:style>
  <w:style w:type="paragraph" w:styleId="BalloonText">
    <w:name w:val="Balloon Text"/>
    <w:basedOn w:val="Normal"/>
    <w:semiHidden/>
    <w:rsid w:val="00A96485"/>
    <w:rPr>
      <w:rFonts w:ascii="Tahoma" w:hAnsi="Tahoma" w:cs="Tahoma"/>
      <w:sz w:val="16"/>
      <w:szCs w:val="16"/>
    </w:rPr>
  </w:style>
  <w:style w:type="paragraph" w:styleId="BodyText">
    <w:name w:val="Body Text"/>
    <w:basedOn w:val="Normal"/>
    <w:rsid w:val="00A96485"/>
  </w:style>
  <w:style w:type="paragraph" w:styleId="Caption">
    <w:name w:val="caption"/>
    <w:basedOn w:val="Normal"/>
    <w:next w:val="Normal"/>
    <w:qFormat/>
    <w:rsid w:val="00A96485"/>
    <w:pPr>
      <w:spacing w:before="120" w:after="240"/>
    </w:pPr>
    <w:rPr>
      <w:rFonts w:ascii="Tahoma" w:hAnsi="Tahoma"/>
      <w:b/>
      <w:bCs/>
      <w:sz w:val="18"/>
      <w:szCs w:val="20"/>
    </w:rPr>
  </w:style>
  <w:style w:type="character" w:customStyle="1" w:styleId="Heading2Char">
    <w:name w:val="Heading 2 Char"/>
    <w:basedOn w:val="DefaultParagraphFont"/>
    <w:link w:val="Heading2"/>
    <w:rsid w:val="00A96485"/>
    <w:rPr>
      <w:rFonts w:ascii="Arial" w:hAnsi="Arial" w:cs="Arial"/>
      <w:b/>
      <w:bCs/>
      <w:sz w:val="24"/>
      <w:szCs w:val="28"/>
      <w:lang w:eastAsia="en-US"/>
    </w:rPr>
  </w:style>
  <w:style w:type="paragraph" w:styleId="ListParagraph">
    <w:name w:val="List Paragraph"/>
    <w:basedOn w:val="Normal"/>
    <w:uiPriority w:val="34"/>
    <w:qFormat/>
    <w:rsid w:val="006776BE"/>
    <w:pPr>
      <w:ind w:left="720"/>
      <w:contextualSpacing/>
    </w:pPr>
  </w:style>
  <w:style w:type="character" w:styleId="PlaceholderText">
    <w:name w:val="Placeholder Text"/>
    <w:basedOn w:val="DefaultParagraphFont"/>
    <w:uiPriority w:val="99"/>
    <w:semiHidden/>
    <w:rsid w:val="00B638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901644">
      <w:bodyDiv w:val="1"/>
      <w:marLeft w:val="0"/>
      <w:marRight w:val="0"/>
      <w:marTop w:val="0"/>
      <w:marBottom w:val="0"/>
      <w:divBdr>
        <w:top w:val="none" w:sz="0" w:space="0" w:color="auto"/>
        <w:left w:val="none" w:sz="0" w:space="0" w:color="auto"/>
        <w:bottom w:val="none" w:sz="0" w:space="0" w:color="auto"/>
        <w:right w:val="none" w:sz="0" w:space="0" w:color="auto"/>
      </w:divBdr>
      <w:divsChild>
        <w:div w:id="1211381871">
          <w:marLeft w:val="0"/>
          <w:marRight w:val="0"/>
          <w:marTop w:val="0"/>
          <w:marBottom w:val="0"/>
          <w:divBdr>
            <w:top w:val="none" w:sz="0" w:space="0" w:color="auto"/>
            <w:left w:val="none" w:sz="0" w:space="0" w:color="auto"/>
            <w:bottom w:val="none" w:sz="0" w:space="0" w:color="auto"/>
            <w:right w:val="none" w:sz="0" w:space="0" w:color="auto"/>
          </w:divBdr>
        </w:div>
      </w:divsChild>
    </w:div>
    <w:div w:id="295568821">
      <w:bodyDiv w:val="1"/>
      <w:marLeft w:val="0"/>
      <w:marRight w:val="0"/>
      <w:marTop w:val="0"/>
      <w:marBottom w:val="0"/>
      <w:divBdr>
        <w:top w:val="none" w:sz="0" w:space="0" w:color="auto"/>
        <w:left w:val="none" w:sz="0" w:space="0" w:color="auto"/>
        <w:bottom w:val="none" w:sz="0" w:space="0" w:color="auto"/>
        <w:right w:val="none" w:sz="0" w:space="0" w:color="auto"/>
      </w:divBdr>
    </w:div>
    <w:div w:id="415437785">
      <w:bodyDiv w:val="1"/>
      <w:marLeft w:val="0"/>
      <w:marRight w:val="0"/>
      <w:marTop w:val="0"/>
      <w:marBottom w:val="0"/>
      <w:divBdr>
        <w:top w:val="none" w:sz="0" w:space="0" w:color="auto"/>
        <w:left w:val="none" w:sz="0" w:space="0" w:color="auto"/>
        <w:bottom w:val="none" w:sz="0" w:space="0" w:color="auto"/>
        <w:right w:val="none" w:sz="0" w:space="0" w:color="auto"/>
      </w:divBdr>
      <w:divsChild>
        <w:div w:id="1780484871">
          <w:marLeft w:val="0"/>
          <w:marRight w:val="0"/>
          <w:marTop w:val="0"/>
          <w:marBottom w:val="0"/>
          <w:divBdr>
            <w:top w:val="none" w:sz="0" w:space="0" w:color="auto"/>
            <w:left w:val="none" w:sz="0" w:space="0" w:color="auto"/>
            <w:bottom w:val="none" w:sz="0" w:space="0" w:color="auto"/>
            <w:right w:val="none" w:sz="0" w:space="0" w:color="auto"/>
          </w:divBdr>
          <w:divsChild>
            <w:div w:id="17337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4191">
      <w:bodyDiv w:val="1"/>
      <w:marLeft w:val="0"/>
      <w:marRight w:val="0"/>
      <w:marTop w:val="0"/>
      <w:marBottom w:val="0"/>
      <w:divBdr>
        <w:top w:val="none" w:sz="0" w:space="0" w:color="auto"/>
        <w:left w:val="none" w:sz="0" w:space="0" w:color="auto"/>
        <w:bottom w:val="none" w:sz="0" w:space="0" w:color="auto"/>
        <w:right w:val="none" w:sz="0" w:space="0" w:color="auto"/>
      </w:divBdr>
      <w:divsChild>
        <w:div w:id="1363020571">
          <w:marLeft w:val="0"/>
          <w:marRight w:val="0"/>
          <w:marTop w:val="0"/>
          <w:marBottom w:val="0"/>
          <w:divBdr>
            <w:top w:val="none" w:sz="0" w:space="0" w:color="auto"/>
            <w:left w:val="none" w:sz="0" w:space="0" w:color="auto"/>
            <w:bottom w:val="none" w:sz="0" w:space="0" w:color="auto"/>
            <w:right w:val="none" w:sz="0" w:space="0" w:color="auto"/>
          </w:divBdr>
        </w:div>
      </w:divsChild>
    </w:div>
    <w:div w:id="551188684">
      <w:bodyDiv w:val="1"/>
      <w:marLeft w:val="0"/>
      <w:marRight w:val="0"/>
      <w:marTop w:val="0"/>
      <w:marBottom w:val="0"/>
      <w:divBdr>
        <w:top w:val="none" w:sz="0" w:space="0" w:color="auto"/>
        <w:left w:val="none" w:sz="0" w:space="0" w:color="auto"/>
        <w:bottom w:val="none" w:sz="0" w:space="0" w:color="auto"/>
        <w:right w:val="none" w:sz="0" w:space="0" w:color="auto"/>
      </w:divBdr>
    </w:div>
    <w:div w:id="567037010">
      <w:bodyDiv w:val="1"/>
      <w:marLeft w:val="0"/>
      <w:marRight w:val="0"/>
      <w:marTop w:val="0"/>
      <w:marBottom w:val="0"/>
      <w:divBdr>
        <w:top w:val="none" w:sz="0" w:space="0" w:color="auto"/>
        <w:left w:val="none" w:sz="0" w:space="0" w:color="auto"/>
        <w:bottom w:val="none" w:sz="0" w:space="0" w:color="auto"/>
        <w:right w:val="none" w:sz="0" w:space="0" w:color="auto"/>
      </w:divBdr>
      <w:divsChild>
        <w:div w:id="2123376480">
          <w:marLeft w:val="0"/>
          <w:marRight w:val="0"/>
          <w:marTop w:val="0"/>
          <w:marBottom w:val="0"/>
          <w:divBdr>
            <w:top w:val="none" w:sz="0" w:space="0" w:color="auto"/>
            <w:left w:val="none" w:sz="0" w:space="0" w:color="auto"/>
            <w:bottom w:val="none" w:sz="0" w:space="0" w:color="auto"/>
            <w:right w:val="none" w:sz="0" w:space="0" w:color="auto"/>
          </w:divBdr>
          <w:divsChild>
            <w:div w:id="11970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71063">
      <w:bodyDiv w:val="1"/>
      <w:marLeft w:val="0"/>
      <w:marRight w:val="0"/>
      <w:marTop w:val="0"/>
      <w:marBottom w:val="0"/>
      <w:divBdr>
        <w:top w:val="none" w:sz="0" w:space="0" w:color="auto"/>
        <w:left w:val="none" w:sz="0" w:space="0" w:color="auto"/>
        <w:bottom w:val="none" w:sz="0" w:space="0" w:color="auto"/>
        <w:right w:val="none" w:sz="0" w:space="0" w:color="auto"/>
      </w:divBdr>
      <w:divsChild>
        <w:div w:id="1754275429">
          <w:marLeft w:val="0"/>
          <w:marRight w:val="0"/>
          <w:marTop w:val="0"/>
          <w:marBottom w:val="0"/>
          <w:divBdr>
            <w:top w:val="none" w:sz="0" w:space="0" w:color="auto"/>
            <w:left w:val="none" w:sz="0" w:space="0" w:color="auto"/>
            <w:bottom w:val="none" w:sz="0" w:space="0" w:color="auto"/>
            <w:right w:val="none" w:sz="0" w:space="0" w:color="auto"/>
          </w:divBdr>
          <w:divsChild>
            <w:div w:id="12730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6633">
      <w:bodyDiv w:val="1"/>
      <w:marLeft w:val="0"/>
      <w:marRight w:val="0"/>
      <w:marTop w:val="0"/>
      <w:marBottom w:val="0"/>
      <w:divBdr>
        <w:top w:val="none" w:sz="0" w:space="0" w:color="auto"/>
        <w:left w:val="none" w:sz="0" w:space="0" w:color="auto"/>
        <w:bottom w:val="none" w:sz="0" w:space="0" w:color="auto"/>
        <w:right w:val="none" w:sz="0" w:space="0" w:color="auto"/>
      </w:divBdr>
    </w:div>
    <w:div w:id="896285800">
      <w:bodyDiv w:val="1"/>
      <w:marLeft w:val="0"/>
      <w:marRight w:val="0"/>
      <w:marTop w:val="0"/>
      <w:marBottom w:val="0"/>
      <w:divBdr>
        <w:top w:val="none" w:sz="0" w:space="0" w:color="auto"/>
        <w:left w:val="none" w:sz="0" w:space="0" w:color="auto"/>
        <w:bottom w:val="none" w:sz="0" w:space="0" w:color="auto"/>
        <w:right w:val="none" w:sz="0" w:space="0" w:color="auto"/>
      </w:divBdr>
      <w:divsChild>
        <w:div w:id="916018173">
          <w:marLeft w:val="0"/>
          <w:marRight w:val="0"/>
          <w:marTop w:val="0"/>
          <w:marBottom w:val="0"/>
          <w:divBdr>
            <w:top w:val="none" w:sz="0" w:space="0" w:color="auto"/>
            <w:left w:val="none" w:sz="0" w:space="0" w:color="auto"/>
            <w:bottom w:val="none" w:sz="0" w:space="0" w:color="auto"/>
            <w:right w:val="none" w:sz="0" w:space="0" w:color="auto"/>
          </w:divBdr>
        </w:div>
      </w:divsChild>
    </w:div>
    <w:div w:id="1016615325">
      <w:bodyDiv w:val="1"/>
      <w:marLeft w:val="0"/>
      <w:marRight w:val="0"/>
      <w:marTop w:val="0"/>
      <w:marBottom w:val="0"/>
      <w:divBdr>
        <w:top w:val="none" w:sz="0" w:space="0" w:color="auto"/>
        <w:left w:val="none" w:sz="0" w:space="0" w:color="auto"/>
        <w:bottom w:val="none" w:sz="0" w:space="0" w:color="auto"/>
        <w:right w:val="none" w:sz="0" w:space="0" w:color="auto"/>
      </w:divBdr>
      <w:divsChild>
        <w:div w:id="1621572844">
          <w:marLeft w:val="0"/>
          <w:marRight w:val="0"/>
          <w:marTop w:val="0"/>
          <w:marBottom w:val="0"/>
          <w:divBdr>
            <w:top w:val="none" w:sz="0" w:space="0" w:color="auto"/>
            <w:left w:val="none" w:sz="0" w:space="0" w:color="auto"/>
            <w:bottom w:val="none" w:sz="0" w:space="0" w:color="auto"/>
            <w:right w:val="none" w:sz="0" w:space="0" w:color="auto"/>
          </w:divBdr>
        </w:div>
      </w:divsChild>
    </w:div>
    <w:div w:id="1292636562">
      <w:bodyDiv w:val="1"/>
      <w:marLeft w:val="0"/>
      <w:marRight w:val="0"/>
      <w:marTop w:val="0"/>
      <w:marBottom w:val="0"/>
      <w:divBdr>
        <w:top w:val="none" w:sz="0" w:space="0" w:color="auto"/>
        <w:left w:val="none" w:sz="0" w:space="0" w:color="auto"/>
        <w:bottom w:val="none" w:sz="0" w:space="0" w:color="auto"/>
        <w:right w:val="none" w:sz="0" w:space="0" w:color="auto"/>
      </w:divBdr>
      <w:divsChild>
        <w:div w:id="2082210598">
          <w:marLeft w:val="0"/>
          <w:marRight w:val="0"/>
          <w:marTop w:val="0"/>
          <w:marBottom w:val="0"/>
          <w:divBdr>
            <w:top w:val="none" w:sz="0" w:space="0" w:color="auto"/>
            <w:left w:val="none" w:sz="0" w:space="0" w:color="auto"/>
            <w:bottom w:val="none" w:sz="0" w:space="0" w:color="auto"/>
            <w:right w:val="none" w:sz="0" w:space="0" w:color="auto"/>
          </w:divBdr>
          <w:divsChild>
            <w:div w:id="15823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055">
      <w:bodyDiv w:val="1"/>
      <w:marLeft w:val="0"/>
      <w:marRight w:val="0"/>
      <w:marTop w:val="0"/>
      <w:marBottom w:val="0"/>
      <w:divBdr>
        <w:top w:val="none" w:sz="0" w:space="0" w:color="auto"/>
        <w:left w:val="none" w:sz="0" w:space="0" w:color="auto"/>
        <w:bottom w:val="none" w:sz="0" w:space="0" w:color="auto"/>
        <w:right w:val="none" w:sz="0" w:space="0" w:color="auto"/>
      </w:divBdr>
      <w:divsChild>
        <w:div w:id="1017852336">
          <w:marLeft w:val="0"/>
          <w:marRight w:val="0"/>
          <w:marTop w:val="0"/>
          <w:marBottom w:val="0"/>
          <w:divBdr>
            <w:top w:val="none" w:sz="0" w:space="0" w:color="auto"/>
            <w:left w:val="none" w:sz="0" w:space="0" w:color="auto"/>
            <w:bottom w:val="none" w:sz="0" w:space="0" w:color="auto"/>
            <w:right w:val="none" w:sz="0" w:space="0" w:color="auto"/>
          </w:divBdr>
        </w:div>
      </w:divsChild>
    </w:div>
    <w:div w:id="1558055602">
      <w:bodyDiv w:val="1"/>
      <w:marLeft w:val="0"/>
      <w:marRight w:val="0"/>
      <w:marTop w:val="0"/>
      <w:marBottom w:val="0"/>
      <w:divBdr>
        <w:top w:val="none" w:sz="0" w:space="0" w:color="auto"/>
        <w:left w:val="none" w:sz="0" w:space="0" w:color="auto"/>
        <w:bottom w:val="none" w:sz="0" w:space="0" w:color="auto"/>
        <w:right w:val="none" w:sz="0" w:space="0" w:color="auto"/>
      </w:divBdr>
      <w:divsChild>
        <w:div w:id="896739944">
          <w:marLeft w:val="0"/>
          <w:marRight w:val="0"/>
          <w:marTop w:val="0"/>
          <w:marBottom w:val="0"/>
          <w:divBdr>
            <w:top w:val="none" w:sz="0" w:space="0" w:color="auto"/>
            <w:left w:val="none" w:sz="0" w:space="0" w:color="auto"/>
            <w:bottom w:val="none" w:sz="0" w:space="0" w:color="auto"/>
            <w:right w:val="none" w:sz="0" w:space="0" w:color="auto"/>
          </w:divBdr>
        </w:div>
      </w:divsChild>
    </w:div>
    <w:div w:id="1583950345">
      <w:bodyDiv w:val="1"/>
      <w:marLeft w:val="0"/>
      <w:marRight w:val="0"/>
      <w:marTop w:val="0"/>
      <w:marBottom w:val="0"/>
      <w:divBdr>
        <w:top w:val="none" w:sz="0" w:space="0" w:color="auto"/>
        <w:left w:val="none" w:sz="0" w:space="0" w:color="auto"/>
        <w:bottom w:val="none" w:sz="0" w:space="0" w:color="auto"/>
        <w:right w:val="none" w:sz="0" w:space="0" w:color="auto"/>
      </w:divBdr>
      <w:divsChild>
        <w:div w:id="1352731101">
          <w:marLeft w:val="0"/>
          <w:marRight w:val="0"/>
          <w:marTop w:val="0"/>
          <w:marBottom w:val="0"/>
          <w:divBdr>
            <w:top w:val="none" w:sz="0" w:space="0" w:color="auto"/>
            <w:left w:val="none" w:sz="0" w:space="0" w:color="auto"/>
            <w:bottom w:val="none" w:sz="0" w:space="0" w:color="auto"/>
            <w:right w:val="none" w:sz="0" w:space="0" w:color="auto"/>
          </w:divBdr>
          <w:divsChild>
            <w:div w:id="20686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8969">
      <w:bodyDiv w:val="1"/>
      <w:marLeft w:val="0"/>
      <w:marRight w:val="0"/>
      <w:marTop w:val="0"/>
      <w:marBottom w:val="0"/>
      <w:divBdr>
        <w:top w:val="none" w:sz="0" w:space="0" w:color="auto"/>
        <w:left w:val="none" w:sz="0" w:space="0" w:color="auto"/>
        <w:bottom w:val="none" w:sz="0" w:space="0" w:color="auto"/>
        <w:right w:val="none" w:sz="0" w:space="0" w:color="auto"/>
      </w:divBdr>
    </w:div>
    <w:div w:id="1801461581">
      <w:bodyDiv w:val="1"/>
      <w:marLeft w:val="0"/>
      <w:marRight w:val="0"/>
      <w:marTop w:val="0"/>
      <w:marBottom w:val="0"/>
      <w:divBdr>
        <w:top w:val="none" w:sz="0" w:space="0" w:color="auto"/>
        <w:left w:val="none" w:sz="0" w:space="0" w:color="auto"/>
        <w:bottom w:val="none" w:sz="0" w:space="0" w:color="auto"/>
        <w:right w:val="none" w:sz="0" w:space="0" w:color="auto"/>
      </w:divBdr>
      <w:divsChild>
        <w:div w:id="1450122141">
          <w:marLeft w:val="0"/>
          <w:marRight w:val="0"/>
          <w:marTop w:val="0"/>
          <w:marBottom w:val="0"/>
          <w:divBdr>
            <w:top w:val="none" w:sz="0" w:space="0" w:color="auto"/>
            <w:left w:val="none" w:sz="0" w:space="0" w:color="auto"/>
            <w:bottom w:val="none" w:sz="0" w:space="0" w:color="auto"/>
            <w:right w:val="none" w:sz="0" w:space="0" w:color="auto"/>
          </w:divBdr>
        </w:div>
      </w:divsChild>
    </w:div>
    <w:div w:id="1824810351">
      <w:bodyDiv w:val="1"/>
      <w:marLeft w:val="0"/>
      <w:marRight w:val="0"/>
      <w:marTop w:val="0"/>
      <w:marBottom w:val="0"/>
      <w:divBdr>
        <w:top w:val="none" w:sz="0" w:space="0" w:color="auto"/>
        <w:left w:val="none" w:sz="0" w:space="0" w:color="auto"/>
        <w:bottom w:val="none" w:sz="0" w:space="0" w:color="auto"/>
        <w:right w:val="none" w:sz="0" w:space="0" w:color="auto"/>
      </w:divBdr>
      <w:divsChild>
        <w:div w:id="1829396993">
          <w:marLeft w:val="0"/>
          <w:marRight w:val="0"/>
          <w:marTop w:val="0"/>
          <w:marBottom w:val="0"/>
          <w:divBdr>
            <w:top w:val="none" w:sz="0" w:space="0" w:color="auto"/>
            <w:left w:val="none" w:sz="0" w:space="0" w:color="auto"/>
            <w:bottom w:val="none" w:sz="0" w:space="0" w:color="auto"/>
            <w:right w:val="none" w:sz="0" w:space="0" w:color="auto"/>
          </w:divBdr>
          <w:divsChild>
            <w:div w:id="8679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behague\Application%20Data\Microsoft\Templates\QADEVAPR.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87E40686CB42B49217CE09586C1969"/>
        <w:category>
          <w:name w:val="General"/>
          <w:gallery w:val="placeholder"/>
        </w:category>
        <w:types>
          <w:type w:val="bbPlcHdr"/>
        </w:types>
        <w:behaviors>
          <w:behavior w:val="content"/>
        </w:behaviors>
        <w:guid w:val="{EDD54D89-507B-48B8-BEC8-99C52686FE08}"/>
      </w:docPartPr>
      <w:docPartBody>
        <w:p w:rsidR="00595C2D" w:rsidRDefault="0062685D" w:rsidP="0062685D">
          <w:pPr>
            <w:pStyle w:val="A487E40686CB42B49217CE09586C1969"/>
          </w:pPr>
          <w:r>
            <w:rPr>
              <w:rStyle w:val="PlaceholderText"/>
            </w:rPr>
            <w:t>[Chapter Type]</w:t>
          </w:r>
        </w:p>
      </w:docPartBody>
    </w:docPart>
    <w:docPart>
      <w:docPartPr>
        <w:name w:val="D512224A99044D4BAF881B9D73A728D3"/>
        <w:category>
          <w:name w:val="General"/>
          <w:gallery w:val="placeholder"/>
        </w:category>
        <w:types>
          <w:type w:val="bbPlcHdr"/>
        </w:types>
        <w:behaviors>
          <w:behavior w:val="content"/>
        </w:behaviors>
        <w:guid w:val="{807F5C1F-0863-492E-A971-07BE66F4E172}"/>
      </w:docPartPr>
      <w:docPartBody>
        <w:p w:rsidR="00595C2D" w:rsidRDefault="0062685D" w:rsidP="0062685D">
          <w:pPr>
            <w:pStyle w:val="D512224A99044D4BAF881B9D73A728D3"/>
          </w:pPr>
          <w:r>
            <w:rPr>
              <w:rStyle w:val="PlaceholderText"/>
            </w:rPr>
            <w:t>[Chapter No]</w:t>
          </w:r>
        </w:p>
      </w:docPartBody>
    </w:docPart>
    <w:docPart>
      <w:docPartPr>
        <w:name w:val="47413AEB69B24C359F8F91BE39D4AC2D"/>
        <w:category>
          <w:name w:val="General"/>
          <w:gallery w:val="placeholder"/>
        </w:category>
        <w:types>
          <w:type w:val="bbPlcHdr"/>
        </w:types>
        <w:behaviors>
          <w:behavior w:val="content"/>
        </w:behaviors>
        <w:guid w:val="{C6835CD0-6028-4718-81BA-39B0E5B53FAD}"/>
      </w:docPartPr>
      <w:docPartBody>
        <w:p w:rsidR="00CF5F5E" w:rsidRDefault="005C3D34">
          <w:r w:rsidRPr="00CC129B">
            <w:rPr>
              <w:rStyle w:val="PlaceholderText"/>
            </w:rPr>
            <w:t>[Chapter 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E62A3"/>
    <w:rsid w:val="000C2341"/>
    <w:rsid w:val="0014797E"/>
    <w:rsid w:val="00417C97"/>
    <w:rsid w:val="00595C2D"/>
    <w:rsid w:val="005C3D34"/>
    <w:rsid w:val="005E2F1B"/>
    <w:rsid w:val="005E62A3"/>
    <w:rsid w:val="0062685D"/>
    <w:rsid w:val="006B4F2F"/>
    <w:rsid w:val="00761101"/>
    <w:rsid w:val="00950667"/>
    <w:rsid w:val="00A44285"/>
    <w:rsid w:val="00C234CD"/>
    <w:rsid w:val="00CF5F5E"/>
    <w:rsid w:val="00E663B3"/>
    <w:rsid w:val="00EC1B85"/>
    <w:rsid w:val="00FF60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8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3D34"/>
    <w:rPr>
      <w:color w:val="808080"/>
    </w:rPr>
  </w:style>
  <w:style w:type="paragraph" w:customStyle="1" w:styleId="A487E40686CB42B49217CE09586C1969">
    <w:name w:val="A487E40686CB42B49217CE09586C1969"/>
    <w:rsid w:val="0062685D"/>
  </w:style>
  <w:style w:type="paragraph" w:customStyle="1" w:styleId="D512224A99044D4BAF881B9D73A728D3">
    <w:name w:val="D512224A99044D4BAF881B9D73A728D3"/>
    <w:rsid w:val="006268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p:Policy xmlns:p="office.server.policy" local="true" id="13ec3561-6556-477f-a096-8cf74ebdd7a7">
  <p:Name>Courseware Documents Audit Policy</p:Name>
  <p:Description>Audit policy for monitoring actions on all courseware documents</p:Description>
  <p:Statement/>
  <p:PolicyItems>
    <p:PolicyItem featureId="Microsoft.Office.RecordsManagement.PolicyFeatures.PolicyAudit" UniqueId="22aa3f5b-7677-4c12-a57c-d43febc7dafc">
      <p:Name>Auditing</p:Name>
      <p:Description>Audits user actions on documents and list items to the Audit Log.</p:Description>
      <p:CustomData>
        <Audit>
          <Update/>
          <View/>
          <CheckInOut/>
          <MoveCopy/>
          <DeleteRestore/>
        </Audit>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ChapterNo xmlns="4ff00d7d-e7fe-48a8-a79f-9d301ade6bee">10</ChapterNo>
    <ChapterType xmlns="4ff00d7d-e7fe-48a8-a79f-9d301ade6bee">Exercise</ChapterType>
    <EnsureEvenPages xmlns="4ff00d7d-e7fe-48a8-a79f-9d301ade6bee">true</EnsureEvenPages>
    <BookType xmlns="4ff00d7d-e7fe-48a8-a79f-9d301ade6bee">EG</BookType>
    <PageNumbering xmlns="4ff00d7d-e7fe-48a8-a79f-9d301ade6bee">Sequential</PageNumbering>
    <SequenceNo xmlns="4ff00d7d-e7fe-48a8-a79f-9d301ade6bee">11</SequenceNo>
    <StartPageNumber xmlns="4ff00d7d-e7fe-48a8-a79f-9d301ade6bee">0</StartPageNumber>
    <_dlc_Exempt xmlns="http://schemas.microsoft.com/sharepoint/v3">false</_dlc_Exemp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orkbook - Exercise" ma:contentTypeID="0x0101009AB076E22428264284E11C73D716557C0C00E94EE80C871E3D46A53D5BF589B9E330" ma:contentTypeVersion="270" ma:contentTypeDescription="Exercise guide for technical courses" ma:contentTypeScope="" ma:versionID="fad713fce87fe8f034ab42aa0195dff4">
  <xsd:schema xmlns:xsd="http://www.w3.org/2001/XMLSchema" xmlns:xs="http://www.w3.org/2001/XMLSchema" xmlns:p="http://schemas.microsoft.com/office/2006/metadata/properties" xmlns:ns1="http://schemas.microsoft.com/sharepoint/v3" xmlns:ns2="4ff00d7d-e7fe-48a8-a79f-9d301ade6bee" targetNamespace="http://schemas.microsoft.com/office/2006/metadata/properties" ma:root="true" ma:fieldsID="62f7fcfeeeeb2bced9c244acfdeca0f4" ns1:_="" ns2:_="">
    <xsd:import namespace="http://schemas.microsoft.com/sharepoint/v3"/>
    <xsd:import namespace="4ff00d7d-e7fe-48a8-a79f-9d301ade6bee"/>
    <xsd:element name="properties">
      <xsd:complexType>
        <xsd:sequence>
          <xsd:element name="documentManagement">
            <xsd:complexType>
              <xsd:all>
                <xsd:element ref="ns2:BookType" minOccurs="0"/>
                <xsd:element ref="ns2:SequenceNo" minOccurs="0"/>
                <xsd:element ref="ns2:ChapterType" minOccurs="0"/>
                <xsd:element ref="ns2:ChapterNo" minOccurs="0"/>
                <xsd:element ref="ns2:StartPageNumber" minOccurs="0"/>
                <xsd:element ref="ns2:PageNumbering" minOccurs="0"/>
                <xsd:element ref="ns2:EnsureEvenPages"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5"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f00d7d-e7fe-48a8-a79f-9d301ade6bee" elementFormDefault="qualified">
    <xsd:import namespace="http://schemas.microsoft.com/office/2006/documentManagement/types"/>
    <xsd:import namespace="http://schemas.microsoft.com/office/infopath/2007/PartnerControls"/>
    <xsd:element name="BookType" ma:index="2" nillable="true" ma:displayName="Book Type" ma:default="None" ma:format="Dropdown" ma:internalName="BookType" ma:readOnly="false">
      <xsd:simpleType>
        <xsd:restriction base="dms:Choice">
          <xsd:enumeration value="None"/>
          <xsd:enumeration value="DG"/>
          <xsd:enumeration value="DG2"/>
          <xsd:enumeration value="DG3"/>
          <xsd:enumeration value="DG4"/>
          <xsd:enumeration value="DG_LP"/>
          <xsd:enumeration value="APP"/>
          <xsd:enumeration value="EG"/>
          <xsd:enumeration value="EG2"/>
          <xsd:enumeration value="HAND"/>
          <xsd:enumeration value="HAND2"/>
          <xsd:enumeration value="HAND3"/>
          <xsd:enumeration value="IK"/>
          <xsd:enumeration value="PCR"/>
          <xsd:enumeration value="LABS"/>
        </xsd:restriction>
      </xsd:simpleType>
    </xsd:element>
    <xsd:element name="SequenceNo" ma:index="3" nillable="true" ma:displayName="Sequence No" ma:decimals="2" ma:internalName="SequenceNo" ma:readOnly="false" ma:percentage="FALSE">
      <xsd:simpleType>
        <xsd:restriction base="dms:Number"/>
      </xsd:simpleType>
    </xsd:element>
    <xsd:element name="ChapterType" ma:index="4" nillable="true" ma:displayName="Chapter Type" ma:format="Dropdown" ma:internalName="ChapterType">
      <xsd:simpleType>
        <xsd:union memberTypes="dms:Text">
          <xsd:simpleType>
            <xsd:restriction base="dms:Choice">
              <xsd:enumeration value="Appendix"/>
              <xsd:enumeration value="Chapter"/>
              <xsd:enumeration value="Exercise"/>
            </xsd:restriction>
          </xsd:simpleType>
        </xsd:union>
      </xsd:simpleType>
    </xsd:element>
    <xsd:element name="ChapterNo" ma:index="5" nillable="true" ma:displayName="Chapter No" ma:internalName="ChapterNo">
      <xsd:simpleType>
        <xsd:restriction base="dms:Text">
          <xsd:maxLength value="5"/>
        </xsd:restriction>
      </xsd:simpleType>
    </xsd:element>
    <xsd:element name="StartPageNumber" ma:index="6" nillable="true" ma:displayName="Start Page No" ma:decimals="0" ma:internalName="StartPageNumber" ma:percentage="FALSE">
      <xsd:simpleType>
        <xsd:restriction base="dms:Number"/>
      </xsd:simpleType>
    </xsd:element>
    <xsd:element name="PageNumbering" ma:index="7" nillable="true" ma:displayName="Page Numbering" ma:default="Sequential" ma:format="Dropdown" ma:internalName="PageNumbering">
      <xsd:simpleType>
        <xsd:restriction base="dms:Choice">
          <xsd:enumeration value="None"/>
          <xsd:enumeration value="Restart at Page 1"/>
          <xsd:enumeration value="Sequential"/>
        </xsd:restriction>
      </xsd:simpleType>
    </xsd:element>
    <xsd:element name="EnsureEvenPages" ma:index="8" nillable="true" ma:displayName="Ensure Even Pages" ma:default="1" ma:internalName="EnsureEvenPage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spe:Receivers>
</file>

<file path=customXml/item6.xml><?xml version="1.0" encoding="utf-8"?>
<?mso-contentType ?>
<SharedContentType xmlns="Microsoft.SharePoint.Taxonomy.ContentTypeSync" SourceId="bb3bdb55-ce43-40c7-ac96-dc2d075fdb96" ContentTypeId="0x0101009AB076E22428264284E11C73D716557C0C" PreviousValue="true"/>
</file>

<file path=customXml/itemProps1.xml><?xml version="1.0" encoding="utf-8"?>
<ds:datastoreItem xmlns:ds="http://schemas.openxmlformats.org/officeDocument/2006/customXml" ds:itemID="{8B733975-EE2D-4173-8343-C142843B0E01}"/>
</file>

<file path=customXml/itemProps2.xml><?xml version="1.0" encoding="utf-8"?>
<ds:datastoreItem xmlns:ds="http://schemas.openxmlformats.org/officeDocument/2006/customXml" ds:itemID="{5B55AD05-86E1-46B8-966C-6EC897CB3871}"/>
</file>

<file path=customXml/itemProps3.xml><?xml version="1.0" encoding="utf-8"?>
<ds:datastoreItem xmlns:ds="http://schemas.openxmlformats.org/officeDocument/2006/customXml" ds:itemID="{14E75FB3-6D31-432E-B895-722912CC6D72}"/>
</file>

<file path=customXml/itemProps4.xml><?xml version="1.0" encoding="utf-8"?>
<ds:datastoreItem xmlns:ds="http://schemas.openxmlformats.org/officeDocument/2006/customXml" ds:itemID="{4B5FE2F3-514A-43B8-9DB3-8ECED61AE4AC}"/>
</file>

<file path=customXml/itemProps5.xml><?xml version="1.0" encoding="utf-8"?>
<ds:datastoreItem xmlns:ds="http://schemas.openxmlformats.org/officeDocument/2006/customXml" ds:itemID="{E08C3215-072E-4529-A749-6DE9A47C8013}"/>
</file>

<file path=customXml/itemProps6.xml><?xml version="1.0" encoding="utf-8"?>
<ds:datastoreItem xmlns:ds="http://schemas.openxmlformats.org/officeDocument/2006/customXml" ds:itemID="{0CB6C513-1490-4FEB-B1ED-BC14BFA04978}"/>
</file>

<file path=docProps/app.xml><?xml version="1.0" encoding="utf-8"?>
<Properties xmlns="http://schemas.openxmlformats.org/officeDocument/2006/extended-properties" xmlns:vt="http://schemas.openxmlformats.org/officeDocument/2006/docPropsVTypes">
  <Template>QADEVAPR.dot</Template>
  <TotalTime>6</TotalTime>
  <Pages>17</Pages>
  <Words>3740</Words>
  <Characters>21318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Subqueries</vt:lpstr>
    </vt:vector>
  </TitlesOfParts>
  <Company>QA Ltd.</Company>
  <LinksUpToDate>false</LinksUpToDate>
  <CharactersWithSpaces>25008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Correlated Subqueries</dc:title>
  <dc:subject>QADEVAPRWK7</dc:subject>
  <dc:creator>QA Ltd</dc:creator>
  <cp:keywords/>
  <dc:description>Lab Documentation</dc:description>
  <cp:lastModifiedBy>Andrew</cp:lastModifiedBy>
  <cp:revision>13</cp:revision>
  <cp:lastPrinted>2004-03-12T17:52:00Z</cp:lastPrinted>
  <dcterms:created xsi:type="dcterms:W3CDTF">2012-04-30T09:10:00Z</dcterms:created>
  <dcterms:modified xsi:type="dcterms:W3CDTF">2013-02-14T15:15:00Z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0x0101009AB076E22428264284E11C73D716557C0C00E94EE80C871E3D46A53D5BF589B9E330</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7" name="Practice Name">
    <vt:lpwstr/>
  </property>
  <property fmtid="{D5CDD505-2E9C-101B-9397-08002B2CF9AE}" pid="8" name="xd_Signature">
    <vt:bool>false</vt:bool>
  </property>
  <property fmtid="{D5CDD505-2E9C-101B-9397-08002B2CF9AE}" pid="9" name="xd_ProgID">
    <vt:lpwstr/>
  </property>
  <property fmtid="{D5CDD505-2E9C-101B-9397-08002B2CF9AE}" pid="10" name="DocumentSetDescription">
    <vt:lpwstr/>
  </property>
  <property fmtid="{D5CDD505-2E9C-101B-9397-08002B2CF9AE}" pid="12" name="_dlc_DocId">
    <vt:lpwstr/>
  </property>
  <property fmtid="{D5CDD505-2E9C-101B-9397-08002B2CF9AE}" pid="13" name="wic_System_Copyright">
    <vt:lpwstr/>
  </property>
  <property fmtid="{D5CDD505-2E9C-101B-9397-08002B2CF9AE}" pid="14" name="_SourceUrl">
    <vt:lpwstr/>
  </property>
  <property fmtid="{D5CDD505-2E9C-101B-9397-08002B2CF9AE}" pid="15" name="_SharedFileIndex">
    <vt:lpwstr/>
  </property>
  <property fmtid="{D5CDD505-2E9C-101B-9397-08002B2CF9AE}" pid="16" name="Owner Name">
    <vt:lpwstr/>
  </property>
  <property fmtid="{D5CDD505-2E9C-101B-9397-08002B2CF9AE}" pid="17" name="CompanyName">
    <vt:lpwstr/>
  </property>
  <property fmtid="{D5CDD505-2E9C-101B-9397-08002B2CF9AE}" pid="18" name="_dlc_DocIdUrl">
    <vt:lpwstr/>
  </property>
  <property fmtid="{D5CDD505-2E9C-101B-9397-08002B2CF9AE}" pid="19" name="TemplateUrl">
    <vt:lpwstr/>
  </property>
  <property fmtid="{D5CDD505-2E9C-101B-9397-08002B2CF9AE}" pid="20" name="DepartmentName">
    <vt:lpwstr/>
  </property>
  <property fmtid="{D5CDD505-2E9C-101B-9397-08002B2CF9AE}" pid="22" name="PPTPrintingStyle">
    <vt:lpwstr/>
  </property>
  <property fmtid="{D5CDD505-2E9C-101B-9397-08002B2CF9AE}" pid="23" name="vti_imgdate">
    <vt:lpwstr/>
  </property>
  <property fmtid="{D5CDD505-2E9C-101B-9397-08002B2CF9AE}" pid="24" name="CourseCode">
    <vt:lpwstr/>
  </property>
  <property fmtid="{D5CDD505-2E9C-101B-9397-08002B2CF9AE}" pid="25" name="_dlc_DocIdPersistId">
    <vt:bool>false</vt:bool>
  </property>
</Properties>
</file>