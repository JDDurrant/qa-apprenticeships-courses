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6C" w:rsidRDefault="002118DE" w:rsidP="00E81F6C">
      <w:pPr>
        <w:pStyle w:val="Heading1"/>
      </w:pPr>
      <w:sdt>
        <w:sdtPr>
          <w:rPr>
            <w:szCs w:val="24"/>
          </w:rPr>
          <w:alias w:val="Chapter Type"/>
          <w:id w:val="8607780"/>
          <w:placeholder>
            <w:docPart w:val="CAD06089F5D14905BB9AABC46F85719F"/>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Type[1]" w:storeItemID="{11582D56-10B9-45E6-AA5D-FAE6CB673EB9}"/>
          <w:comboBox w:lastValue="Chapter">
            <w:listItem w:value="[Chapter Type]"/>
          </w:comboBox>
        </w:sdtPr>
        <w:sdtEndPr/>
        <w:sdtContent>
          <w:r w:rsidR="005403E5">
            <w:rPr>
              <w:szCs w:val="24"/>
            </w:rPr>
            <w:t>Chapter</w:t>
          </w:r>
        </w:sdtContent>
      </w:sdt>
      <w:r w:rsidR="00E81F6C">
        <w:rPr>
          <w:szCs w:val="24"/>
        </w:rPr>
        <w:t xml:space="preserve"> </w:t>
      </w:r>
      <w:sdt>
        <w:sdtPr>
          <w:rPr>
            <w:szCs w:val="24"/>
          </w:rPr>
          <w:alias w:val="Chapter No"/>
          <w:id w:val="8607781"/>
          <w:placeholder>
            <w:docPart w:val="BE9DD4FF8BC94DB2847D23A3983ED538"/>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11582D56-10B9-45E6-AA5D-FAE6CB673EB9}"/>
          <w:text/>
        </w:sdtPr>
        <w:sdtEndPr/>
        <w:sdtContent>
          <w:r w:rsidR="00F70681">
            <w:rPr>
              <w:szCs w:val="24"/>
            </w:rPr>
            <w:t>1</w:t>
          </w:r>
        </w:sdtContent>
      </w:sdt>
      <w:r w:rsidR="00B84893">
        <w:rPr>
          <w:szCs w:val="24"/>
        </w:rPr>
        <w:t xml:space="preserve"> - </w:t>
      </w:r>
      <w:bookmarkStart w:id="0" w:name="_GoBack"/>
      <w:bookmarkEnd w:id="0"/>
      <w:r w:rsidR="006C6C28">
        <w:rPr>
          <w:szCs w:val="24"/>
        </w:rPr>
        <w:fldChar w:fldCharType="begin"/>
      </w:r>
      <w:r w:rsidR="006C6C28">
        <w:rPr>
          <w:szCs w:val="24"/>
        </w:rPr>
        <w:instrText xml:space="preserve"> TITLE   \* MERGEFORMAT </w:instrText>
      </w:r>
      <w:r w:rsidR="006C6C28">
        <w:rPr>
          <w:szCs w:val="24"/>
        </w:rPr>
        <w:fldChar w:fldCharType="separate"/>
      </w:r>
      <w:r w:rsidR="006C6C28">
        <w:rPr>
          <w:szCs w:val="24"/>
        </w:rPr>
        <w:t>Introduction to RDBMs</w:t>
      </w:r>
      <w:r w:rsidR="006C6C28">
        <w:rPr>
          <w:szCs w:val="24"/>
        </w:rPr>
        <w:fldChar w:fldCharType="end"/>
      </w:r>
    </w:p>
    <w:p w:rsidR="007B4246" w:rsidRDefault="00F70681" w:rsidP="007B4246">
      <w:pPr>
        <w:pStyle w:val="Heading2"/>
      </w:pPr>
      <w:r>
        <w:t>S</w:t>
      </w:r>
      <w:r w:rsidR="007B4246">
        <w:t>QL Server Management Studio practical</w:t>
      </w:r>
    </w:p>
    <w:p w:rsidR="007B4246" w:rsidRPr="007C2D4C" w:rsidRDefault="007B4246" w:rsidP="007B4246">
      <w:pPr>
        <w:pStyle w:val="Heading2"/>
      </w:pPr>
      <w:r w:rsidRPr="007C2D4C">
        <w:t>Objectives</w:t>
      </w:r>
    </w:p>
    <w:p w:rsidR="007B4246" w:rsidRDefault="007B4246" w:rsidP="007B4246">
      <w:r w:rsidRPr="00D96CD5">
        <w:t>The primary objective of this lab is to</w:t>
      </w:r>
      <w:r>
        <w:t xml:space="preserve"> gain familiarisation with the SQL Server interactive interface and to be able to create some simple tables </w:t>
      </w:r>
    </w:p>
    <w:p w:rsidR="007B4246" w:rsidRDefault="007B4246" w:rsidP="007B4246">
      <w:pPr>
        <w:pStyle w:val="Heading2"/>
      </w:pPr>
      <w:r>
        <w:t>Reference material</w:t>
      </w:r>
    </w:p>
    <w:p w:rsidR="007B4246" w:rsidRDefault="007B4246" w:rsidP="007B4246">
      <w:pPr>
        <w:pStyle w:val="NormalFirstPara"/>
      </w:pPr>
      <w:r w:rsidRPr="009D0547">
        <w:t>This</w:t>
      </w:r>
      <w:r w:rsidRPr="007C2D4C">
        <w:t xml:space="preserve"> practical is based on material in the </w:t>
      </w:r>
      <w:r w:rsidR="002118DE">
        <w:fldChar w:fldCharType="begin"/>
      </w:r>
      <w:r w:rsidR="002118DE">
        <w:instrText xml:space="preserve"> DOCPROPERTY  Title  \* MERGEFORMAT </w:instrText>
      </w:r>
      <w:r w:rsidR="002118DE">
        <w:fldChar w:fldCharType="separate"/>
      </w:r>
      <w:r w:rsidR="006C6C28" w:rsidRPr="006C6C28">
        <w:rPr>
          <w:i/>
          <w:iCs/>
        </w:rPr>
        <w:t>Introduction</w:t>
      </w:r>
      <w:r w:rsidR="006C6C28" w:rsidRPr="006C6C28">
        <w:rPr>
          <w:i/>
        </w:rPr>
        <w:t xml:space="preserve"> to RDBMs</w:t>
      </w:r>
      <w:r w:rsidR="002118DE">
        <w:rPr>
          <w:i/>
        </w:rPr>
        <w:fldChar w:fldCharType="end"/>
      </w:r>
      <w:r>
        <w:rPr>
          <w:i/>
          <w:iCs/>
        </w:rPr>
        <w:t xml:space="preserve"> </w:t>
      </w:r>
      <w:r>
        <w:t xml:space="preserve">chapter. </w:t>
      </w:r>
    </w:p>
    <w:p w:rsidR="007B4246" w:rsidRDefault="007B4246" w:rsidP="007B4246">
      <w:pPr>
        <w:pStyle w:val="Heading2"/>
      </w:pPr>
      <w:r>
        <w:t>Overview</w:t>
      </w:r>
    </w:p>
    <w:p w:rsidR="007B4246" w:rsidRPr="007A0A89" w:rsidRDefault="007B4246" w:rsidP="007B4246">
      <w:pPr>
        <w:rPr>
          <w:lang w:val="en-US"/>
        </w:rPr>
      </w:pPr>
      <w:r>
        <w:rPr>
          <w:lang w:val="en-US"/>
        </w:rPr>
        <w:t>In this exercise you will use a script to create a database that you will spend some time investigating. You will answer some questions designed to make you think like a database developer. You will also add a new table to the database.</w:t>
      </w:r>
    </w:p>
    <w:p w:rsidR="007B4246" w:rsidRDefault="007B4246" w:rsidP="007B4246">
      <w:pPr>
        <w:pStyle w:val="Heading2"/>
      </w:pPr>
      <w:r>
        <w:t>Estimated duration</w:t>
      </w:r>
    </w:p>
    <w:p w:rsidR="007B4246" w:rsidRDefault="007B4246" w:rsidP="007B4246">
      <w:pPr>
        <w:pStyle w:val="NormalFirstPara"/>
      </w:pPr>
      <w:r>
        <w:t xml:space="preserve">The estimated duration for this lab is </w:t>
      </w:r>
      <w:r w:rsidR="00C964B1">
        <w:t>15</w:t>
      </w:r>
      <w:r>
        <w:t xml:space="preserve"> minutes. </w:t>
      </w:r>
    </w:p>
    <w:p w:rsidR="007B4246" w:rsidRDefault="007B4246" w:rsidP="007B4246">
      <w:pPr>
        <w:pStyle w:val="Heading2"/>
      </w:pPr>
      <w:r>
        <w:t>Completed solution</w:t>
      </w:r>
    </w:p>
    <w:p w:rsidR="007B4246" w:rsidRDefault="007B4246" w:rsidP="007B4246">
      <w:pPr>
        <w:pStyle w:val="NormalFirstPara"/>
      </w:pPr>
      <w:r>
        <w:t>There is no completed solution to this lab.</w:t>
      </w:r>
    </w:p>
    <w:p w:rsidR="007B4246" w:rsidRDefault="007B4246" w:rsidP="007B4246">
      <w:pPr>
        <w:pStyle w:val="Heading2"/>
      </w:pPr>
      <w:r>
        <w:br w:type="page"/>
      </w:r>
      <w:r>
        <w:lastRenderedPageBreak/>
        <w:t>Step by step</w:t>
      </w:r>
    </w:p>
    <w:p w:rsidR="007B4246" w:rsidRDefault="007B4246" w:rsidP="007B4246">
      <w:r>
        <w:t>Please follow the instructions below, reading CAREFULLY at all times as the questions have been thoughtfully worded.</w:t>
      </w:r>
    </w:p>
    <w:p w:rsidR="007B4246" w:rsidRDefault="007B4246" w:rsidP="007B4246">
      <w:pPr>
        <w:pStyle w:val="Heading3"/>
      </w:pPr>
      <w:proofErr w:type="gramStart"/>
      <w:r>
        <w:t>Part 1.</w:t>
      </w:r>
      <w:proofErr w:type="gramEnd"/>
      <w:r>
        <w:t xml:space="preserve"> Getting</w:t>
      </w:r>
      <w:r w:rsidR="001008F7">
        <w:t xml:space="preserve"> </w:t>
      </w:r>
      <w:r>
        <w:t>Acquainted</w:t>
      </w:r>
    </w:p>
    <w:p w:rsidR="007B4246" w:rsidRDefault="007B4246" w:rsidP="007B4246">
      <w:r>
        <w:t>First we need to create the database that you are going to work on:</w:t>
      </w:r>
    </w:p>
    <w:p w:rsidR="007B4246" w:rsidRDefault="007B4246" w:rsidP="007B4246">
      <w:pPr>
        <w:pStyle w:val="Step"/>
      </w:pPr>
      <w:r>
        <w:t>Start SQL Server Management studio from the Windows Start button.</w:t>
      </w:r>
    </w:p>
    <w:p w:rsidR="007B4246" w:rsidRDefault="007B4246" w:rsidP="007B4246">
      <w:pPr>
        <w:pStyle w:val="Step"/>
      </w:pPr>
      <w:r>
        <w:t>Enter .\SQLEXPRESS as the Server name in the Connect to Server dialog box.</w:t>
      </w:r>
    </w:p>
    <w:p w:rsidR="007B4246" w:rsidRDefault="007B4246" w:rsidP="007B4246">
      <w:pPr>
        <w:pStyle w:val="Step"/>
      </w:pPr>
      <w:r>
        <w:t xml:space="preserve">Select the </w:t>
      </w:r>
      <w:r w:rsidRPr="00D81E1D">
        <w:rPr>
          <w:b/>
        </w:rPr>
        <w:t>File =&gt; Open=&gt;File</w:t>
      </w:r>
      <w:r>
        <w:rPr>
          <w:b/>
        </w:rPr>
        <w:t>.</w:t>
      </w:r>
      <w:r w:rsidRPr="00D81E1D">
        <w:rPr>
          <w:b/>
        </w:rPr>
        <w:t>..</w:t>
      </w:r>
      <w:r>
        <w:t xml:space="preserve"> from the SQL Server Management Studio menu and open the file called </w:t>
      </w:r>
      <w:proofErr w:type="spellStart"/>
      <w:r w:rsidRPr="00D81E1D">
        <w:rPr>
          <w:b/>
        </w:rPr>
        <w:t>CreateQAStore.sql</w:t>
      </w:r>
      <w:proofErr w:type="spellEnd"/>
      <w:r>
        <w:t xml:space="preserve"> located in </w:t>
      </w:r>
      <w:proofErr w:type="spellStart"/>
      <w:r w:rsidR="00CB6C16" w:rsidRPr="00CB6C16">
        <w:rPr>
          <w:i/>
        </w:rPr>
        <w:t>CoursewareFolder</w:t>
      </w:r>
      <w:proofErr w:type="spellEnd"/>
      <w:r w:rsidRPr="00D81E1D">
        <w:rPr>
          <w:rStyle w:val="CodeText"/>
        </w:rPr>
        <w:t>\</w:t>
      </w:r>
      <w:sdt>
        <w:sdtPr>
          <w:rPr>
            <w:rStyle w:val="CodeText"/>
          </w:rPr>
          <w:alias w:val="Chapter No"/>
          <w:id w:val="8607735"/>
          <w:placeholder>
            <w:docPart w:val="3420343BE3C646BC9C49EB0111FFA51D"/>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11582D56-10B9-45E6-AA5D-FAE6CB673EB9}"/>
          <w:text/>
        </w:sdtPr>
        <w:sdtEndPr>
          <w:rPr>
            <w:rStyle w:val="CodeText"/>
          </w:rPr>
        </w:sdtEndPr>
        <w:sdtContent>
          <w:r w:rsidR="00B84893">
            <w:rPr>
              <w:rStyle w:val="CodeText"/>
            </w:rPr>
            <w:t>1</w:t>
          </w:r>
        </w:sdtContent>
      </w:sdt>
      <w:r w:rsidRPr="00D81E1D">
        <w:rPr>
          <w:rStyle w:val="CodeText"/>
        </w:rPr>
        <w:t xml:space="preserve"> </w:t>
      </w:r>
      <w:r w:rsidR="002118DE">
        <w:fldChar w:fldCharType="begin"/>
      </w:r>
      <w:r w:rsidR="002118DE">
        <w:instrText xml:space="preserve"> TITLE   \* MERGEFORMAT </w:instrText>
      </w:r>
      <w:r w:rsidR="002118DE">
        <w:fldChar w:fldCharType="separate"/>
      </w:r>
      <w:r w:rsidRPr="000C6555">
        <w:rPr>
          <w:rStyle w:val="CodeText"/>
        </w:rPr>
        <w:t>Introduction to RDBMS</w:t>
      </w:r>
      <w:r w:rsidR="002118DE">
        <w:rPr>
          <w:rStyle w:val="CodeText"/>
        </w:rPr>
        <w:fldChar w:fldCharType="end"/>
      </w:r>
      <w:r w:rsidRPr="00D81E1D">
        <w:rPr>
          <w:rStyle w:val="CodeText"/>
        </w:rPr>
        <w:t>\Resources</w:t>
      </w:r>
      <w:r>
        <w:t>.</w:t>
      </w:r>
    </w:p>
    <w:p w:rsidR="007B4246" w:rsidRDefault="007B4246" w:rsidP="007B4246">
      <w:pPr>
        <w:pStyle w:val="Step"/>
      </w:pPr>
      <w:r>
        <w:t xml:space="preserve">Click on </w:t>
      </w:r>
      <w:proofErr w:type="gramStart"/>
      <w:r>
        <w:t xml:space="preserve">the </w:t>
      </w:r>
      <w:r w:rsidRPr="00D81E1D">
        <w:rPr>
          <w:b/>
        </w:rPr>
        <w:t>!</w:t>
      </w:r>
      <w:proofErr w:type="gramEnd"/>
      <w:r w:rsidRPr="00D81E1D">
        <w:rPr>
          <w:b/>
        </w:rPr>
        <w:t xml:space="preserve"> Execute</w:t>
      </w:r>
      <w:r>
        <w:t xml:space="preserve"> toolbar button to run the script. The script should create a database called </w:t>
      </w:r>
      <w:proofErr w:type="spellStart"/>
      <w:r>
        <w:t>QAStore</w:t>
      </w:r>
      <w:proofErr w:type="spellEnd"/>
      <w:r>
        <w:t xml:space="preserve"> that contains 5 tables all populated with some relevant data.</w:t>
      </w:r>
    </w:p>
    <w:p w:rsidR="007B4246" w:rsidRDefault="007B4246" w:rsidP="007B4246">
      <w:r>
        <w:t xml:space="preserve">The 5 tables were 'Created' as part of the above script using some CREATE TABLE </w:t>
      </w:r>
      <w:r w:rsidRPr="00D81E1D">
        <w:t xml:space="preserve">syntax </w:t>
      </w:r>
      <w:r>
        <w:t xml:space="preserve">that looks something like this (see if you can locate it in the </w:t>
      </w:r>
      <w:proofErr w:type="spellStart"/>
      <w:r w:rsidRPr="00D81E1D">
        <w:rPr>
          <w:b/>
        </w:rPr>
        <w:t>CreateQAStore.sql</w:t>
      </w:r>
      <w:proofErr w:type="spellEnd"/>
      <w:r>
        <w:t xml:space="preserve"> file):</w:t>
      </w:r>
    </w:p>
    <w:p w:rsidR="007B4246" w:rsidRPr="00DA404A" w:rsidRDefault="007B4246" w:rsidP="007B4246">
      <w:pPr>
        <w:pStyle w:val="CodeFirst"/>
      </w:pPr>
      <w:r w:rsidRPr="00DA404A">
        <w:tab/>
        <w:t xml:space="preserve">CREATE TABLE </w:t>
      </w:r>
      <w:proofErr w:type="spellStart"/>
      <w:r w:rsidRPr="00DA404A">
        <w:t>dept</w:t>
      </w:r>
      <w:proofErr w:type="spellEnd"/>
      <w:r w:rsidRPr="00DA404A">
        <w:t xml:space="preserve"> </w:t>
      </w:r>
    </w:p>
    <w:p w:rsidR="007B4246" w:rsidRPr="00DA404A" w:rsidRDefault="007B4246" w:rsidP="007B4246">
      <w:pPr>
        <w:pStyle w:val="CodeBody"/>
      </w:pPr>
      <w:r w:rsidRPr="00DA404A">
        <w:t>(</w:t>
      </w:r>
    </w:p>
    <w:p w:rsidR="007B4246" w:rsidRPr="00DA404A" w:rsidRDefault="007B4246" w:rsidP="007B4246">
      <w:pPr>
        <w:pStyle w:val="CodeBody"/>
      </w:pPr>
      <w:r w:rsidRPr="00DA404A">
        <w:tab/>
      </w:r>
      <w:r w:rsidRPr="00DA404A">
        <w:tab/>
      </w:r>
      <w:proofErr w:type="spellStart"/>
      <w:proofErr w:type="gramStart"/>
      <w:r w:rsidRPr="00DA404A">
        <w:t>dept_no</w:t>
      </w:r>
      <w:proofErr w:type="spellEnd"/>
      <w:proofErr w:type="gramEnd"/>
      <w:r w:rsidRPr="00DA404A">
        <w:tab/>
        <w:t>INTEGER,</w:t>
      </w:r>
    </w:p>
    <w:p w:rsidR="007B4246" w:rsidRPr="00DA404A" w:rsidRDefault="007B4246" w:rsidP="007B4246">
      <w:pPr>
        <w:pStyle w:val="CodeBody"/>
      </w:pPr>
      <w:r w:rsidRPr="00DA404A">
        <w:tab/>
      </w:r>
      <w:r w:rsidRPr="00DA404A">
        <w:tab/>
      </w:r>
      <w:proofErr w:type="spellStart"/>
      <w:proofErr w:type="gramStart"/>
      <w:r w:rsidRPr="00DA404A">
        <w:t>dept_name</w:t>
      </w:r>
      <w:proofErr w:type="spellEnd"/>
      <w:proofErr w:type="gramEnd"/>
      <w:r w:rsidRPr="00DA404A">
        <w:t xml:space="preserve">   CHAR(20),</w:t>
      </w:r>
    </w:p>
    <w:p w:rsidR="007B4246" w:rsidRPr="00DA404A" w:rsidRDefault="007B4246" w:rsidP="007B4246">
      <w:pPr>
        <w:pStyle w:val="CodeBody"/>
      </w:pPr>
      <w:r w:rsidRPr="00DA404A">
        <w:tab/>
      </w:r>
      <w:r w:rsidRPr="00DA404A">
        <w:tab/>
      </w:r>
      <w:proofErr w:type="spellStart"/>
      <w:proofErr w:type="gramStart"/>
      <w:r w:rsidRPr="00DA404A">
        <w:t>etc</w:t>
      </w:r>
      <w:proofErr w:type="spellEnd"/>
      <w:proofErr w:type="gramEnd"/>
      <w:r w:rsidRPr="00DA404A">
        <w:t xml:space="preserve">, </w:t>
      </w:r>
      <w:proofErr w:type="spellStart"/>
      <w:r w:rsidRPr="00DA404A">
        <w:t>etc</w:t>
      </w:r>
      <w:proofErr w:type="spellEnd"/>
    </w:p>
    <w:p w:rsidR="007B4246" w:rsidRPr="00DA404A" w:rsidRDefault="007B4246" w:rsidP="007B4246">
      <w:pPr>
        <w:pStyle w:val="CodeLast"/>
      </w:pPr>
      <w:r w:rsidRPr="00DA404A">
        <w:t>)</w:t>
      </w:r>
    </w:p>
    <w:p w:rsidR="007B4246" w:rsidRDefault="007B4246" w:rsidP="007B4246">
      <w:r>
        <w:t>The 5 tables were then populated using INSERT INTO '</w:t>
      </w:r>
      <w:proofErr w:type="spellStart"/>
      <w:r>
        <w:t>tablename</w:t>
      </w:r>
      <w:proofErr w:type="spellEnd"/>
      <w:r>
        <w:t xml:space="preserve">' syntax which looks something </w:t>
      </w:r>
      <w:proofErr w:type="gramStart"/>
      <w:r>
        <w:t>like</w:t>
      </w:r>
      <w:proofErr w:type="gramEnd"/>
      <w:r>
        <w:t xml:space="preserve"> this (you should see quite a few examples in the code):</w:t>
      </w:r>
    </w:p>
    <w:p w:rsidR="007B4246" w:rsidRDefault="007B4246" w:rsidP="007B4246">
      <w:pPr>
        <w:pStyle w:val="CodeFirst"/>
      </w:pPr>
      <w:r>
        <w:t xml:space="preserve">INSERT INTO </w:t>
      </w:r>
      <w:proofErr w:type="spellStart"/>
      <w:r>
        <w:t>dept</w:t>
      </w:r>
      <w:proofErr w:type="spellEnd"/>
      <w:r>
        <w:t xml:space="preserve"> (</w:t>
      </w:r>
      <w:proofErr w:type="spellStart"/>
      <w:r>
        <w:t>dept_no</w:t>
      </w:r>
      <w:proofErr w:type="spellEnd"/>
      <w:r>
        <w:t xml:space="preserve">, </w:t>
      </w:r>
      <w:proofErr w:type="spellStart"/>
      <w:r>
        <w:t>dept_name</w:t>
      </w:r>
      <w:proofErr w:type="spellEnd"/>
      <w:proofErr w:type="gramStart"/>
      <w:r>
        <w:t xml:space="preserve">,  </w:t>
      </w:r>
      <w:proofErr w:type="spellStart"/>
      <w:r>
        <w:t>etc</w:t>
      </w:r>
      <w:proofErr w:type="spellEnd"/>
      <w:proofErr w:type="gramEnd"/>
      <w:r>
        <w:t xml:space="preserve">, </w:t>
      </w:r>
      <w:proofErr w:type="spellStart"/>
      <w:r>
        <w:t>etc</w:t>
      </w:r>
      <w:proofErr w:type="spellEnd"/>
      <w:r>
        <w:t>)</w:t>
      </w:r>
    </w:p>
    <w:p w:rsidR="007B4246" w:rsidRDefault="007B4246" w:rsidP="007B4246">
      <w:pPr>
        <w:pStyle w:val="CodeBody"/>
      </w:pPr>
      <w:r>
        <w:t xml:space="preserve">-- </w:t>
      </w:r>
      <w:proofErr w:type="gramStart"/>
      <w:r>
        <w:t>the</w:t>
      </w:r>
      <w:proofErr w:type="gramEnd"/>
      <w:r>
        <w:t xml:space="preserve"> column names</w:t>
      </w:r>
    </w:p>
    <w:p w:rsidR="007B4246" w:rsidRDefault="007B4246" w:rsidP="007B4246">
      <w:pPr>
        <w:pStyle w:val="CodeBody"/>
      </w:pPr>
      <w:r>
        <w:t xml:space="preserve">VALUES </w:t>
      </w:r>
      <w:r>
        <w:tab/>
      </w:r>
      <w:r>
        <w:tab/>
        <w:t xml:space="preserve">(1,'Animal Products', </w:t>
      </w:r>
      <w:proofErr w:type="spellStart"/>
      <w:r>
        <w:t>etc</w:t>
      </w:r>
      <w:proofErr w:type="spellEnd"/>
      <w:r>
        <w:t xml:space="preserve">, </w:t>
      </w:r>
      <w:proofErr w:type="spellStart"/>
      <w:r>
        <w:t>etc</w:t>
      </w:r>
      <w:proofErr w:type="spellEnd"/>
      <w:r>
        <w:t>)</w:t>
      </w:r>
    </w:p>
    <w:p w:rsidR="007B4246" w:rsidRDefault="007B4246" w:rsidP="007B4246">
      <w:pPr>
        <w:pStyle w:val="CodeLast"/>
      </w:pPr>
      <w:r>
        <w:t xml:space="preserve">-- </w:t>
      </w:r>
      <w:proofErr w:type="gramStart"/>
      <w:r>
        <w:t>the</w:t>
      </w:r>
      <w:proofErr w:type="gramEnd"/>
      <w:r>
        <w:t xml:space="preserve"> column values</w:t>
      </w:r>
    </w:p>
    <w:p w:rsidR="007B4246" w:rsidRDefault="007B4246" w:rsidP="007B4246">
      <w:r>
        <w:t xml:space="preserve">Shortly you will execute 5 sample 'SELECT' statements that retrieve all the data in all the tables. </w:t>
      </w:r>
    </w:p>
    <w:p w:rsidR="007B4246" w:rsidRDefault="007B4246" w:rsidP="007B4246">
      <w:r>
        <w:t>You now need to perform some important steps which will assist you for this and some later sessions. This is a VERY important part of this course.</w:t>
      </w:r>
    </w:p>
    <w:p w:rsidR="007B4246" w:rsidRDefault="007B4246" w:rsidP="007B4246">
      <w:proofErr w:type="gramStart"/>
      <w:r>
        <w:t>When using SQL Server you can run tasks TOTALLY via the 'keyboard' (the EASY way), or by a combination of keyboard (typing the code) and the 'mouse' (the HARD way).</w:t>
      </w:r>
      <w:proofErr w:type="gramEnd"/>
      <w:r>
        <w:t xml:space="preserve"> This is your chance to try out both and then decide if you going to be a ‘keyboarder’ or 'mouse user'. 'Mouse' users are typically slower and more likely to run the wrong code.</w:t>
      </w:r>
    </w:p>
    <w:p w:rsidR="007B4246" w:rsidRDefault="007B4246" w:rsidP="007B4246">
      <w:pPr>
        <w:pStyle w:val="Step"/>
      </w:pPr>
      <w:r w:rsidRPr="009D5A19">
        <w:t>Open the file called</w:t>
      </w:r>
      <w:r>
        <w:t xml:space="preserve"> </w:t>
      </w:r>
      <w:proofErr w:type="spellStart"/>
      <w:r>
        <w:t>SelectAndPrintAllFiveTables.sql</w:t>
      </w:r>
      <w:proofErr w:type="spellEnd"/>
      <w:r>
        <w:t xml:space="preserve"> located in </w:t>
      </w:r>
      <w:proofErr w:type="spellStart"/>
      <w:r w:rsidR="00CB6C16" w:rsidRPr="00CB6C16">
        <w:rPr>
          <w:i/>
        </w:rPr>
        <w:t>CoursewareFolder</w:t>
      </w:r>
      <w:proofErr w:type="spellEnd"/>
      <w:r w:rsidR="00CB6C16" w:rsidRPr="00D81E1D">
        <w:rPr>
          <w:rStyle w:val="CodeText"/>
        </w:rPr>
        <w:t>\</w:t>
      </w:r>
      <w:sdt>
        <w:sdtPr>
          <w:rPr>
            <w:rStyle w:val="CodeText"/>
          </w:rPr>
          <w:alias w:val="Chapter No"/>
          <w:id w:val="8607736"/>
          <w:placeholder>
            <w:docPart w:val="5CD8AEECA2344A44A95062610E1DD291"/>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11582D56-10B9-45E6-AA5D-FAE6CB673EB9}"/>
          <w:text/>
        </w:sdtPr>
        <w:sdtEndPr>
          <w:rPr>
            <w:rStyle w:val="CodeText"/>
          </w:rPr>
        </w:sdtEndPr>
        <w:sdtContent>
          <w:r w:rsidR="00B84893">
            <w:rPr>
              <w:rStyle w:val="CodeText"/>
            </w:rPr>
            <w:t>1</w:t>
          </w:r>
        </w:sdtContent>
      </w:sdt>
      <w:r w:rsidRPr="00D81E1D">
        <w:rPr>
          <w:rStyle w:val="CodeText"/>
        </w:rPr>
        <w:t xml:space="preserve"> </w:t>
      </w:r>
      <w:r w:rsidR="002118DE">
        <w:fldChar w:fldCharType="begin"/>
      </w:r>
      <w:r w:rsidR="002118DE">
        <w:instrText xml:space="preserve"> TITLE   \* MERGEFORMAT </w:instrText>
      </w:r>
      <w:r w:rsidR="002118DE">
        <w:fldChar w:fldCharType="separate"/>
      </w:r>
      <w:r w:rsidRPr="000C6555">
        <w:rPr>
          <w:rStyle w:val="CodeText"/>
        </w:rPr>
        <w:t>Introduction to RDBMS</w:t>
      </w:r>
      <w:r w:rsidR="002118DE">
        <w:rPr>
          <w:rStyle w:val="CodeText"/>
        </w:rPr>
        <w:fldChar w:fldCharType="end"/>
      </w:r>
      <w:r w:rsidRPr="00D81E1D">
        <w:rPr>
          <w:rStyle w:val="CodeText"/>
        </w:rPr>
        <w:t>\Resources</w:t>
      </w:r>
      <w:r w:rsidRPr="009D5A19">
        <w:t xml:space="preserve"> by</w:t>
      </w:r>
      <w:r>
        <w:t xml:space="preserve"> selecting the </w:t>
      </w:r>
      <w:r w:rsidRPr="00D81E1D">
        <w:rPr>
          <w:b/>
        </w:rPr>
        <w:t>File =&gt; Open=&gt;File</w:t>
      </w:r>
      <w:r>
        <w:rPr>
          <w:b/>
        </w:rPr>
        <w:t>.</w:t>
      </w:r>
      <w:r w:rsidRPr="00D81E1D">
        <w:rPr>
          <w:b/>
        </w:rPr>
        <w:t>..</w:t>
      </w:r>
      <w:r>
        <w:t xml:space="preserve"> from the SQL Server Management Studio menu.</w:t>
      </w:r>
    </w:p>
    <w:p w:rsidR="007B4246" w:rsidRDefault="007B4246" w:rsidP="007B4246">
      <w:pPr>
        <w:pStyle w:val="Step"/>
      </w:pPr>
      <w:r>
        <w:t xml:space="preserve">Choose </w:t>
      </w:r>
      <w:proofErr w:type="spellStart"/>
      <w:r>
        <w:t>QAStore</w:t>
      </w:r>
      <w:proofErr w:type="spellEnd"/>
      <w:r>
        <w:t xml:space="preserve"> from the drop down list of available databases located on the standard toolbar to ensure that it is selected as the current database.</w:t>
      </w:r>
    </w:p>
    <w:p w:rsidR="007B4246" w:rsidRDefault="007B4246" w:rsidP="007B4246">
      <w:pPr>
        <w:pStyle w:val="Step"/>
      </w:pPr>
      <w:r>
        <w:rPr>
          <w:noProof/>
          <w:lang w:eastAsia="en-GB"/>
        </w:rPr>
        <w:lastRenderedPageBreak/>
        <w:drawing>
          <wp:anchor distT="0" distB="0" distL="114300" distR="114300" simplePos="0" relativeHeight="251662336" behindDoc="0" locked="0" layoutInCell="0" allowOverlap="0">
            <wp:simplePos x="0" y="0"/>
            <wp:positionH relativeFrom="column">
              <wp:posOffset>1057275</wp:posOffset>
            </wp:positionH>
            <wp:positionV relativeFrom="paragraph">
              <wp:posOffset>21590</wp:posOffset>
            </wp:positionV>
            <wp:extent cx="3629025" cy="1552575"/>
            <wp:effectExtent l="19050" t="0" r="9525" b="0"/>
            <wp:wrapTopAndBottom/>
            <wp:docPr id="45" name="Picture 4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5"/>
                    <pic:cNvPicPr>
                      <a:picLocks noChangeAspect="1" noChangeArrowheads="1"/>
                    </pic:cNvPicPr>
                  </pic:nvPicPr>
                  <pic:blipFill>
                    <a:blip r:embed="rId15" cstate="print"/>
                    <a:srcRect/>
                    <a:stretch>
                      <a:fillRect/>
                    </a:stretch>
                  </pic:blipFill>
                  <pic:spPr bwMode="auto">
                    <a:xfrm>
                      <a:off x="0" y="0"/>
                      <a:ext cx="3629025" cy="1552575"/>
                    </a:xfrm>
                    <a:prstGeom prst="rect">
                      <a:avLst/>
                    </a:prstGeom>
                    <a:noFill/>
                  </pic:spPr>
                </pic:pic>
              </a:graphicData>
            </a:graphic>
          </wp:anchor>
        </w:drawing>
      </w:r>
      <w:r>
        <w:t>Highlight the following 'batch' of PRINT/SELECT statements. Here is how to do it. PRETEND that you have typed in the following 10 lines of PRINT/SELECT statements by placing your cursor IMMEDIATELY AFTER the 'y' of 'company' on the last of the 10 lines and then whilst HOLDING DOWN the SHIFT key hit the UPARROW key until the whole of the 10 lines are highlighted (please try it), once you have done this hit F5 to execute them.</w:t>
      </w:r>
    </w:p>
    <w:p w:rsidR="007B4246" w:rsidRDefault="007B4246" w:rsidP="007B4246">
      <w:pPr>
        <w:pStyle w:val="CodeFirst"/>
      </w:pPr>
      <w:r>
        <w:t>PRINT 'Here are the "departments"'</w:t>
      </w:r>
    </w:p>
    <w:p w:rsidR="007B4246" w:rsidRDefault="007B4246" w:rsidP="007B4246">
      <w:pPr>
        <w:pStyle w:val="CodeBody"/>
      </w:pPr>
      <w:r>
        <w:t xml:space="preserve">SELECT * FROM </w:t>
      </w:r>
      <w:proofErr w:type="spellStart"/>
      <w:r>
        <w:t>dept</w:t>
      </w:r>
      <w:proofErr w:type="spellEnd"/>
    </w:p>
    <w:p w:rsidR="007B4246" w:rsidRDefault="007B4246" w:rsidP="007B4246">
      <w:pPr>
        <w:pStyle w:val="CodeBody"/>
      </w:pPr>
      <w:r>
        <w:t>PRINT 'Here are the "salespeople" (they work in "departments")'</w:t>
      </w:r>
    </w:p>
    <w:p w:rsidR="007B4246" w:rsidRDefault="007B4246" w:rsidP="007B4246">
      <w:pPr>
        <w:pStyle w:val="CodeBody"/>
      </w:pPr>
      <w:r>
        <w:t>SELECT * FROM salesperson</w:t>
      </w:r>
    </w:p>
    <w:p w:rsidR="007B4246" w:rsidRDefault="007B4246" w:rsidP="007B4246">
      <w:pPr>
        <w:pStyle w:val="CodeBody"/>
      </w:pPr>
      <w:r>
        <w:t>PRINT 'Here are the "sales" made by the "salespeople" (to customer "contacts")'</w:t>
      </w:r>
    </w:p>
    <w:p w:rsidR="007B4246" w:rsidRDefault="007B4246" w:rsidP="007B4246">
      <w:pPr>
        <w:pStyle w:val="CodeBody"/>
      </w:pPr>
      <w:r>
        <w:t>SELECT * FROM sale</w:t>
      </w:r>
    </w:p>
    <w:p w:rsidR="007B4246" w:rsidRDefault="007B4246" w:rsidP="007B4246">
      <w:pPr>
        <w:pStyle w:val="CodeBody"/>
      </w:pPr>
      <w:r>
        <w:t>PRINT 'Here are the "contacts" (who work for "companies"), that the "sales" were made to'</w:t>
      </w:r>
    </w:p>
    <w:p w:rsidR="007B4246" w:rsidRDefault="007B4246" w:rsidP="007B4246">
      <w:pPr>
        <w:pStyle w:val="CodeBody"/>
      </w:pPr>
      <w:r>
        <w:t>SELECT * FROM contact</w:t>
      </w:r>
    </w:p>
    <w:p w:rsidR="007B4246" w:rsidRDefault="007B4246" w:rsidP="007B4246">
      <w:pPr>
        <w:pStyle w:val="CodeBody"/>
      </w:pPr>
      <w:r>
        <w:t>PRINT 'Here are those "companies" (that the "contacts" work for)'</w:t>
      </w:r>
    </w:p>
    <w:p w:rsidR="007B4246" w:rsidRDefault="007B4246" w:rsidP="007B4246">
      <w:pPr>
        <w:pStyle w:val="CodeLast"/>
      </w:pPr>
      <w:r>
        <w:t>SELECT * FROM company</w:t>
      </w:r>
    </w:p>
    <w:p w:rsidR="007B4246" w:rsidRDefault="007B4246" w:rsidP="007B4246">
      <w:pPr>
        <w:pStyle w:val="Step"/>
      </w:pPr>
      <w:r>
        <w:t>Having executed the code by hitting F5, recognize that the alternative method is to pick up the mouse and choose a menu item or toolbar icon representing 'EXECUTE QUERY'. Try both methods if you like and compare them.</w:t>
      </w:r>
    </w:p>
    <w:p w:rsidR="007B4246" w:rsidRDefault="007B4246" w:rsidP="007B4246">
      <w:pPr>
        <w:pStyle w:val="Step"/>
      </w:pPr>
      <w:r>
        <w:t>After executing the code you will get a split screen display. The SQL you are executing will be in the top 'pane', the results of your query in the bottom 'pane'.</w:t>
      </w:r>
    </w:p>
    <w:p w:rsidR="007B4246" w:rsidRDefault="007B4246" w:rsidP="007B4246">
      <w:pPr>
        <w:pStyle w:val="Step"/>
      </w:pPr>
      <w:r>
        <w:t>You can toggle the display of the results '</w:t>
      </w:r>
      <w:r w:rsidR="000E12AA">
        <w:t>pane' on or off by using Ctrl-R</w:t>
      </w:r>
      <w:r>
        <w:t xml:space="preserve">. </w:t>
      </w:r>
    </w:p>
    <w:p w:rsidR="007B4246" w:rsidRDefault="007B4246" w:rsidP="007B4246">
      <w:r>
        <w:t>NOTE: PRINT is not an SQL statement but is a SQL SERVER Transact-SQL language verb that simply sends text back to the client application message handler to make our output more readable during this familiarisation stage.</w:t>
      </w:r>
    </w:p>
    <w:p w:rsidR="007B4246" w:rsidRDefault="007B4246" w:rsidP="007B4246">
      <w:r>
        <w:t>The SELECT statements are the real SQL! PRINT will not be mentioned again.</w:t>
      </w:r>
    </w:p>
    <w:sectPr w:rsidR="007B4246" w:rsidSect="00895CC7">
      <w:headerReference w:type="even" r:id="rId16"/>
      <w:headerReference w:type="default" r:id="rId17"/>
      <w:footerReference w:type="even" r:id="rId18"/>
      <w:footerReference w:type="default" r:id="rId19"/>
      <w:headerReference w:type="first" r:id="rId20"/>
      <w:footerReference w:type="first" r:id="rId21"/>
      <w:pgSz w:w="11909" w:h="16834" w:code="9"/>
      <w:pgMar w:top="1440" w:right="1800" w:bottom="1440" w:left="1800" w:header="720" w:footer="720" w:gutter="0"/>
      <w:pgNumType w:start="1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8DE" w:rsidRDefault="002118DE">
      <w:r>
        <w:separator/>
      </w:r>
    </w:p>
  </w:endnote>
  <w:endnote w:type="continuationSeparator" w:id="0">
    <w:p w:rsidR="002118DE" w:rsidRDefault="0021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92" w:rsidRDefault="00E044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92" w:rsidRDefault="00E044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92" w:rsidRDefault="00E04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8DE" w:rsidRDefault="002118DE">
      <w:r>
        <w:separator/>
      </w:r>
    </w:p>
  </w:footnote>
  <w:footnote w:type="continuationSeparator" w:id="0">
    <w:p w:rsidR="002118DE" w:rsidRDefault="00211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92" w:rsidRDefault="00E044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92" w:rsidRDefault="00E044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92" w:rsidRDefault="00E044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24D5155"/>
    <w:multiLevelType w:val="hybridMultilevel"/>
    <w:tmpl w:val="FB08F682"/>
    <w:lvl w:ilvl="0" w:tplc="DFB60E94">
      <w:start w:val="1"/>
      <w:numFmt w:val="lowerRoman"/>
      <w:pStyle w:val="SubStep"/>
      <w:lvlText w:val="%1."/>
      <w:lvlJc w:val="right"/>
      <w:pPr>
        <w:tabs>
          <w:tab w:val="num" w:pos="1260"/>
        </w:tabs>
        <w:ind w:left="1260" w:hanging="180"/>
      </w:pPr>
      <w:rPr>
        <w:rFonts w:ascii="Arial" w:hAnsi="Arial" w:hint="default"/>
        <w:caps w:val="0"/>
        <w:strike w:val="0"/>
        <w:dstrike w:val="0"/>
        <w:vanish w:val="0"/>
        <w:color w:val="auto"/>
        <w:spacing w:val="0"/>
        <w:w w:val="100"/>
        <w:kern w:val="2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2088"/>
        </w:tabs>
        <w:ind w:left="2088" w:hanging="360"/>
      </w:pPr>
      <w:rPr>
        <w:rFonts w:ascii="Wingdings" w:hAnsi="Wingdings" w:hint="default"/>
        <w:position w:val="-4"/>
        <w:sz w:val="32"/>
      </w:rPr>
    </w:lvl>
    <w:lvl w:ilvl="2" w:tplc="2604E68A">
      <w:start w:val="1"/>
      <w:numFmt w:val="lowerRoman"/>
      <w:pStyle w:val="SubStep"/>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2">
    <w:nsid w:val="248E0B4B"/>
    <w:multiLevelType w:val="multilevel"/>
    <w:tmpl w:val="803620D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C066607"/>
    <w:multiLevelType w:val="multilevel"/>
    <w:tmpl w:val="A0F2F77C"/>
    <w:lvl w:ilvl="0">
      <w:start w:val="1"/>
      <w:numFmt w:val="decimal"/>
      <w:lvlText w:val="%1."/>
      <w:lvlJc w:val="left"/>
      <w:pPr>
        <w:tabs>
          <w:tab w:val="num" w:pos="1259"/>
        </w:tabs>
        <w:ind w:left="1259" w:hanging="360"/>
      </w:pPr>
    </w:lvl>
    <w:lvl w:ilvl="1">
      <w:start w:val="1"/>
      <w:numFmt w:val="lowerLetter"/>
      <w:lvlText w:val="%2."/>
      <w:lvlJc w:val="left"/>
      <w:pPr>
        <w:tabs>
          <w:tab w:val="num" w:pos="1979"/>
        </w:tabs>
        <w:ind w:left="1979" w:hanging="360"/>
      </w:pPr>
    </w:lvl>
    <w:lvl w:ilvl="2">
      <w:start w:val="1"/>
      <w:numFmt w:val="lowerRoman"/>
      <w:lvlText w:val="%3."/>
      <w:lvlJc w:val="right"/>
      <w:pPr>
        <w:tabs>
          <w:tab w:val="num" w:pos="2699"/>
        </w:tabs>
        <w:ind w:left="2699" w:hanging="180"/>
      </w:pPr>
    </w:lvl>
    <w:lvl w:ilvl="3">
      <w:start w:val="1"/>
      <w:numFmt w:val="decimal"/>
      <w:lvlText w:val="%4."/>
      <w:lvlJc w:val="left"/>
      <w:pPr>
        <w:tabs>
          <w:tab w:val="num" w:pos="3419"/>
        </w:tabs>
        <w:ind w:left="3419" w:hanging="360"/>
      </w:pPr>
    </w:lvl>
    <w:lvl w:ilvl="4">
      <w:start w:val="1"/>
      <w:numFmt w:val="lowerLetter"/>
      <w:lvlText w:val="%5."/>
      <w:lvlJc w:val="left"/>
      <w:pPr>
        <w:tabs>
          <w:tab w:val="num" w:pos="4139"/>
        </w:tabs>
        <w:ind w:left="4139" w:hanging="360"/>
      </w:pPr>
    </w:lvl>
    <w:lvl w:ilvl="5">
      <w:start w:val="1"/>
      <w:numFmt w:val="lowerRoman"/>
      <w:lvlText w:val="%6."/>
      <w:lvlJc w:val="right"/>
      <w:pPr>
        <w:tabs>
          <w:tab w:val="num" w:pos="4859"/>
        </w:tabs>
        <w:ind w:left="4859" w:hanging="180"/>
      </w:pPr>
    </w:lvl>
    <w:lvl w:ilvl="6">
      <w:start w:val="1"/>
      <w:numFmt w:val="decimal"/>
      <w:lvlText w:val="%7."/>
      <w:lvlJc w:val="left"/>
      <w:pPr>
        <w:tabs>
          <w:tab w:val="num" w:pos="5579"/>
        </w:tabs>
        <w:ind w:left="5579" w:hanging="360"/>
      </w:pPr>
    </w:lvl>
    <w:lvl w:ilvl="7">
      <w:start w:val="1"/>
      <w:numFmt w:val="lowerLetter"/>
      <w:lvlText w:val="%8."/>
      <w:lvlJc w:val="left"/>
      <w:pPr>
        <w:tabs>
          <w:tab w:val="num" w:pos="6299"/>
        </w:tabs>
        <w:ind w:left="6299" w:hanging="360"/>
      </w:pPr>
    </w:lvl>
    <w:lvl w:ilvl="8">
      <w:start w:val="1"/>
      <w:numFmt w:val="lowerRoman"/>
      <w:lvlText w:val="%9."/>
      <w:lvlJc w:val="right"/>
      <w:pPr>
        <w:tabs>
          <w:tab w:val="num" w:pos="7019"/>
        </w:tabs>
        <w:ind w:left="7019" w:hanging="180"/>
      </w:pPr>
    </w:lvl>
  </w:abstractNum>
  <w:abstractNum w:abstractNumId="4">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ED50A4C"/>
    <w:multiLevelType w:val="multilevel"/>
    <w:tmpl w:val="5A0039C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0BB6DA0"/>
    <w:multiLevelType w:val="hybridMultilevel"/>
    <w:tmpl w:val="A0F2F77C"/>
    <w:lvl w:ilvl="0" w:tplc="0409000F">
      <w:start w:val="1"/>
      <w:numFmt w:val="decimal"/>
      <w:lvlText w:val="%1."/>
      <w:lvlJc w:val="left"/>
      <w:pPr>
        <w:tabs>
          <w:tab w:val="num" w:pos="1259"/>
        </w:tabs>
        <w:ind w:left="1259" w:hanging="360"/>
      </w:pPr>
    </w:lvl>
    <w:lvl w:ilvl="1" w:tplc="04090019" w:tentative="1">
      <w:start w:val="1"/>
      <w:numFmt w:val="lowerLetter"/>
      <w:lvlText w:val="%2."/>
      <w:lvlJc w:val="left"/>
      <w:pPr>
        <w:tabs>
          <w:tab w:val="num" w:pos="1979"/>
        </w:tabs>
        <w:ind w:left="1979" w:hanging="360"/>
      </w:pPr>
    </w:lvl>
    <w:lvl w:ilvl="2" w:tplc="0409001B" w:tentative="1">
      <w:start w:val="1"/>
      <w:numFmt w:val="lowerRoman"/>
      <w:lvlText w:val="%3."/>
      <w:lvlJc w:val="right"/>
      <w:pPr>
        <w:tabs>
          <w:tab w:val="num" w:pos="2699"/>
        </w:tabs>
        <w:ind w:left="2699" w:hanging="180"/>
      </w:pPr>
    </w:lvl>
    <w:lvl w:ilvl="3" w:tplc="0409000F" w:tentative="1">
      <w:start w:val="1"/>
      <w:numFmt w:val="decimal"/>
      <w:lvlText w:val="%4."/>
      <w:lvlJc w:val="left"/>
      <w:pPr>
        <w:tabs>
          <w:tab w:val="num" w:pos="3419"/>
        </w:tabs>
        <w:ind w:left="3419" w:hanging="360"/>
      </w:pPr>
    </w:lvl>
    <w:lvl w:ilvl="4" w:tplc="04090019" w:tentative="1">
      <w:start w:val="1"/>
      <w:numFmt w:val="lowerLetter"/>
      <w:lvlText w:val="%5."/>
      <w:lvlJc w:val="left"/>
      <w:pPr>
        <w:tabs>
          <w:tab w:val="num" w:pos="4139"/>
        </w:tabs>
        <w:ind w:left="4139" w:hanging="360"/>
      </w:pPr>
    </w:lvl>
    <w:lvl w:ilvl="5" w:tplc="0409001B" w:tentative="1">
      <w:start w:val="1"/>
      <w:numFmt w:val="lowerRoman"/>
      <w:lvlText w:val="%6."/>
      <w:lvlJc w:val="right"/>
      <w:pPr>
        <w:tabs>
          <w:tab w:val="num" w:pos="4859"/>
        </w:tabs>
        <w:ind w:left="4859" w:hanging="180"/>
      </w:pPr>
    </w:lvl>
    <w:lvl w:ilvl="6" w:tplc="0409000F" w:tentative="1">
      <w:start w:val="1"/>
      <w:numFmt w:val="decimal"/>
      <w:lvlText w:val="%7."/>
      <w:lvlJc w:val="left"/>
      <w:pPr>
        <w:tabs>
          <w:tab w:val="num" w:pos="5579"/>
        </w:tabs>
        <w:ind w:left="5579" w:hanging="360"/>
      </w:pPr>
    </w:lvl>
    <w:lvl w:ilvl="7" w:tplc="04090019" w:tentative="1">
      <w:start w:val="1"/>
      <w:numFmt w:val="lowerLetter"/>
      <w:lvlText w:val="%8."/>
      <w:lvlJc w:val="left"/>
      <w:pPr>
        <w:tabs>
          <w:tab w:val="num" w:pos="6299"/>
        </w:tabs>
        <w:ind w:left="6299" w:hanging="360"/>
      </w:pPr>
    </w:lvl>
    <w:lvl w:ilvl="8" w:tplc="0409001B" w:tentative="1">
      <w:start w:val="1"/>
      <w:numFmt w:val="lowerRoman"/>
      <w:lvlText w:val="%9."/>
      <w:lvlJc w:val="right"/>
      <w:pPr>
        <w:tabs>
          <w:tab w:val="num" w:pos="7019"/>
        </w:tabs>
        <w:ind w:left="7019" w:hanging="180"/>
      </w:pPr>
    </w:lvl>
  </w:abstractNum>
  <w:abstractNum w:abstractNumId="7">
    <w:nsid w:val="53C60EAC"/>
    <w:multiLevelType w:val="hybridMultilevel"/>
    <w:tmpl w:val="40464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6B94382"/>
    <w:multiLevelType w:val="hybridMultilevel"/>
    <w:tmpl w:val="26444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B85B75"/>
    <w:multiLevelType w:val="hybridMultilevel"/>
    <w:tmpl w:val="CC0EB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3519A7"/>
    <w:multiLevelType w:val="hybridMultilevel"/>
    <w:tmpl w:val="AC8AB6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lvlOverride w:ilvl="0">
      <w:startOverride w:val="1"/>
    </w:lvlOverride>
  </w:num>
  <w:num w:numId="2">
    <w:abstractNumId w:val="4"/>
  </w:num>
  <w:num w:numId="3">
    <w:abstractNumId w:val="11"/>
    <w:lvlOverride w:ilvl="0">
      <w:startOverride w:val="1"/>
    </w:lvlOverride>
  </w:num>
  <w:num w:numId="4">
    <w:abstractNumId w:val="11"/>
  </w:num>
  <w:num w:numId="5">
    <w:abstractNumId w:val="1"/>
  </w:num>
  <w:num w:numId="6">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7">
    <w:abstractNumId w:val="10"/>
  </w:num>
  <w:num w:numId="8">
    <w:abstractNumId w:val="7"/>
  </w:num>
  <w:num w:numId="9">
    <w:abstractNumId w:val="8"/>
  </w:num>
  <w:num w:numId="10">
    <w:abstractNumId w:val="9"/>
  </w:num>
  <w:num w:numId="11">
    <w:abstractNumId w:val="2"/>
  </w:num>
  <w:num w:numId="12">
    <w:abstractNumId w:val="5"/>
  </w:num>
  <w:num w:numId="13">
    <w:abstractNumId w:val="6"/>
  </w:num>
  <w:num w:numId="1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2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42"/>
    <w:rsid w:val="00003799"/>
    <w:rsid w:val="00004537"/>
    <w:rsid w:val="00011A0B"/>
    <w:rsid w:val="000136AE"/>
    <w:rsid w:val="00020769"/>
    <w:rsid w:val="000234F3"/>
    <w:rsid w:val="00023A21"/>
    <w:rsid w:val="000617FE"/>
    <w:rsid w:val="0008440C"/>
    <w:rsid w:val="00090115"/>
    <w:rsid w:val="000A4505"/>
    <w:rsid w:val="000A7BF4"/>
    <w:rsid w:val="000B5042"/>
    <w:rsid w:val="000C146E"/>
    <w:rsid w:val="000C6384"/>
    <w:rsid w:val="000D2CB4"/>
    <w:rsid w:val="000D3ABB"/>
    <w:rsid w:val="000D7CED"/>
    <w:rsid w:val="000E12AA"/>
    <w:rsid w:val="000F0E6C"/>
    <w:rsid w:val="001008F7"/>
    <w:rsid w:val="00101582"/>
    <w:rsid w:val="001028AE"/>
    <w:rsid w:val="00117D6F"/>
    <w:rsid w:val="00127378"/>
    <w:rsid w:val="00130705"/>
    <w:rsid w:val="001506A9"/>
    <w:rsid w:val="00150CAC"/>
    <w:rsid w:val="001522EB"/>
    <w:rsid w:val="00155B19"/>
    <w:rsid w:val="00156873"/>
    <w:rsid w:val="00163B76"/>
    <w:rsid w:val="00165EC0"/>
    <w:rsid w:val="0017037E"/>
    <w:rsid w:val="00181967"/>
    <w:rsid w:val="00183F86"/>
    <w:rsid w:val="001A3F97"/>
    <w:rsid w:val="001A50EF"/>
    <w:rsid w:val="001A6413"/>
    <w:rsid w:val="001A6E63"/>
    <w:rsid w:val="001A7C3A"/>
    <w:rsid w:val="001C5455"/>
    <w:rsid w:val="001D63C9"/>
    <w:rsid w:val="001E26F3"/>
    <w:rsid w:val="001E2ED1"/>
    <w:rsid w:val="001E6501"/>
    <w:rsid w:val="001E69A9"/>
    <w:rsid w:val="001E7ACE"/>
    <w:rsid w:val="001F48CA"/>
    <w:rsid w:val="002001EC"/>
    <w:rsid w:val="0021132B"/>
    <w:rsid w:val="002118DE"/>
    <w:rsid w:val="00215547"/>
    <w:rsid w:val="00215632"/>
    <w:rsid w:val="00222D42"/>
    <w:rsid w:val="00223F45"/>
    <w:rsid w:val="00230192"/>
    <w:rsid w:val="00234FAA"/>
    <w:rsid w:val="002375AD"/>
    <w:rsid w:val="002470A2"/>
    <w:rsid w:val="00250D4C"/>
    <w:rsid w:val="0026484E"/>
    <w:rsid w:val="0027392E"/>
    <w:rsid w:val="00284030"/>
    <w:rsid w:val="002908A0"/>
    <w:rsid w:val="002928F7"/>
    <w:rsid w:val="002A71CB"/>
    <w:rsid w:val="002B105C"/>
    <w:rsid w:val="002C2FA6"/>
    <w:rsid w:val="002C3C60"/>
    <w:rsid w:val="002C718F"/>
    <w:rsid w:val="002D0F7F"/>
    <w:rsid w:val="002D2CAC"/>
    <w:rsid w:val="002D3B9B"/>
    <w:rsid w:val="002D6B0A"/>
    <w:rsid w:val="002E14A1"/>
    <w:rsid w:val="002E5E82"/>
    <w:rsid w:val="00306DBA"/>
    <w:rsid w:val="00313227"/>
    <w:rsid w:val="00316A36"/>
    <w:rsid w:val="003274B2"/>
    <w:rsid w:val="0033267A"/>
    <w:rsid w:val="00333AB7"/>
    <w:rsid w:val="003350AB"/>
    <w:rsid w:val="003478A8"/>
    <w:rsid w:val="003527C0"/>
    <w:rsid w:val="00355C89"/>
    <w:rsid w:val="003579AD"/>
    <w:rsid w:val="00366BEC"/>
    <w:rsid w:val="00370A4D"/>
    <w:rsid w:val="00373CBD"/>
    <w:rsid w:val="00375842"/>
    <w:rsid w:val="00381744"/>
    <w:rsid w:val="003860D0"/>
    <w:rsid w:val="00393217"/>
    <w:rsid w:val="00394CE1"/>
    <w:rsid w:val="00395C4E"/>
    <w:rsid w:val="00396B2C"/>
    <w:rsid w:val="00397C4B"/>
    <w:rsid w:val="003A6EEF"/>
    <w:rsid w:val="003C2995"/>
    <w:rsid w:val="003C4C15"/>
    <w:rsid w:val="003D3400"/>
    <w:rsid w:val="003E2B89"/>
    <w:rsid w:val="003E469D"/>
    <w:rsid w:val="003E62D5"/>
    <w:rsid w:val="003E7612"/>
    <w:rsid w:val="003F100A"/>
    <w:rsid w:val="003F6070"/>
    <w:rsid w:val="00410DD8"/>
    <w:rsid w:val="00412F99"/>
    <w:rsid w:val="004143AB"/>
    <w:rsid w:val="0041477D"/>
    <w:rsid w:val="004168CE"/>
    <w:rsid w:val="004171C5"/>
    <w:rsid w:val="00446421"/>
    <w:rsid w:val="00451BA7"/>
    <w:rsid w:val="00452686"/>
    <w:rsid w:val="0046275A"/>
    <w:rsid w:val="00471F01"/>
    <w:rsid w:val="004734A3"/>
    <w:rsid w:val="004803CB"/>
    <w:rsid w:val="00487984"/>
    <w:rsid w:val="00493597"/>
    <w:rsid w:val="004B0059"/>
    <w:rsid w:val="004C4961"/>
    <w:rsid w:val="004C59D6"/>
    <w:rsid w:val="004D30A2"/>
    <w:rsid w:val="004D5683"/>
    <w:rsid w:val="004E02DA"/>
    <w:rsid w:val="004E1EDB"/>
    <w:rsid w:val="004E56BD"/>
    <w:rsid w:val="004E6990"/>
    <w:rsid w:val="004F2A8D"/>
    <w:rsid w:val="004F4517"/>
    <w:rsid w:val="0051370B"/>
    <w:rsid w:val="005273BF"/>
    <w:rsid w:val="0053353B"/>
    <w:rsid w:val="005403E5"/>
    <w:rsid w:val="00543977"/>
    <w:rsid w:val="00546DC8"/>
    <w:rsid w:val="00547076"/>
    <w:rsid w:val="00550627"/>
    <w:rsid w:val="00550ABF"/>
    <w:rsid w:val="00567D20"/>
    <w:rsid w:val="0057365B"/>
    <w:rsid w:val="005739DF"/>
    <w:rsid w:val="005739E5"/>
    <w:rsid w:val="0058640F"/>
    <w:rsid w:val="00587E06"/>
    <w:rsid w:val="00595B5D"/>
    <w:rsid w:val="005A1DEF"/>
    <w:rsid w:val="005A6017"/>
    <w:rsid w:val="005A6FF5"/>
    <w:rsid w:val="005A7DC4"/>
    <w:rsid w:val="005B58D4"/>
    <w:rsid w:val="005D2A83"/>
    <w:rsid w:val="005D6174"/>
    <w:rsid w:val="005F5A19"/>
    <w:rsid w:val="006018D2"/>
    <w:rsid w:val="006167CC"/>
    <w:rsid w:val="0061707E"/>
    <w:rsid w:val="00620FD6"/>
    <w:rsid w:val="00621E0C"/>
    <w:rsid w:val="00626439"/>
    <w:rsid w:val="00637D5F"/>
    <w:rsid w:val="00642359"/>
    <w:rsid w:val="00650080"/>
    <w:rsid w:val="0066243F"/>
    <w:rsid w:val="006632EC"/>
    <w:rsid w:val="00665E87"/>
    <w:rsid w:val="00670707"/>
    <w:rsid w:val="00674A29"/>
    <w:rsid w:val="0067732A"/>
    <w:rsid w:val="00681503"/>
    <w:rsid w:val="00683483"/>
    <w:rsid w:val="00683787"/>
    <w:rsid w:val="00692642"/>
    <w:rsid w:val="0069639C"/>
    <w:rsid w:val="006A14F9"/>
    <w:rsid w:val="006C3497"/>
    <w:rsid w:val="006C6C28"/>
    <w:rsid w:val="006D1920"/>
    <w:rsid w:val="006D54D6"/>
    <w:rsid w:val="006F2338"/>
    <w:rsid w:val="006F7DBA"/>
    <w:rsid w:val="0070060F"/>
    <w:rsid w:val="00703C70"/>
    <w:rsid w:val="007044B0"/>
    <w:rsid w:val="00704EE0"/>
    <w:rsid w:val="00707B83"/>
    <w:rsid w:val="0071450A"/>
    <w:rsid w:val="007146AA"/>
    <w:rsid w:val="007260D8"/>
    <w:rsid w:val="00733119"/>
    <w:rsid w:val="00753FAE"/>
    <w:rsid w:val="007613F6"/>
    <w:rsid w:val="00765AAE"/>
    <w:rsid w:val="00782485"/>
    <w:rsid w:val="00782915"/>
    <w:rsid w:val="0078762D"/>
    <w:rsid w:val="0079209B"/>
    <w:rsid w:val="007A5B02"/>
    <w:rsid w:val="007A69D4"/>
    <w:rsid w:val="007B4246"/>
    <w:rsid w:val="007C525E"/>
    <w:rsid w:val="007E27EF"/>
    <w:rsid w:val="007E4329"/>
    <w:rsid w:val="007E470A"/>
    <w:rsid w:val="00814E84"/>
    <w:rsid w:val="0082061C"/>
    <w:rsid w:val="0083419E"/>
    <w:rsid w:val="008404A1"/>
    <w:rsid w:val="00844C61"/>
    <w:rsid w:val="00850C33"/>
    <w:rsid w:val="00850E42"/>
    <w:rsid w:val="0085643D"/>
    <w:rsid w:val="0086029B"/>
    <w:rsid w:val="00863CF3"/>
    <w:rsid w:val="00871D2E"/>
    <w:rsid w:val="00872687"/>
    <w:rsid w:val="00877F57"/>
    <w:rsid w:val="00887D16"/>
    <w:rsid w:val="0089054E"/>
    <w:rsid w:val="00893CC9"/>
    <w:rsid w:val="00895CC7"/>
    <w:rsid w:val="0089618B"/>
    <w:rsid w:val="008C2CE9"/>
    <w:rsid w:val="008C3ABD"/>
    <w:rsid w:val="008C4FE1"/>
    <w:rsid w:val="008E125F"/>
    <w:rsid w:val="008E3E54"/>
    <w:rsid w:val="008F250B"/>
    <w:rsid w:val="008F45A3"/>
    <w:rsid w:val="008F51D5"/>
    <w:rsid w:val="009020B1"/>
    <w:rsid w:val="00902A10"/>
    <w:rsid w:val="00902E9E"/>
    <w:rsid w:val="009134BE"/>
    <w:rsid w:val="00916152"/>
    <w:rsid w:val="00924843"/>
    <w:rsid w:val="00931E5B"/>
    <w:rsid w:val="0093533A"/>
    <w:rsid w:val="0093583C"/>
    <w:rsid w:val="00936333"/>
    <w:rsid w:val="009411F9"/>
    <w:rsid w:val="0094256E"/>
    <w:rsid w:val="00952077"/>
    <w:rsid w:val="009712C9"/>
    <w:rsid w:val="00974139"/>
    <w:rsid w:val="0097626E"/>
    <w:rsid w:val="00983E31"/>
    <w:rsid w:val="00995F35"/>
    <w:rsid w:val="00996A34"/>
    <w:rsid w:val="009A4057"/>
    <w:rsid w:val="009A5F88"/>
    <w:rsid w:val="009B103B"/>
    <w:rsid w:val="009C4E20"/>
    <w:rsid w:val="009C5162"/>
    <w:rsid w:val="009C7C90"/>
    <w:rsid w:val="009D3D42"/>
    <w:rsid w:val="009D48BF"/>
    <w:rsid w:val="009E11BF"/>
    <w:rsid w:val="009F1C0B"/>
    <w:rsid w:val="009F39A8"/>
    <w:rsid w:val="009F4102"/>
    <w:rsid w:val="009F52DA"/>
    <w:rsid w:val="00A06D6F"/>
    <w:rsid w:val="00A104D8"/>
    <w:rsid w:val="00A11744"/>
    <w:rsid w:val="00A17751"/>
    <w:rsid w:val="00A223BE"/>
    <w:rsid w:val="00A250A1"/>
    <w:rsid w:val="00A316C4"/>
    <w:rsid w:val="00A320BE"/>
    <w:rsid w:val="00A36B1E"/>
    <w:rsid w:val="00A41796"/>
    <w:rsid w:val="00A427E2"/>
    <w:rsid w:val="00A44A40"/>
    <w:rsid w:val="00A529D7"/>
    <w:rsid w:val="00A63285"/>
    <w:rsid w:val="00A67214"/>
    <w:rsid w:val="00A80623"/>
    <w:rsid w:val="00A81529"/>
    <w:rsid w:val="00A86204"/>
    <w:rsid w:val="00A933D8"/>
    <w:rsid w:val="00AA2FEF"/>
    <w:rsid w:val="00AA4091"/>
    <w:rsid w:val="00AB5D33"/>
    <w:rsid w:val="00AB653E"/>
    <w:rsid w:val="00AB68C2"/>
    <w:rsid w:val="00AD376B"/>
    <w:rsid w:val="00AD6241"/>
    <w:rsid w:val="00AE2E42"/>
    <w:rsid w:val="00AE356F"/>
    <w:rsid w:val="00AE3FD5"/>
    <w:rsid w:val="00AE4A94"/>
    <w:rsid w:val="00B0736D"/>
    <w:rsid w:val="00B1198A"/>
    <w:rsid w:val="00B1361E"/>
    <w:rsid w:val="00B1461C"/>
    <w:rsid w:val="00B14D4A"/>
    <w:rsid w:val="00B220C0"/>
    <w:rsid w:val="00B400AA"/>
    <w:rsid w:val="00B445DE"/>
    <w:rsid w:val="00B53A42"/>
    <w:rsid w:val="00B663D0"/>
    <w:rsid w:val="00B7098A"/>
    <w:rsid w:val="00B7335B"/>
    <w:rsid w:val="00B737D2"/>
    <w:rsid w:val="00B756D0"/>
    <w:rsid w:val="00B82CBF"/>
    <w:rsid w:val="00B841F7"/>
    <w:rsid w:val="00B843CE"/>
    <w:rsid w:val="00B84893"/>
    <w:rsid w:val="00B84BA1"/>
    <w:rsid w:val="00B9286D"/>
    <w:rsid w:val="00B9482D"/>
    <w:rsid w:val="00B97F13"/>
    <w:rsid w:val="00B97F45"/>
    <w:rsid w:val="00BA15E2"/>
    <w:rsid w:val="00BA3F9D"/>
    <w:rsid w:val="00BA4FD6"/>
    <w:rsid w:val="00BA55AA"/>
    <w:rsid w:val="00BA6CCE"/>
    <w:rsid w:val="00BA7333"/>
    <w:rsid w:val="00BA7388"/>
    <w:rsid w:val="00BB384F"/>
    <w:rsid w:val="00BC2305"/>
    <w:rsid w:val="00BC66AC"/>
    <w:rsid w:val="00BD2D58"/>
    <w:rsid w:val="00BD65B6"/>
    <w:rsid w:val="00BD6B65"/>
    <w:rsid w:val="00BE06F5"/>
    <w:rsid w:val="00BF60C9"/>
    <w:rsid w:val="00C019FB"/>
    <w:rsid w:val="00C050A1"/>
    <w:rsid w:val="00C0699E"/>
    <w:rsid w:val="00C152B6"/>
    <w:rsid w:val="00C16CC9"/>
    <w:rsid w:val="00C21424"/>
    <w:rsid w:val="00C220E7"/>
    <w:rsid w:val="00C2379D"/>
    <w:rsid w:val="00C24F13"/>
    <w:rsid w:val="00C25567"/>
    <w:rsid w:val="00C2675E"/>
    <w:rsid w:val="00C335C8"/>
    <w:rsid w:val="00C446A1"/>
    <w:rsid w:val="00C51470"/>
    <w:rsid w:val="00C52CC0"/>
    <w:rsid w:val="00C53D68"/>
    <w:rsid w:val="00C54593"/>
    <w:rsid w:val="00C55450"/>
    <w:rsid w:val="00C63CD2"/>
    <w:rsid w:val="00C71DC1"/>
    <w:rsid w:val="00C72856"/>
    <w:rsid w:val="00C72A63"/>
    <w:rsid w:val="00C739A1"/>
    <w:rsid w:val="00C75FDD"/>
    <w:rsid w:val="00C773CC"/>
    <w:rsid w:val="00C7767B"/>
    <w:rsid w:val="00C835A4"/>
    <w:rsid w:val="00C85DF5"/>
    <w:rsid w:val="00C86D68"/>
    <w:rsid w:val="00C964B1"/>
    <w:rsid w:val="00CB3FB4"/>
    <w:rsid w:val="00CB6C16"/>
    <w:rsid w:val="00CC3683"/>
    <w:rsid w:val="00CC67E5"/>
    <w:rsid w:val="00CD327C"/>
    <w:rsid w:val="00CE112E"/>
    <w:rsid w:val="00CE121A"/>
    <w:rsid w:val="00CE6569"/>
    <w:rsid w:val="00CF5E56"/>
    <w:rsid w:val="00D048A6"/>
    <w:rsid w:val="00D10ABC"/>
    <w:rsid w:val="00D116A0"/>
    <w:rsid w:val="00D32653"/>
    <w:rsid w:val="00D33249"/>
    <w:rsid w:val="00D33DF6"/>
    <w:rsid w:val="00D349AE"/>
    <w:rsid w:val="00D44428"/>
    <w:rsid w:val="00D4737A"/>
    <w:rsid w:val="00D4776F"/>
    <w:rsid w:val="00D518F8"/>
    <w:rsid w:val="00D611D7"/>
    <w:rsid w:val="00D761BC"/>
    <w:rsid w:val="00D92916"/>
    <w:rsid w:val="00D94998"/>
    <w:rsid w:val="00D95D7D"/>
    <w:rsid w:val="00D96BEC"/>
    <w:rsid w:val="00DC1244"/>
    <w:rsid w:val="00DC1C36"/>
    <w:rsid w:val="00DC4206"/>
    <w:rsid w:val="00DD0E8B"/>
    <w:rsid w:val="00DD369D"/>
    <w:rsid w:val="00DD60A6"/>
    <w:rsid w:val="00DD6920"/>
    <w:rsid w:val="00DE2256"/>
    <w:rsid w:val="00DE28CE"/>
    <w:rsid w:val="00DF307A"/>
    <w:rsid w:val="00DF6B2C"/>
    <w:rsid w:val="00E04492"/>
    <w:rsid w:val="00E27088"/>
    <w:rsid w:val="00E33FEE"/>
    <w:rsid w:val="00E341FB"/>
    <w:rsid w:val="00E53A3E"/>
    <w:rsid w:val="00E5468D"/>
    <w:rsid w:val="00E644EE"/>
    <w:rsid w:val="00E66BD7"/>
    <w:rsid w:val="00E75AF0"/>
    <w:rsid w:val="00E76EC5"/>
    <w:rsid w:val="00E776BD"/>
    <w:rsid w:val="00E81F6C"/>
    <w:rsid w:val="00E82E00"/>
    <w:rsid w:val="00E833FA"/>
    <w:rsid w:val="00EA6DC2"/>
    <w:rsid w:val="00EB4637"/>
    <w:rsid w:val="00EC09BA"/>
    <w:rsid w:val="00EC1731"/>
    <w:rsid w:val="00ED210F"/>
    <w:rsid w:val="00ED2853"/>
    <w:rsid w:val="00ED3F6C"/>
    <w:rsid w:val="00EF0B30"/>
    <w:rsid w:val="00EF2A03"/>
    <w:rsid w:val="00EF37E2"/>
    <w:rsid w:val="00F0147F"/>
    <w:rsid w:val="00F07B01"/>
    <w:rsid w:val="00F158B2"/>
    <w:rsid w:val="00F21798"/>
    <w:rsid w:val="00F24D70"/>
    <w:rsid w:val="00F256FF"/>
    <w:rsid w:val="00F25EFE"/>
    <w:rsid w:val="00F3228B"/>
    <w:rsid w:val="00F3545F"/>
    <w:rsid w:val="00F37B50"/>
    <w:rsid w:val="00F464CD"/>
    <w:rsid w:val="00F54CE8"/>
    <w:rsid w:val="00F579CF"/>
    <w:rsid w:val="00F6187B"/>
    <w:rsid w:val="00F61D67"/>
    <w:rsid w:val="00F6423C"/>
    <w:rsid w:val="00F70681"/>
    <w:rsid w:val="00F812D0"/>
    <w:rsid w:val="00F8687F"/>
    <w:rsid w:val="00F87497"/>
    <w:rsid w:val="00F93AEB"/>
    <w:rsid w:val="00FB2102"/>
    <w:rsid w:val="00FC2E6D"/>
    <w:rsid w:val="00FC4B7B"/>
    <w:rsid w:val="00FC6DEC"/>
    <w:rsid w:val="00FD080E"/>
    <w:rsid w:val="00FD34A9"/>
    <w:rsid w:val="00FD545F"/>
    <w:rsid w:val="00FD7386"/>
    <w:rsid w:val="00FF1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08F7"/>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1008F7"/>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1008F7"/>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1008F7"/>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1008F7"/>
    <w:pPr>
      <w:keepNext/>
      <w:ind w:left="0"/>
      <w:jc w:val="left"/>
      <w:outlineLvl w:val="3"/>
    </w:pPr>
    <w:rPr>
      <w:b/>
      <w:bCs/>
    </w:rPr>
  </w:style>
  <w:style w:type="paragraph" w:styleId="Heading5">
    <w:name w:val="heading 5"/>
    <w:basedOn w:val="Normal"/>
    <w:next w:val="Normal"/>
    <w:link w:val="Heading5Char"/>
    <w:qFormat/>
    <w:rsid w:val="001008F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1008F7"/>
  </w:style>
  <w:style w:type="character" w:customStyle="1" w:styleId="NormalFirstParaCharChar">
    <w:name w:val="Normal First Para Char Char"/>
    <w:basedOn w:val="DefaultParagraphFont"/>
    <w:link w:val="NormalFirstPara"/>
    <w:rsid w:val="001008F7"/>
    <w:rPr>
      <w:rFonts w:ascii="Arial" w:hAnsi="Arial"/>
      <w:sz w:val="24"/>
      <w:szCs w:val="24"/>
      <w:lang w:eastAsia="en-US"/>
    </w:rPr>
  </w:style>
  <w:style w:type="character" w:customStyle="1" w:styleId="Char2">
    <w:name w:val="Char2"/>
    <w:basedOn w:val="DefaultParagraphFont"/>
    <w:rsid w:val="009C5162"/>
    <w:rPr>
      <w:rFonts w:ascii="Arial" w:hAnsi="Arial" w:cs="Arial"/>
      <w:b/>
      <w:bCs/>
      <w:szCs w:val="26"/>
      <w:lang w:val="en-GB" w:eastAsia="en-US" w:bidi="ar-SA"/>
    </w:rPr>
  </w:style>
  <w:style w:type="character" w:customStyle="1" w:styleId="Char1">
    <w:name w:val="Char1"/>
    <w:basedOn w:val="DefaultParagraphFont"/>
    <w:rsid w:val="009C5162"/>
    <w:rPr>
      <w:rFonts w:ascii="Arial" w:hAnsi="Arial"/>
      <w:b/>
      <w:bCs/>
      <w:szCs w:val="24"/>
      <w:lang w:val="en-GB" w:eastAsia="en-US" w:bidi="ar-SA"/>
    </w:rPr>
  </w:style>
  <w:style w:type="character" w:customStyle="1" w:styleId="Char">
    <w:name w:val="Char"/>
    <w:basedOn w:val="DefaultParagraphFont"/>
    <w:rsid w:val="009C5162"/>
    <w:rPr>
      <w:rFonts w:ascii="Arial" w:hAnsi="Arial"/>
      <w:b/>
      <w:bCs/>
      <w:i/>
      <w:iCs/>
      <w:sz w:val="26"/>
      <w:szCs w:val="26"/>
      <w:lang w:val="en-GB" w:eastAsia="en-US" w:bidi="ar-SA"/>
    </w:rPr>
  </w:style>
  <w:style w:type="paragraph" w:customStyle="1" w:styleId="ChapterHeading">
    <w:name w:val="Chapter Heading"/>
    <w:basedOn w:val="Normal"/>
    <w:autoRedefine/>
    <w:rsid w:val="001008F7"/>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1008F7"/>
    <w:pPr>
      <w:spacing w:line="240" w:lineRule="auto"/>
      <w:ind w:left="0"/>
    </w:pPr>
    <w:rPr>
      <w:b/>
      <w:smallCaps/>
      <w:sz w:val="32"/>
    </w:rPr>
  </w:style>
  <w:style w:type="paragraph" w:customStyle="1" w:styleId="BulletedListItem">
    <w:name w:val="Bulleted List Item"/>
    <w:basedOn w:val="Normal"/>
    <w:link w:val="BulletedListItemCharChar"/>
    <w:rsid w:val="001008F7"/>
    <w:pPr>
      <w:numPr>
        <w:numId w:val="2"/>
      </w:numPr>
      <w:tabs>
        <w:tab w:val="clear" w:pos="720"/>
        <w:tab w:val="num" w:pos="900"/>
      </w:tabs>
      <w:ind w:left="900"/>
    </w:pPr>
  </w:style>
  <w:style w:type="character" w:customStyle="1" w:styleId="BulletedListItemCharChar">
    <w:name w:val="Bulleted List Item Char Char"/>
    <w:basedOn w:val="DefaultParagraphFont"/>
    <w:link w:val="BulletedListItem"/>
    <w:rsid w:val="001008F7"/>
    <w:rPr>
      <w:rFonts w:ascii="Arial" w:hAnsi="Arial"/>
      <w:sz w:val="24"/>
      <w:szCs w:val="24"/>
      <w:lang w:eastAsia="en-US"/>
    </w:rPr>
  </w:style>
  <w:style w:type="paragraph" w:customStyle="1" w:styleId="NoteChar">
    <w:name w:val="Note Char"/>
    <w:basedOn w:val="Normal"/>
    <w:rsid w:val="009C5162"/>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1008F7"/>
    <w:pPr>
      <w:pBdr>
        <w:bottom w:val="single" w:sz="4" w:space="3" w:color="auto"/>
      </w:pBdr>
      <w:tabs>
        <w:tab w:val="right" w:pos="7020"/>
      </w:tabs>
      <w:ind w:left="0"/>
    </w:pPr>
    <w:rPr>
      <w:rFonts w:ascii="Tahoma" w:hAnsi="Tahoma" w:cs="Tahoma"/>
      <w:sz w:val="18"/>
    </w:rPr>
  </w:style>
  <w:style w:type="paragraph" w:styleId="Footer">
    <w:name w:val="footer"/>
    <w:basedOn w:val="Normal"/>
    <w:rsid w:val="001008F7"/>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1008F7"/>
    <w:pPr>
      <w:pBdr>
        <w:top w:val="single" w:sz="4" w:space="2" w:color="auto"/>
      </w:pBdr>
      <w:spacing w:before="240" w:line="240" w:lineRule="auto"/>
      <w:jc w:val="left"/>
    </w:pPr>
    <w:rPr>
      <w:b/>
      <w:bCs/>
      <w:sz w:val="18"/>
    </w:rPr>
  </w:style>
  <w:style w:type="paragraph" w:customStyle="1" w:styleId="FirstHeading1">
    <w:name w:val="First Heading 1"/>
    <w:basedOn w:val="Heading1"/>
    <w:rsid w:val="001008F7"/>
    <w:pPr>
      <w:pageBreakBefore w:val="0"/>
      <w:spacing w:before="240"/>
    </w:pPr>
  </w:style>
  <w:style w:type="paragraph" w:styleId="Caption">
    <w:name w:val="caption"/>
    <w:basedOn w:val="Normal"/>
    <w:next w:val="Normal"/>
    <w:qFormat/>
    <w:rsid w:val="001008F7"/>
    <w:pPr>
      <w:spacing w:before="120" w:after="240"/>
    </w:pPr>
    <w:rPr>
      <w:rFonts w:ascii="Tahoma" w:hAnsi="Tahoma"/>
      <w:b/>
      <w:bCs/>
      <w:sz w:val="18"/>
      <w:szCs w:val="20"/>
    </w:rPr>
  </w:style>
  <w:style w:type="paragraph" w:customStyle="1" w:styleId="ListItem">
    <w:name w:val="List Item"/>
    <w:basedOn w:val="Normal"/>
    <w:rsid w:val="001008F7"/>
    <w:pPr>
      <w:spacing w:after="60"/>
      <w:ind w:left="0"/>
    </w:pPr>
  </w:style>
  <w:style w:type="paragraph" w:customStyle="1" w:styleId="BulletInATable">
    <w:name w:val="Bullet In A Table"/>
    <w:basedOn w:val="Normal"/>
    <w:rsid w:val="001008F7"/>
    <w:pPr>
      <w:ind w:left="0"/>
    </w:pPr>
  </w:style>
  <w:style w:type="character" w:styleId="FootnoteReference">
    <w:name w:val="footnote reference"/>
    <w:basedOn w:val="DefaultParagraphFont"/>
    <w:semiHidden/>
    <w:rsid w:val="001008F7"/>
    <w:rPr>
      <w:vertAlign w:val="superscript"/>
    </w:rPr>
  </w:style>
  <w:style w:type="paragraph" w:styleId="FootnoteText">
    <w:name w:val="footnote text"/>
    <w:basedOn w:val="Normal"/>
    <w:semiHidden/>
    <w:rsid w:val="001008F7"/>
    <w:pPr>
      <w:ind w:left="734" w:hanging="187"/>
    </w:pPr>
    <w:rPr>
      <w:sz w:val="22"/>
      <w:szCs w:val="20"/>
    </w:rPr>
  </w:style>
  <w:style w:type="paragraph" w:customStyle="1" w:styleId="CodeLast">
    <w:name w:val="Code: Last"/>
    <w:basedOn w:val="Normal"/>
    <w:next w:val="Normal"/>
    <w:link w:val="CodeLast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1008F7"/>
    <w:rPr>
      <w:rFonts w:ascii="Lucida Console" w:hAnsi="Lucida Console"/>
      <w:sz w:val="24"/>
      <w:szCs w:val="16"/>
      <w:shd w:val="clear" w:color="auto" w:fill="CCCCCC"/>
      <w:lang w:eastAsia="en-US"/>
    </w:rPr>
  </w:style>
  <w:style w:type="paragraph" w:styleId="DocumentMap">
    <w:name w:val="Document Map"/>
    <w:basedOn w:val="Normal"/>
    <w:semiHidden/>
    <w:rsid w:val="001008F7"/>
    <w:pPr>
      <w:shd w:val="clear" w:color="auto" w:fill="000080"/>
    </w:pPr>
    <w:rPr>
      <w:rFonts w:ascii="Tahoma" w:hAnsi="Tahoma" w:cs="Tahoma"/>
    </w:rPr>
  </w:style>
  <w:style w:type="character" w:styleId="Hyperlink">
    <w:name w:val="Hyperlink"/>
    <w:basedOn w:val="DefaultParagraphFont"/>
    <w:rsid w:val="001008F7"/>
    <w:rPr>
      <w:color w:val="0000FF"/>
      <w:u w:val="single"/>
    </w:rPr>
  </w:style>
  <w:style w:type="character" w:styleId="FollowedHyperlink">
    <w:name w:val="FollowedHyperlink"/>
    <w:basedOn w:val="DefaultParagraphFont"/>
    <w:rsid w:val="001008F7"/>
    <w:rPr>
      <w:color w:val="800080"/>
      <w:u w:val="single"/>
    </w:rPr>
  </w:style>
  <w:style w:type="paragraph" w:customStyle="1" w:styleId="CodeSolo">
    <w:name w:val="Code: Solo"/>
    <w:basedOn w:val="Normal"/>
    <w:link w:val="CodeSoloChar"/>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1008F7"/>
    <w:rPr>
      <w:rFonts w:ascii="Lucida Console" w:hAnsi="Lucida Console"/>
      <w:sz w:val="24"/>
      <w:szCs w:val="16"/>
      <w:shd w:val="clear" w:color="auto" w:fill="CCCCCC"/>
      <w:lang w:eastAsia="en-US"/>
    </w:rPr>
  </w:style>
  <w:style w:type="paragraph" w:customStyle="1" w:styleId="CodeBody">
    <w:name w:val="Code: Body"/>
    <w:basedOn w:val="Normal"/>
    <w:link w:val="CodeBody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1008F7"/>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1008F7"/>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1008F7"/>
    <w:rPr>
      <w:rFonts w:ascii="Tahoma" w:hAnsi="Tahoma" w:cs="Tahoma"/>
      <w:sz w:val="22"/>
      <w:szCs w:val="24"/>
      <w:lang w:eastAsia="en-US"/>
    </w:rPr>
  </w:style>
  <w:style w:type="paragraph" w:customStyle="1" w:styleId="CodeFirst">
    <w:name w:val="Code: First"/>
    <w:basedOn w:val="Normal"/>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1008F7"/>
    <w:rPr>
      <w:rFonts w:ascii="Lucida Console" w:hAnsi="Lucida Console"/>
      <w:dstrike w:val="0"/>
      <w:spacing w:val="0"/>
      <w:w w:val="100"/>
      <w:sz w:val="22"/>
      <w:szCs w:val="18"/>
      <w:effect w:val="none"/>
      <w:vertAlign w:val="baseline"/>
    </w:rPr>
  </w:style>
  <w:style w:type="character" w:styleId="CommentReference">
    <w:name w:val="annotation reference"/>
    <w:basedOn w:val="DefaultParagraphFont"/>
    <w:semiHidden/>
    <w:rsid w:val="001008F7"/>
    <w:rPr>
      <w:sz w:val="16"/>
      <w:szCs w:val="16"/>
    </w:rPr>
  </w:style>
  <w:style w:type="paragraph" w:customStyle="1" w:styleId="Step">
    <w:name w:val="Step"/>
    <w:basedOn w:val="Normal"/>
    <w:rsid w:val="001008F7"/>
    <w:pPr>
      <w:numPr>
        <w:numId w:val="3"/>
      </w:numPr>
      <w:spacing w:before="120" w:after="60"/>
    </w:pPr>
    <w:rPr>
      <w:bCs/>
      <w:szCs w:val="20"/>
    </w:rPr>
  </w:style>
  <w:style w:type="paragraph" w:customStyle="1" w:styleId="StepContinuation">
    <w:name w:val="Step Continuation"/>
    <w:basedOn w:val="Step"/>
    <w:next w:val="Step"/>
    <w:rsid w:val="001008F7"/>
    <w:pPr>
      <w:numPr>
        <w:numId w:val="0"/>
      </w:numPr>
      <w:ind w:left="902"/>
    </w:pPr>
  </w:style>
  <w:style w:type="paragraph" w:customStyle="1" w:styleId="CodeFirstLanguage">
    <w:name w:val="Code: First Language"/>
    <w:basedOn w:val="CodeFirst"/>
    <w:next w:val="CodeBody"/>
    <w:rsid w:val="001008F7"/>
    <w:rPr>
      <w:b/>
    </w:rPr>
  </w:style>
  <w:style w:type="paragraph" w:styleId="BodyTextIndent">
    <w:name w:val="Body Text Indent"/>
    <w:basedOn w:val="Normal"/>
    <w:rsid w:val="001008F7"/>
  </w:style>
  <w:style w:type="character" w:customStyle="1" w:styleId="CodeBodyCharChar">
    <w:name w:val="Code: Body Char Char"/>
    <w:basedOn w:val="DefaultParagraphFont"/>
    <w:rsid w:val="001008F7"/>
    <w:rPr>
      <w:rFonts w:ascii="Lucida Console" w:hAnsi="Lucida Console"/>
      <w:sz w:val="18"/>
      <w:szCs w:val="16"/>
      <w:lang w:val="en-GB" w:eastAsia="en-US" w:bidi="ar-SA"/>
    </w:rPr>
  </w:style>
  <w:style w:type="paragraph" w:customStyle="1" w:styleId="SubStep">
    <w:name w:val="SubStep"/>
    <w:basedOn w:val="BulletedListItem"/>
    <w:rsid w:val="001008F7"/>
    <w:pPr>
      <w:numPr>
        <w:ilvl w:val="2"/>
        <w:numId w:val="1"/>
      </w:numPr>
      <w:tabs>
        <w:tab w:val="clear" w:pos="2808"/>
        <w:tab w:val="num" w:pos="1260"/>
      </w:tabs>
      <w:ind w:left="1260"/>
      <w:outlineLvl w:val="1"/>
    </w:pPr>
  </w:style>
  <w:style w:type="character" w:customStyle="1" w:styleId="Char3">
    <w:name w:val="Char3"/>
    <w:basedOn w:val="DefaultParagraphFont"/>
    <w:rsid w:val="009C5162"/>
    <w:rPr>
      <w:rFonts w:ascii="Arial" w:hAnsi="Arial" w:cs="Arial"/>
      <w:b/>
      <w:bCs/>
      <w:sz w:val="24"/>
      <w:szCs w:val="28"/>
      <w:lang w:val="en-GB" w:eastAsia="en-US" w:bidi="ar-SA"/>
    </w:rPr>
  </w:style>
  <w:style w:type="paragraph" w:styleId="CommentText">
    <w:name w:val="annotation text"/>
    <w:basedOn w:val="Normal"/>
    <w:semiHidden/>
    <w:rsid w:val="001008F7"/>
    <w:rPr>
      <w:szCs w:val="20"/>
    </w:rPr>
  </w:style>
  <w:style w:type="paragraph" w:styleId="CommentSubject">
    <w:name w:val="annotation subject"/>
    <w:basedOn w:val="CommentText"/>
    <w:next w:val="CommentText"/>
    <w:semiHidden/>
    <w:rsid w:val="001008F7"/>
    <w:rPr>
      <w:b/>
      <w:bCs/>
    </w:rPr>
  </w:style>
  <w:style w:type="paragraph" w:styleId="BalloonText">
    <w:name w:val="Balloon Text"/>
    <w:basedOn w:val="Normal"/>
    <w:semiHidden/>
    <w:rsid w:val="001008F7"/>
    <w:rPr>
      <w:rFonts w:ascii="Tahoma" w:hAnsi="Tahoma" w:cs="Tahoma"/>
      <w:sz w:val="16"/>
      <w:szCs w:val="16"/>
    </w:rPr>
  </w:style>
  <w:style w:type="character" w:customStyle="1" w:styleId="CodeSoloChar1">
    <w:name w:val="Code: Solo Char1"/>
    <w:basedOn w:val="DefaultParagraphFont"/>
    <w:rsid w:val="0026484E"/>
    <w:rPr>
      <w:rFonts w:ascii="Lucida Console" w:hAnsi="Lucida Console"/>
      <w:sz w:val="24"/>
      <w:szCs w:val="16"/>
      <w:lang w:val="en-GB" w:eastAsia="en-US" w:bidi="ar-SA"/>
    </w:rPr>
  </w:style>
  <w:style w:type="character" w:customStyle="1" w:styleId="Heading3Char">
    <w:name w:val="Heading 3 Char"/>
    <w:basedOn w:val="DefaultParagraphFont"/>
    <w:link w:val="Heading3"/>
    <w:rsid w:val="001008F7"/>
    <w:rPr>
      <w:rFonts w:ascii="Arial" w:hAnsi="Arial" w:cs="Arial"/>
      <w:b/>
      <w:bCs/>
      <w:sz w:val="24"/>
      <w:szCs w:val="26"/>
      <w:lang w:eastAsia="en-US"/>
    </w:rPr>
  </w:style>
  <w:style w:type="character" w:customStyle="1" w:styleId="CodeBodyChar1">
    <w:name w:val="Code: Body Char1"/>
    <w:basedOn w:val="DefaultParagraphFont"/>
    <w:rsid w:val="001D63C9"/>
    <w:rPr>
      <w:rFonts w:ascii="Lucida Console" w:hAnsi="Lucida Console"/>
      <w:sz w:val="24"/>
      <w:szCs w:val="16"/>
      <w:lang w:val="en-GB" w:eastAsia="en-US" w:bidi="ar-SA"/>
    </w:rPr>
  </w:style>
  <w:style w:type="paragraph" w:styleId="BodyText">
    <w:name w:val="Body Text"/>
    <w:basedOn w:val="Normal"/>
    <w:rsid w:val="001008F7"/>
  </w:style>
  <w:style w:type="paragraph" w:customStyle="1" w:styleId="StyleCodeBody12pt">
    <w:name w:val="Style Code: Body + 12 pt"/>
    <w:basedOn w:val="CodeBody"/>
    <w:rsid w:val="001D63C9"/>
  </w:style>
  <w:style w:type="paragraph" w:styleId="ListParagraph">
    <w:name w:val="List Paragraph"/>
    <w:basedOn w:val="Normal"/>
    <w:uiPriority w:val="34"/>
    <w:qFormat/>
    <w:rsid w:val="00FD7386"/>
    <w:pPr>
      <w:ind w:left="720"/>
    </w:pPr>
  </w:style>
  <w:style w:type="paragraph" w:customStyle="1" w:styleId="Style1">
    <w:name w:val="Style1"/>
    <w:basedOn w:val="CodeSolo"/>
    <w:link w:val="Style1Char"/>
    <w:qFormat/>
    <w:rsid w:val="009A4057"/>
  </w:style>
  <w:style w:type="character" w:customStyle="1" w:styleId="Style1Char">
    <w:name w:val="Style1 Char"/>
    <w:basedOn w:val="CodeSoloChar1"/>
    <w:link w:val="Style1"/>
    <w:rsid w:val="009A4057"/>
    <w:rPr>
      <w:rFonts w:ascii="Lucida Console" w:hAnsi="Lucida Console"/>
      <w:sz w:val="24"/>
      <w:szCs w:val="16"/>
      <w:shd w:val="clear" w:color="auto" w:fill="CCCCCC"/>
      <w:lang w:val="en-GB" w:eastAsia="en-US" w:bidi="ar-SA"/>
    </w:rPr>
  </w:style>
  <w:style w:type="character" w:customStyle="1" w:styleId="Heading4Char">
    <w:name w:val="Heading 4 Char"/>
    <w:basedOn w:val="DefaultParagraphFont"/>
    <w:link w:val="Heading4"/>
    <w:rsid w:val="001008F7"/>
    <w:rPr>
      <w:rFonts w:ascii="Arial" w:hAnsi="Arial"/>
      <w:b/>
      <w:bCs/>
      <w:sz w:val="24"/>
      <w:szCs w:val="24"/>
      <w:lang w:eastAsia="en-US"/>
    </w:rPr>
  </w:style>
  <w:style w:type="character" w:customStyle="1" w:styleId="Heading5Char">
    <w:name w:val="Heading 5 Char"/>
    <w:basedOn w:val="DefaultParagraphFont"/>
    <w:link w:val="Heading5"/>
    <w:rsid w:val="001008F7"/>
    <w:rPr>
      <w:rFonts w:ascii="Arial" w:hAnsi="Arial"/>
      <w:b/>
      <w:bCs/>
      <w:i/>
      <w:iCs/>
      <w:sz w:val="26"/>
      <w:szCs w:val="26"/>
      <w:lang w:eastAsia="en-US"/>
    </w:rPr>
  </w:style>
  <w:style w:type="table" w:styleId="TableSimple2">
    <w:name w:val="Table Simple 2"/>
    <w:basedOn w:val="TableNormal"/>
    <w:rsid w:val="001008F7"/>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2Char">
    <w:name w:val="Heading 2 Char"/>
    <w:basedOn w:val="DefaultParagraphFont"/>
    <w:link w:val="Heading2"/>
    <w:rsid w:val="001008F7"/>
    <w:rPr>
      <w:rFonts w:ascii="Arial" w:hAnsi="Arial" w:cs="Arial"/>
      <w:b/>
      <w:bCs/>
      <w:sz w:val="24"/>
      <w:szCs w:val="28"/>
      <w:lang w:eastAsia="en-US"/>
    </w:rPr>
  </w:style>
  <w:style w:type="table" w:styleId="TableGrid">
    <w:name w:val="Table Grid"/>
    <w:basedOn w:val="TableNormal"/>
    <w:rsid w:val="009F39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860D0"/>
    <w:pPr>
      <w:keepLines w:val="0"/>
      <w:spacing w:beforeAutospacing="1" w:after="100" w:afterAutospacing="1" w:line="240" w:lineRule="auto"/>
      <w:ind w:left="0"/>
      <w:jc w:val="left"/>
    </w:pPr>
    <w:rPr>
      <w:rFonts w:ascii="Times New Roman" w:hAnsi="Times New Roman"/>
      <w:lang w:eastAsia="en-GB"/>
    </w:rPr>
  </w:style>
  <w:style w:type="character" w:customStyle="1" w:styleId="currency2">
    <w:name w:val="currency2"/>
    <w:basedOn w:val="DefaultParagraphFont"/>
    <w:rsid w:val="00C446A1"/>
  </w:style>
  <w:style w:type="paragraph" w:styleId="Title">
    <w:name w:val="Title"/>
    <w:basedOn w:val="Normal"/>
    <w:link w:val="TitleChar"/>
    <w:qFormat/>
    <w:rsid w:val="005739E5"/>
    <w:pPr>
      <w:keepLines w:val="0"/>
      <w:spacing w:before="0" w:after="0" w:line="240" w:lineRule="auto"/>
      <w:ind w:left="0"/>
      <w:jc w:val="center"/>
    </w:pPr>
    <w:rPr>
      <w:rFonts w:ascii="Times New Roman" w:hAnsi="Times New Roman"/>
      <w:b/>
      <w:bCs/>
      <w:sz w:val="36"/>
    </w:rPr>
  </w:style>
  <w:style w:type="character" w:customStyle="1" w:styleId="TitleChar">
    <w:name w:val="Title Char"/>
    <w:basedOn w:val="DefaultParagraphFont"/>
    <w:link w:val="Title"/>
    <w:rsid w:val="005739E5"/>
    <w:rPr>
      <w:b/>
      <w:bCs/>
      <w:sz w:val="36"/>
      <w:szCs w:val="24"/>
      <w:lang w:eastAsia="en-US"/>
    </w:rPr>
  </w:style>
  <w:style w:type="character" w:styleId="PlaceholderText">
    <w:name w:val="Placeholder Text"/>
    <w:basedOn w:val="DefaultParagraphFont"/>
    <w:uiPriority w:val="99"/>
    <w:semiHidden/>
    <w:rsid w:val="00CB6C1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08F7"/>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1008F7"/>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1008F7"/>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1008F7"/>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1008F7"/>
    <w:pPr>
      <w:keepNext/>
      <w:ind w:left="0"/>
      <w:jc w:val="left"/>
      <w:outlineLvl w:val="3"/>
    </w:pPr>
    <w:rPr>
      <w:b/>
      <w:bCs/>
    </w:rPr>
  </w:style>
  <w:style w:type="paragraph" w:styleId="Heading5">
    <w:name w:val="heading 5"/>
    <w:basedOn w:val="Normal"/>
    <w:next w:val="Normal"/>
    <w:link w:val="Heading5Char"/>
    <w:qFormat/>
    <w:rsid w:val="001008F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1008F7"/>
  </w:style>
  <w:style w:type="character" w:customStyle="1" w:styleId="NormalFirstParaCharChar">
    <w:name w:val="Normal First Para Char Char"/>
    <w:basedOn w:val="DefaultParagraphFont"/>
    <w:link w:val="NormalFirstPara"/>
    <w:rsid w:val="001008F7"/>
    <w:rPr>
      <w:rFonts w:ascii="Arial" w:hAnsi="Arial"/>
      <w:sz w:val="24"/>
      <w:szCs w:val="24"/>
      <w:lang w:eastAsia="en-US"/>
    </w:rPr>
  </w:style>
  <w:style w:type="character" w:customStyle="1" w:styleId="Char2">
    <w:name w:val="Char2"/>
    <w:basedOn w:val="DefaultParagraphFont"/>
    <w:rsid w:val="009C5162"/>
    <w:rPr>
      <w:rFonts w:ascii="Arial" w:hAnsi="Arial" w:cs="Arial"/>
      <w:b/>
      <w:bCs/>
      <w:szCs w:val="26"/>
      <w:lang w:val="en-GB" w:eastAsia="en-US" w:bidi="ar-SA"/>
    </w:rPr>
  </w:style>
  <w:style w:type="character" w:customStyle="1" w:styleId="Char1">
    <w:name w:val="Char1"/>
    <w:basedOn w:val="DefaultParagraphFont"/>
    <w:rsid w:val="009C5162"/>
    <w:rPr>
      <w:rFonts w:ascii="Arial" w:hAnsi="Arial"/>
      <w:b/>
      <w:bCs/>
      <w:szCs w:val="24"/>
      <w:lang w:val="en-GB" w:eastAsia="en-US" w:bidi="ar-SA"/>
    </w:rPr>
  </w:style>
  <w:style w:type="character" w:customStyle="1" w:styleId="Char">
    <w:name w:val="Char"/>
    <w:basedOn w:val="DefaultParagraphFont"/>
    <w:rsid w:val="009C5162"/>
    <w:rPr>
      <w:rFonts w:ascii="Arial" w:hAnsi="Arial"/>
      <w:b/>
      <w:bCs/>
      <w:i/>
      <w:iCs/>
      <w:sz w:val="26"/>
      <w:szCs w:val="26"/>
      <w:lang w:val="en-GB" w:eastAsia="en-US" w:bidi="ar-SA"/>
    </w:rPr>
  </w:style>
  <w:style w:type="paragraph" w:customStyle="1" w:styleId="ChapterHeading">
    <w:name w:val="Chapter Heading"/>
    <w:basedOn w:val="Normal"/>
    <w:autoRedefine/>
    <w:rsid w:val="001008F7"/>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1008F7"/>
    <w:pPr>
      <w:spacing w:line="240" w:lineRule="auto"/>
      <w:ind w:left="0"/>
    </w:pPr>
    <w:rPr>
      <w:b/>
      <w:smallCaps/>
      <w:sz w:val="32"/>
    </w:rPr>
  </w:style>
  <w:style w:type="paragraph" w:customStyle="1" w:styleId="BulletedListItem">
    <w:name w:val="Bulleted List Item"/>
    <w:basedOn w:val="Normal"/>
    <w:link w:val="BulletedListItemCharChar"/>
    <w:rsid w:val="001008F7"/>
    <w:pPr>
      <w:numPr>
        <w:numId w:val="2"/>
      </w:numPr>
      <w:tabs>
        <w:tab w:val="clear" w:pos="720"/>
        <w:tab w:val="num" w:pos="900"/>
      </w:tabs>
      <w:ind w:left="900"/>
    </w:pPr>
  </w:style>
  <w:style w:type="character" w:customStyle="1" w:styleId="BulletedListItemCharChar">
    <w:name w:val="Bulleted List Item Char Char"/>
    <w:basedOn w:val="DefaultParagraphFont"/>
    <w:link w:val="BulletedListItem"/>
    <w:rsid w:val="001008F7"/>
    <w:rPr>
      <w:rFonts w:ascii="Arial" w:hAnsi="Arial"/>
      <w:sz w:val="24"/>
      <w:szCs w:val="24"/>
      <w:lang w:eastAsia="en-US"/>
    </w:rPr>
  </w:style>
  <w:style w:type="paragraph" w:customStyle="1" w:styleId="NoteChar">
    <w:name w:val="Note Char"/>
    <w:basedOn w:val="Normal"/>
    <w:rsid w:val="009C5162"/>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1008F7"/>
    <w:pPr>
      <w:pBdr>
        <w:bottom w:val="single" w:sz="4" w:space="3" w:color="auto"/>
      </w:pBdr>
      <w:tabs>
        <w:tab w:val="right" w:pos="7020"/>
      </w:tabs>
      <w:ind w:left="0"/>
    </w:pPr>
    <w:rPr>
      <w:rFonts w:ascii="Tahoma" w:hAnsi="Tahoma" w:cs="Tahoma"/>
      <w:sz w:val="18"/>
    </w:rPr>
  </w:style>
  <w:style w:type="paragraph" w:styleId="Footer">
    <w:name w:val="footer"/>
    <w:basedOn w:val="Normal"/>
    <w:rsid w:val="001008F7"/>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1008F7"/>
    <w:pPr>
      <w:pBdr>
        <w:top w:val="single" w:sz="4" w:space="2" w:color="auto"/>
      </w:pBdr>
      <w:spacing w:before="240" w:line="240" w:lineRule="auto"/>
      <w:jc w:val="left"/>
    </w:pPr>
    <w:rPr>
      <w:b/>
      <w:bCs/>
      <w:sz w:val="18"/>
    </w:rPr>
  </w:style>
  <w:style w:type="paragraph" w:customStyle="1" w:styleId="FirstHeading1">
    <w:name w:val="First Heading 1"/>
    <w:basedOn w:val="Heading1"/>
    <w:rsid w:val="001008F7"/>
    <w:pPr>
      <w:pageBreakBefore w:val="0"/>
      <w:spacing w:before="240"/>
    </w:pPr>
  </w:style>
  <w:style w:type="paragraph" w:styleId="Caption">
    <w:name w:val="caption"/>
    <w:basedOn w:val="Normal"/>
    <w:next w:val="Normal"/>
    <w:qFormat/>
    <w:rsid w:val="001008F7"/>
    <w:pPr>
      <w:spacing w:before="120" w:after="240"/>
    </w:pPr>
    <w:rPr>
      <w:rFonts w:ascii="Tahoma" w:hAnsi="Tahoma"/>
      <w:b/>
      <w:bCs/>
      <w:sz w:val="18"/>
      <w:szCs w:val="20"/>
    </w:rPr>
  </w:style>
  <w:style w:type="paragraph" w:customStyle="1" w:styleId="ListItem">
    <w:name w:val="List Item"/>
    <w:basedOn w:val="Normal"/>
    <w:rsid w:val="001008F7"/>
    <w:pPr>
      <w:spacing w:after="60"/>
      <w:ind w:left="0"/>
    </w:pPr>
  </w:style>
  <w:style w:type="paragraph" w:customStyle="1" w:styleId="BulletInATable">
    <w:name w:val="Bullet In A Table"/>
    <w:basedOn w:val="Normal"/>
    <w:rsid w:val="001008F7"/>
    <w:pPr>
      <w:ind w:left="0"/>
    </w:pPr>
  </w:style>
  <w:style w:type="character" w:styleId="FootnoteReference">
    <w:name w:val="footnote reference"/>
    <w:basedOn w:val="DefaultParagraphFont"/>
    <w:semiHidden/>
    <w:rsid w:val="001008F7"/>
    <w:rPr>
      <w:vertAlign w:val="superscript"/>
    </w:rPr>
  </w:style>
  <w:style w:type="paragraph" w:styleId="FootnoteText">
    <w:name w:val="footnote text"/>
    <w:basedOn w:val="Normal"/>
    <w:semiHidden/>
    <w:rsid w:val="001008F7"/>
    <w:pPr>
      <w:ind w:left="734" w:hanging="187"/>
    </w:pPr>
    <w:rPr>
      <w:sz w:val="22"/>
      <w:szCs w:val="20"/>
    </w:rPr>
  </w:style>
  <w:style w:type="paragraph" w:customStyle="1" w:styleId="CodeLast">
    <w:name w:val="Code: Last"/>
    <w:basedOn w:val="Normal"/>
    <w:next w:val="Normal"/>
    <w:link w:val="CodeLast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1008F7"/>
    <w:rPr>
      <w:rFonts w:ascii="Lucida Console" w:hAnsi="Lucida Console"/>
      <w:sz w:val="24"/>
      <w:szCs w:val="16"/>
      <w:shd w:val="clear" w:color="auto" w:fill="CCCCCC"/>
      <w:lang w:eastAsia="en-US"/>
    </w:rPr>
  </w:style>
  <w:style w:type="paragraph" w:styleId="DocumentMap">
    <w:name w:val="Document Map"/>
    <w:basedOn w:val="Normal"/>
    <w:semiHidden/>
    <w:rsid w:val="001008F7"/>
    <w:pPr>
      <w:shd w:val="clear" w:color="auto" w:fill="000080"/>
    </w:pPr>
    <w:rPr>
      <w:rFonts w:ascii="Tahoma" w:hAnsi="Tahoma" w:cs="Tahoma"/>
    </w:rPr>
  </w:style>
  <w:style w:type="character" w:styleId="Hyperlink">
    <w:name w:val="Hyperlink"/>
    <w:basedOn w:val="DefaultParagraphFont"/>
    <w:rsid w:val="001008F7"/>
    <w:rPr>
      <w:color w:val="0000FF"/>
      <w:u w:val="single"/>
    </w:rPr>
  </w:style>
  <w:style w:type="character" w:styleId="FollowedHyperlink">
    <w:name w:val="FollowedHyperlink"/>
    <w:basedOn w:val="DefaultParagraphFont"/>
    <w:rsid w:val="001008F7"/>
    <w:rPr>
      <w:color w:val="800080"/>
      <w:u w:val="single"/>
    </w:rPr>
  </w:style>
  <w:style w:type="paragraph" w:customStyle="1" w:styleId="CodeSolo">
    <w:name w:val="Code: Solo"/>
    <w:basedOn w:val="Normal"/>
    <w:link w:val="CodeSoloChar"/>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1008F7"/>
    <w:rPr>
      <w:rFonts w:ascii="Lucida Console" w:hAnsi="Lucida Console"/>
      <w:sz w:val="24"/>
      <w:szCs w:val="16"/>
      <w:shd w:val="clear" w:color="auto" w:fill="CCCCCC"/>
      <w:lang w:eastAsia="en-US"/>
    </w:rPr>
  </w:style>
  <w:style w:type="paragraph" w:customStyle="1" w:styleId="CodeBody">
    <w:name w:val="Code: Body"/>
    <w:basedOn w:val="Normal"/>
    <w:link w:val="CodeBody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1008F7"/>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1008F7"/>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1008F7"/>
    <w:rPr>
      <w:rFonts w:ascii="Tahoma" w:hAnsi="Tahoma" w:cs="Tahoma"/>
      <w:sz w:val="22"/>
      <w:szCs w:val="24"/>
      <w:lang w:eastAsia="en-US"/>
    </w:rPr>
  </w:style>
  <w:style w:type="paragraph" w:customStyle="1" w:styleId="CodeFirst">
    <w:name w:val="Code: First"/>
    <w:basedOn w:val="Normal"/>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1008F7"/>
    <w:rPr>
      <w:rFonts w:ascii="Lucida Console" w:hAnsi="Lucida Console"/>
      <w:dstrike w:val="0"/>
      <w:spacing w:val="0"/>
      <w:w w:val="100"/>
      <w:sz w:val="22"/>
      <w:szCs w:val="18"/>
      <w:effect w:val="none"/>
      <w:vertAlign w:val="baseline"/>
    </w:rPr>
  </w:style>
  <w:style w:type="character" w:styleId="CommentReference">
    <w:name w:val="annotation reference"/>
    <w:basedOn w:val="DefaultParagraphFont"/>
    <w:semiHidden/>
    <w:rsid w:val="001008F7"/>
    <w:rPr>
      <w:sz w:val="16"/>
      <w:szCs w:val="16"/>
    </w:rPr>
  </w:style>
  <w:style w:type="paragraph" w:customStyle="1" w:styleId="Step">
    <w:name w:val="Step"/>
    <w:basedOn w:val="Normal"/>
    <w:rsid w:val="001008F7"/>
    <w:pPr>
      <w:numPr>
        <w:numId w:val="3"/>
      </w:numPr>
      <w:spacing w:before="120" w:after="60"/>
    </w:pPr>
    <w:rPr>
      <w:bCs/>
      <w:szCs w:val="20"/>
    </w:rPr>
  </w:style>
  <w:style w:type="paragraph" w:customStyle="1" w:styleId="StepContinuation">
    <w:name w:val="Step Continuation"/>
    <w:basedOn w:val="Step"/>
    <w:next w:val="Step"/>
    <w:rsid w:val="001008F7"/>
    <w:pPr>
      <w:numPr>
        <w:numId w:val="0"/>
      </w:numPr>
      <w:ind w:left="902"/>
    </w:pPr>
  </w:style>
  <w:style w:type="paragraph" w:customStyle="1" w:styleId="CodeFirstLanguage">
    <w:name w:val="Code: First Language"/>
    <w:basedOn w:val="CodeFirst"/>
    <w:next w:val="CodeBody"/>
    <w:rsid w:val="001008F7"/>
    <w:rPr>
      <w:b/>
    </w:rPr>
  </w:style>
  <w:style w:type="paragraph" w:styleId="BodyTextIndent">
    <w:name w:val="Body Text Indent"/>
    <w:basedOn w:val="Normal"/>
    <w:rsid w:val="001008F7"/>
  </w:style>
  <w:style w:type="character" w:customStyle="1" w:styleId="CodeBodyCharChar">
    <w:name w:val="Code: Body Char Char"/>
    <w:basedOn w:val="DefaultParagraphFont"/>
    <w:rsid w:val="001008F7"/>
    <w:rPr>
      <w:rFonts w:ascii="Lucida Console" w:hAnsi="Lucida Console"/>
      <w:sz w:val="18"/>
      <w:szCs w:val="16"/>
      <w:lang w:val="en-GB" w:eastAsia="en-US" w:bidi="ar-SA"/>
    </w:rPr>
  </w:style>
  <w:style w:type="paragraph" w:customStyle="1" w:styleId="SubStep">
    <w:name w:val="SubStep"/>
    <w:basedOn w:val="BulletedListItem"/>
    <w:rsid w:val="001008F7"/>
    <w:pPr>
      <w:numPr>
        <w:ilvl w:val="2"/>
        <w:numId w:val="1"/>
      </w:numPr>
      <w:tabs>
        <w:tab w:val="clear" w:pos="2808"/>
        <w:tab w:val="num" w:pos="1260"/>
      </w:tabs>
      <w:ind w:left="1260"/>
      <w:outlineLvl w:val="1"/>
    </w:pPr>
  </w:style>
  <w:style w:type="character" w:customStyle="1" w:styleId="Char3">
    <w:name w:val="Char3"/>
    <w:basedOn w:val="DefaultParagraphFont"/>
    <w:rsid w:val="009C5162"/>
    <w:rPr>
      <w:rFonts w:ascii="Arial" w:hAnsi="Arial" w:cs="Arial"/>
      <w:b/>
      <w:bCs/>
      <w:sz w:val="24"/>
      <w:szCs w:val="28"/>
      <w:lang w:val="en-GB" w:eastAsia="en-US" w:bidi="ar-SA"/>
    </w:rPr>
  </w:style>
  <w:style w:type="paragraph" w:styleId="CommentText">
    <w:name w:val="annotation text"/>
    <w:basedOn w:val="Normal"/>
    <w:semiHidden/>
    <w:rsid w:val="001008F7"/>
    <w:rPr>
      <w:szCs w:val="20"/>
    </w:rPr>
  </w:style>
  <w:style w:type="paragraph" w:styleId="CommentSubject">
    <w:name w:val="annotation subject"/>
    <w:basedOn w:val="CommentText"/>
    <w:next w:val="CommentText"/>
    <w:semiHidden/>
    <w:rsid w:val="001008F7"/>
    <w:rPr>
      <w:b/>
      <w:bCs/>
    </w:rPr>
  </w:style>
  <w:style w:type="paragraph" w:styleId="BalloonText">
    <w:name w:val="Balloon Text"/>
    <w:basedOn w:val="Normal"/>
    <w:semiHidden/>
    <w:rsid w:val="001008F7"/>
    <w:rPr>
      <w:rFonts w:ascii="Tahoma" w:hAnsi="Tahoma" w:cs="Tahoma"/>
      <w:sz w:val="16"/>
      <w:szCs w:val="16"/>
    </w:rPr>
  </w:style>
  <w:style w:type="character" w:customStyle="1" w:styleId="CodeSoloChar1">
    <w:name w:val="Code: Solo Char1"/>
    <w:basedOn w:val="DefaultParagraphFont"/>
    <w:rsid w:val="0026484E"/>
    <w:rPr>
      <w:rFonts w:ascii="Lucida Console" w:hAnsi="Lucida Console"/>
      <w:sz w:val="24"/>
      <w:szCs w:val="16"/>
      <w:lang w:val="en-GB" w:eastAsia="en-US" w:bidi="ar-SA"/>
    </w:rPr>
  </w:style>
  <w:style w:type="character" w:customStyle="1" w:styleId="Heading3Char">
    <w:name w:val="Heading 3 Char"/>
    <w:basedOn w:val="DefaultParagraphFont"/>
    <w:link w:val="Heading3"/>
    <w:rsid w:val="001008F7"/>
    <w:rPr>
      <w:rFonts w:ascii="Arial" w:hAnsi="Arial" w:cs="Arial"/>
      <w:b/>
      <w:bCs/>
      <w:sz w:val="24"/>
      <w:szCs w:val="26"/>
      <w:lang w:eastAsia="en-US"/>
    </w:rPr>
  </w:style>
  <w:style w:type="character" w:customStyle="1" w:styleId="CodeBodyChar1">
    <w:name w:val="Code: Body Char1"/>
    <w:basedOn w:val="DefaultParagraphFont"/>
    <w:rsid w:val="001D63C9"/>
    <w:rPr>
      <w:rFonts w:ascii="Lucida Console" w:hAnsi="Lucida Console"/>
      <w:sz w:val="24"/>
      <w:szCs w:val="16"/>
      <w:lang w:val="en-GB" w:eastAsia="en-US" w:bidi="ar-SA"/>
    </w:rPr>
  </w:style>
  <w:style w:type="paragraph" w:styleId="BodyText">
    <w:name w:val="Body Text"/>
    <w:basedOn w:val="Normal"/>
    <w:rsid w:val="001008F7"/>
  </w:style>
  <w:style w:type="paragraph" w:customStyle="1" w:styleId="StyleCodeBody12pt">
    <w:name w:val="Style Code: Body + 12 pt"/>
    <w:basedOn w:val="CodeBody"/>
    <w:rsid w:val="001D63C9"/>
  </w:style>
  <w:style w:type="paragraph" w:styleId="ListParagraph">
    <w:name w:val="List Paragraph"/>
    <w:basedOn w:val="Normal"/>
    <w:uiPriority w:val="34"/>
    <w:qFormat/>
    <w:rsid w:val="00FD7386"/>
    <w:pPr>
      <w:ind w:left="720"/>
    </w:pPr>
  </w:style>
  <w:style w:type="paragraph" w:customStyle="1" w:styleId="Style1">
    <w:name w:val="Style1"/>
    <w:basedOn w:val="CodeSolo"/>
    <w:link w:val="Style1Char"/>
    <w:qFormat/>
    <w:rsid w:val="009A4057"/>
  </w:style>
  <w:style w:type="character" w:customStyle="1" w:styleId="Style1Char">
    <w:name w:val="Style1 Char"/>
    <w:basedOn w:val="CodeSoloChar1"/>
    <w:link w:val="Style1"/>
    <w:rsid w:val="009A4057"/>
    <w:rPr>
      <w:rFonts w:ascii="Lucida Console" w:hAnsi="Lucida Console"/>
      <w:sz w:val="24"/>
      <w:szCs w:val="16"/>
      <w:shd w:val="clear" w:color="auto" w:fill="CCCCCC"/>
      <w:lang w:val="en-GB" w:eastAsia="en-US" w:bidi="ar-SA"/>
    </w:rPr>
  </w:style>
  <w:style w:type="character" w:customStyle="1" w:styleId="Heading4Char">
    <w:name w:val="Heading 4 Char"/>
    <w:basedOn w:val="DefaultParagraphFont"/>
    <w:link w:val="Heading4"/>
    <w:rsid w:val="001008F7"/>
    <w:rPr>
      <w:rFonts w:ascii="Arial" w:hAnsi="Arial"/>
      <w:b/>
      <w:bCs/>
      <w:sz w:val="24"/>
      <w:szCs w:val="24"/>
      <w:lang w:eastAsia="en-US"/>
    </w:rPr>
  </w:style>
  <w:style w:type="character" w:customStyle="1" w:styleId="Heading5Char">
    <w:name w:val="Heading 5 Char"/>
    <w:basedOn w:val="DefaultParagraphFont"/>
    <w:link w:val="Heading5"/>
    <w:rsid w:val="001008F7"/>
    <w:rPr>
      <w:rFonts w:ascii="Arial" w:hAnsi="Arial"/>
      <w:b/>
      <w:bCs/>
      <w:i/>
      <w:iCs/>
      <w:sz w:val="26"/>
      <w:szCs w:val="26"/>
      <w:lang w:eastAsia="en-US"/>
    </w:rPr>
  </w:style>
  <w:style w:type="table" w:styleId="TableSimple2">
    <w:name w:val="Table Simple 2"/>
    <w:basedOn w:val="TableNormal"/>
    <w:rsid w:val="001008F7"/>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2Char">
    <w:name w:val="Heading 2 Char"/>
    <w:basedOn w:val="DefaultParagraphFont"/>
    <w:link w:val="Heading2"/>
    <w:rsid w:val="001008F7"/>
    <w:rPr>
      <w:rFonts w:ascii="Arial" w:hAnsi="Arial" w:cs="Arial"/>
      <w:b/>
      <w:bCs/>
      <w:sz w:val="24"/>
      <w:szCs w:val="28"/>
      <w:lang w:eastAsia="en-US"/>
    </w:rPr>
  </w:style>
  <w:style w:type="table" w:styleId="TableGrid">
    <w:name w:val="Table Grid"/>
    <w:basedOn w:val="TableNormal"/>
    <w:rsid w:val="009F39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860D0"/>
    <w:pPr>
      <w:keepLines w:val="0"/>
      <w:spacing w:beforeAutospacing="1" w:after="100" w:afterAutospacing="1" w:line="240" w:lineRule="auto"/>
      <w:ind w:left="0"/>
      <w:jc w:val="left"/>
    </w:pPr>
    <w:rPr>
      <w:rFonts w:ascii="Times New Roman" w:hAnsi="Times New Roman"/>
      <w:lang w:eastAsia="en-GB"/>
    </w:rPr>
  </w:style>
  <w:style w:type="character" w:customStyle="1" w:styleId="currency2">
    <w:name w:val="currency2"/>
    <w:basedOn w:val="DefaultParagraphFont"/>
    <w:rsid w:val="00C446A1"/>
  </w:style>
  <w:style w:type="paragraph" w:styleId="Title">
    <w:name w:val="Title"/>
    <w:basedOn w:val="Normal"/>
    <w:link w:val="TitleChar"/>
    <w:qFormat/>
    <w:rsid w:val="005739E5"/>
    <w:pPr>
      <w:keepLines w:val="0"/>
      <w:spacing w:before="0" w:after="0" w:line="240" w:lineRule="auto"/>
      <w:ind w:left="0"/>
      <w:jc w:val="center"/>
    </w:pPr>
    <w:rPr>
      <w:rFonts w:ascii="Times New Roman" w:hAnsi="Times New Roman"/>
      <w:b/>
      <w:bCs/>
      <w:sz w:val="36"/>
    </w:rPr>
  </w:style>
  <w:style w:type="character" w:customStyle="1" w:styleId="TitleChar">
    <w:name w:val="Title Char"/>
    <w:basedOn w:val="DefaultParagraphFont"/>
    <w:link w:val="Title"/>
    <w:rsid w:val="005739E5"/>
    <w:rPr>
      <w:b/>
      <w:bCs/>
      <w:sz w:val="36"/>
      <w:szCs w:val="24"/>
      <w:lang w:eastAsia="en-US"/>
    </w:rPr>
  </w:style>
  <w:style w:type="character" w:styleId="PlaceholderText">
    <w:name w:val="Placeholder Text"/>
    <w:basedOn w:val="DefaultParagraphFont"/>
    <w:uiPriority w:val="99"/>
    <w:semiHidden/>
    <w:rsid w:val="00CB6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630642">
      <w:bodyDiv w:val="1"/>
      <w:marLeft w:val="0"/>
      <w:marRight w:val="0"/>
      <w:marTop w:val="0"/>
      <w:marBottom w:val="0"/>
      <w:divBdr>
        <w:top w:val="none" w:sz="0" w:space="0" w:color="auto"/>
        <w:left w:val="none" w:sz="0" w:space="0" w:color="auto"/>
        <w:bottom w:val="none" w:sz="0" w:space="0" w:color="auto"/>
        <w:right w:val="none" w:sz="0" w:space="0" w:color="auto"/>
      </w:divBdr>
    </w:div>
    <w:div w:id="16983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glossaryDocument" Target="glossary/document.xml"/><Relationship Id="rId10" Type="http://schemas.microsoft.com/office/2007/relationships/stylesWithEffects" Target="stylesWithEffect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ehague\Application%20Data\Microsoft\Templates\QADEVAPR.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20343BE3C646BC9C49EB0111FFA51D"/>
        <w:category>
          <w:name w:val="General"/>
          <w:gallery w:val="placeholder"/>
        </w:category>
        <w:types>
          <w:type w:val="bbPlcHdr"/>
        </w:types>
        <w:behaviors>
          <w:behavior w:val="content"/>
        </w:behaviors>
        <w:guid w:val="{E41EAD42-E0D6-4E8F-A850-877AB7F3FAD3}"/>
      </w:docPartPr>
      <w:docPartBody>
        <w:p w:rsidR="00F147F4" w:rsidRDefault="009F4796">
          <w:r w:rsidRPr="0052033C">
            <w:rPr>
              <w:rStyle w:val="PlaceholderText"/>
            </w:rPr>
            <w:t>[Chapter No]</w:t>
          </w:r>
        </w:p>
      </w:docPartBody>
    </w:docPart>
    <w:docPart>
      <w:docPartPr>
        <w:name w:val="5CD8AEECA2344A44A95062610E1DD291"/>
        <w:category>
          <w:name w:val="General"/>
          <w:gallery w:val="placeholder"/>
        </w:category>
        <w:types>
          <w:type w:val="bbPlcHdr"/>
        </w:types>
        <w:behaviors>
          <w:behavior w:val="content"/>
        </w:behaviors>
        <w:guid w:val="{43581273-1163-43B5-9DD2-403634FB8CB0}"/>
      </w:docPartPr>
      <w:docPartBody>
        <w:p w:rsidR="00F147F4" w:rsidRDefault="009F4796" w:rsidP="009F4796">
          <w:pPr>
            <w:pStyle w:val="5CD8AEECA2344A44A95062610E1DD291"/>
          </w:pPr>
          <w:r w:rsidRPr="0052033C">
            <w:rPr>
              <w:rStyle w:val="PlaceholderText"/>
            </w:rPr>
            <w:t>[Chapter No]</w:t>
          </w:r>
        </w:p>
      </w:docPartBody>
    </w:docPart>
    <w:docPart>
      <w:docPartPr>
        <w:name w:val="CAD06089F5D14905BB9AABC46F85719F"/>
        <w:category>
          <w:name w:val="General"/>
          <w:gallery w:val="placeholder"/>
        </w:category>
        <w:types>
          <w:type w:val="bbPlcHdr"/>
        </w:types>
        <w:behaviors>
          <w:behavior w:val="content"/>
        </w:behaviors>
        <w:guid w:val="{901154AD-A2F9-4405-ADE8-95B8EB34BD09}"/>
      </w:docPartPr>
      <w:docPartBody>
        <w:p w:rsidR="00A964C0" w:rsidRDefault="00F147F4" w:rsidP="00F147F4">
          <w:pPr>
            <w:pStyle w:val="CAD06089F5D14905BB9AABC46F85719F"/>
          </w:pPr>
          <w:r>
            <w:rPr>
              <w:rStyle w:val="PlaceholderText"/>
            </w:rPr>
            <w:t>[Chapter Type]</w:t>
          </w:r>
        </w:p>
      </w:docPartBody>
    </w:docPart>
    <w:docPart>
      <w:docPartPr>
        <w:name w:val="BE9DD4FF8BC94DB2847D23A3983ED538"/>
        <w:category>
          <w:name w:val="General"/>
          <w:gallery w:val="placeholder"/>
        </w:category>
        <w:types>
          <w:type w:val="bbPlcHdr"/>
        </w:types>
        <w:behaviors>
          <w:behavior w:val="content"/>
        </w:behaviors>
        <w:guid w:val="{51EF75E0-F09C-40EE-BE61-F8876F0EA3B3}"/>
      </w:docPartPr>
      <w:docPartBody>
        <w:p w:rsidR="00A964C0" w:rsidRDefault="00F147F4" w:rsidP="00F147F4">
          <w:pPr>
            <w:pStyle w:val="BE9DD4FF8BC94DB2847D23A3983ED538"/>
          </w:pPr>
          <w:r>
            <w:rPr>
              <w:rStyle w:val="PlaceholderText"/>
            </w:rPr>
            <w:t>[Chapter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F4796"/>
    <w:rsid w:val="000315F9"/>
    <w:rsid w:val="000A68A8"/>
    <w:rsid w:val="00371D14"/>
    <w:rsid w:val="00425888"/>
    <w:rsid w:val="006D699B"/>
    <w:rsid w:val="0082681B"/>
    <w:rsid w:val="00927C8A"/>
    <w:rsid w:val="009F4796"/>
    <w:rsid w:val="00A253CC"/>
    <w:rsid w:val="00A964C0"/>
    <w:rsid w:val="00B10CB2"/>
    <w:rsid w:val="00B86FA1"/>
    <w:rsid w:val="00D81DDC"/>
    <w:rsid w:val="00ED7625"/>
    <w:rsid w:val="00F1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3CC"/>
    <w:rPr>
      <w:color w:val="808080"/>
    </w:rPr>
  </w:style>
  <w:style w:type="paragraph" w:customStyle="1" w:styleId="5CD8AEECA2344A44A95062610E1DD291">
    <w:name w:val="5CD8AEECA2344A44A95062610E1DD291"/>
    <w:rsid w:val="009F4796"/>
  </w:style>
  <w:style w:type="paragraph" w:customStyle="1" w:styleId="56513AF6275B4BD1BEDA7177450FCC39">
    <w:name w:val="56513AF6275B4BD1BEDA7177450FCC39"/>
    <w:rsid w:val="009F4796"/>
  </w:style>
  <w:style w:type="paragraph" w:customStyle="1" w:styleId="41981E86F07D4456A1E35AD58E6F67A8">
    <w:name w:val="41981E86F07D4456A1E35AD58E6F67A8"/>
    <w:rsid w:val="009F4796"/>
  </w:style>
  <w:style w:type="paragraph" w:customStyle="1" w:styleId="CAD06089F5D14905BB9AABC46F85719F">
    <w:name w:val="CAD06089F5D14905BB9AABC46F85719F"/>
    <w:rsid w:val="00F147F4"/>
  </w:style>
  <w:style w:type="paragraph" w:customStyle="1" w:styleId="BE9DD4FF8BC94DB2847D23A3983ED538">
    <w:name w:val="BE9DD4FF8BC94DB2847D23A3983ED538"/>
    <w:rsid w:val="00F147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ChapterNo xmlns="4ff00d7d-e7fe-48a8-a79f-9d301ade6bee">1b</ChapterNo>
    <ChapterType xmlns="4ff00d7d-e7fe-48a8-a79f-9d301ade6bee">Exercise</ChapterType>
    <EnsureEvenPages xmlns="4ff00d7d-e7fe-48a8-a79f-9d301ade6bee">true</EnsureEvenPages>
    <BookType xmlns="4ff00d7d-e7fe-48a8-a79f-9d301ade6bee">EG</BookType>
    <PageNumbering xmlns="4ff00d7d-e7fe-48a8-a79f-9d301ade6bee">Sequential</PageNumbering>
    <SequenceNo xmlns="4ff00d7d-e7fe-48a8-a79f-9d301ade6bee">2</SequenceNo>
    <StartPageNumber xmlns="4ff00d7d-e7fe-48a8-a79f-9d301ade6bee">0</StartPageNumber>
    <_dlc_Exempt xmlns="http://schemas.microsoft.com/sharepoint/v3">false</_dlc_Exempt>
  </documentManagement>
</p:properties>
</file>

<file path=customXml/item2.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3.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E94EE80C871E3D46A53D5BF589B9E330" ma:contentTypeVersion="270" ma:contentTypeDescription="Exercise guide for technical courses" ma:contentTypeScope="" ma:versionID="fad713fce87fe8f034ab42aa0195dff4">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62f7fcfeeeeb2bced9c244acfdeca0f4"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bb3bdb55-ce43-40c7-ac96-dc2d075fdb96" ContentTypeId="0x0101009AB076E22428264284E11C73D716557C0C" PreviousValue="tru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82D56-10B9-45E6-AA5D-FAE6CB673EB9}"/>
</file>

<file path=customXml/itemProps2.xml><?xml version="1.0" encoding="utf-8"?>
<ds:datastoreItem xmlns:ds="http://schemas.openxmlformats.org/officeDocument/2006/customXml" ds:itemID="{C07ABCEA-51A2-42F3-9A69-712DB2F06DC0}"/>
</file>

<file path=customXml/itemProps3.xml><?xml version="1.0" encoding="utf-8"?>
<ds:datastoreItem xmlns:ds="http://schemas.openxmlformats.org/officeDocument/2006/customXml" ds:itemID="{5DA9E2A2-7E78-4CED-87ED-583E00D4674A}"/>
</file>

<file path=customXml/itemProps4.xml><?xml version="1.0" encoding="utf-8"?>
<ds:datastoreItem xmlns:ds="http://schemas.openxmlformats.org/officeDocument/2006/customXml" ds:itemID="{D39972F2-20C7-4863-970F-C21969E581FC}"/>
</file>

<file path=customXml/itemProps5.xml><?xml version="1.0" encoding="utf-8"?>
<ds:datastoreItem xmlns:ds="http://schemas.openxmlformats.org/officeDocument/2006/customXml" ds:itemID="{57B4FAD8-CA48-4E0C-8B66-042A6A633664}"/>
</file>

<file path=customXml/itemProps6.xml><?xml version="1.0" encoding="utf-8"?>
<ds:datastoreItem xmlns:ds="http://schemas.openxmlformats.org/officeDocument/2006/customXml" ds:itemID="{997B07F2-EFBC-4673-BA8E-EAF0044BBCD4}"/>
</file>

<file path=customXml/itemProps7.xml><?xml version="1.0" encoding="utf-8"?>
<ds:datastoreItem xmlns:ds="http://schemas.openxmlformats.org/officeDocument/2006/customXml" ds:itemID="{759B9283-53FB-44A0-9F39-03A5BB0B8BB9}"/>
</file>

<file path=docProps/app.xml><?xml version="1.0" encoding="utf-8"?>
<Properties xmlns="http://schemas.openxmlformats.org/officeDocument/2006/extended-properties" xmlns:vt="http://schemas.openxmlformats.org/officeDocument/2006/docPropsVTypes">
  <Template>QADEVAPR.dot</Template>
  <TotalTime>10</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Introduction to RDBMs</vt:lpstr>
    </vt:vector>
  </TitlesOfParts>
  <Company>QA Ltd.</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RDBMs</dc:title>
  <dc:subject>QADEVAPRWK7</dc:subject>
  <dc:creator>QA Ltd</dc:creator>
  <cp:keywords/>
  <dc:description>Lab Documentation</dc:description>
  <cp:lastModifiedBy>Andrew</cp:lastModifiedBy>
  <cp:revision>16</cp:revision>
  <cp:lastPrinted>2005-02-22T09:27:00Z</cp:lastPrinted>
  <dcterms:created xsi:type="dcterms:W3CDTF">2012-04-30T08:47:00Z</dcterms:created>
  <dcterms:modified xsi:type="dcterms:W3CDTF">2013-02-14T15:16:00Z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0x0101009AB076E22428264284E11C73D716557C0C00E94EE80C871E3D46A53D5BF589B9E330</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7" name="Practice Name">
    <vt:lpwstr/>
  </property>
  <property fmtid="{D5CDD505-2E9C-101B-9397-08002B2CF9AE}" pid="8" name="xd_Signature">
    <vt:bool>false</vt:bool>
  </property>
  <property fmtid="{D5CDD505-2E9C-101B-9397-08002B2CF9AE}" pid="9" name="xd_ProgID">
    <vt:lpwstr/>
  </property>
  <property fmtid="{D5CDD505-2E9C-101B-9397-08002B2CF9AE}" pid="10" name="DocumentSetDescription">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_SharedFileIndex">
    <vt:lpwstr/>
  </property>
  <property fmtid="{D5CDD505-2E9C-101B-9397-08002B2CF9AE}" pid="16" name="Owner Name">
    <vt:lpwstr/>
  </property>
  <property fmtid="{D5CDD505-2E9C-101B-9397-08002B2CF9AE}" pid="17" name="CompanyName">
    <vt:lpwstr/>
  </property>
  <property fmtid="{D5CDD505-2E9C-101B-9397-08002B2CF9AE}" pid="18" name="_dlc_DocIdUrl">
    <vt:lpwstr/>
  </property>
  <property fmtid="{D5CDD505-2E9C-101B-9397-08002B2CF9AE}" pid="19" name="TemplateUrl">
    <vt:lpwstr/>
  </property>
  <property fmtid="{D5CDD505-2E9C-101B-9397-08002B2CF9AE}" pid="20" name="DepartmentName">
    <vt:lpwstr/>
  </property>
  <property fmtid="{D5CDD505-2E9C-101B-9397-08002B2CF9AE}" pid="22" name="PPTPrintingStyle">
    <vt:lpwstr/>
  </property>
  <property fmtid="{D5CDD505-2E9C-101B-9397-08002B2CF9AE}" pid="23" name="vti_imgdate">
    <vt:lpwstr/>
  </property>
  <property fmtid="{D5CDD505-2E9C-101B-9397-08002B2CF9AE}" pid="24" name="CourseCode">
    <vt:lpwstr/>
  </property>
  <property fmtid="{D5CDD505-2E9C-101B-9397-08002B2CF9AE}" pid="25" name="_dlc_DocIdPersistId">
    <vt:bool>false</vt:bool>
  </property>
</Properties>
</file>