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058E" w:rsidRDefault="00876E68" w:rsidP="0065058E">
      <w:pPr>
        <w:pStyle w:val="Heading1"/>
      </w:pPr>
      <w:sdt>
        <w:sdtPr>
          <w:rPr>
            <w:szCs w:val="24"/>
          </w:rPr>
          <w:alias w:val="Chapter Type"/>
          <w:id w:val="8607780"/>
          <w:placeholder>
            <w:docPart w:val="7E1B6BD4EE4F47B89379AF27E5515276"/>
          </w:placeholder>
          <w:dataBinding w:prefixMappings="xmlns:ns0='http://schemas.microsoft.com/office/2006/metadata/properties' xmlns:ns1='http://www.w3.org/2001/XMLSchema-instance' xmlns:ns2='http://schemas.microsoft.com/office/infopath/2007/PartnerControls' xmlns:ns3='4ff00d7d-e7fe-48a8-a79f-9d301ade6bee' " w:xpath="/ns0:properties[1]/documentManagement[1]/ns3:ChapterType[1]" w:storeItemID="{27C5F132-9A0F-4C95-A097-85548D11E9A7}"/>
          <w:comboBox w:lastValue="Chapter">
            <w:listItem w:value="[Chapter Type]"/>
          </w:comboBox>
        </w:sdtPr>
        <w:sdtEndPr/>
        <w:sdtContent>
          <w:r w:rsidR="00633BE9">
            <w:rPr>
              <w:szCs w:val="24"/>
            </w:rPr>
            <w:t>Chapter</w:t>
          </w:r>
        </w:sdtContent>
      </w:sdt>
      <w:r w:rsidR="0065058E">
        <w:rPr>
          <w:szCs w:val="24"/>
        </w:rPr>
        <w:t xml:space="preserve"> </w:t>
      </w:r>
      <w:sdt>
        <w:sdtPr>
          <w:rPr>
            <w:szCs w:val="24"/>
          </w:rPr>
          <w:alias w:val="Chapter No"/>
          <w:id w:val="8607781"/>
          <w:placeholder>
            <w:docPart w:val="7E8973AEBAC6482A8D500D1D3808EE9E"/>
          </w:placeholder>
          <w:dataBinding w:prefixMappings="xmlns:ns0='http://schemas.microsoft.com/office/2006/metadata/properties' xmlns:ns1='http://www.w3.org/2001/XMLSchema-instance' xmlns:ns2='http://schemas.microsoft.com/office/infopath/2007/PartnerControls' xmlns:ns3='4ff00d7d-e7fe-48a8-a79f-9d301ade6bee' " w:xpath="/ns0:properties[1]/documentManagement[1]/ns3:ChapterNo[1]" w:storeItemID="{27C5F132-9A0F-4C95-A097-85548D11E9A7}"/>
          <w:text/>
        </w:sdtPr>
        <w:sdtEndPr/>
        <w:sdtContent>
          <w:r w:rsidR="00633BE9">
            <w:rPr>
              <w:szCs w:val="24"/>
            </w:rPr>
            <w:t>1</w:t>
          </w:r>
        </w:sdtContent>
      </w:sdt>
      <w:r w:rsidR="00962FDA">
        <w:rPr>
          <w:szCs w:val="24"/>
        </w:rPr>
        <w:t>-</w:t>
      </w:r>
      <w:bookmarkStart w:id="0" w:name="_GoBack"/>
      <w:bookmarkEnd w:id="0"/>
      <w:r w:rsidR="0065058E">
        <w:rPr>
          <w:szCs w:val="24"/>
        </w:rPr>
        <w:t xml:space="preserve"> </w:t>
      </w:r>
      <w:r w:rsidR="00B36609">
        <w:rPr>
          <w:szCs w:val="24"/>
        </w:rPr>
        <w:fldChar w:fldCharType="begin"/>
      </w:r>
      <w:r w:rsidR="00B36609">
        <w:rPr>
          <w:szCs w:val="24"/>
        </w:rPr>
        <w:instrText xml:space="preserve"> TITLE   \* MERGEFORMAT </w:instrText>
      </w:r>
      <w:r w:rsidR="00B36609">
        <w:rPr>
          <w:szCs w:val="24"/>
        </w:rPr>
        <w:fldChar w:fldCharType="separate"/>
      </w:r>
      <w:r w:rsidR="00B36609">
        <w:rPr>
          <w:szCs w:val="24"/>
        </w:rPr>
        <w:t>SQL - Joins</w:t>
      </w:r>
      <w:r w:rsidR="00B36609">
        <w:rPr>
          <w:szCs w:val="24"/>
        </w:rPr>
        <w:fldChar w:fldCharType="end"/>
      </w:r>
    </w:p>
    <w:p w:rsidR="00F72363" w:rsidRDefault="00F72363" w:rsidP="00F72363">
      <w:pPr>
        <w:pStyle w:val="Heading2"/>
      </w:pPr>
      <w:r>
        <w:t>Objectives</w:t>
      </w:r>
    </w:p>
    <w:p w:rsidR="00F72363" w:rsidRDefault="00F72363" w:rsidP="00F72363">
      <w:r>
        <w:t>The primary objective of this lab is to gain familiarisatio</w:t>
      </w:r>
      <w:r w:rsidR="00A36249">
        <w:t xml:space="preserve">n with SQL </w:t>
      </w:r>
      <w:r w:rsidR="000D22FB">
        <w:t>Joins</w:t>
      </w:r>
    </w:p>
    <w:p w:rsidR="00F72363" w:rsidRDefault="00F72363" w:rsidP="00F72363">
      <w:pPr>
        <w:pStyle w:val="Heading2"/>
      </w:pPr>
      <w:r>
        <w:t>Reference material</w:t>
      </w:r>
    </w:p>
    <w:p w:rsidR="00F72363" w:rsidRDefault="00F72363" w:rsidP="00F72363">
      <w:pPr>
        <w:pStyle w:val="NormalFirstPara"/>
      </w:pPr>
      <w:r>
        <w:t xml:space="preserve">This practical is based on material in the </w:t>
      </w:r>
      <w:r w:rsidR="00876E68">
        <w:fldChar w:fldCharType="begin"/>
      </w:r>
      <w:r w:rsidR="00876E68">
        <w:instrText xml:space="preserve"> DOCPROPERTY  Title  \* MERGEFORMAT </w:instrText>
      </w:r>
      <w:r w:rsidR="00876E68">
        <w:fldChar w:fldCharType="separate"/>
      </w:r>
      <w:r w:rsidR="000D22FB" w:rsidRPr="00185FB5">
        <w:rPr>
          <w:i/>
          <w:iCs/>
        </w:rPr>
        <w:t>SQL</w:t>
      </w:r>
      <w:r w:rsidR="000D22FB" w:rsidRPr="00185FB5">
        <w:rPr>
          <w:i/>
        </w:rPr>
        <w:t xml:space="preserve"> - Joins</w:t>
      </w:r>
      <w:r w:rsidR="00876E68">
        <w:rPr>
          <w:i/>
        </w:rPr>
        <w:fldChar w:fldCharType="end"/>
      </w:r>
      <w:r>
        <w:rPr>
          <w:i/>
          <w:iCs/>
        </w:rPr>
        <w:t xml:space="preserve"> </w:t>
      </w:r>
      <w:r>
        <w:t xml:space="preserve">chapter. </w:t>
      </w:r>
    </w:p>
    <w:p w:rsidR="00F72363" w:rsidRDefault="00F72363" w:rsidP="00F72363">
      <w:pPr>
        <w:pStyle w:val="Heading2"/>
      </w:pPr>
      <w:r>
        <w:t>Overview</w:t>
      </w:r>
    </w:p>
    <w:p w:rsidR="00F72363" w:rsidRDefault="00F72363" w:rsidP="00F72363">
      <w:pPr>
        <w:rPr>
          <w:lang w:val="en-US"/>
        </w:rPr>
      </w:pPr>
      <w:r>
        <w:rPr>
          <w:lang w:val="en-US"/>
        </w:rPr>
        <w:t>In this exercise you will use the QAStore data</w:t>
      </w:r>
      <w:r w:rsidR="000D22FB">
        <w:rPr>
          <w:lang w:val="en-US"/>
        </w:rPr>
        <w:t>base created earlier</w:t>
      </w:r>
      <w:r>
        <w:rPr>
          <w:lang w:val="en-US"/>
        </w:rPr>
        <w:t xml:space="preserve"> and write SQL SELECT statements </w:t>
      </w:r>
      <w:r w:rsidR="000D22FB">
        <w:rPr>
          <w:lang w:val="en-US"/>
        </w:rPr>
        <w:t xml:space="preserve">that employ JOIN clauses </w:t>
      </w:r>
      <w:r>
        <w:rPr>
          <w:lang w:val="en-US"/>
        </w:rPr>
        <w:t>to query the contents of its tables.</w:t>
      </w:r>
    </w:p>
    <w:p w:rsidR="00F72363" w:rsidRDefault="00F72363" w:rsidP="00F72363">
      <w:pPr>
        <w:pStyle w:val="Heading2"/>
      </w:pPr>
      <w:r>
        <w:t>Estimated duration</w:t>
      </w:r>
    </w:p>
    <w:p w:rsidR="00F72363" w:rsidRDefault="00F72363" w:rsidP="00F72363">
      <w:pPr>
        <w:pStyle w:val="NormalFirstPara"/>
      </w:pPr>
      <w:r>
        <w:t xml:space="preserve">The estimated duration for this lab is 45 minutes. </w:t>
      </w:r>
    </w:p>
    <w:p w:rsidR="00F72363" w:rsidRDefault="00F72363" w:rsidP="00F72363">
      <w:pPr>
        <w:pStyle w:val="Heading2"/>
      </w:pPr>
      <w:r>
        <w:t>Completed solution</w:t>
      </w:r>
      <w:r w:rsidR="00D57D47">
        <w:t>s</w:t>
      </w:r>
    </w:p>
    <w:p w:rsidR="00F72363" w:rsidRDefault="00D57D47" w:rsidP="00F72363">
      <w:pPr>
        <w:pStyle w:val="NormalFirstPara"/>
      </w:pPr>
      <w:r>
        <w:t>Solutions to this lab can be found in</w:t>
      </w:r>
      <w:r w:rsidR="00AD4DD2">
        <w:t xml:space="preserve"> </w:t>
      </w:r>
      <w:r w:rsidR="007E333A" w:rsidRPr="00CB6C16">
        <w:rPr>
          <w:i/>
        </w:rPr>
        <w:t>CoursewareFolder</w:t>
      </w:r>
      <w:r w:rsidR="007E333A" w:rsidRPr="00D81E1D">
        <w:rPr>
          <w:rStyle w:val="CodeText"/>
        </w:rPr>
        <w:t>\</w:t>
      </w:r>
      <w:sdt>
        <w:sdtPr>
          <w:rPr>
            <w:rStyle w:val="CodeText"/>
          </w:rPr>
          <w:alias w:val="Chapter No"/>
          <w:id w:val="8607735"/>
          <w:placeholder>
            <w:docPart w:val="7DCD1B4A853C4A4D8A22EEB29CD15E69"/>
          </w:placeholder>
          <w:dataBinding w:prefixMappings="xmlns:ns0='http://schemas.microsoft.com/office/2006/metadata/properties' xmlns:ns1='http://www.w3.org/2001/XMLSchema-instance' xmlns:ns2='http://schemas.microsoft.com/office/infopath/2007/PartnerControls' xmlns:ns3='4ff00d7d-e7fe-48a8-a79f-9d301ade6bee' " w:xpath="/ns0:properties[1]/documentManagement[1]/ns3:ChapterNo[1]" w:storeItemID="{27C5F132-9A0F-4C95-A097-85548D11E9A7}"/>
          <w:text/>
        </w:sdtPr>
        <w:sdtEndPr>
          <w:rPr>
            <w:rStyle w:val="CodeText"/>
          </w:rPr>
        </w:sdtEndPr>
        <w:sdtContent>
          <w:r w:rsidR="00962FDA">
            <w:rPr>
              <w:rStyle w:val="CodeText"/>
            </w:rPr>
            <w:t>1</w:t>
          </w:r>
        </w:sdtContent>
      </w:sdt>
      <w:r w:rsidR="00AD4DD2" w:rsidRPr="00AD4DD2">
        <w:rPr>
          <w:rStyle w:val="CodeText"/>
        </w:rPr>
        <w:t xml:space="preserve"> </w:t>
      </w:r>
      <w:r w:rsidR="00876E68">
        <w:fldChar w:fldCharType="begin"/>
      </w:r>
      <w:r w:rsidR="00876E68">
        <w:instrText xml:space="preserve"> DOCPROPERTY  Title  \* MERGEFORMAT </w:instrText>
      </w:r>
      <w:r w:rsidR="00876E68">
        <w:fldChar w:fldCharType="separate"/>
      </w:r>
      <w:r w:rsidR="000D22FB" w:rsidRPr="000D22FB">
        <w:rPr>
          <w:rStyle w:val="CodeText"/>
        </w:rPr>
        <w:t>SQL - Joins</w:t>
      </w:r>
      <w:r w:rsidR="00876E68">
        <w:rPr>
          <w:rStyle w:val="CodeText"/>
        </w:rPr>
        <w:fldChar w:fldCharType="end"/>
      </w:r>
      <w:r w:rsidR="00AD4DD2" w:rsidRPr="00AD4DD2">
        <w:rPr>
          <w:rStyle w:val="CodeText"/>
        </w:rPr>
        <w:t>\Solutions</w:t>
      </w:r>
      <w:r w:rsidR="00AD4DD2">
        <w:t>.</w:t>
      </w:r>
    </w:p>
    <w:p w:rsidR="00603294" w:rsidRDefault="00C70D1C" w:rsidP="00603294">
      <w:pPr>
        <w:pStyle w:val="Heading2"/>
      </w:pPr>
      <w:r>
        <w:br w:type="page"/>
      </w:r>
      <w:r w:rsidR="00603294">
        <w:lastRenderedPageBreak/>
        <w:t>Practical 1 – INNER JOINS</w:t>
      </w:r>
    </w:p>
    <w:p w:rsidR="00F72363" w:rsidRDefault="00F72363" w:rsidP="00F72363">
      <w:pPr>
        <w:pStyle w:val="Heading2"/>
      </w:pPr>
      <w:r>
        <w:t>Step by step</w:t>
      </w:r>
    </w:p>
    <w:p w:rsidR="00F72363" w:rsidRDefault="00F72363" w:rsidP="00F72363">
      <w:r>
        <w:t>Please follow the instructions below, reading CAREFULLY at all times as the questions have been thoughtfully worded.</w:t>
      </w:r>
    </w:p>
    <w:p w:rsidR="00F72363" w:rsidRDefault="00F72363" w:rsidP="00F72363">
      <w:pPr>
        <w:pStyle w:val="Step"/>
      </w:pPr>
      <w:r>
        <w:t>Start SQL Server Management studio from the Windows Start button.</w:t>
      </w:r>
    </w:p>
    <w:p w:rsidR="00F72363" w:rsidRDefault="00F72363" w:rsidP="00F72363">
      <w:pPr>
        <w:pStyle w:val="Step"/>
      </w:pPr>
      <w:r>
        <w:t>Enter .\SQLEXPRESS as the Server name in the Connect to Server dialog box.</w:t>
      </w:r>
    </w:p>
    <w:p w:rsidR="00F72363" w:rsidRDefault="00F72363" w:rsidP="00F72363">
      <w:pPr>
        <w:pStyle w:val="Step"/>
      </w:pPr>
      <w:r>
        <w:t>Choose QAStore from the drop down list of available databases located on the standard toolbar to ensure that it is selected as the current database.</w:t>
      </w:r>
    </w:p>
    <w:p w:rsidR="00F72363" w:rsidRDefault="00F72363" w:rsidP="00F72363">
      <w:pPr>
        <w:pStyle w:val="Step"/>
      </w:pPr>
      <w:r>
        <w:t>Click the New Query button on the standard toolbar.</w:t>
      </w:r>
    </w:p>
    <w:p w:rsidR="00C35625" w:rsidRDefault="00C35625" w:rsidP="00C35625">
      <w:pPr>
        <w:pStyle w:val="Heading3"/>
      </w:pPr>
      <w:r>
        <w:t>Query 1</w:t>
      </w:r>
    </w:p>
    <w:p w:rsidR="000D22FB" w:rsidRDefault="000D22FB" w:rsidP="000D22FB">
      <w:r>
        <w:t>SELECT * FROM dept</w:t>
      </w:r>
    </w:p>
    <w:p w:rsidR="000D22FB" w:rsidRDefault="000D22FB" w:rsidP="000D22FB">
      <w:r>
        <w:t>SELECT * FROM salesperson</w:t>
      </w:r>
    </w:p>
    <w:p w:rsidR="000D22FB" w:rsidRDefault="000D22FB" w:rsidP="000D22FB">
      <w:r>
        <w:t>SELECT * FROM sale</w:t>
      </w:r>
    </w:p>
    <w:p w:rsidR="000D22FB" w:rsidRDefault="000D22FB" w:rsidP="000D22FB">
      <w:r>
        <w:t>SELECT * FROM company</w:t>
      </w:r>
    </w:p>
    <w:p w:rsidR="000D22FB" w:rsidRDefault="000D22FB" w:rsidP="000D22FB">
      <w:r>
        <w:t>SELECT * FROM contact</w:t>
      </w:r>
    </w:p>
    <w:p w:rsidR="00A666E6" w:rsidRDefault="00C35625" w:rsidP="00C35625">
      <w:r>
        <w:t xml:space="preserve">Write a query that </w:t>
      </w:r>
      <w:r w:rsidR="000D22FB">
        <w:t>d</w:t>
      </w:r>
      <w:r w:rsidR="000D22FB" w:rsidRPr="000D22FB">
        <w:t>isplay</w:t>
      </w:r>
      <w:r w:rsidR="000D22FB">
        <w:t>s the</w:t>
      </w:r>
      <w:r w:rsidR="000D22FB" w:rsidRPr="000D22FB">
        <w:t xml:space="preserve"> order number, order value and the NAME of the company each sale was made to.</w:t>
      </w:r>
    </w:p>
    <w:p w:rsidR="000D22FB" w:rsidRDefault="000D22FB" w:rsidP="000D22FB">
      <w:pPr>
        <w:pStyle w:val="StepContinuation"/>
        <w:numPr>
          <w:ilvl w:val="0"/>
          <w:numId w:val="20"/>
        </w:numPr>
      </w:pPr>
      <w:r w:rsidRPr="000D22FB">
        <w:t>If you are not sure what to JOIN on then run the 'sale' and 'company' SELECT statements</w:t>
      </w:r>
      <w:r>
        <w:t xml:space="preserve"> (listed above) and choose a sale at random and decide the name of the company it was made to and write the code to mimic what you just did.</w:t>
      </w:r>
    </w:p>
    <w:p w:rsidR="000D22FB" w:rsidRDefault="000D22FB" w:rsidP="000D22FB">
      <w:pPr>
        <w:pStyle w:val="Step"/>
        <w:numPr>
          <w:ilvl w:val="0"/>
          <w:numId w:val="23"/>
        </w:numPr>
      </w:pPr>
      <w:r>
        <w:t xml:space="preserve">Use TABLE ALIASES, please, a good habit to get into early on. </w:t>
      </w:r>
    </w:p>
    <w:p w:rsidR="000D22FB" w:rsidRDefault="000D22FB" w:rsidP="000D22FB">
      <w:pPr>
        <w:pStyle w:val="Step"/>
        <w:numPr>
          <w:ilvl w:val="0"/>
          <w:numId w:val="23"/>
        </w:numPr>
      </w:pPr>
      <w:r>
        <w:t>Sort the answer set by company name. (8 rows)</w:t>
      </w:r>
    </w:p>
    <w:p w:rsidR="000D22FB" w:rsidRPr="000D22FB" w:rsidRDefault="000D22FB" w:rsidP="000D22FB">
      <w:pPr>
        <w:pStyle w:val="Step"/>
        <w:numPr>
          <w:ilvl w:val="0"/>
          <w:numId w:val="23"/>
        </w:numPr>
      </w:pPr>
      <w:r>
        <w:t>Notice all 4 companies have been sold to</w:t>
      </w:r>
      <w:r w:rsidR="00D279DD">
        <w:t xml:space="preserve"> (this may be relevant later)</w:t>
      </w:r>
      <w:r>
        <w:t>.</w:t>
      </w:r>
    </w:p>
    <w:p w:rsidR="00A666E6" w:rsidRDefault="00D57D47" w:rsidP="00D57D47">
      <w:pPr>
        <w:pStyle w:val="StepContinuation"/>
      </w:pPr>
      <w:r>
        <w:t>If you do it right then the results should look like the following:</w:t>
      </w:r>
    </w:p>
    <w:p w:rsidR="000D22FB" w:rsidRPr="000D22FB" w:rsidRDefault="000D22FB" w:rsidP="000D22FB">
      <w:pPr>
        <w:pStyle w:val="CodeFirst"/>
      </w:pPr>
      <w:r w:rsidRPr="000D22FB">
        <w:t xml:space="preserve">order_no    order_value name                 </w:t>
      </w:r>
    </w:p>
    <w:p w:rsidR="000D22FB" w:rsidRPr="000D22FB" w:rsidRDefault="000D22FB" w:rsidP="000D22FB">
      <w:pPr>
        <w:pStyle w:val="CodeBody"/>
      </w:pPr>
      <w:r w:rsidRPr="000D22FB">
        <w:t xml:space="preserve">----------- ----------- -------------------- </w:t>
      </w:r>
    </w:p>
    <w:p w:rsidR="000D22FB" w:rsidRPr="000D22FB" w:rsidRDefault="000D22FB" w:rsidP="000D22FB">
      <w:pPr>
        <w:pStyle w:val="CodeBody"/>
      </w:pPr>
      <w:r w:rsidRPr="000D22FB">
        <w:t>100         7           Happy Heaters PLC</w:t>
      </w:r>
    </w:p>
    <w:p w:rsidR="000D22FB" w:rsidRPr="000D22FB" w:rsidRDefault="000D22FB" w:rsidP="000D22FB">
      <w:pPr>
        <w:pStyle w:val="CodeBody"/>
      </w:pPr>
      <w:r w:rsidRPr="000D22FB">
        <w:t>400         5           Happy Heaters PLC</w:t>
      </w:r>
    </w:p>
    <w:p w:rsidR="000D22FB" w:rsidRPr="000D22FB" w:rsidRDefault="000D22FB" w:rsidP="000D22FB">
      <w:pPr>
        <w:pStyle w:val="CodeBody"/>
      </w:pPr>
      <w:r w:rsidRPr="000D22FB">
        <w:t>300         12          Icicle Igloos PLC</w:t>
      </w:r>
    </w:p>
    <w:p w:rsidR="000D22FB" w:rsidRPr="000D22FB" w:rsidRDefault="000D22FB" w:rsidP="000D22FB">
      <w:pPr>
        <w:pStyle w:val="CodeBody"/>
      </w:pPr>
      <w:r w:rsidRPr="000D22FB">
        <w:t>700         3           Icicle Igloos PLC</w:t>
      </w:r>
    </w:p>
    <w:p w:rsidR="000D22FB" w:rsidRPr="000D22FB" w:rsidRDefault="000D22FB" w:rsidP="000D22FB">
      <w:pPr>
        <w:pStyle w:val="CodeBody"/>
      </w:pPr>
      <w:r w:rsidRPr="000D22FB">
        <w:t>800         3           Judo Jeans PLC</w:t>
      </w:r>
    </w:p>
    <w:p w:rsidR="000D22FB" w:rsidRPr="000D22FB" w:rsidRDefault="000D22FB" w:rsidP="000D22FB">
      <w:pPr>
        <w:pStyle w:val="CodeBody"/>
      </w:pPr>
      <w:r w:rsidRPr="000D22FB">
        <w:t>600         27          Judo Jeans PLC</w:t>
      </w:r>
    </w:p>
    <w:p w:rsidR="000D22FB" w:rsidRPr="000D22FB" w:rsidRDefault="000D22FB" w:rsidP="000D22FB">
      <w:pPr>
        <w:pStyle w:val="CodeBody"/>
      </w:pPr>
      <w:r w:rsidRPr="000D22FB">
        <w:t>200         6           Judo Jeans PLC</w:t>
      </w:r>
    </w:p>
    <w:p w:rsidR="000D22FB" w:rsidRDefault="000D22FB" w:rsidP="000D22FB">
      <w:pPr>
        <w:pStyle w:val="CodeLast"/>
        <w:rPr>
          <w:b/>
          <w:bCs/>
        </w:rPr>
      </w:pPr>
      <w:r w:rsidRPr="000D22FB">
        <w:t xml:space="preserve">500         2           Kipper Kickers Inc </w:t>
      </w:r>
    </w:p>
    <w:p w:rsidR="00C35625" w:rsidRDefault="00C35625" w:rsidP="000D22FB">
      <w:pPr>
        <w:pStyle w:val="Heading3"/>
      </w:pPr>
      <w:r>
        <w:t>Query 2</w:t>
      </w:r>
    </w:p>
    <w:p w:rsidR="00A666E6" w:rsidRDefault="00D57D47" w:rsidP="00C35625">
      <w:r>
        <w:t xml:space="preserve">Write </w:t>
      </w:r>
      <w:r w:rsidR="00AD4DD2">
        <w:t>a</w:t>
      </w:r>
      <w:r>
        <w:t xml:space="preserve"> </w:t>
      </w:r>
      <w:r w:rsidR="000D22FB">
        <w:t xml:space="preserve">totally new </w:t>
      </w:r>
      <w:r>
        <w:t xml:space="preserve">query that </w:t>
      </w:r>
      <w:r w:rsidR="000D22FB">
        <w:t>starts off by showing all sales d</w:t>
      </w:r>
      <w:r w:rsidR="000D22FB" w:rsidRPr="000D22FB">
        <w:t>isplay</w:t>
      </w:r>
      <w:r w:rsidR="000D22FB">
        <w:t>ing</w:t>
      </w:r>
      <w:r w:rsidR="000D22FB" w:rsidRPr="000D22FB">
        <w:t xml:space="preserve"> from each sale the order_value and description columns.</w:t>
      </w:r>
    </w:p>
    <w:p w:rsidR="00D279DD" w:rsidRDefault="00D279DD" w:rsidP="00C35625">
      <w:r>
        <w:t>Now</w:t>
      </w:r>
      <w:r w:rsidRPr="00D279DD">
        <w:t>, additionally, on the LEFT HAND SIDE of the display show the full name and dept number</w:t>
      </w:r>
      <w:r>
        <w:t xml:space="preserve"> </w:t>
      </w:r>
      <w:r w:rsidRPr="00D279DD">
        <w:t>of the person who made the sale.  Use TABLE ALIASES please.</w:t>
      </w:r>
    </w:p>
    <w:p w:rsidR="00D279DD" w:rsidRDefault="00D279DD" w:rsidP="00D279DD">
      <w:r>
        <w:lastRenderedPageBreak/>
        <w:t>Notice the 8 sales have been made by 2 depts (3 people) only and you get an 8 row result set (this may be relevant later).</w:t>
      </w:r>
    </w:p>
    <w:p w:rsidR="00D57D47" w:rsidRDefault="00D57D47" w:rsidP="00C35625">
      <w:r>
        <w:t>If you do it right then the results should look like the following:</w:t>
      </w:r>
    </w:p>
    <w:p w:rsidR="00981B8A" w:rsidRPr="00981B8A" w:rsidRDefault="00981B8A" w:rsidP="00981B8A">
      <w:pPr>
        <w:pStyle w:val="CodeFirst"/>
        <w:rPr>
          <w:sz w:val="16"/>
        </w:rPr>
      </w:pPr>
      <w:r w:rsidRPr="00981B8A">
        <w:rPr>
          <w:sz w:val="16"/>
        </w:rPr>
        <w:t>fname   lname     dept_no</w:t>
      </w:r>
      <w:r>
        <w:rPr>
          <w:sz w:val="16"/>
        </w:rPr>
        <w:t xml:space="preserve">   order_value description</w:t>
      </w:r>
    </w:p>
    <w:p w:rsidR="00981B8A" w:rsidRPr="00981B8A" w:rsidRDefault="00981B8A" w:rsidP="00981B8A">
      <w:pPr>
        <w:pStyle w:val="CodeBody"/>
        <w:rPr>
          <w:sz w:val="16"/>
        </w:rPr>
      </w:pPr>
      <w:r w:rsidRPr="00981B8A">
        <w:rPr>
          <w:sz w:val="16"/>
        </w:rPr>
        <w:t>--------------- --------------- -----------</w:t>
      </w:r>
      <w:r>
        <w:rPr>
          <w:sz w:val="16"/>
        </w:rPr>
        <w:t xml:space="preserve"> ----------- ------------</w:t>
      </w:r>
      <w:r w:rsidRPr="00981B8A">
        <w:rPr>
          <w:sz w:val="16"/>
        </w:rPr>
        <w:t xml:space="preserve"> </w:t>
      </w:r>
    </w:p>
    <w:p w:rsidR="00981B8A" w:rsidRPr="00981B8A" w:rsidRDefault="00981B8A" w:rsidP="00981B8A">
      <w:pPr>
        <w:pStyle w:val="CodeBody"/>
        <w:rPr>
          <w:sz w:val="16"/>
        </w:rPr>
      </w:pPr>
      <w:r w:rsidRPr="00981B8A">
        <w:rPr>
          <w:sz w:val="16"/>
        </w:rPr>
        <w:t xml:space="preserve">Fred    Goalie    3         7           </w:t>
      </w:r>
      <w:r w:rsidR="00A50FC9">
        <w:rPr>
          <w:sz w:val="16"/>
        </w:rPr>
        <w:t>IBM Thinkpad 755CE</w:t>
      </w:r>
    </w:p>
    <w:p w:rsidR="00981B8A" w:rsidRPr="00981B8A" w:rsidRDefault="00981B8A" w:rsidP="00981B8A">
      <w:pPr>
        <w:pStyle w:val="CodeBody"/>
        <w:rPr>
          <w:sz w:val="16"/>
        </w:rPr>
      </w:pPr>
      <w:r w:rsidRPr="00981B8A">
        <w:rPr>
          <w:sz w:val="16"/>
        </w:rPr>
        <w:t>Fred    Goalie    3         6           MS Office Professional * 30</w:t>
      </w:r>
    </w:p>
    <w:p w:rsidR="00981B8A" w:rsidRPr="00981B8A" w:rsidRDefault="00981B8A" w:rsidP="00981B8A">
      <w:pPr>
        <w:pStyle w:val="CodeBody"/>
        <w:rPr>
          <w:sz w:val="16"/>
        </w:rPr>
      </w:pPr>
      <w:r w:rsidRPr="00981B8A">
        <w:rPr>
          <w:sz w:val="16"/>
        </w:rPr>
        <w:t>Fred    Goalie    3         12          S</w:t>
      </w:r>
      <w:r w:rsidR="00A50FC9">
        <w:rPr>
          <w:sz w:val="16"/>
        </w:rPr>
        <w:t xml:space="preserve">25 </w:t>
      </w:r>
      <w:r w:rsidRPr="00981B8A">
        <w:rPr>
          <w:sz w:val="16"/>
        </w:rPr>
        <w:t>canPRO 4800 Scanner</w:t>
      </w:r>
    </w:p>
    <w:p w:rsidR="00981B8A" w:rsidRPr="00981B8A" w:rsidRDefault="00981B8A" w:rsidP="00981B8A">
      <w:pPr>
        <w:pStyle w:val="CodeBody"/>
        <w:rPr>
          <w:sz w:val="16"/>
        </w:rPr>
      </w:pPr>
      <w:r w:rsidRPr="00981B8A">
        <w:rPr>
          <w:sz w:val="16"/>
        </w:rPr>
        <w:t>Alan    Brick     1         5           Modems and Cables etc</w:t>
      </w:r>
    </w:p>
    <w:p w:rsidR="00981B8A" w:rsidRPr="00981B8A" w:rsidRDefault="00981B8A" w:rsidP="00981B8A">
      <w:pPr>
        <w:pStyle w:val="CodeBody"/>
        <w:rPr>
          <w:sz w:val="16"/>
        </w:rPr>
      </w:pPr>
      <w:r w:rsidRPr="00981B8A">
        <w:rPr>
          <w:sz w:val="16"/>
        </w:rPr>
        <w:t>Fred    Goalie    3         2           Laser printer</w:t>
      </w:r>
    </w:p>
    <w:p w:rsidR="00981B8A" w:rsidRPr="00981B8A" w:rsidRDefault="00981B8A" w:rsidP="00981B8A">
      <w:pPr>
        <w:pStyle w:val="CodeBody"/>
        <w:rPr>
          <w:sz w:val="16"/>
        </w:rPr>
      </w:pPr>
      <w:r>
        <w:rPr>
          <w:sz w:val="16"/>
        </w:rPr>
        <w:t xml:space="preserve">Ernest  </w:t>
      </w:r>
      <w:r w:rsidRPr="00981B8A">
        <w:rPr>
          <w:sz w:val="16"/>
        </w:rPr>
        <w:t>Flipper   3         27          Complete Desktop Publishing System</w:t>
      </w:r>
    </w:p>
    <w:p w:rsidR="00981B8A" w:rsidRPr="00981B8A" w:rsidRDefault="00981B8A" w:rsidP="00981B8A">
      <w:pPr>
        <w:pStyle w:val="CodeBody"/>
        <w:rPr>
          <w:sz w:val="16"/>
        </w:rPr>
      </w:pPr>
      <w:r w:rsidRPr="00981B8A">
        <w:rPr>
          <w:sz w:val="16"/>
        </w:rPr>
        <w:t xml:space="preserve">Alan    Brick     1         3           SQL Server </w:t>
      </w:r>
      <w:r w:rsidR="00A50FC9">
        <w:rPr>
          <w:sz w:val="16"/>
        </w:rPr>
        <w:t>7.0</w:t>
      </w:r>
      <w:r w:rsidRPr="00981B8A">
        <w:rPr>
          <w:sz w:val="16"/>
        </w:rPr>
        <w:t xml:space="preserve"> 20 user licence</w:t>
      </w:r>
    </w:p>
    <w:p w:rsidR="00981B8A" w:rsidRPr="00981B8A" w:rsidRDefault="00981B8A" w:rsidP="00981B8A">
      <w:pPr>
        <w:pStyle w:val="CodeLast"/>
        <w:rPr>
          <w:b/>
          <w:bCs/>
          <w:sz w:val="16"/>
        </w:rPr>
      </w:pPr>
      <w:r w:rsidRPr="00981B8A">
        <w:rPr>
          <w:sz w:val="16"/>
        </w:rPr>
        <w:t xml:space="preserve">Fred    Goalie    3         3           Printer cartridges </w:t>
      </w:r>
    </w:p>
    <w:p w:rsidR="00981B8A" w:rsidRDefault="00981B8A" w:rsidP="00981B8A">
      <w:pPr>
        <w:pStyle w:val="Heading3"/>
      </w:pPr>
      <w:r>
        <w:t>Query 3</w:t>
      </w:r>
    </w:p>
    <w:p w:rsidR="00981B8A" w:rsidRDefault="00981B8A" w:rsidP="00981B8A">
      <w:pPr>
        <w:pStyle w:val="Heading3"/>
        <w:rPr>
          <w:b w:val="0"/>
        </w:rPr>
      </w:pPr>
      <w:r w:rsidRPr="00981B8A">
        <w:rPr>
          <w:b w:val="0"/>
        </w:rPr>
        <w:t xml:space="preserve">Now Copy/Paste your code </w:t>
      </w:r>
      <w:r>
        <w:rPr>
          <w:b w:val="0"/>
        </w:rPr>
        <w:t>from Query2</w:t>
      </w:r>
      <w:r w:rsidRPr="00981B8A">
        <w:rPr>
          <w:b w:val="0"/>
        </w:rPr>
        <w:t xml:space="preserve"> and ADD the emp_no of the person who made the sale as a FIRST column and also sort the sales by this emp_no.</w:t>
      </w:r>
    </w:p>
    <w:p w:rsidR="006776BE" w:rsidRDefault="006776BE" w:rsidP="006776BE">
      <w:r>
        <w:t>If you do it right then the results should look like the following:</w:t>
      </w:r>
    </w:p>
    <w:p w:rsidR="006776BE" w:rsidRPr="006776BE" w:rsidRDefault="006776BE" w:rsidP="006776BE">
      <w:pPr>
        <w:pStyle w:val="CodeFirst"/>
        <w:rPr>
          <w:sz w:val="16"/>
        </w:rPr>
      </w:pPr>
      <w:r w:rsidRPr="006776BE">
        <w:rPr>
          <w:sz w:val="16"/>
        </w:rPr>
        <w:t xml:space="preserve">emp_no fname   lname    dept_no  </w:t>
      </w:r>
      <w:r>
        <w:rPr>
          <w:sz w:val="16"/>
        </w:rPr>
        <w:t>ord_val</w:t>
      </w:r>
      <w:r w:rsidRPr="006776BE">
        <w:rPr>
          <w:sz w:val="16"/>
        </w:rPr>
        <w:t xml:space="preserve"> description     </w:t>
      </w:r>
    </w:p>
    <w:p w:rsidR="006776BE" w:rsidRPr="006776BE" w:rsidRDefault="006776BE" w:rsidP="006776BE">
      <w:pPr>
        <w:pStyle w:val="CodeBody"/>
        <w:rPr>
          <w:sz w:val="16"/>
        </w:rPr>
      </w:pPr>
      <w:r w:rsidRPr="006776BE">
        <w:rPr>
          <w:sz w:val="16"/>
        </w:rPr>
        <w:t>----------- --------------- ---</w:t>
      </w:r>
      <w:r>
        <w:rPr>
          <w:sz w:val="16"/>
        </w:rPr>
        <w:t>------------ ----------- ------</w:t>
      </w:r>
    </w:p>
    <w:p w:rsidR="006776BE" w:rsidRPr="006776BE" w:rsidRDefault="006776BE" w:rsidP="006776BE">
      <w:pPr>
        <w:pStyle w:val="CodeBody"/>
        <w:rPr>
          <w:sz w:val="16"/>
        </w:rPr>
      </w:pPr>
      <w:r w:rsidRPr="006776BE">
        <w:rPr>
          <w:sz w:val="16"/>
        </w:rPr>
        <w:t>10     Alan    Brick    1        5       Modems and Cables etc</w:t>
      </w:r>
    </w:p>
    <w:p w:rsidR="006776BE" w:rsidRPr="006776BE" w:rsidRDefault="006776BE" w:rsidP="006776BE">
      <w:pPr>
        <w:pStyle w:val="CodeBody"/>
        <w:rPr>
          <w:sz w:val="16"/>
        </w:rPr>
      </w:pPr>
      <w:r w:rsidRPr="006776BE">
        <w:rPr>
          <w:sz w:val="16"/>
        </w:rPr>
        <w:t xml:space="preserve">10     Alan    Brick    1        3       SQL Server </w:t>
      </w:r>
      <w:r w:rsidR="00A50FC9">
        <w:rPr>
          <w:sz w:val="16"/>
        </w:rPr>
        <w:t>7.0</w:t>
      </w:r>
      <w:r w:rsidRPr="006776BE">
        <w:rPr>
          <w:sz w:val="16"/>
        </w:rPr>
        <w:t xml:space="preserve"> 20 user licence</w:t>
      </w:r>
    </w:p>
    <w:p w:rsidR="006776BE" w:rsidRPr="006776BE" w:rsidRDefault="006776BE" w:rsidP="006776BE">
      <w:pPr>
        <w:pStyle w:val="CodeBody"/>
        <w:rPr>
          <w:sz w:val="16"/>
        </w:rPr>
      </w:pPr>
      <w:r w:rsidRPr="006776BE">
        <w:rPr>
          <w:sz w:val="16"/>
        </w:rPr>
        <w:t>50     Ernest  Flipper  3        27      Complete Desktop Publishing System</w:t>
      </w:r>
    </w:p>
    <w:p w:rsidR="006776BE" w:rsidRPr="006776BE" w:rsidRDefault="006776BE" w:rsidP="006776BE">
      <w:pPr>
        <w:pStyle w:val="CodeBody"/>
        <w:rPr>
          <w:sz w:val="16"/>
        </w:rPr>
      </w:pPr>
      <w:r w:rsidRPr="006776BE">
        <w:rPr>
          <w:sz w:val="16"/>
        </w:rPr>
        <w:t xml:space="preserve">60     Fred    Goalie   3        </w:t>
      </w:r>
      <w:r w:rsidR="00A50FC9">
        <w:rPr>
          <w:sz w:val="16"/>
        </w:rPr>
        <w:t>3</w:t>
      </w:r>
      <w:r w:rsidRPr="006776BE">
        <w:rPr>
          <w:sz w:val="16"/>
        </w:rPr>
        <w:t xml:space="preserve">       </w:t>
      </w:r>
      <w:r w:rsidR="00A50FC9" w:rsidRPr="006776BE">
        <w:rPr>
          <w:sz w:val="16"/>
        </w:rPr>
        <w:t>Printer cartridges</w:t>
      </w:r>
    </w:p>
    <w:p w:rsidR="006776BE" w:rsidRPr="006776BE" w:rsidRDefault="006776BE" w:rsidP="006776BE">
      <w:pPr>
        <w:pStyle w:val="CodeBody"/>
        <w:rPr>
          <w:sz w:val="16"/>
        </w:rPr>
      </w:pPr>
      <w:r w:rsidRPr="006776BE">
        <w:rPr>
          <w:sz w:val="16"/>
        </w:rPr>
        <w:t xml:space="preserve">60     Fred    Goalie   3        </w:t>
      </w:r>
      <w:r w:rsidR="00A50FC9">
        <w:rPr>
          <w:sz w:val="16"/>
        </w:rPr>
        <w:t>2</w:t>
      </w:r>
      <w:r w:rsidRPr="006776BE">
        <w:rPr>
          <w:sz w:val="16"/>
        </w:rPr>
        <w:t xml:space="preserve">       </w:t>
      </w:r>
      <w:r w:rsidR="00A50FC9" w:rsidRPr="006776BE">
        <w:rPr>
          <w:sz w:val="16"/>
        </w:rPr>
        <w:t>Laser printer</w:t>
      </w:r>
    </w:p>
    <w:p w:rsidR="006776BE" w:rsidRPr="006776BE" w:rsidRDefault="006776BE" w:rsidP="006776BE">
      <w:pPr>
        <w:pStyle w:val="CodeBody"/>
        <w:rPr>
          <w:sz w:val="16"/>
        </w:rPr>
      </w:pPr>
      <w:r w:rsidRPr="006776BE">
        <w:rPr>
          <w:sz w:val="16"/>
        </w:rPr>
        <w:t xml:space="preserve">60     Fred    Goalie   3   </w:t>
      </w:r>
      <w:r w:rsidR="00A50FC9">
        <w:rPr>
          <w:sz w:val="16"/>
        </w:rPr>
        <w:t xml:space="preserve">     7 </w:t>
      </w:r>
      <w:r w:rsidRPr="006776BE">
        <w:rPr>
          <w:sz w:val="16"/>
        </w:rPr>
        <w:t xml:space="preserve">      </w:t>
      </w:r>
      <w:r w:rsidR="00A50FC9">
        <w:rPr>
          <w:sz w:val="16"/>
        </w:rPr>
        <w:t>IBM Thinkpad 755CE</w:t>
      </w:r>
    </w:p>
    <w:p w:rsidR="006776BE" w:rsidRPr="006776BE" w:rsidRDefault="006776BE" w:rsidP="006776BE">
      <w:pPr>
        <w:pStyle w:val="CodeBody"/>
        <w:rPr>
          <w:sz w:val="16"/>
        </w:rPr>
      </w:pPr>
      <w:r w:rsidRPr="006776BE">
        <w:rPr>
          <w:sz w:val="16"/>
        </w:rPr>
        <w:t xml:space="preserve">60     Fred    Goalie   3        </w:t>
      </w:r>
      <w:r w:rsidR="00A50FC9">
        <w:rPr>
          <w:sz w:val="16"/>
        </w:rPr>
        <w:t>6</w:t>
      </w:r>
      <w:r w:rsidRPr="006776BE">
        <w:rPr>
          <w:sz w:val="16"/>
        </w:rPr>
        <w:t xml:space="preserve">       </w:t>
      </w:r>
      <w:r w:rsidR="00A50FC9" w:rsidRPr="006776BE">
        <w:rPr>
          <w:sz w:val="16"/>
        </w:rPr>
        <w:t>MS Office Professional * 30</w:t>
      </w:r>
    </w:p>
    <w:p w:rsidR="006776BE" w:rsidRPr="006776BE" w:rsidRDefault="006776BE" w:rsidP="006776BE">
      <w:pPr>
        <w:pStyle w:val="CodeLast"/>
        <w:rPr>
          <w:b/>
          <w:bCs/>
          <w:sz w:val="16"/>
        </w:rPr>
      </w:pPr>
      <w:r w:rsidRPr="006776BE">
        <w:rPr>
          <w:sz w:val="16"/>
        </w:rPr>
        <w:t xml:space="preserve">60     Fred    Goalie   3        </w:t>
      </w:r>
      <w:r w:rsidR="00A50FC9">
        <w:rPr>
          <w:sz w:val="16"/>
        </w:rPr>
        <w:t>12</w:t>
      </w:r>
      <w:r w:rsidRPr="006776BE">
        <w:rPr>
          <w:sz w:val="16"/>
        </w:rPr>
        <w:t xml:space="preserve">      </w:t>
      </w:r>
      <w:r w:rsidR="00A50FC9">
        <w:rPr>
          <w:sz w:val="16"/>
        </w:rPr>
        <w:t xml:space="preserve">25 </w:t>
      </w:r>
      <w:r w:rsidR="00A50FC9" w:rsidRPr="006776BE">
        <w:rPr>
          <w:sz w:val="16"/>
        </w:rPr>
        <w:t xml:space="preserve">ScanPRO 4800 Scanner </w:t>
      </w:r>
    </w:p>
    <w:p w:rsidR="00C35625" w:rsidRDefault="00C35625" w:rsidP="006776BE">
      <w:pPr>
        <w:pStyle w:val="Heading3"/>
      </w:pPr>
      <w:r>
        <w:t xml:space="preserve">Query </w:t>
      </w:r>
      <w:r w:rsidR="00981B8A">
        <w:t>4</w:t>
      </w:r>
    </w:p>
    <w:p w:rsidR="006776BE" w:rsidRDefault="006776BE" w:rsidP="006776BE">
      <w:r>
        <w:t>Copy/Paste your code from Query 3.</w:t>
      </w:r>
    </w:p>
    <w:p w:rsidR="006776BE" w:rsidRDefault="006776BE" w:rsidP="006776BE">
      <w:r>
        <w:t xml:space="preserve">Make 2 changes to your code: </w:t>
      </w:r>
    </w:p>
    <w:p w:rsidR="006776BE" w:rsidRDefault="006776BE" w:rsidP="006776BE">
      <w:pPr>
        <w:pStyle w:val="ListParagraph"/>
        <w:numPr>
          <w:ilvl w:val="0"/>
          <w:numId w:val="24"/>
        </w:numPr>
      </w:pPr>
      <w:r>
        <w:t>Firstly, add the MANAGER of the seller of the sale as an extra FIRST column.</w:t>
      </w:r>
    </w:p>
    <w:p w:rsidR="006776BE" w:rsidRPr="00C35625" w:rsidRDefault="006776BE" w:rsidP="006776BE">
      <w:r>
        <w:t>It is now broken, so get this working.</w:t>
      </w:r>
      <w:r w:rsidRPr="006776BE">
        <w:t xml:space="preserve"> </w:t>
      </w:r>
      <w:r w:rsidRPr="00C35625">
        <w:t>If you do it right then the results should look like the following:</w:t>
      </w:r>
    </w:p>
    <w:p w:rsidR="006776BE" w:rsidRPr="006776BE" w:rsidRDefault="006776BE" w:rsidP="006776BE">
      <w:pPr>
        <w:pStyle w:val="CodeFirst"/>
        <w:rPr>
          <w:sz w:val="16"/>
        </w:rPr>
      </w:pPr>
      <w:r w:rsidRPr="006776BE">
        <w:rPr>
          <w:sz w:val="16"/>
        </w:rPr>
        <w:t xml:space="preserve">manager     </w:t>
      </w:r>
      <w:r w:rsidR="00765EB1">
        <w:rPr>
          <w:sz w:val="16"/>
        </w:rPr>
        <w:t xml:space="preserve"> emp</w:t>
      </w:r>
      <w:r w:rsidRPr="006776BE">
        <w:rPr>
          <w:sz w:val="16"/>
        </w:rPr>
        <w:t xml:space="preserve">no fname </w:t>
      </w:r>
      <w:r w:rsidR="00765EB1">
        <w:rPr>
          <w:sz w:val="16"/>
        </w:rPr>
        <w:t xml:space="preserve"> </w:t>
      </w:r>
      <w:r w:rsidRPr="006776BE">
        <w:rPr>
          <w:sz w:val="16"/>
        </w:rPr>
        <w:t xml:space="preserve">lname   dept_no </w:t>
      </w:r>
      <w:r w:rsidR="00765EB1">
        <w:rPr>
          <w:sz w:val="16"/>
        </w:rPr>
        <w:t>ordval</w:t>
      </w:r>
      <w:r w:rsidRPr="006776BE">
        <w:rPr>
          <w:sz w:val="16"/>
        </w:rPr>
        <w:t xml:space="preserve"> description        </w:t>
      </w:r>
    </w:p>
    <w:p w:rsidR="00765EB1" w:rsidRDefault="006776BE" w:rsidP="006776BE">
      <w:pPr>
        <w:pStyle w:val="CodeBody"/>
        <w:rPr>
          <w:sz w:val="16"/>
        </w:rPr>
      </w:pPr>
      <w:r w:rsidRPr="006776BE">
        <w:rPr>
          <w:sz w:val="16"/>
        </w:rPr>
        <w:t xml:space="preserve">------------ ----- </w:t>
      </w:r>
      <w:r w:rsidR="00765EB1">
        <w:rPr>
          <w:sz w:val="16"/>
        </w:rPr>
        <w:t>------ ------- ------- ------ -------------------</w:t>
      </w:r>
    </w:p>
    <w:p w:rsidR="006776BE" w:rsidRPr="006776BE" w:rsidRDefault="006776BE" w:rsidP="006776BE">
      <w:pPr>
        <w:pStyle w:val="CodeBody"/>
        <w:rPr>
          <w:sz w:val="16"/>
        </w:rPr>
      </w:pPr>
      <w:r w:rsidRPr="006776BE">
        <w:rPr>
          <w:sz w:val="16"/>
        </w:rPr>
        <w:t xml:space="preserve">Paul Peach </w:t>
      </w:r>
      <w:r>
        <w:rPr>
          <w:sz w:val="16"/>
        </w:rPr>
        <w:t xml:space="preserve">  </w:t>
      </w:r>
      <w:r w:rsidRPr="006776BE">
        <w:rPr>
          <w:sz w:val="16"/>
        </w:rPr>
        <w:t xml:space="preserve">60    Fred </w:t>
      </w:r>
      <w:r>
        <w:rPr>
          <w:sz w:val="16"/>
        </w:rPr>
        <w:t xml:space="preserve">  </w:t>
      </w:r>
      <w:r w:rsidRPr="006776BE">
        <w:rPr>
          <w:sz w:val="16"/>
        </w:rPr>
        <w:t xml:space="preserve">Goalie  3       7      </w:t>
      </w:r>
      <w:r w:rsidR="00B80914" w:rsidRPr="00B80914">
        <w:rPr>
          <w:rStyle w:val="CodeLastChar"/>
          <w:sz w:val="16"/>
        </w:rPr>
        <w:t>IBM Thinkpad 755CE</w:t>
      </w:r>
    </w:p>
    <w:p w:rsidR="006776BE" w:rsidRPr="006776BE" w:rsidRDefault="006776BE" w:rsidP="006776BE">
      <w:pPr>
        <w:pStyle w:val="CodeBody"/>
        <w:rPr>
          <w:sz w:val="16"/>
        </w:rPr>
      </w:pPr>
      <w:r w:rsidRPr="006776BE">
        <w:rPr>
          <w:sz w:val="16"/>
        </w:rPr>
        <w:t xml:space="preserve">Paul Peach </w:t>
      </w:r>
      <w:r>
        <w:rPr>
          <w:sz w:val="16"/>
        </w:rPr>
        <w:t xml:space="preserve">  </w:t>
      </w:r>
      <w:r w:rsidRPr="006776BE">
        <w:rPr>
          <w:sz w:val="16"/>
        </w:rPr>
        <w:t>60    Fred</w:t>
      </w:r>
      <w:r>
        <w:rPr>
          <w:sz w:val="16"/>
        </w:rPr>
        <w:t xml:space="preserve">  </w:t>
      </w:r>
      <w:r w:rsidRPr="006776BE">
        <w:rPr>
          <w:sz w:val="16"/>
        </w:rPr>
        <w:t xml:space="preserve"> Goalie  3       6  </w:t>
      </w:r>
      <w:r w:rsidR="00765EB1">
        <w:rPr>
          <w:sz w:val="16"/>
        </w:rPr>
        <w:t xml:space="preserve">    MS Office Professional...</w:t>
      </w:r>
    </w:p>
    <w:p w:rsidR="006776BE" w:rsidRPr="006776BE" w:rsidRDefault="006776BE" w:rsidP="006776BE">
      <w:pPr>
        <w:pStyle w:val="CodeBody"/>
        <w:rPr>
          <w:sz w:val="16"/>
        </w:rPr>
      </w:pPr>
      <w:r w:rsidRPr="006776BE">
        <w:rPr>
          <w:sz w:val="16"/>
        </w:rPr>
        <w:t xml:space="preserve">Paul Peach </w:t>
      </w:r>
      <w:r>
        <w:rPr>
          <w:sz w:val="16"/>
        </w:rPr>
        <w:t xml:space="preserve">  </w:t>
      </w:r>
      <w:r w:rsidRPr="006776BE">
        <w:rPr>
          <w:sz w:val="16"/>
        </w:rPr>
        <w:t xml:space="preserve">60    Fred </w:t>
      </w:r>
      <w:r>
        <w:rPr>
          <w:sz w:val="16"/>
        </w:rPr>
        <w:t xml:space="preserve">  </w:t>
      </w:r>
      <w:r w:rsidRPr="006776BE">
        <w:rPr>
          <w:sz w:val="16"/>
        </w:rPr>
        <w:t xml:space="preserve">Goalie  3       12     </w:t>
      </w:r>
      <w:r w:rsidR="00B80914">
        <w:rPr>
          <w:sz w:val="16"/>
        </w:rPr>
        <w:t xml:space="preserve">25 </w:t>
      </w:r>
      <w:r w:rsidRPr="006776BE">
        <w:rPr>
          <w:sz w:val="16"/>
        </w:rPr>
        <w:t>ScanPRO 4800 Scanner</w:t>
      </w:r>
    </w:p>
    <w:p w:rsidR="006776BE" w:rsidRPr="006776BE" w:rsidRDefault="006776BE" w:rsidP="006776BE">
      <w:pPr>
        <w:pStyle w:val="CodeBody"/>
        <w:rPr>
          <w:sz w:val="16"/>
        </w:rPr>
      </w:pPr>
      <w:r>
        <w:rPr>
          <w:sz w:val="16"/>
        </w:rPr>
        <w:t xml:space="preserve">Adam Apricot </w:t>
      </w:r>
      <w:r w:rsidRPr="006776BE">
        <w:rPr>
          <w:sz w:val="16"/>
        </w:rPr>
        <w:t>10    Alan</w:t>
      </w:r>
      <w:r>
        <w:rPr>
          <w:sz w:val="16"/>
        </w:rPr>
        <w:t xml:space="preserve">  </w:t>
      </w:r>
      <w:r w:rsidRPr="006776BE">
        <w:rPr>
          <w:sz w:val="16"/>
        </w:rPr>
        <w:t xml:space="preserve"> Brick   1       5      Modems and Cables etc</w:t>
      </w:r>
    </w:p>
    <w:p w:rsidR="006776BE" w:rsidRPr="006776BE" w:rsidRDefault="006776BE" w:rsidP="006776BE">
      <w:pPr>
        <w:pStyle w:val="CodeBody"/>
        <w:rPr>
          <w:sz w:val="16"/>
        </w:rPr>
      </w:pPr>
      <w:r w:rsidRPr="006776BE">
        <w:rPr>
          <w:sz w:val="16"/>
        </w:rPr>
        <w:t xml:space="preserve">Paul Peach   60    Fred </w:t>
      </w:r>
      <w:r>
        <w:rPr>
          <w:sz w:val="16"/>
        </w:rPr>
        <w:t xml:space="preserve">  </w:t>
      </w:r>
      <w:r w:rsidRPr="006776BE">
        <w:rPr>
          <w:sz w:val="16"/>
        </w:rPr>
        <w:t>Goalie  3       2      Laser printer</w:t>
      </w:r>
    </w:p>
    <w:p w:rsidR="006776BE" w:rsidRPr="006776BE" w:rsidRDefault="006776BE" w:rsidP="006776BE">
      <w:pPr>
        <w:pStyle w:val="CodeBody"/>
        <w:rPr>
          <w:sz w:val="16"/>
        </w:rPr>
      </w:pPr>
      <w:r w:rsidRPr="006776BE">
        <w:rPr>
          <w:sz w:val="16"/>
        </w:rPr>
        <w:t>Paul Peach   50    Ernest Flipper 3       27     Complete Desktop</w:t>
      </w:r>
      <w:r w:rsidR="00765EB1">
        <w:rPr>
          <w:sz w:val="16"/>
        </w:rPr>
        <w:t>...</w:t>
      </w:r>
    </w:p>
    <w:p w:rsidR="006776BE" w:rsidRPr="006776BE" w:rsidRDefault="006776BE" w:rsidP="006776BE">
      <w:pPr>
        <w:pStyle w:val="CodeBody"/>
        <w:rPr>
          <w:sz w:val="16"/>
        </w:rPr>
      </w:pPr>
      <w:r w:rsidRPr="006776BE">
        <w:rPr>
          <w:sz w:val="16"/>
        </w:rPr>
        <w:t xml:space="preserve">Adam Apricot 10    Alan   Brick   1       3      SQL Server </w:t>
      </w:r>
      <w:r w:rsidR="00B80914">
        <w:rPr>
          <w:sz w:val="16"/>
        </w:rPr>
        <w:t>7.0</w:t>
      </w:r>
      <w:r w:rsidRPr="006776BE">
        <w:rPr>
          <w:sz w:val="16"/>
        </w:rPr>
        <w:t xml:space="preserve"> 20 user</w:t>
      </w:r>
      <w:r w:rsidR="00765EB1">
        <w:rPr>
          <w:sz w:val="16"/>
        </w:rPr>
        <w:t>...</w:t>
      </w:r>
    </w:p>
    <w:p w:rsidR="006776BE" w:rsidRPr="00B80914" w:rsidRDefault="006776BE" w:rsidP="00B80914">
      <w:pPr>
        <w:pStyle w:val="CodeLast"/>
        <w:rPr>
          <w:sz w:val="16"/>
        </w:rPr>
      </w:pPr>
      <w:r w:rsidRPr="00B80914">
        <w:rPr>
          <w:sz w:val="16"/>
        </w:rPr>
        <w:t>Paul Peach   60    Fred   Goalie  3       3      Printer cartridges</w:t>
      </w:r>
    </w:p>
    <w:p w:rsidR="006776BE" w:rsidRDefault="006776BE" w:rsidP="006776BE">
      <w:pPr>
        <w:pStyle w:val="ListParagraph"/>
        <w:numPr>
          <w:ilvl w:val="0"/>
          <w:numId w:val="24"/>
        </w:numPr>
      </w:pPr>
      <w:r>
        <w:t>Secondly, restrict the answer set so that it lists only those sales that contain the text 'printer' in their description. (2 rows)</w:t>
      </w:r>
    </w:p>
    <w:p w:rsidR="00AD4DD2" w:rsidRPr="00C35625" w:rsidRDefault="00AD4DD2" w:rsidP="006776BE">
      <w:r w:rsidRPr="00C35625">
        <w:lastRenderedPageBreak/>
        <w:t>If you do it right then the results should look like the following:</w:t>
      </w:r>
    </w:p>
    <w:p w:rsidR="00765EB1" w:rsidRPr="006776BE" w:rsidRDefault="00765EB1" w:rsidP="00765EB1">
      <w:pPr>
        <w:pStyle w:val="CodeFirst"/>
        <w:rPr>
          <w:sz w:val="16"/>
        </w:rPr>
      </w:pPr>
      <w:r w:rsidRPr="006776BE">
        <w:rPr>
          <w:sz w:val="16"/>
        </w:rPr>
        <w:t xml:space="preserve">manager     </w:t>
      </w:r>
      <w:r>
        <w:rPr>
          <w:sz w:val="16"/>
        </w:rPr>
        <w:t xml:space="preserve"> emp</w:t>
      </w:r>
      <w:r w:rsidRPr="006776BE">
        <w:rPr>
          <w:sz w:val="16"/>
        </w:rPr>
        <w:t xml:space="preserve">no fname </w:t>
      </w:r>
      <w:r>
        <w:rPr>
          <w:sz w:val="16"/>
        </w:rPr>
        <w:t xml:space="preserve"> </w:t>
      </w:r>
      <w:r w:rsidRPr="006776BE">
        <w:rPr>
          <w:sz w:val="16"/>
        </w:rPr>
        <w:t xml:space="preserve">lname   dept_no </w:t>
      </w:r>
      <w:r>
        <w:rPr>
          <w:sz w:val="16"/>
        </w:rPr>
        <w:t>ordval</w:t>
      </w:r>
      <w:r w:rsidRPr="006776BE">
        <w:rPr>
          <w:sz w:val="16"/>
        </w:rPr>
        <w:t xml:space="preserve"> description        </w:t>
      </w:r>
    </w:p>
    <w:p w:rsidR="00765EB1" w:rsidRDefault="00765EB1" w:rsidP="00765EB1">
      <w:pPr>
        <w:pStyle w:val="CodeBody"/>
        <w:rPr>
          <w:sz w:val="16"/>
        </w:rPr>
      </w:pPr>
      <w:r w:rsidRPr="006776BE">
        <w:rPr>
          <w:sz w:val="16"/>
        </w:rPr>
        <w:t xml:space="preserve">------------ ----- </w:t>
      </w:r>
      <w:r>
        <w:rPr>
          <w:sz w:val="16"/>
        </w:rPr>
        <w:t>------ ------- ------- ------ -------------------</w:t>
      </w:r>
    </w:p>
    <w:p w:rsidR="00765EB1" w:rsidRPr="006776BE" w:rsidRDefault="00765EB1" w:rsidP="00765EB1">
      <w:pPr>
        <w:pStyle w:val="CodeBody"/>
        <w:rPr>
          <w:sz w:val="16"/>
        </w:rPr>
      </w:pPr>
      <w:r w:rsidRPr="006776BE">
        <w:rPr>
          <w:sz w:val="16"/>
        </w:rPr>
        <w:t xml:space="preserve">Paul Peach   60    Fred </w:t>
      </w:r>
      <w:r>
        <w:rPr>
          <w:sz w:val="16"/>
        </w:rPr>
        <w:t xml:space="preserve">  </w:t>
      </w:r>
      <w:r w:rsidRPr="006776BE">
        <w:rPr>
          <w:sz w:val="16"/>
        </w:rPr>
        <w:t>Goalie  3       2      Laser printer</w:t>
      </w:r>
    </w:p>
    <w:p w:rsidR="00765EB1" w:rsidRPr="006776BE" w:rsidRDefault="00765EB1" w:rsidP="00765EB1">
      <w:pPr>
        <w:pStyle w:val="CodeBody"/>
        <w:rPr>
          <w:rStyle w:val="CodeLastChar"/>
          <w:sz w:val="16"/>
        </w:rPr>
      </w:pPr>
      <w:r w:rsidRPr="006776BE">
        <w:rPr>
          <w:sz w:val="16"/>
        </w:rPr>
        <w:t xml:space="preserve">Paul Peach   60    Fred   </w:t>
      </w:r>
      <w:r w:rsidRPr="006776BE">
        <w:rPr>
          <w:rStyle w:val="CodeLastChar"/>
          <w:sz w:val="16"/>
        </w:rPr>
        <w:t>Goalie  3       3      Printer cartridges</w:t>
      </w:r>
    </w:p>
    <w:p w:rsidR="00C35625" w:rsidRDefault="00C35625" w:rsidP="00C35625">
      <w:pPr>
        <w:pStyle w:val="Heading3"/>
      </w:pPr>
      <w:r>
        <w:t xml:space="preserve">Query </w:t>
      </w:r>
      <w:r w:rsidR="00904B48">
        <w:t>5</w:t>
      </w:r>
    </w:p>
    <w:p w:rsidR="00904B48" w:rsidRDefault="00904B48" w:rsidP="00904B48">
      <w:r>
        <w:t>Write a totally new query that displays each contact's name and their company's name. (you should get 10 rows)</w:t>
      </w:r>
    </w:p>
    <w:p w:rsidR="00904B48" w:rsidRDefault="00904B48" w:rsidP="00904B48">
      <w:pPr>
        <w:pStyle w:val="ListParagraph"/>
        <w:numPr>
          <w:ilvl w:val="0"/>
          <w:numId w:val="24"/>
        </w:numPr>
      </w:pPr>
      <w:r>
        <w:t>Make sure you JOIN on the thing they share!!</w:t>
      </w:r>
    </w:p>
    <w:p w:rsidR="00904B48" w:rsidRDefault="00904B48" w:rsidP="00904B48">
      <w:pPr>
        <w:pStyle w:val="ListParagraph"/>
        <w:numPr>
          <w:ilvl w:val="0"/>
          <w:numId w:val="24"/>
        </w:numPr>
      </w:pPr>
      <w:r>
        <w:t xml:space="preserve">Note how many contacts (1, 2, 3, </w:t>
      </w:r>
      <w:r w:rsidR="003564F6">
        <w:t>3</w:t>
      </w:r>
      <w:r>
        <w:t>) are in each company as you will 'count' them in code later.</w:t>
      </w:r>
    </w:p>
    <w:p w:rsidR="0061665E" w:rsidRDefault="0061665E" w:rsidP="00C35625">
      <w:r>
        <w:t xml:space="preserve">If you do it right then </w:t>
      </w:r>
      <w:r w:rsidR="00904B48">
        <w:t xml:space="preserve">the results should look </w:t>
      </w:r>
      <w:r>
        <w:t>like the following:</w:t>
      </w:r>
    </w:p>
    <w:p w:rsidR="00904B48" w:rsidRPr="00904B48" w:rsidRDefault="00904B48" w:rsidP="00904B48">
      <w:pPr>
        <w:pStyle w:val="CodeFirst"/>
        <w:rPr>
          <w:sz w:val="16"/>
        </w:rPr>
      </w:pPr>
      <w:r w:rsidRPr="00904B48">
        <w:rPr>
          <w:sz w:val="16"/>
        </w:rPr>
        <w:t xml:space="preserve">Contact              Company              </w:t>
      </w:r>
    </w:p>
    <w:p w:rsidR="00904B48" w:rsidRPr="00904B48" w:rsidRDefault="00904B48" w:rsidP="00904B48">
      <w:pPr>
        <w:pStyle w:val="CodeBody"/>
        <w:rPr>
          <w:sz w:val="16"/>
        </w:rPr>
      </w:pPr>
      <w:r w:rsidRPr="00904B48">
        <w:rPr>
          <w:sz w:val="16"/>
        </w:rPr>
        <w:t xml:space="preserve">-------------------- -------------------- </w:t>
      </w:r>
    </w:p>
    <w:p w:rsidR="00904B48" w:rsidRPr="00904B48" w:rsidRDefault="00904B48" w:rsidP="00904B48">
      <w:pPr>
        <w:pStyle w:val="CodeBody"/>
        <w:rPr>
          <w:sz w:val="16"/>
        </w:rPr>
      </w:pPr>
      <w:r w:rsidRPr="00904B48">
        <w:rPr>
          <w:sz w:val="16"/>
        </w:rPr>
        <w:t>Munching Mike        Happy Heaters PLC</w:t>
      </w:r>
    </w:p>
    <w:p w:rsidR="00904B48" w:rsidRPr="00904B48" w:rsidRDefault="00904B48" w:rsidP="00904B48">
      <w:pPr>
        <w:pStyle w:val="CodeBody"/>
        <w:rPr>
          <w:sz w:val="16"/>
        </w:rPr>
      </w:pPr>
      <w:r w:rsidRPr="00904B48">
        <w:rPr>
          <w:sz w:val="16"/>
        </w:rPr>
        <w:t>Naughty Nick         Icicle Igloos PLC</w:t>
      </w:r>
    </w:p>
    <w:p w:rsidR="00904B48" w:rsidRPr="00904B48" w:rsidRDefault="00904B48" w:rsidP="00904B48">
      <w:pPr>
        <w:pStyle w:val="CodeBody"/>
        <w:rPr>
          <w:sz w:val="16"/>
        </w:rPr>
      </w:pPr>
      <w:r w:rsidRPr="00904B48">
        <w:rPr>
          <w:sz w:val="16"/>
        </w:rPr>
        <w:t>Ollie Octopus        Icicle Igloos PLC</w:t>
      </w:r>
    </w:p>
    <w:p w:rsidR="00904B48" w:rsidRPr="00904B48" w:rsidRDefault="00904B48" w:rsidP="00904B48">
      <w:pPr>
        <w:pStyle w:val="CodeBody"/>
        <w:rPr>
          <w:sz w:val="16"/>
        </w:rPr>
      </w:pPr>
      <w:r w:rsidRPr="00904B48">
        <w:rPr>
          <w:sz w:val="16"/>
        </w:rPr>
        <w:t>Purposeful Peter     Judo Jeans PLC</w:t>
      </w:r>
    </w:p>
    <w:p w:rsidR="00904B48" w:rsidRPr="00904B48" w:rsidRDefault="00904B48" w:rsidP="00904B48">
      <w:pPr>
        <w:pStyle w:val="CodeBody"/>
        <w:rPr>
          <w:sz w:val="16"/>
        </w:rPr>
      </w:pPr>
      <w:r w:rsidRPr="00904B48">
        <w:rPr>
          <w:sz w:val="16"/>
        </w:rPr>
        <w:t>Quentin Quail        Judo Jeans PLC</w:t>
      </w:r>
    </w:p>
    <w:p w:rsidR="00904B48" w:rsidRPr="00904B48" w:rsidRDefault="00904B48" w:rsidP="00904B48">
      <w:pPr>
        <w:pStyle w:val="CodeBody"/>
        <w:rPr>
          <w:sz w:val="16"/>
        </w:rPr>
      </w:pPr>
      <w:r w:rsidRPr="00904B48">
        <w:rPr>
          <w:sz w:val="16"/>
        </w:rPr>
        <w:t>Robber Red           Judo Jeans PLC</w:t>
      </w:r>
    </w:p>
    <w:p w:rsidR="00904B48" w:rsidRPr="00904B48" w:rsidRDefault="00B80914" w:rsidP="00904B48">
      <w:pPr>
        <w:pStyle w:val="CodeBody"/>
        <w:rPr>
          <w:sz w:val="16"/>
        </w:rPr>
      </w:pPr>
      <w:r>
        <w:rPr>
          <w:sz w:val="16"/>
        </w:rPr>
        <w:t>Sammy Snake</w:t>
      </w:r>
      <w:r w:rsidR="00904B48" w:rsidRPr="00904B48">
        <w:rPr>
          <w:sz w:val="16"/>
        </w:rPr>
        <w:t xml:space="preserve">          Kipper Kickers Inc</w:t>
      </w:r>
    </w:p>
    <w:p w:rsidR="00904B48" w:rsidRPr="00904B48" w:rsidRDefault="00904B48" w:rsidP="00904B48">
      <w:pPr>
        <w:pStyle w:val="CodeBody"/>
        <w:rPr>
          <w:sz w:val="16"/>
        </w:rPr>
      </w:pPr>
      <w:r w:rsidRPr="00904B48">
        <w:rPr>
          <w:sz w:val="16"/>
        </w:rPr>
        <w:t>Terrible Tim         Kipper Kickers Inc</w:t>
      </w:r>
    </w:p>
    <w:p w:rsidR="00904B48" w:rsidRPr="00904B48" w:rsidRDefault="00904B48" w:rsidP="00904B48">
      <w:pPr>
        <w:pStyle w:val="CodeLast"/>
        <w:rPr>
          <w:b/>
          <w:bCs/>
          <w:sz w:val="16"/>
        </w:rPr>
      </w:pPr>
      <w:r w:rsidRPr="00904B48">
        <w:rPr>
          <w:sz w:val="16"/>
        </w:rPr>
        <w:t xml:space="preserve">Uppy Umbrella        Kipper Kickers Inc </w:t>
      </w:r>
    </w:p>
    <w:p w:rsidR="00C13DEA" w:rsidRDefault="00C13DEA" w:rsidP="00904B48">
      <w:pPr>
        <w:pStyle w:val="Heading3"/>
      </w:pPr>
      <w:r>
        <w:t>For Further Investigation:</w:t>
      </w:r>
    </w:p>
    <w:p w:rsidR="00C35625" w:rsidRDefault="00C35625" w:rsidP="00904B48">
      <w:pPr>
        <w:pStyle w:val="Heading3"/>
      </w:pPr>
      <w:r>
        <w:t xml:space="preserve">Query </w:t>
      </w:r>
      <w:r w:rsidR="00C13DEA">
        <w:t>6</w:t>
      </w:r>
    </w:p>
    <w:p w:rsidR="00C13DEA" w:rsidRDefault="00C13DEA" w:rsidP="00C13DEA">
      <w:r>
        <w:t>Managers like to telephone contacts after 'big' sales. It's a sort of 'compliance' requirement. A big sale is defined as one where the value of the order is greater than 50% of the salesperson's target, i.e. somebody hits half their yearly target in one deal.</w:t>
      </w:r>
    </w:p>
    <w:p w:rsidR="00C13DEA" w:rsidRDefault="00C13DEA" w:rsidP="00C13DEA">
      <w:r>
        <w:t xml:space="preserve">You need to complete the following query that lists the manager, the contact name and the contact telephone number that the manager must call. You must put in the join predicates and complete the Where clause. </w:t>
      </w:r>
    </w:p>
    <w:p w:rsidR="00C13DEA" w:rsidRDefault="00C13DEA" w:rsidP="00C13DEA">
      <w:pPr>
        <w:pStyle w:val="CodeFirst"/>
      </w:pPr>
      <w:r>
        <w:t xml:space="preserve">SELECT </w:t>
      </w:r>
      <w:r>
        <w:tab/>
        <w:t xml:space="preserve">manager, C.name, C.tel </w:t>
      </w:r>
    </w:p>
    <w:p w:rsidR="00C13DEA" w:rsidRDefault="00C13DEA" w:rsidP="00C13DEA">
      <w:pPr>
        <w:pStyle w:val="CodeBody"/>
      </w:pPr>
      <w:r>
        <w:t xml:space="preserve">FROM  </w:t>
      </w:r>
      <w:r>
        <w:tab/>
        <w:t>dept D INNER JOIN salesperson SP</w:t>
      </w:r>
    </w:p>
    <w:p w:rsidR="00C13DEA" w:rsidRDefault="00C13DEA" w:rsidP="00C13DEA">
      <w:pPr>
        <w:pStyle w:val="CodeBody"/>
      </w:pPr>
      <w:r>
        <w:tab/>
      </w:r>
      <w:r>
        <w:tab/>
        <w:t>ON ?? = ??</w:t>
      </w:r>
    </w:p>
    <w:p w:rsidR="00C13DEA" w:rsidRDefault="00C13DEA" w:rsidP="00C13DEA">
      <w:pPr>
        <w:pStyle w:val="CodeBody"/>
      </w:pPr>
      <w:r>
        <w:tab/>
      </w:r>
      <w:r>
        <w:tab/>
        <w:t>INNER JOIN sale S</w:t>
      </w:r>
    </w:p>
    <w:p w:rsidR="00C13DEA" w:rsidRDefault="00C13DEA" w:rsidP="00C13DEA">
      <w:pPr>
        <w:pStyle w:val="CodeBody"/>
      </w:pPr>
      <w:r>
        <w:tab/>
      </w:r>
      <w:r>
        <w:tab/>
        <w:t xml:space="preserve">ON ?? = ?? </w:t>
      </w:r>
    </w:p>
    <w:p w:rsidR="00C13DEA" w:rsidRDefault="00C13DEA" w:rsidP="00C13DEA">
      <w:pPr>
        <w:pStyle w:val="CodeBody"/>
      </w:pPr>
      <w:r>
        <w:tab/>
      </w:r>
      <w:r>
        <w:tab/>
        <w:t>INNER JOIN contact C</w:t>
      </w:r>
    </w:p>
    <w:p w:rsidR="00C13DEA" w:rsidRDefault="00C13DEA" w:rsidP="00C13DEA">
      <w:pPr>
        <w:pStyle w:val="CodeBody"/>
      </w:pPr>
      <w:r>
        <w:tab/>
      </w:r>
      <w:r>
        <w:tab/>
        <w:t>on  ??????????????????????</w:t>
      </w:r>
    </w:p>
    <w:p w:rsidR="00C13DEA" w:rsidRDefault="00C13DEA" w:rsidP="00C13DEA">
      <w:pPr>
        <w:pStyle w:val="CodeLast"/>
      </w:pPr>
      <w:r>
        <w:t xml:space="preserve">WHERE   ?? &gt; .5 * ?? </w:t>
      </w:r>
    </w:p>
    <w:p w:rsidR="00C13DEA" w:rsidRDefault="00C13DEA" w:rsidP="00C13DEA">
      <w:r>
        <w:t xml:space="preserve">If you are NOT getting a 4 row result set, there are 2 things that MIGHT help you spot the problem. </w:t>
      </w:r>
    </w:p>
    <w:p w:rsidR="00C13DEA" w:rsidRDefault="00C13DEA" w:rsidP="00C13DEA">
      <w:pPr>
        <w:pStyle w:val="ListParagraph"/>
        <w:numPr>
          <w:ilvl w:val="0"/>
          <w:numId w:val="25"/>
        </w:numPr>
      </w:pPr>
      <w:r>
        <w:t>If you are getting 7 rows, try adding the order_no column to the select list, re-run and look closely.</w:t>
      </w:r>
    </w:p>
    <w:p w:rsidR="00C13DEA" w:rsidRPr="003564F6" w:rsidRDefault="00C13DEA" w:rsidP="00C13DEA">
      <w:pPr>
        <w:pStyle w:val="ListParagraph"/>
        <w:numPr>
          <w:ilvl w:val="0"/>
          <w:numId w:val="25"/>
        </w:numPr>
      </w:pPr>
      <w:r w:rsidRPr="003564F6">
        <w:t xml:space="preserve">If you get </w:t>
      </w:r>
      <w:r w:rsidR="003564F6" w:rsidRPr="003564F6">
        <w:t>5</w:t>
      </w:r>
      <w:r w:rsidRPr="003564F6">
        <w:t xml:space="preserve"> rows, recognize </w:t>
      </w:r>
      <w:r w:rsidR="003564F6" w:rsidRPr="003564F6">
        <w:t>that any contacts who</w:t>
      </w:r>
      <w:r w:rsidRPr="003564F6">
        <w:t xml:space="preserve"> </w:t>
      </w:r>
      <w:r w:rsidR="003564F6" w:rsidRPr="003564F6">
        <w:t xml:space="preserve">have not been sold to </w:t>
      </w:r>
      <w:r w:rsidRPr="003564F6">
        <w:t xml:space="preserve">should not </w:t>
      </w:r>
      <w:r w:rsidR="003564F6" w:rsidRPr="003564F6">
        <w:t>appear in result set.</w:t>
      </w:r>
    </w:p>
    <w:p w:rsidR="0061665E" w:rsidRDefault="0061665E" w:rsidP="00C13DEA">
      <w:r>
        <w:t xml:space="preserve">If you do it right then </w:t>
      </w:r>
      <w:r w:rsidR="00C13DEA">
        <w:t xml:space="preserve">the results should look </w:t>
      </w:r>
      <w:r>
        <w:t>like the following:</w:t>
      </w:r>
    </w:p>
    <w:p w:rsidR="00C13DEA" w:rsidRPr="00C13DEA" w:rsidRDefault="00C13DEA" w:rsidP="00C13DEA">
      <w:pPr>
        <w:pStyle w:val="CodeFirst"/>
        <w:rPr>
          <w:sz w:val="16"/>
        </w:rPr>
      </w:pPr>
      <w:r w:rsidRPr="00C13DEA">
        <w:rPr>
          <w:sz w:val="16"/>
        </w:rPr>
        <w:lastRenderedPageBreak/>
        <w:t xml:space="preserve">manager              name                 tel                       </w:t>
      </w:r>
    </w:p>
    <w:p w:rsidR="00C13DEA" w:rsidRPr="00C13DEA" w:rsidRDefault="00C13DEA" w:rsidP="00C13DEA">
      <w:pPr>
        <w:pStyle w:val="CodeBody"/>
        <w:rPr>
          <w:sz w:val="16"/>
        </w:rPr>
      </w:pPr>
      <w:r w:rsidRPr="00C13DEA">
        <w:rPr>
          <w:sz w:val="16"/>
        </w:rPr>
        <w:t xml:space="preserve">-------------------- -------------------- ------------------------- </w:t>
      </w:r>
    </w:p>
    <w:p w:rsidR="00C13DEA" w:rsidRPr="00C13DEA" w:rsidRDefault="00C13DEA" w:rsidP="00C13DEA">
      <w:pPr>
        <w:pStyle w:val="CodeBody"/>
        <w:rPr>
          <w:sz w:val="16"/>
        </w:rPr>
      </w:pPr>
      <w:r w:rsidRPr="00C13DEA">
        <w:rPr>
          <w:sz w:val="16"/>
        </w:rPr>
        <w:t xml:space="preserve">Paul Peach           Munching Mike        (0207)223-9887           </w:t>
      </w:r>
    </w:p>
    <w:p w:rsidR="00C13DEA" w:rsidRPr="00C13DEA" w:rsidRDefault="00C13DEA" w:rsidP="00C13DEA">
      <w:pPr>
        <w:pStyle w:val="CodeBody"/>
        <w:rPr>
          <w:sz w:val="16"/>
        </w:rPr>
      </w:pPr>
      <w:r w:rsidRPr="00C13DEA">
        <w:rPr>
          <w:sz w:val="16"/>
        </w:rPr>
        <w:t xml:space="preserve">Paul Peach           Ollie Octopus        0207-341-566670 ext 10   </w:t>
      </w:r>
    </w:p>
    <w:p w:rsidR="00C13DEA" w:rsidRPr="00C13DEA" w:rsidRDefault="00C13DEA" w:rsidP="00C13DEA">
      <w:pPr>
        <w:pStyle w:val="CodeBody"/>
        <w:rPr>
          <w:sz w:val="16"/>
        </w:rPr>
      </w:pPr>
      <w:r w:rsidRPr="00C13DEA">
        <w:rPr>
          <w:sz w:val="16"/>
        </w:rPr>
        <w:t xml:space="preserve">Adam Apricot         Munching Mike        (0207)223-9887           </w:t>
      </w:r>
    </w:p>
    <w:p w:rsidR="00C13DEA" w:rsidRPr="00C13DEA" w:rsidRDefault="00C13DEA" w:rsidP="00C13DEA">
      <w:pPr>
        <w:pStyle w:val="CodeLast"/>
        <w:rPr>
          <w:sz w:val="16"/>
        </w:rPr>
      </w:pPr>
      <w:r w:rsidRPr="00C13DEA">
        <w:rPr>
          <w:sz w:val="16"/>
        </w:rPr>
        <w:t>Paul Peach           Purposeful Peter     0131 324545 ext 213</w:t>
      </w:r>
    </w:p>
    <w:p w:rsidR="00474491" w:rsidRDefault="00474491" w:rsidP="00474491">
      <w:r>
        <w:t>Important: When you get this working, can you accurately predict how many rows the result set will contain when you run it WITHOUT the WHERE clause? I.e. natural JOIN of the 4 tables.</w:t>
      </w:r>
    </w:p>
    <w:p w:rsidR="00474491" w:rsidRDefault="00474491" w:rsidP="00474491">
      <w:r>
        <w:t>Did you guess correctly? The answer is 8 rows, it is driven by the number of rows in 'sale' (the 'many' table).</w:t>
      </w:r>
    </w:p>
    <w:p w:rsidR="00474491" w:rsidRDefault="00474491" w:rsidP="00474491">
      <w:r>
        <w:t xml:space="preserve">How many rows would you expect to get if you ran your code after these 3 INSERTs happened? </w:t>
      </w:r>
    </w:p>
    <w:p w:rsidR="00474491" w:rsidRDefault="00474491" w:rsidP="00474491"/>
    <w:p w:rsidR="00474491" w:rsidRDefault="00474491" w:rsidP="00474491">
      <w:pPr>
        <w:pStyle w:val="CodeFirst"/>
      </w:pPr>
      <w:r>
        <w:t>INSERT INTO dept        VALUES (20, 'Dept 20', 'Dept 20 Manager', 20)</w:t>
      </w:r>
    </w:p>
    <w:p w:rsidR="00474491" w:rsidRDefault="00474491" w:rsidP="00474491">
      <w:pPr>
        <w:pStyle w:val="CodeBody"/>
      </w:pPr>
      <w:r>
        <w:t>INSERT INTO salesperson VALUES (100, 'Pete', 'Pitstop', 2, 5, NULL, NULL, NULL, NULL)</w:t>
      </w:r>
    </w:p>
    <w:p w:rsidR="00474491" w:rsidRDefault="00474491" w:rsidP="00474491">
      <w:pPr>
        <w:pStyle w:val="CodeLast"/>
      </w:pPr>
      <w:r>
        <w:t xml:space="preserve">INSERT INTO contact     VALUES (4000, 'ZZ', 'Zinedine Zidane', 'Celebrity', NULL, NULL) </w:t>
      </w:r>
    </w:p>
    <w:p w:rsidR="00474491" w:rsidRDefault="00474491" w:rsidP="00474491">
      <w:r>
        <w:t>Work it out first then run the 3 INSERTS followed by the SELECT statement and see if you were correct.</w:t>
      </w:r>
    </w:p>
    <w:p w:rsidR="00474491" w:rsidRDefault="00474491" w:rsidP="00474491">
      <w:r>
        <w:t>The answer should still be 8. Adding a dept with no people, a person with no sales, or a contact who has not been sold too will not affect the result of an INNER JOIN with sale</w:t>
      </w:r>
    </w:p>
    <w:p w:rsidR="00474491" w:rsidRDefault="00474491" w:rsidP="00474491">
      <w:r>
        <w:t>Now decide how many rows you would get if you now ran this statement:</w:t>
      </w:r>
    </w:p>
    <w:p w:rsidR="00474491" w:rsidRDefault="00474491" w:rsidP="00474491">
      <w:pPr>
        <w:pStyle w:val="CodeSolo"/>
      </w:pPr>
      <w:r>
        <w:t>INSERT INTO sale VALUES (900, 10, 1000, 'MM', 3, '05-12-2006', 'Metal 3*2 Desk')</w:t>
      </w:r>
    </w:p>
    <w:p w:rsidR="00474491" w:rsidRDefault="00474491" w:rsidP="00474491">
      <w:r>
        <w:t>Work it out first then run the INSERT followed by the SELECT statement and see if you were correct.</w:t>
      </w:r>
    </w:p>
    <w:p w:rsidR="00474491" w:rsidRDefault="00474491" w:rsidP="00474491">
      <w:r>
        <w:t>Answer should be 9 as the sale table has 9 rows</w:t>
      </w:r>
    </w:p>
    <w:p w:rsidR="00474491" w:rsidRDefault="00474491" w:rsidP="00474491">
      <w:r>
        <w:t>Here are the DELETE statements (run them if you ran any of the 4 INSERTs above).</w:t>
      </w:r>
    </w:p>
    <w:p w:rsidR="00474491" w:rsidRDefault="00474491" w:rsidP="00474491">
      <w:pPr>
        <w:pStyle w:val="CodeFirst"/>
      </w:pPr>
      <w:r>
        <w:t xml:space="preserve">DELETE FROM salesperson WHERE emp_no = 100 </w:t>
      </w:r>
    </w:p>
    <w:p w:rsidR="00474491" w:rsidRDefault="00474491" w:rsidP="00474491">
      <w:pPr>
        <w:pStyle w:val="CodeBody"/>
      </w:pPr>
      <w:r>
        <w:t xml:space="preserve">DELETE FROM dept </w:t>
      </w:r>
      <w:r>
        <w:tab/>
        <w:t xml:space="preserve">    WHERE dept_no = 20</w:t>
      </w:r>
    </w:p>
    <w:p w:rsidR="00474491" w:rsidRDefault="00474491" w:rsidP="00474491">
      <w:pPr>
        <w:pStyle w:val="CodeBody"/>
      </w:pPr>
      <w:r>
        <w:t>DELETE FROM contact     WHERE name = 'Zinedine Zidane'</w:t>
      </w:r>
    </w:p>
    <w:p w:rsidR="00C13DEA" w:rsidRPr="00C13DEA" w:rsidRDefault="00474491" w:rsidP="00474491">
      <w:pPr>
        <w:pStyle w:val="CodeLast"/>
      </w:pPr>
      <w:r>
        <w:t>DELETE FROM sale        WHERE order_no = 900</w:t>
      </w:r>
    </w:p>
    <w:p w:rsidR="00603294" w:rsidRDefault="00603294">
      <w:pPr>
        <w:keepLines w:val="0"/>
        <w:spacing w:before="0" w:after="0" w:line="240" w:lineRule="auto"/>
        <w:ind w:left="0"/>
        <w:jc w:val="left"/>
        <w:rPr>
          <w:rFonts w:cs="Arial"/>
          <w:b/>
          <w:bCs/>
          <w:szCs w:val="26"/>
        </w:rPr>
      </w:pPr>
      <w:r>
        <w:br w:type="page"/>
      </w:r>
    </w:p>
    <w:p w:rsidR="00603294" w:rsidRDefault="00603294" w:rsidP="00603294">
      <w:pPr>
        <w:pStyle w:val="Heading2"/>
      </w:pPr>
      <w:r>
        <w:lastRenderedPageBreak/>
        <w:t>Practical 2 – OUTER JOINS</w:t>
      </w:r>
    </w:p>
    <w:p w:rsidR="003B5808" w:rsidRDefault="003B5808" w:rsidP="003B5808">
      <w:pPr>
        <w:pStyle w:val="Heading3"/>
      </w:pPr>
      <w:r>
        <w:t xml:space="preserve">Query </w:t>
      </w:r>
      <w:r w:rsidR="00603294">
        <w:t>1</w:t>
      </w:r>
    </w:p>
    <w:p w:rsidR="00603294" w:rsidRDefault="00603294" w:rsidP="00603294">
      <w:r>
        <w:t xml:space="preserve">This </w:t>
      </w:r>
      <w:r w:rsidR="00942191">
        <w:t>first exercise</w:t>
      </w:r>
      <w:r>
        <w:t xml:space="preserve"> is done largely as a 'tutorial' learning exercise, you practise </w:t>
      </w:r>
      <w:r w:rsidR="00942191">
        <w:t>outer joins</w:t>
      </w:r>
      <w:r>
        <w:t xml:space="preserve"> later.</w:t>
      </w:r>
    </w:p>
    <w:p w:rsidR="00603294" w:rsidRDefault="00603294" w:rsidP="00603294">
      <w:r>
        <w:t>Run the following 3 precoded queries.</w:t>
      </w:r>
    </w:p>
    <w:p w:rsidR="00603294" w:rsidRDefault="00942191" w:rsidP="00942191">
      <w:pPr>
        <w:pStyle w:val="ListParagraph"/>
        <w:numPr>
          <w:ilvl w:val="0"/>
          <w:numId w:val="26"/>
        </w:numPr>
      </w:pPr>
      <w:r>
        <w:t>NOTE -</w:t>
      </w:r>
      <w:r w:rsidR="00603294">
        <w:t xml:space="preserve"> there are </w:t>
      </w:r>
      <w:r w:rsidR="0023156A">
        <w:t>5</w:t>
      </w:r>
      <w:r w:rsidR="00603294">
        <w:t xml:space="preserve"> depts with </w:t>
      </w:r>
      <w:r w:rsidR="0023156A">
        <w:t>5</w:t>
      </w:r>
      <w:r w:rsidR="00603294">
        <w:t xml:space="preserve"> managers. </w:t>
      </w:r>
    </w:p>
    <w:p w:rsidR="00603294" w:rsidRDefault="00942191" w:rsidP="00942191">
      <w:pPr>
        <w:pStyle w:val="ListParagraph"/>
        <w:numPr>
          <w:ilvl w:val="0"/>
          <w:numId w:val="26"/>
        </w:numPr>
      </w:pPr>
      <w:r>
        <w:t xml:space="preserve">NOTE - </w:t>
      </w:r>
      <w:r w:rsidR="00603294">
        <w:t xml:space="preserve">the salespeople are in 3 different depts. </w:t>
      </w:r>
    </w:p>
    <w:p w:rsidR="00942191" w:rsidRDefault="00942191" w:rsidP="00942191">
      <w:pPr>
        <w:pStyle w:val="ListParagraph"/>
        <w:numPr>
          <w:ilvl w:val="0"/>
          <w:numId w:val="26"/>
        </w:numPr>
      </w:pPr>
      <w:r>
        <w:t xml:space="preserve">NOTE - </w:t>
      </w:r>
      <w:r w:rsidR="00603294">
        <w:t>the 3rd query fails to list 'Diver Dan' because he manages a 'dept' with no people.</w:t>
      </w:r>
    </w:p>
    <w:p w:rsidR="00942191" w:rsidRDefault="00942191" w:rsidP="00942191">
      <w:pPr>
        <w:pStyle w:val="CodeFirst"/>
      </w:pPr>
      <w:r>
        <w:t xml:space="preserve">SELECT </w:t>
      </w:r>
      <w:r>
        <w:tab/>
        <w:t xml:space="preserve">dept_no, manager </w:t>
      </w:r>
    </w:p>
    <w:p w:rsidR="00942191" w:rsidRDefault="00942191" w:rsidP="00942191">
      <w:pPr>
        <w:pStyle w:val="CodeLast"/>
      </w:pPr>
      <w:r>
        <w:t>FROM dept</w:t>
      </w:r>
    </w:p>
    <w:p w:rsidR="00942191" w:rsidRDefault="00942191" w:rsidP="00942191">
      <w:r>
        <w:t>Should give:</w:t>
      </w:r>
    </w:p>
    <w:p w:rsidR="00942191" w:rsidRDefault="00942191" w:rsidP="00942191">
      <w:pPr>
        <w:pStyle w:val="CodeFirst"/>
      </w:pPr>
      <w:r>
        <w:t xml:space="preserve">dept_no     manager              </w:t>
      </w:r>
    </w:p>
    <w:p w:rsidR="00942191" w:rsidRDefault="00942191" w:rsidP="00942191">
      <w:pPr>
        <w:pStyle w:val="CodeBody"/>
      </w:pPr>
      <w:r>
        <w:t xml:space="preserve">----------- -------------------- </w:t>
      </w:r>
    </w:p>
    <w:p w:rsidR="00942191" w:rsidRDefault="00942191" w:rsidP="00942191">
      <w:pPr>
        <w:pStyle w:val="CodeBody"/>
      </w:pPr>
      <w:r>
        <w:t xml:space="preserve">1           Adam Apricot        </w:t>
      </w:r>
    </w:p>
    <w:p w:rsidR="00942191" w:rsidRDefault="00942191" w:rsidP="00942191">
      <w:pPr>
        <w:pStyle w:val="CodeBody"/>
      </w:pPr>
      <w:r>
        <w:t xml:space="preserve">2           Barbara Banana      </w:t>
      </w:r>
    </w:p>
    <w:p w:rsidR="00942191" w:rsidRDefault="00942191" w:rsidP="00942191">
      <w:pPr>
        <w:pStyle w:val="CodeBody"/>
      </w:pPr>
      <w:r>
        <w:t xml:space="preserve">3           Paul Peach          </w:t>
      </w:r>
    </w:p>
    <w:p w:rsidR="00942191" w:rsidRDefault="00942191" w:rsidP="00942191">
      <w:pPr>
        <w:pStyle w:val="CodeBody"/>
      </w:pPr>
      <w:r>
        <w:t xml:space="preserve">4           Diver Dan  </w:t>
      </w:r>
      <w:r w:rsidR="0023156A">
        <w:t xml:space="preserve">         </w:t>
      </w:r>
    </w:p>
    <w:p w:rsidR="0023156A" w:rsidRPr="00942191" w:rsidRDefault="0023156A" w:rsidP="00942191">
      <w:pPr>
        <w:pStyle w:val="CodeBody"/>
      </w:pPr>
      <w:r>
        <w:t xml:space="preserve">5           Xavier Xylophone    </w:t>
      </w:r>
    </w:p>
    <w:p w:rsidR="00942191" w:rsidRDefault="00942191" w:rsidP="00942191"/>
    <w:p w:rsidR="00942191" w:rsidRDefault="00942191" w:rsidP="00942191">
      <w:pPr>
        <w:pStyle w:val="CodeFirst"/>
      </w:pPr>
      <w:r>
        <w:t>SELECT DISTINCT dept_no AS 'Distinct list of depts that people are in'</w:t>
      </w:r>
    </w:p>
    <w:p w:rsidR="00942191" w:rsidRDefault="00942191" w:rsidP="00942191">
      <w:pPr>
        <w:pStyle w:val="CodeLast"/>
      </w:pPr>
      <w:r>
        <w:t>FROM salesperson</w:t>
      </w:r>
    </w:p>
    <w:p w:rsidR="00942191" w:rsidRDefault="00942191" w:rsidP="00942191">
      <w:r>
        <w:t>Should give:</w:t>
      </w:r>
    </w:p>
    <w:p w:rsidR="00942191" w:rsidRDefault="00942191" w:rsidP="00942191">
      <w:pPr>
        <w:pStyle w:val="CodeFirst"/>
      </w:pPr>
      <w:r>
        <w:t xml:space="preserve">Distinct list of depts that people are in     </w:t>
      </w:r>
    </w:p>
    <w:p w:rsidR="00942191" w:rsidRDefault="00942191" w:rsidP="00942191">
      <w:pPr>
        <w:pStyle w:val="CodeBody"/>
      </w:pPr>
      <w:r>
        <w:t xml:space="preserve">----------------------------------------- </w:t>
      </w:r>
    </w:p>
    <w:p w:rsidR="00942191" w:rsidRDefault="00942191" w:rsidP="00942191">
      <w:pPr>
        <w:pStyle w:val="CodeBody"/>
      </w:pPr>
      <w:r>
        <w:t>1</w:t>
      </w:r>
    </w:p>
    <w:p w:rsidR="00942191" w:rsidRDefault="00942191" w:rsidP="00942191">
      <w:pPr>
        <w:pStyle w:val="CodeBody"/>
      </w:pPr>
      <w:r>
        <w:t>2</w:t>
      </w:r>
    </w:p>
    <w:p w:rsidR="00942191" w:rsidRDefault="00942191" w:rsidP="00942191">
      <w:pPr>
        <w:pStyle w:val="CodeLast"/>
      </w:pPr>
      <w:r>
        <w:t>3</w:t>
      </w:r>
    </w:p>
    <w:p w:rsidR="00942191" w:rsidRDefault="00942191" w:rsidP="00942191"/>
    <w:p w:rsidR="00942191" w:rsidRDefault="00942191" w:rsidP="00942191">
      <w:pPr>
        <w:pStyle w:val="CodeFirst"/>
      </w:pPr>
      <w:r>
        <w:t>SELECT D.dept_no, manager, lname</w:t>
      </w:r>
    </w:p>
    <w:p w:rsidR="00942191" w:rsidRDefault="00942191" w:rsidP="00942191">
      <w:pPr>
        <w:pStyle w:val="CodeBody"/>
      </w:pPr>
      <w:r>
        <w:t>FROM salesperson SP INNER JOIN dept D</w:t>
      </w:r>
    </w:p>
    <w:p w:rsidR="00942191" w:rsidRDefault="00942191" w:rsidP="00942191">
      <w:pPr>
        <w:pStyle w:val="CodeLast"/>
      </w:pPr>
      <w:r>
        <w:t>ON SP.dept_no = D.dept_no</w:t>
      </w:r>
    </w:p>
    <w:p w:rsidR="00942191" w:rsidRDefault="00942191" w:rsidP="00942191">
      <w:r>
        <w:t>Should give:</w:t>
      </w:r>
    </w:p>
    <w:p w:rsidR="00942191" w:rsidRPr="00942191" w:rsidRDefault="00942191" w:rsidP="00942191">
      <w:pPr>
        <w:pStyle w:val="CodeFirst"/>
      </w:pPr>
      <w:r w:rsidRPr="00942191">
        <w:t xml:space="preserve">dept_no     manager              lname           </w:t>
      </w:r>
    </w:p>
    <w:p w:rsidR="00942191" w:rsidRPr="00942191" w:rsidRDefault="00942191" w:rsidP="00942191">
      <w:pPr>
        <w:pStyle w:val="CodeBody"/>
      </w:pPr>
      <w:r w:rsidRPr="00942191">
        <w:t xml:space="preserve">----------- -------------------- --------------- </w:t>
      </w:r>
    </w:p>
    <w:p w:rsidR="00942191" w:rsidRPr="00942191" w:rsidRDefault="00942191" w:rsidP="00942191">
      <w:pPr>
        <w:pStyle w:val="CodeBody"/>
      </w:pPr>
      <w:r w:rsidRPr="00942191">
        <w:t>1           Adam Apricot         Brick</w:t>
      </w:r>
    </w:p>
    <w:p w:rsidR="00942191" w:rsidRPr="00942191" w:rsidRDefault="00942191" w:rsidP="00942191">
      <w:pPr>
        <w:pStyle w:val="CodeBody"/>
      </w:pPr>
      <w:r w:rsidRPr="00942191">
        <w:t>2           Barbara Banana       Custard</w:t>
      </w:r>
    </w:p>
    <w:p w:rsidR="00942191" w:rsidRPr="00942191" w:rsidRDefault="00942191" w:rsidP="00942191">
      <w:pPr>
        <w:pStyle w:val="CodeBody"/>
      </w:pPr>
      <w:r w:rsidRPr="00942191">
        <w:t>2           Barbara Banana       Digger</w:t>
      </w:r>
    </w:p>
    <w:p w:rsidR="00942191" w:rsidRPr="00942191" w:rsidRDefault="00942191" w:rsidP="00942191">
      <w:pPr>
        <w:pStyle w:val="CodeBody"/>
      </w:pPr>
      <w:r w:rsidRPr="00942191">
        <w:t>3           Paul Peach           Ernst</w:t>
      </w:r>
    </w:p>
    <w:p w:rsidR="00942191" w:rsidRPr="00942191" w:rsidRDefault="00942191" w:rsidP="00942191">
      <w:pPr>
        <w:pStyle w:val="CodeBody"/>
      </w:pPr>
      <w:r w:rsidRPr="00942191">
        <w:t>3           Paul Peach           Flipper</w:t>
      </w:r>
    </w:p>
    <w:p w:rsidR="00942191" w:rsidRDefault="00942191" w:rsidP="00942191">
      <w:pPr>
        <w:pStyle w:val="CodeLast"/>
        <w:rPr>
          <w:b/>
          <w:bCs/>
        </w:rPr>
      </w:pPr>
      <w:r w:rsidRPr="00942191">
        <w:t>3           Paul Peach           Goalie</w:t>
      </w:r>
    </w:p>
    <w:p w:rsidR="00C35625" w:rsidRDefault="00AE4D76" w:rsidP="00942191">
      <w:pPr>
        <w:pStyle w:val="Heading2"/>
      </w:pPr>
      <w:r>
        <w:br w:type="page"/>
      </w:r>
    </w:p>
    <w:p w:rsidR="003B5808" w:rsidRDefault="003B5808" w:rsidP="003B5808">
      <w:pPr>
        <w:pStyle w:val="Heading3"/>
      </w:pPr>
      <w:r>
        <w:lastRenderedPageBreak/>
        <w:t xml:space="preserve">Query </w:t>
      </w:r>
      <w:r w:rsidR="00942191">
        <w:t>2</w:t>
      </w:r>
    </w:p>
    <w:p w:rsidR="00942191" w:rsidRDefault="00942191" w:rsidP="00942191">
      <w:r>
        <w:t>Copy the the 3rd precoded query from above and change the word INNER to the word RIGHT.</w:t>
      </w:r>
    </w:p>
    <w:p w:rsidR="00804539" w:rsidRDefault="00942191" w:rsidP="00942191">
      <w:r>
        <w:t>This is called an outer JOIN, inserting the word RIGHT means literally "include every row from the table on the RIGHT of the word JOIN", (even if there is no matching row in the table on the LEFT).</w:t>
      </w:r>
    </w:p>
    <w:p w:rsidR="00C35625" w:rsidRDefault="00C35625" w:rsidP="00942191">
      <w:r>
        <w:t>If you do it right then the results should look like the following:</w:t>
      </w:r>
    </w:p>
    <w:p w:rsidR="00804539" w:rsidRPr="00804539" w:rsidRDefault="00804539" w:rsidP="00804539">
      <w:pPr>
        <w:pStyle w:val="CodeFirst"/>
        <w:rPr>
          <w:sz w:val="20"/>
          <w:szCs w:val="20"/>
        </w:rPr>
      </w:pPr>
      <w:r w:rsidRPr="00804539">
        <w:rPr>
          <w:sz w:val="20"/>
          <w:szCs w:val="20"/>
        </w:rPr>
        <w:t xml:space="preserve">dept_no     manager              lname           </w:t>
      </w:r>
    </w:p>
    <w:p w:rsidR="00804539" w:rsidRPr="00804539" w:rsidRDefault="00804539" w:rsidP="00804539">
      <w:pPr>
        <w:pStyle w:val="CodeBody"/>
        <w:rPr>
          <w:sz w:val="20"/>
          <w:szCs w:val="20"/>
        </w:rPr>
      </w:pPr>
      <w:r w:rsidRPr="00804539">
        <w:rPr>
          <w:sz w:val="20"/>
          <w:szCs w:val="20"/>
        </w:rPr>
        <w:t xml:space="preserve">----------- -------------------- --------------- </w:t>
      </w:r>
    </w:p>
    <w:p w:rsidR="00804539" w:rsidRPr="00804539" w:rsidRDefault="00804539" w:rsidP="00804539">
      <w:pPr>
        <w:pStyle w:val="CodeBody"/>
        <w:rPr>
          <w:sz w:val="20"/>
          <w:szCs w:val="20"/>
        </w:rPr>
      </w:pPr>
      <w:r w:rsidRPr="00804539">
        <w:rPr>
          <w:sz w:val="20"/>
          <w:szCs w:val="20"/>
        </w:rPr>
        <w:t>1           Adam Apricot         Brick</w:t>
      </w:r>
    </w:p>
    <w:p w:rsidR="00804539" w:rsidRPr="00804539" w:rsidRDefault="00804539" w:rsidP="00804539">
      <w:pPr>
        <w:pStyle w:val="CodeBody"/>
        <w:rPr>
          <w:sz w:val="20"/>
          <w:szCs w:val="20"/>
        </w:rPr>
      </w:pPr>
      <w:r w:rsidRPr="00804539">
        <w:rPr>
          <w:sz w:val="20"/>
          <w:szCs w:val="20"/>
        </w:rPr>
        <w:t>2           Barbara Banana       Custard</w:t>
      </w:r>
    </w:p>
    <w:p w:rsidR="00804539" w:rsidRPr="00804539" w:rsidRDefault="00804539" w:rsidP="00804539">
      <w:pPr>
        <w:pStyle w:val="CodeBody"/>
        <w:rPr>
          <w:sz w:val="20"/>
          <w:szCs w:val="20"/>
        </w:rPr>
      </w:pPr>
      <w:r w:rsidRPr="00804539">
        <w:rPr>
          <w:sz w:val="20"/>
          <w:szCs w:val="20"/>
        </w:rPr>
        <w:t>2           Barbara Banana       Digger</w:t>
      </w:r>
    </w:p>
    <w:p w:rsidR="00804539" w:rsidRPr="00804539" w:rsidRDefault="00804539" w:rsidP="00804539">
      <w:pPr>
        <w:pStyle w:val="CodeBody"/>
        <w:rPr>
          <w:sz w:val="20"/>
          <w:szCs w:val="20"/>
        </w:rPr>
      </w:pPr>
      <w:r w:rsidRPr="00804539">
        <w:rPr>
          <w:sz w:val="20"/>
          <w:szCs w:val="20"/>
        </w:rPr>
        <w:t>3           Paul Peach           Ernst</w:t>
      </w:r>
    </w:p>
    <w:p w:rsidR="00804539" w:rsidRPr="00804539" w:rsidRDefault="00804539" w:rsidP="00804539">
      <w:pPr>
        <w:pStyle w:val="CodeBody"/>
        <w:rPr>
          <w:sz w:val="20"/>
          <w:szCs w:val="20"/>
        </w:rPr>
      </w:pPr>
      <w:r w:rsidRPr="00804539">
        <w:rPr>
          <w:sz w:val="20"/>
          <w:szCs w:val="20"/>
        </w:rPr>
        <w:t>3           Paul Peach           Flipper</w:t>
      </w:r>
    </w:p>
    <w:p w:rsidR="0023156A" w:rsidRPr="00804539" w:rsidRDefault="0023156A" w:rsidP="0023156A">
      <w:pPr>
        <w:pStyle w:val="CodeBody"/>
        <w:rPr>
          <w:sz w:val="20"/>
          <w:szCs w:val="20"/>
        </w:rPr>
      </w:pPr>
      <w:r w:rsidRPr="00804539">
        <w:rPr>
          <w:sz w:val="20"/>
          <w:szCs w:val="20"/>
        </w:rPr>
        <w:t>3           Paul Peach           Goalie</w:t>
      </w:r>
    </w:p>
    <w:p w:rsidR="0023156A" w:rsidRPr="00804539" w:rsidRDefault="0023156A" w:rsidP="0023156A">
      <w:pPr>
        <w:pStyle w:val="CodeBody"/>
        <w:rPr>
          <w:sz w:val="20"/>
          <w:szCs w:val="20"/>
        </w:rPr>
      </w:pPr>
      <w:r>
        <w:rPr>
          <w:sz w:val="20"/>
          <w:szCs w:val="20"/>
        </w:rPr>
        <w:t>4</w:t>
      </w:r>
      <w:r w:rsidRPr="00804539">
        <w:rPr>
          <w:sz w:val="20"/>
          <w:szCs w:val="20"/>
        </w:rPr>
        <w:t xml:space="preserve">           Diver Dan </w:t>
      </w:r>
      <w:r>
        <w:rPr>
          <w:sz w:val="20"/>
          <w:szCs w:val="20"/>
        </w:rPr>
        <w:t xml:space="preserve">           NULL</w:t>
      </w:r>
    </w:p>
    <w:p w:rsidR="00804539" w:rsidRPr="00804539" w:rsidRDefault="0023156A" w:rsidP="00804539">
      <w:pPr>
        <w:pStyle w:val="CodeLast"/>
        <w:rPr>
          <w:b/>
          <w:bCs/>
          <w:sz w:val="20"/>
          <w:szCs w:val="20"/>
        </w:rPr>
      </w:pPr>
      <w:r>
        <w:rPr>
          <w:sz w:val="20"/>
          <w:szCs w:val="20"/>
        </w:rPr>
        <w:t>5</w:t>
      </w:r>
      <w:r w:rsidR="00804539" w:rsidRPr="00804539">
        <w:rPr>
          <w:sz w:val="20"/>
          <w:szCs w:val="20"/>
        </w:rPr>
        <w:t xml:space="preserve">           </w:t>
      </w:r>
      <w:r>
        <w:rPr>
          <w:sz w:val="20"/>
          <w:szCs w:val="20"/>
        </w:rPr>
        <w:t>Xavier Xylophone</w:t>
      </w:r>
      <w:r w:rsidR="00804539" w:rsidRPr="00804539">
        <w:rPr>
          <w:sz w:val="20"/>
          <w:szCs w:val="20"/>
        </w:rPr>
        <w:t xml:space="preserve">     NULL</w:t>
      </w:r>
    </w:p>
    <w:p w:rsidR="00804539" w:rsidRDefault="00804539" w:rsidP="00804539">
      <w:r>
        <w:t>Now 'Coalesce' the lname column to display 'Nobody in this dept' where appropriate using the following template as a guide:</w:t>
      </w:r>
    </w:p>
    <w:p w:rsidR="00804539" w:rsidRDefault="00804539" w:rsidP="00804539">
      <w:pPr>
        <w:pStyle w:val="CodeFirst"/>
      </w:pPr>
      <w:r>
        <w:t>SELECT D.dept_no, manager, COALESCE(????, ??????????????) as ??????</w:t>
      </w:r>
    </w:p>
    <w:p w:rsidR="00804539" w:rsidRDefault="00804539" w:rsidP="00804539">
      <w:pPr>
        <w:pStyle w:val="CodeBody"/>
      </w:pPr>
      <w:r>
        <w:t>FROM salesperson SP RIGHT JOIN dept D</w:t>
      </w:r>
    </w:p>
    <w:p w:rsidR="00804539" w:rsidRDefault="00804539" w:rsidP="00804539">
      <w:pPr>
        <w:pStyle w:val="CodeLast"/>
      </w:pPr>
      <w:r>
        <w:tab/>
        <w:t>ON SP.dept_no = D.dept_no</w:t>
      </w:r>
    </w:p>
    <w:p w:rsidR="00804539" w:rsidRDefault="00804539" w:rsidP="00804539">
      <w:r>
        <w:t>If you do it right then the results should look like the following:</w:t>
      </w:r>
    </w:p>
    <w:p w:rsidR="00804539" w:rsidRPr="00804539" w:rsidRDefault="00804539" w:rsidP="00804539">
      <w:pPr>
        <w:pStyle w:val="CodeFirst"/>
        <w:rPr>
          <w:sz w:val="20"/>
          <w:szCs w:val="20"/>
        </w:rPr>
      </w:pPr>
      <w:r w:rsidRPr="00804539">
        <w:rPr>
          <w:sz w:val="20"/>
          <w:szCs w:val="20"/>
        </w:rPr>
        <w:t xml:space="preserve">dept_no     manager              lname           </w:t>
      </w:r>
    </w:p>
    <w:p w:rsidR="00804539" w:rsidRPr="00804539" w:rsidRDefault="00804539" w:rsidP="00804539">
      <w:pPr>
        <w:pStyle w:val="CodeBody"/>
        <w:rPr>
          <w:sz w:val="20"/>
          <w:szCs w:val="20"/>
        </w:rPr>
      </w:pPr>
      <w:r w:rsidRPr="00804539">
        <w:rPr>
          <w:sz w:val="20"/>
          <w:szCs w:val="20"/>
        </w:rPr>
        <w:t xml:space="preserve">----------- -------------------- --------------- </w:t>
      </w:r>
    </w:p>
    <w:p w:rsidR="00804539" w:rsidRPr="00804539" w:rsidRDefault="00804539" w:rsidP="00804539">
      <w:pPr>
        <w:pStyle w:val="CodeBody"/>
        <w:rPr>
          <w:sz w:val="20"/>
          <w:szCs w:val="20"/>
        </w:rPr>
      </w:pPr>
      <w:r w:rsidRPr="00804539">
        <w:rPr>
          <w:sz w:val="20"/>
          <w:szCs w:val="20"/>
        </w:rPr>
        <w:t>1           Adam Apricot         Brick</w:t>
      </w:r>
    </w:p>
    <w:p w:rsidR="00804539" w:rsidRPr="00804539" w:rsidRDefault="00804539" w:rsidP="00804539">
      <w:pPr>
        <w:pStyle w:val="CodeBody"/>
        <w:rPr>
          <w:sz w:val="20"/>
          <w:szCs w:val="20"/>
        </w:rPr>
      </w:pPr>
      <w:r w:rsidRPr="00804539">
        <w:rPr>
          <w:sz w:val="20"/>
          <w:szCs w:val="20"/>
        </w:rPr>
        <w:t>2           Barbara Banana       Custard</w:t>
      </w:r>
    </w:p>
    <w:p w:rsidR="00804539" w:rsidRPr="00804539" w:rsidRDefault="00804539" w:rsidP="00804539">
      <w:pPr>
        <w:pStyle w:val="CodeBody"/>
        <w:rPr>
          <w:sz w:val="20"/>
          <w:szCs w:val="20"/>
        </w:rPr>
      </w:pPr>
      <w:r w:rsidRPr="00804539">
        <w:rPr>
          <w:sz w:val="20"/>
          <w:szCs w:val="20"/>
        </w:rPr>
        <w:t>2           Barbara Banana       Digger</w:t>
      </w:r>
    </w:p>
    <w:p w:rsidR="00804539" w:rsidRPr="00804539" w:rsidRDefault="00804539" w:rsidP="00804539">
      <w:pPr>
        <w:pStyle w:val="CodeBody"/>
        <w:rPr>
          <w:sz w:val="20"/>
          <w:szCs w:val="20"/>
        </w:rPr>
      </w:pPr>
      <w:r w:rsidRPr="00804539">
        <w:rPr>
          <w:sz w:val="20"/>
          <w:szCs w:val="20"/>
        </w:rPr>
        <w:t>3           Paul Peach           Ernst</w:t>
      </w:r>
    </w:p>
    <w:p w:rsidR="00804539" w:rsidRPr="00804539" w:rsidRDefault="00804539" w:rsidP="00804539">
      <w:pPr>
        <w:pStyle w:val="CodeBody"/>
        <w:rPr>
          <w:sz w:val="20"/>
          <w:szCs w:val="20"/>
        </w:rPr>
      </w:pPr>
      <w:r w:rsidRPr="00804539">
        <w:rPr>
          <w:sz w:val="20"/>
          <w:szCs w:val="20"/>
        </w:rPr>
        <w:t>3           Paul Peach           Flipper</w:t>
      </w:r>
    </w:p>
    <w:p w:rsidR="00804539" w:rsidRPr="00804539" w:rsidRDefault="00804539" w:rsidP="00804539">
      <w:pPr>
        <w:pStyle w:val="CodeBody"/>
        <w:rPr>
          <w:sz w:val="20"/>
          <w:szCs w:val="20"/>
        </w:rPr>
      </w:pPr>
      <w:r w:rsidRPr="00804539">
        <w:rPr>
          <w:sz w:val="20"/>
          <w:szCs w:val="20"/>
        </w:rPr>
        <w:t>3           Paul Peach           Goalie</w:t>
      </w:r>
    </w:p>
    <w:p w:rsidR="0023156A" w:rsidRPr="0023156A" w:rsidRDefault="0023156A" w:rsidP="0023156A">
      <w:pPr>
        <w:pStyle w:val="CodeBody"/>
        <w:rPr>
          <w:b/>
          <w:bCs/>
          <w:sz w:val="20"/>
          <w:szCs w:val="20"/>
        </w:rPr>
      </w:pPr>
      <w:r w:rsidRPr="0023156A">
        <w:rPr>
          <w:sz w:val="20"/>
          <w:szCs w:val="20"/>
        </w:rPr>
        <w:t>4           Diver Dan            Nobody in this dept</w:t>
      </w:r>
    </w:p>
    <w:p w:rsidR="0023156A" w:rsidRPr="00804539" w:rsidRDefault="0023156A" w:rsidP="0023156A">
      <w:pPr>
        <w:pStyle w:val="CodeLast"/>
        <w:rPr>
          <w:b/>
          <w:bCs/>
          <w:sz w:val="20"/>
          <w:szCs w:val="20"/>
        </w:rPr>
      </w:pPr>
      <w:r>
        <w:rPr>
          <w:sz w:val="20"/>
          <w:szCs w:val="20"/>
        </w:rPr>
        <w:t>5</w:t>
      </w:r>
      <w:r w:rsidRPr="00804539">
        <w:rPr>
          <w:sz w:val="20"/>
          <w:szCs w:val="20"/>
        </w:rPr>
        <w:t xml:space="preserve">           </w:t>
      </w:r>
      <w:r>
        <w:rPr>
          <w:sz w:val="20"/>
          <w:szCs w:val="20"/>
        </w:rPr>
        <w:t>Xavier Xylophone</w:t>
      </w:r>
      <w:r w:rsidRPr="00804539">
        <w:rPr>
          <w:sz w:val="20"/>
          <w:szCs w:val="20"/>
        </w:rPr>
        <w:t xml:space="preserve">     Nobody in this dept</w:t>
      </w:r>
    </w:p>
    <w:p w:rsidR="00804539" w:rsidRPr="00804539" w:rsidRDefault="00804539" w:rsidP="00804539">
      <w:pPr>
        <w:pStyle w:val="Heading3"/>
        <w:rPr>
          <w:rFonts w:cs="Times New Roman"/>
          <w:b w:val="0"/>
          <w:bCs w:val="0"/>
          <w:szCs w:val="24"/>
        </w:rPr>
      </w:pPr>
      <w:r w:rsidRPr="00804539">
        <w:rPr>
          <w:rFonts w:cs="Times New Roman"/>
          <w:b w:val="0"/>
          <w:bCs w:val="0"/>
          <w:szCs w:val="24"/>
        </w:rPr>
        <w:t>Recognize that</w:t>
      </w:r>
    </w:p>
    <w:p w:rsidR="00804539" w:rsidRPr="00804539" w:rsidRDefault="00804539" w:rsidP="00804539">
      <w:pPr>
        <w:pStyle w:val="CodeSolo"/>
      </w:pPr>
      <w:r w:rsidRPr="00804539">
        <w:t>FROM dept D LEFT JOIN salesperson SP</w:t>
      </w:r>
    </w:p>
    <w:p w:rsidR="00804539" w:rsidRPr="00804539" w:rsidRDefault="00804539" w:rsidP="00804539">
      <w:pPr>
        <w:pStyle w:val="Heading3"/>
        <w:rPr>
          <w:rFonts w:cs="Times New Roman"/>
          <w:b w:val="0"/>
          <w:bCs w:val="0"/>
          <w:szCs w:val="24"/>
        </w:rPr>
      </w:pPr>
      <w:r w:rsidRPr="00804539">
        <w:rPr>
          <w:rFonts w:cs="Times New Roman"/>
          <w:b w:val="0"/>
          <w:bCs w:val="0"/>
          <w:szCs w:val="24"/>
        </w:rPr>
        <w:t>would give the same result as</w:t>
      </w:r>
    </w:p>
    <w:p w:rsidR="00804539" w:rsidRDefault="00804539" w:rsidP="00804539">
      <w:pPr>
        <w:pStyle w:val="CodeSolo"/>
        <w:rPr>
          <w:b/>
          <w:bCs/>
        </w:rPr>
      </w:pPr>
      <w:r w:rsidRPr="00804539">
        <w:t>FROM salesperson SP RIGHT JOIN dept D</w:t>
      </w:r>
    </w:p>
    <w:p w:rsidR="003B5808" w:rsidRDefault="003B5808" w:rsidP="00804539">
      <w:pPr>
        <w:pStyle w:val="Heading3"/>
      </w:pPr>
      <w:r>
        <w:t xml:space="preserve">Query </w:t>
      </w:r>
      <w:r w:rsidR="00804539">
        <w:t>3</w:t>
      </w:r>
    </w:p>
    <w:p w:rsidR="00804539" w:rsidRPr="00804539" w:rsidRDefault="00804539" w:rsidP="00804539">
      <w:pPr>
        <w:pStyle w:val="Heading3"/>
        <w:rPr>
          <w:rFonts w:cs="Times New Roman"/>
          <w:b w:val="0"/>
          <w:bCs w:val="0"/>
          <w:szCs w:val="24"/>
        </w:rPr>
      </w:pPr>
      <w:r w:rsidRPr="00804539">
        <w:rPr>
          <w:rFonts w:cs="Times New Roman"/>
          <w:b w:val="0"/>
          <w:bCs w:val="0"/>
          <w:szCs w:val="24"/>
        </w:rPr>
        <w:t>Ask yourself whether this FROM clause makes any sense?</w:t>
      </w:r>
    </w:p>
    <w:p w:rsidR="00804539" w:rsidRPr="00804539" w:rsidRDefault="00804539" w:rsidP="00804539">
      <w:pPr>
        <w:pStyle w:val="CodeSolo"/>
      </w:pPr>
      <w:r w:rsidRPr="00804539">
        <w:t>FROM dept D RIGHT JOIN salesperson SP</w:t>
      </w:r>
    </w:p>
    <w:p w:rsidR="00804539" w:rsidRPr="00804539" w:rsidRDefault="00804539" w:rsidP="00804539">
      <w:pPr>
        <w:pStyle w:val="Heading3"/>
        <w:rPr>
          <w:rFonts w:cs="Times New Roman"/>
          <w:b w:val="0"/>
          <w:bCs w:val="0"/>
          <w:szCs w:val="24"/>
        </w:rPr>
      </w:pPr>
      <w:r w:rsidRPr="00804539">
        <w:rPr>
          <w:rFonts w:cs="Times New Roman"/>
          <w:b w:val="0"/>
          <w:bCs w:val="0"/>
          <w:szCs w:val="24"/>
        </w:rPr>
        <w:lastRenderedPageBreak/>
        <w:t>Does this translate into</w:t>
      </w:r>
      <w:r>
        <w:rPr>
          <w:rFonts w:cs="Times New Roman"/>
          <w:b w:val="0"/>
          <w:bCs w:val="0"/>
          <w:szCs w:val="24"/>
        </w:rPr>
        <w:t>:</w:t>
      </w:r>
    </w:p>
    <w:p w:rsidR="00804539" w:rsidRPr="00804539" w:rsidRDefault="00804539" w:rsidP="00804539">
      <w:pPr>
        <w:pStyle w:val="Heading3"/>
        <w:ind w:left="576"/>
        <w:rPr>
          <w:rFonts w:cs="Times New Roman"/>
          <w:b w:val="0"/>
          <w:bCs w:val="0"/>
          <w:szCs w:val="24"/>
        </w:rPr>
      </w:pPr>
      <w:r w:rsidRPr="00804539">
        <w:rPr>
          <w:rFonts w:cs="Times New Roman"/>
          <w:b w:val="0"/>
          <w:bCs w:val="0"/>
          <w:szCs w:val="24"/>
        </w:rPr>
        <w:t>"Show me all the people even one's in a non existent dept"?</w:t>
      </w:r>
    </w:p>
    <w:p w:rsidR="00804539" w:rsidRPr="00804539" w:rsidRDefault="00804539" w:rsidP="00804539">
      <w:pPr>
        <w:pStyle w:val="Heading3"/>
        <w:rPr>
          <w:rFonts w:cs="Times New Roman"/>
          <w:b w:val="0"/>
          <w:bCs w:val="0"/>
          <w:szCs w:val="24"/>
        </w:rPr>
      </w:pPr>
      <w:r w:rsidRPr="00804539">
        <w:rPr>
          <w:rFonts w:cs="Times New Roman"/>
          <w:b w:val="0"/>
          <w:bCs w:val="0"/>
          <w:szCs w:val="24"/>
        </w:rPr>
        <w:t>Hopefully the referential integrity between the tables will ensure that if you have depts 1-4 only, that there is no one in dept 5 or 6 or 87.</w:t>
      </w:r>
    </w:p>
    <w:p w:rsidR="00804539" w:rsidRPr="00804539" w:rsidRDefault="00804539" w:rsidP="00804539">
      <w:pPr>
        <w:pStyle w:val="Heading3"/>
        <w:rPr>
          <w:rFonts w:cs="Times New Roman"/>
          <w:b w:val="0"/>
          <w:bCs w:val="0"/>
          <w:szCs w:val="24"/>
        </w:rPr>
      </w:pPr>
      <w:r w:rsidRPr="00804539">
        <w:rPr>
          <w:rFonts w:cs="Times New Roman"/>
          <w:b w:val="0"/>
          <w:bCs w:val="0"/>
          <w:szCs w:val="24"/>
        </w:rPr>
        <w:t>But can a salesperson be in no (NULL) dept at all?</w:t>
      </w:r>
      <w:r>
        <w:rPr>
          <w:rFonts w:cs="Times New Roman"/>
          <w:b w:val="0"/>
          <w:bCs w:val="0"/>
          <w:szCs w:val="24"/>
        </w:rPr>
        <w:t xml:space="preserve"> </w:t>
      </w:r>
      <w:r w:rsidRPr="00804539">
        <w:rPr>
          <w:rFonts w:cs="Times New Roman"/>
          <w:b w:val="0"/>
          <w:bCs w:val="0"/>
          <w:szCs w:val="24"/>
        </w:rPr>
        <w:t>Well, it depends whether 'dept_no' of 'salesperson' is a</w:t>
      </w:r>
      <w:r>
        <w:rPr>
          <w:rFonts w:cs="Times New Roman"/>
          <w:b w:val="0"/>
          <w:bCs w:val="0"/>
          <w:szCs w:val="24"/>
        </w:rPr>
        <w:t xml:space="preserve"> NULLable (optional) column or </w:t>
      </w:r>
      <w:r w:rsidRPr="00804539">
        <w:rPr>
          <w:rFonts w:cs="Times New Roman"/>
          <w:b w:val="0"/>
          <w:bCs w:val="0"/>
          <w:szCs w:val="24"/>
        </w:rPr>
        <w:t>not.</w:t>
      </w:r>
    </w:p>
    <w:p w:rsidR="00804539" w:rsidRPr="00804539" w:rsidRDefault="00804539" w:rsidP="00804539">
      <w:pPr>
        <w:pStyle w:val="Heading3"/>
        <w:rPr>
          <w:rFonts w:cs="Times New Roman"/>
          <w:b w:val="0"/>
          <w:bCs w:val="0"/>
          <w:szCs w:val="24"/>
        </w:rPr>
      </w:pPr>
      <w:r w:rsidRPr="00804539">
        <w:rPr>
          <w:rFonts w:cs="Times New Roman"/>
          <w:b w:val="0"/>
          <w:bCs w:val="0"/>
          <w:szCs w:val="24"/>
        </w:rPr>
        <w:t>In your schema/table it IS an optional column so the follow</w:t>
      </w:r>
      <w:r>
        <w:rPr>
          <w:rFonts w:cs="Times New Roman"/>
          <w:b w:val="0"/>
          <w:bCs w:val="0"/>
          <w:szCs w:val="24"/>
        </w:rPr>
        <w:t xml:space="preserve">ing INSERT (try it) will run </w:t>
      </w:r>
      <w:r w:rsidRPr="00804539">
        <w:rPr>
          <w:rFonts w:cs="Times New Roman"/>
          <w:b w:val="0"/>
          <w:bCs w:val="0"/>
          <w:szCs w:val="24"/>
        </w:rPr>
        <w:t>ok.</w:t>
      </w:r>
    </w:p>
    <w:p w:rsidR="00804539" w:rsidRPr="00804539" w:rsidRDefault="00804539" w:rsidP="00804539">
      <w:pPr>
        <w:pStyle w:val="CodeFirst"/>
      </w:pPr>
      <w:r w:rsidRPr="00804539">
        <w:t>INSERT INTO salesperson(emp_no, fname, lname, dept_no)</w:t>
      </w:r>
    </w:p>
    <w:p w:rsidR="00804539" w:rsidRPr="00804539" w:rsidRDefault="00804539" w:rsidP="00804539">
      <w:pPr>
        <w:pStyle w:val="CodeLast"/>
      </w:pPr>
      <w:r>
        <w:t xml:space="preserve">VALUES </w:t>
      </w:r>
      <w:r w:rsidRPr="00804539">
        <w:t>(70, 'Monica', 'Ell', NULL)</w:t>
      </w:r>
    </w:p>
    <w:p w:rsidR="00804539" w:rsidRPr="00804539" w:rsidRDefault="00804539" w:rsidP="00804539">
      <w:r w:rsidRPr="00804539">
        <w:t>The following INNER JOIN query will not discover her</w:t>
      </w:r>
    </w:p>
    <w:p w:rsidR="00804539" w:rsidRPr="00804539" w:rsidRDefault="00804539" w:rsidP="00804539">
      <w:pPr>
        <w:pStyle w:val="CodeFirst"/>
      </w:pPr>
      <w:r w:rsidRPr="00804539">
        <w:t>SELECT manager, COALESCE(lname, 'Nobody in this dept') AS Surname</w:t>
      </w:r>
    </w:p>
    <w:p w:rsidR="00804539" w:rsidRPr="00804539" w:rsidRDefault="00804539" w:rsidP="00804539">
      <w:pPr>
        <w:pStyle w:val="CodeBody"/>
      </w:pPr>
      <w:r w:rsidRPr="00804539">
        <w:t>FROM salesperson SP INNER JOIN dept D</w:t>
      </w:r>
    </w:p>
    <w:p w:rsidR="00804539" w:rsidRPr="00804539" w:rsidRDefault="00804539" w:rsidP="00804539">
      <w:pPr>
        <w:pStyle w:val="CodeLast"/>
      </w:pPr>
      <w:r w:rsidRPr="00804539">
        <w:t>ON SP.dept_no = D.dept_no</w:t>
      </w:r>
    </w:p>
    <w:p w:rsidR="00804539" w:rsidRPr="00804539" w:rsidRDefault="00804539" w:rsidP="00804539">
      <w:r>
        <w:t>Try it now, it should produce the following:</w:t>
      </w:r>
    </w:p>
    <w:p w:rsidR="00804539" w:rsidRPr="00804539" w:rsidRDefault="00804539" w:rsidP="00804539">
      <w:pPr>
        <w:pStyle w:val="CodeFirst"/>
      </w:pPr>
      <w:r w:rsidRPr="00804539">
        <w:t xml:space="preserve">manager              Surname             </w:t>
      </w:r>
    </w:p>
    <w:p w:rsidR="00804539" w:rsidRPr="00804539" w:rsidRDefault="00804539" w:rsidP="00804539">
      <w:pPr>
        <w:pStyle w:val="CodeBody"/>
      </w:pPr>
      <w:r w:rsidRPr="00804539">
        <w:t xml:space="preserve">-------------------- ------------------- </w:t>
      </w:r>
    </w:p>
    <w:p w:rsidR="00804539" w:rsidRPr="00804539" w:rsidRDefault="00804539" w:rsidP="00804539">
      <w:pPr>
        <w:pStyle w:val="CodeBody"/>
      </w:pPr>
      <w:r w:rsidRPr="00804539">
        <w:t>Adam Apricot         Brick</w:t>
      </w:r>
    </w:p>
    <w:p w:rsidR="00804539" w:rsidRPr="00804539" w:rsidRDefault="00804539" w:rsidP="00804539">
      <w:pPr>
        <w:pStyle w:val="CodeBody"/>
      </w:pPr>
      <w:r w:rsidRPr="00804539">
        <w:t>Barbara Banana       Custard</w:t>
      </w:r>
    </w:p>
    <w:p w:rsidR="00804539" w:rsidRPr="00804539" w:rsidRDefault="00804539" w:rsidP="00804539">
      <w:pPr>
        <w:pStyle w:val="CodeBody"/>
      </w:pPr>
      <w:r w:rsidRPr="00804539">
        <w:t>Barbara Banana       Digger</w:t>
      </w:r>
    </w:p>
    <w:p w:rsidR="00804539" w:rsidRPr="00804539" w:rsidRDefault="00804539" w:rsidP="00804539">
      <w:pPr>
        <w:pStyle w:val="CodeBody"/>
      </w:pPr>
      <w:r w:rsidRPr="00804539">
        <w:t>Paul Peach           Ernst</w:t>
      </w:r>
    </w:p>
    <w:p w:rsidR="00804539" w:rsidRPr="00804539" w:rsidRDefault="00804539" w:rsidP="00804539">
      <w:pPr>
        <w:pStyle w:val="CodeBody"/>
      </w:pPr>
      <w:r w:rsidRPr="00804539">
        <w:t>Paul Peach           Flipper</w:t>
      </w:r>
    </w:p>
    <w:p w:rsidR="00804539" w:rsidRPr="00804539" w:rsidRDefault="00804539" w:rsidP="00804539">
      <w:pPr>
        <w:pStyle w:val="CodeLast"/>
      </w:pPr>
      <w:r w:rsidRPr="00804539">
        <w:t>Paul Peach           Goalie</w:t>
      </w:r>
    </w:p>
    <w:p w:rsidR="00804539" w:rsidRPr="00804539" w:rsidRDefault="00804539" w:rsidP="00804539">
      <w:r w:rsidRPr="00804539">
        <w:t xml:space="preserve">Nor will this Outer JOIN </w:t>
      </w:r>
    </w:p>
    <w:p w:rsidR="00804539" w:rsidRPr="00804539" w:rsidRDefault="00804539" w:rsidP="00804539">
      <w:pPr>
        <w:pStyle w:val="CodeFirst"/>
      </w:pPr>
      <w:r w:rsidRPr="00804539">
        <w:t xml:space="preserve">SELECT manager, COALESCE(lname, 'Nobody in this dept') AS Surname </w:t>
      </w:r>
    </w:p>
    <w:p w:rsidR="00804539" w:rsidRPr="00804539" w:rsidRDefault="00804539" w:rsidP="00804539">
      <w:pPr>
        <w:pStyle w:val="CodeBody"/>
      </w:pPr>
      <w:r w:rsidRPr="00804539">
        <w:t>FROM salesperson SP RIGHT JOIN dept D</w:t>
      </w:r>
    </w:p>
    <w:p w:rsidR="00804539" w:rsidRPr="00804539" w:rsidRDefault="00804539" w:rsidP="00804539">
      <w:pPr>
        <w:pStyle w:val="CodeLast"/>
      </w:pPr>
      <w:r w:rsidRPr="00804539">
        <w:t>ON SP.dept_no = D.dept_no</w:t>
      </w:r>
    </w:p>
    <w:p w:rsidR="00804539" w:rsidRPr="00804539" w:rsidRDefault="00804539" w:rsidP="00804539">
      <w:r>
        <w:t>Try it now, it should produce the following:</w:t>
      </w:r>
    </w:p>
    <w:p w:rsidR="00804539" w:rsidRPr="00804539" w:rsidRDefault="00804539" w:rsidP="00804539">
      <w:pPr>
        <w:pStyle w:val="CodeFirst"/>
      </w:pPr>
      <w:r w:rsidRPr="00804539">
        <w:t xml:space="preserve">manager              Surname             </w:t>
      </w:r>
    </w:p>
    <w:p w:rsidR="00804539" w:rsidRPr="00804539" w:rsidRDefault="00804539" w:rsidP="00804539">
      <w:pPr>
        <w:pStyle w:val="CodeBody"/>
      </w:pPr>
      <w:r w:rsidRPr="00804539">
        <w:t xml:space="preserve">-------------------- ------------------- </w:t>
      </w:r>
    </w:p>
    <w:p w:rsidR="00804539" w:rsidRPr="00804539" w:rsidRDefault="00804539" w:rsidP="00804539">
      <w:pPr>
        <w:pStyle w:val="CodeBody"/>
      </w:pPr>
      <w:r w:rsidRPr="00804539">
        <w:t>Adam Apricot         Brick</w:t>
      </w:r>
    </w:p>
    <w:p w:rsidR="00804539" w:rsidRPr="00804539" w:rsidRDefault="00804539" w:rsidP="00804539">
      <w:pPr>
        <w:pStyle w:val="CodeBody"/>
      </w:pPr>
      <w:r w:rsidRPr="00804539">
        <w:t>Barbara Banana       Custard</w:t>
      </w:r>
    </w:p>
    <w:p w:rsidR="00804539" w:rsidRPr="00804539" w:rsidRDefault="00804539" w:rsidP="00804539">
      <w:pPr>
        <w:pStyle w:val="CodeBody"/>
      </w:pPr>
      <w:r w:rsidRPr="00804539">
        <w:t>Barbara Banana       Digger</w:t>
      </w:r>
    </w:p>
    <w:p w:rsidR="00804539" w:rsidRPr="00804539" w:rsidRDefault="00804539" w:rsidP="00804539">
      <w:pPr>
        <w:pStyle w:val="CodeBody"/>
      </w:pPr>
      <w:r w:rsidRPr="00804539">
        <w:t>Paul Peach           Ernst</w:t>
      </w:r>
    </w:p>
    <w:p w:rsidR="00804539" w:rsidRPr="00804539" w:rsidRDefault="00804539" w:rsidP="00804539">
      <w:pPr>
        <w:pStyle w:val="CodeBody"/>
      </w:pPr>
      <w:r w:rsidRPr="00804539">
        <w:t>Paul Peach           Flipper</w:t>
      </w:r>
    </w:p>
    <w:p w:rsidR="005A2E44" w:rsidRPr="00804539" w:rsidRDefault="005A2E44" w:rsidP="005A2E44">
      <w:pPr>
        <w:pStyle w:val="CodeBody"/>
      </w:pPr>
      <w:r w:rsidRPr="00804539">
        <w:t>Paul Peach           Goalie</w:t>
      </w:r>
    </w:p>
    <w:p w:rsidR="005A2E44" w:rsidRDefault="005A2E44" w:rsidP="005A2E44">
      <w:pPr>
        <w:pStyle w:val="CodeBody"/>
      </w:pPr>
      <w:r w:rsidRPr="00804539">
        <w:t>Diver Dan            Nobody in this dept</w:t>
      </w:r>
    </w:p>
    <w:p w:rsidR="00804539" w:rsidRPr="00804539" w:rsidRDefault="005A2E44" w:rsidP="00804539">
      <w:pPr>
        <w:pStyle w:val="CodeLast"/>
      </w:pPr>
      <w:r>
        <w:t>Xavier Xylophone</w:t>
      </w:r>
      <w:r w:rsidR="00804539" w:rsidRPr="00804539">
        <w:t xml:space="preserve">     Nobody in this dept</w:t>
      </w:r>
    </w:p>
    <w:p w:rsidR="00804539" w:rsidRPr="00804539" w:rsidRDefault="00804539" w:rsidP="00804539">
      <w:r w:rsidRPr="00804539">
        <w:t xml:space="preserve">But this one will, note dept D RIGHT JOIN salesperson SP </w:t>
      </w:r>
    </w:p>
    <w:p w:rsidR="00804539" w:rsidRPr="006E6597" w:rsidRDefault="00804539" w:rsidP="006E6597">
      <w:pPr>
        <w:pStyle w:val="CodeFirst"/>
      </w:pPr>
      <w:r w:rsidRPr="006E6597">
        <w:lastRenderedPageBreak/>
        <w:t>SELECT COALESCE(manager,'Has no manager') AS Manager, lname</w:t>
      </w:r>
    </w:p>
    <w:p w:rsidR="00804539" w:rsidRPr="00804539" w:rsidRDefault="00804539" w:rsidP="006E6597">
      <w:pPr>
        <w:pStyle w:val="CodeBody"/>
      </w:pPr>
      <w:r w:rsidRPr="00804539">
        <w:t>FROM dept D RIGHT JOIN salesperson SP</w:t>
      </w:r>
    </w:p>
    <w:p w:rsidR="00804539" w:rsidRPr="00804539" w:rsidRDefault="00804539" w:rsidP="006E6597">
      <w:pPr>
        <w:pStyle w:val="CodeLast"/>
      </w:pPr>
      <w:r w:rsidRPr="00804539">
        <w:t>ON SP.dept_no = D.dept_no</w:t>
      </w:r>
    </w:p>
    <w:p w:rsidR="006E6597" w:rsidRPr="00804539" w:rsidRDefault="006E6597" w:rsidP="006E6597">
      <w:r>
        <w:t>Try it now, it should produce the following:</w:t>
      </w:r>
    </w:p>
    <w:p w:rsidR="00804539" w:rsidRPr="00804539" w:rsidRDefault="00804539" w:rsidP="006E6597">
      <w:pPr>
        <w:pStyle w:val="CodeFirst"/>
      </w:pPr>
      <w:r w:rsidRPr="00804539">
        <w:t xml:space="preserve">Manager              lname           </w:t>
      </w:r>
    </w:p>
    <w:p w:rsidR="00804539" w:rsidRPr="00804539" w:rsidRDefault="00804539" w:rsidP="006E6597">
      <w:pPr>
        <w:pStyle w:val="CodeBody"/>
      </w:pPr>
      <w:r w:rsidRPr="00804539">
        <w:t xml:space="preserve">-------------------- --------------- </w:t>
      </w:r>
    </w:p>
    <w:p w:rsidR="00804539" w:rsidRPr="00804539" w:rsidRDefault="00804539" w:rsidP="006E6597">
      <w:pPr>
        <w:pStyle w:val="CodeBody"/>
      </w:pPr>
      <w:r w:rsidRPr="00804539">
        <w:t>Adam Apricot         Brick</w:t>
      </w:r>
    </w:p>
    <w:p w:rsidR="00804539" w:rsidRPr="00804539" w:rsidRDefault="00804539" w:rsidP="006E6597">
      <w:pPr>
        <w:pStyle w:val="CodeBody"/>
      </w:pPr>
      <w:r w:rsidRPr="00804539">
        <w:t>Barbara Banana       Custard</w:t>
      </w:r>
    </w:p>
    <w:p w:rsidR="00804539" w:rsidRPr="00804539" w:rsidRDefault="00804539" w:rsidP="006E6597">
      <w:pPr>
        <w:pStyle w:val="CodeBody"/>
      </w:pPr>
      <w:r w:rsidRPr="00804539">
        <w:t>Barbara Banana       Digger</w:t>
      </w:r>
    </w:p>
    <w:p w:rsidR="00804539" w:rsidRPr="00804539" w:rsidRDefault="00804539" w:rsidP="006E6597">
      <w:pPr>
        <w:pStyle w:val="CodeBody"/>
      </w:pPr>
      <w:r w:rsidRPr="00804539">
        <w:t>Paul Peach           Ernst</w:t>
      </w:r>
    </w:p>
    <w:p w:rsidR="00804539" w:rsidRPr="00804539" w:rsidRDefault="00804539" w:rsidP="006E6597">
      <w:pPr>
        <w:pStyle w:val="CodeBody"/>
      </w:pPr>
      <w:r w:rsidRPr="00804539">
        <w:t>Paul Peach           Flipper</w:t>
      </w:r>
    </w:p>
    <w:p w:rsidR="00804539" w:rsidRPr="00804539" w:rsidRDefault="00804539" w:rsidP="006E6597">
      <w:pPr>
        <w:pStyle w:val="CodeBody"/>
      </w:pPr>
      <w:r w:rsidRPr="00804539">
        <w:t>Paul Peach           Goalie</w:t>
      </w:r>
    </w:p>
    <w:p w:rsidR="003B5808" w:rsidRDefault="00804539" w:rsidP="006E6597">
      <w:pPr>
        <w:pStyle w:val="CodeLast"/>
      </w:pPr>
      <w:r w:rsidRPr="00804539">
        <w:t>Has no manager       Ell</w:t>
      </w:r>
    </w:p>
    <w:p w:rsidR="003B5808" w:rsidRDefault="003B5808" w:rsidP="003B5808">
      <w:pPr>
        <w:pStyle w:val="Heading3"/>
      </w:pPr>
      <w:r>
        <w:t xml:space="preserve">Query </w:t>
      </w:r>
      <w:r w:rsidR="006E6597">
        <w:t>4</w:t>
      </w:r>
    </w:p>
    <w:p w:rsidR="006E6597" w:rsidRDefault="006E6597" w:rsidP="006E6597">
      <w:r w:rsidRPr="006E6597">
        <w:t>‘Can I do a LEFT &amp; a RIGHT JOIN at the same t</w:t>
      </w:r>
      <w:r>
        <w:t>ime?’ is a question often asked and the answer is y</w:t>
      </w:r>
      <w:r w:rsidRPr="006E6597">
        <w:t>es, it’s called a FULL JOIN.</w:t>
      </w:r>
    </w:p>
    <w:p w:rsidR="006E6597" w:rsidRPr="006E6597" w:rsidRDefault="006E6597" w:rsidP="006E6597">
      <w:r>
        <w:t>Try the following:</w:t>
      </w:r>
    </w:p>
    <w:p w:rsidR="006E6597" w:rsidRDefault="006E6597" w:rsidP="006E6597">
      <w:pPr>
        <w:pStyle w:val="CodeFirst"/>
      </w:pPr>
      <w:r w:rsidRPr="006E6597">
        <w:t>SELECT COALESCE(manager, '** Has no manager **')</w:t>
      </w:r>
    </w:p>
    <w:p w:rsidR="006E6597" w:rsidRPr="006E6597" w:rsidRDefault="006E6597" w:rsidP="006E6597">
      <w:pPr>
        <w:pStyle w:val="CodeBody"/>
      </w:pPr>
      <w:r w:rsidRPr="006E6597">
        <w:t xml:space="preserve"> </w:t>
      </w:r>
      <w:r>
        <w:t xml:space="preserve">               </w:t>
      </w:r>
      <w:r w:rsidRPr="006E6597">
        <w:t xml:space="preserve">AS Manager, </w:t>
      </w:r>
    </w:p>
    <w:p w:rsidR="006E6597" w:rsidRDefault="006E6597" w:rsidP="006E6597">
      <w:pPr>
        <w:pStyle w:val="CodeBody"/>
      </w:pPr>
      <w:r>
        <w:t xml:space="preserve">    </w:t>
      </w:r>
      <w:r w:rsidRPr="006E6597">
        <w:t xml:space="preserve">COALESCE(lname,   '** </w:t>
      </w:r>
      <w:r w:rsidR="00960F70">
        <w:t>Empty</w:t>
      </w:r>
      <w:r w:rsidRPr="006E6597">
        <w:t xml:space="preserve"> dept **') </w:t>
      </w:r>
    </w:p>
    <w:p w:rsidR="006E6597" w:rsidRPr="006E6597" w:rsidRDefault="006E6597" w:rsidP="006E6597">
      <w:pPr>
        <w:pStyle w:val="CodeBody"/>
      </w:pPr>
      <w:r>
        <w:t xml:space="preserve">                </w:t>
      </w:r>
      <w:r w:rsidRPr="006E6597">
        <w:t>AS Surname</w:t>
      </w:r>
    </w:p>
    <w:p w:rsidR="006E6597" w:rsidRPr="006E6597" w:rsidRDefault="006E6597" w:rsidP="006E6597">
      <w:pPr>
        <w:pStyle w:val="CodeBody"/>
      </w:pPr>
      <w:r w:rsidRPr="006E6597">
        <w:t>FROM dept D FULL JOIN salesperson SP</w:t>
      </w:r>
    </w:p>
    <w:p w:rsidR="006E6597" w:rsidRPr="006E6597" w:rsidRDefault="006E6597" w:rsidP="006E6597">
      <w:pPr>
        <w:pStyle w:val="CodeLast"/>
      </w:pPr>
      <w:r w:rsidRPr="006E6597">
        <w:t>ON SP.dept_no = D.dept_no</w:t>
      </w:r>
    </w:p>
    <w:p w:rsidR="006E6597" w:rsidRPr="006E6597" w:rsidRDefault="006E6597" w:rsidP="006E6597">
      <w:r>
        <w:t>It should produce the following:</w:t>
      </w:r>
    </w:p>
    <w:p w:rsidR="006E6597" w:rsidRPr="006E6597" w:rsidRDefault="006E6597" w:rsidP="006E6597">
      <w:pPr>
        <w:pStyle w:val="CodeFirst"/>
      </w:pPr>
      <w:r w:rsidRPr="006E6597">
        <w:t xml:space="preserve">Manager         </w:t>
      </w:r>
      <w:r w:rsidR="005E15DB">
        <w:t xml:space="preserve"> </w:t>
      </w:r>
      <w:r w:rsidRPr="006E6597">
        <w:t xml:space="preserve">     Surname                   </w:t>
      </w:r>
    </w:p>
    <w:p w:rsidR="006E6597" w:rsidRPr="006E6597" w:rsidRDefault="006E6597" w:rsidP="006E6597">
      <w:pPr>
        <w:pStyle w:val="CodeBody"/>
      </w:pPr>
      <w:r w:rsidRPr="006E6597">
        <w:t>--------------------</w:t>
      </w:r>
      <w:r w:rsidR="005E15DB">
        <w:t>-</w:t>
      </w:r>
      <w:r w:rsidRPr="006E6597">
        <w:t xml:space="preserve"> ------------------------- </w:t>
      </w:r>
    </w:p>
    <w:p w:rsidR="006E6597" w:rsidRPr="006E6597" w:rsidRDefault="006E6597" w:rsidP="006E6597">
      <w:pPr>
        <w:pStyle w:val="CodeBody"/>
      </w:pPr>
      <w:r w:rsidRPr="006E6597">
        <w:t xml:space="preserve">Adam Apricot     </w:t>
      </w:r>
      <w:r w:rsidR="005E15DB">
        <w:t xml:space="preserve"> </w:t>
      </w:r>
      <w:r w:rsidRPr="006E6597">
        <w:t xml:space="preserve">    Brick</w:t>
      </w:r>
    </w:p>
    <w:p w:rsidR="006E6597" w:rsidRPr="006E6597" w:rsidRDefault="006E6597" w:rsidP="006E6597">
      <w:pPr>
        <w:pStyle w:val="CodeBody"/>
      </w:pPr>
      <w:r w:rsidRPr="006E6597">
        <w:t xml:space="preserve">Barbara Banana   </w:t>
      </w:r>
      <w:r w:rsidR="005E15DB">
        <w:t xml:space="preserve"> </w:t>
      </w:r>
      <w:r w:rsidRPr="006E6597">
        <w:t xml:space="preserve">    Custard</w:t>
      </w:r>
    </w:p>
    <w:p w:rsidR="006E6597" w:rsidRPr="006E6597" w:rsidRDefault="006E6597" w:rsidP="006E6597">
      <w:pPr>
        <w:pStyle w:val="CodeBody"/>
      </w:pPr>
      <w:r w:rsidRPr="006E6597">
        <w:t xml:space="preserve">Barbara Banana   </w:t>
      </w:r>
      <w:r w:rsidR="005E15DB">
        <w:t xml:space="preserve">  </w:t>
      </w:r>
      <w:r w:rsidRPr="006E6597">
        <w:t xml:space="preserve">   Digger</w:t>
      </w:r>
    </w:p>
    <w:p w:rsidR="006E6597" w:rsidRPr="006E6597" w:rsidRDefault="006E6597" w:rsidP="006E6597">
      <w:pPr>
        <w:pStyle w:val="CodeBody"/>
      </w:pPr>
      <w:r w:rsidRPr="006E6597">
        <w:t xml:space="preserve">Paul Peach       </w:t>
      </w:r>
      <w:r w:rsidR="005E15DB">
        <w:t xml:space="preserve"> </w:t>
      </w:r>
      <w:r w:rsidRPr="006E6597">
        <w:t xml:space="preserve">    Ernst</w:t>
      </w:r>
    </w:p>
    <w:p w:rsidR="006E6597" w:rsidRPr="006E6597" w:rsidRDefault="006E6597" w:rsidP="006E6597">
      <w:pPr>
        <w:pStyle w:val="CodeBody"/>
      </w:pPr>
      <w:r w:rsidRPr="006E6597">
        <w:t xml:space="preserve">Paul Peach       </w:t>
      </w:r>
      <w:r w:rsidR="005E15DB">
        <w:t xml:space="preserve"> </w:t>
      </w:r>
      <w:r w:rsidRPr="006E6597">
        <w:t xml:space="preserve">    Flipper</w:t>
      </w:r>
    </w:p>
    <w:p w:rsidR="006E6597" w:rsidRPr="006E6597" w:rsidRDefault="006E6597" w:rsidP="006E6597">
      <w:pPr>
        <w:pStyle w:val="CodeBody"/>
      </w:pPr>
      <w:r w:rsidRPr="006E6597">
        <w:t xml:space="preserve">Paul Peach       </w:t>
      </w:r>
      <w:r w:rsidR="005E15DB">
        <w:t xml:space="preserve"> </w:t>
      </w:r>
      <w:r w:rsidRPr="006E6597">
        <w:t xml:space="preserve">    Goalie</w:t>
      </w:r>
    </w:p>
    <w:p w:rsidR="005E15DB" w:rsidRDefault="005E15DB" w:rsidP="005E15DB">
      <w:pPr>
        <w:pStyle w:val="CodeBody"/>
      </w:pPr>
      <w:r w:rsidRPr="006E6597">
        <w:t xml:space="preserve">Diver Dan          </w:t>
      </w:r>
      <w:r>
        <w:t xml:space="preserve"> </w:t>
      </w:r>
      <w:r w:rsidRPr="006E6597">
        <w:t xml:space="preserve">  ** </w:t>
      </w:r>
      <w:r>
        <w:t>Empty</w:t>
      </w:r>
      <w:r w:rsidRPr="006E6597">
        <w:t xml:space="preserve"> dept **</w:t>
      </w:r>
    </w:p>
    <w:p w:rsidR="005E15DB" w:rsidRDefault="005E15DB" w:rsidP="005E15DB">
      <w:pPr>
        <w:pStyle w:val="CodeBody"/>
      </w:pPr>
      <w:r>
        <w:t xml:space="preserve">Xavier Xylophone  </w:t>
      </w:r>
      <w:r w:rsidRPr="006E6597">
        <w:t xml:space="preserve"> </w:t>
      </w:r>
      <w:r>
        <w:t xml:space="preserve"> </w:t>
      </w:r>
      <w:r w:rsidRPr="006E6597">
        <w:t xml:space="preserve">  ** </w:t>
      </w:r>
      <w:r>
        <w:t>Empty</w:t>
      </w:r>
      <w:r w:rsidRPr="006E6597">
        <w:t xml:space="preserve"> dept **</w:t>
      </w:r>
    </w:p>
    <w:p w:rsidR="005E15DB" w:rsidRPr="006E6597" w:rsidRDefault="005E15DB" w:rsidP="005E15DB">
      <w:pPr>
        <w:pStyle w:val="CodeBody"/>
      </w:pPr>
      <w:r w:rsidRPr="006E6597">
        <w:t>** Has no manager **</w:t>
      </w:r>
      <w:r>
        <w:t xml:space="preserve"> </w:t>
      </w:r>
      <w:r w:rsidRPr="006E6597">
        <w:t xml:space="preserve"> Ell</w:t>
      </w:r>
    </w:p>
    <w:p w:rsidR="006E6597" w:rsidRDefault="006E6597" w:rsidP="006E6597">
      <w:pPr>
        <w:pStyle w:val="CodeLast"/>
      </w:pPr>
    </w:p>
    <w:p w:rsidR="005E15DB" w:rsidRPr="005E15DB" w:rsidRDefault="005E15DB" w:rsidP="005E15DB"/>
    <w:p w:rsidR="006E6597" w:rsidRPr="006E6597" w:rsidRDefault="006E6597" w:rsidP="006E6597">
      <w:r w:rsidRPr="006E6597">
        <w:t>But if you were now to include 'dept_no' in this query, should you choose</w:t>
      </w:r>
      <w:r>
        <w:t xml:space="preserve"> </w:t>
      </w:r>
      <w:r w:rsidRPr="006E6597">
        <w:t>SP.dept_no or D.dept_no, because one of the rows is surely going to have a NULL dept_no?</w:t>
      </w:r>
    </w:p>
    <w:p w:rsidR="006E6597" w:rsidRPr="006E6597" w:rsidRDefault="006E6597" w:rsidP="006E6597">
      <w:r w:rsidRPr="006E6597">
        <w:t>Well you could include either and COALESCE it to remove the NULL, but there is one problem.</w:t>
      </w:r>
      <w:r>
        <w:t xml:space="preserve"> </w:t>
      </w:r>
      <w:r w:rsidRPr="006E6597">
        <w:t>Namely, the 'COALESCE' function requires that both parameters are of the same data type,</w:t>
      </w:r>
    </w:p>
    <w:p w:rsidR="006E6597" w:rsidRPr="006E6597" w:rsidRDefault="006E6597" w:rsidP="006E6597">
      <w:r>
        <w:t>So,</w:t>
      </w:r>
    </w:p>
    <w:p w:rsidR="006E6597" w:rsidRPr="006E6597" w:rsidRDefault="006E6597" w:rsidP="006E6597">
      <w:pPr>
        <w:pStyle w:val="ListParagraph"/>
        <w:numPr>
          <w:ilvl w:val="0"/>
          <w:numId w:val="27"/>
        </w:numPr>
      </w:pPr>
      <w:r w:rsidRPr="006E6597">
        <w:t>COALESCE(D.dept_no, 0 ) would be valid syntax but produce a misleading '0' in results.</w:t>
      </w:r>
    </w:p>
    <w:p w:rsidR="006E6597" w:rsidRPr="006E6597" w:rsidRDefault="006E6597" w:rsidP="006E6597">
      <w:pPr>
        <w:pStyle w:val="ListParagraph"/>
        <w:numPr>
          <w:ilvl w:val="0"/>
          <w:numId w:val="27"/>
        </w:numPr>
      </w:pPr>
      <w:r w:rsidRPr="006E6597">
        <w:lastRenderedPageBreak/>
        <w:t>COALESCE(D.dept_no, 'n/a') would fail as 1st arg is numeric, but 2nd arg is not.</w:t>
      </w:r>
    </w:p>
    <w:p w:rsidR="006E6597" w:rsidRPr="006E6597" w:rsidRDefault="006E6597" w:rsidP="006E6597">
      <w:r>
        <w:t>T</w:t>
      </w:r>
      <w:r w:rsidRPr="006E6597">
        <w:t xml:space="preserve">he solution </w:t>
      </w:r>
      <w:r>
        <w:t>is to</w:t>
      </w:r>
      <w:r w:rsidRPr="006E6597">
        <w:t xml:space="preserve"> convert the 'dept_no' into a character string.</w:t>
      </w:r>
    </w:p>
    <w:p w:rsidR="006E6597" w:rsidRPr="006E6597" w:rsidRDefault="006E6597" w:rsidP="006E6597">
      <w:r w:rsidRPr="006E6597">
        <w:t xml:space="preserve">-- In SQL Server </w:t>
      </w:r>
      <w:r>
        <w:t>this would be:</w:t>
      </w:r>
    </w:p>
    <w:p w:rsidR="006E6597" w:rsidRPr="006E6597" w:rsidRDefault="006E6597" w:rsidP="006E6597">
      <w:r w:rsidRPr="006E6597">
        <w:t>COAL</w:t>
      </w:r>
      <w:r>
        <w:t xml:space="preserve">ESCE(STR(D.dept_no, 2), 'n/a') </w:t>
      </w:r>
      <w:r w:rsidRPr="006E6597">
        <w:t>meaning convert D.dept_no into a 2 character string.</w:t>
      </w:r>
    </w:p>
    <w:p w:rsidR="006E6597" w:rsidRPr="006E6597" w:rsidRDefault="006E6597" w:rsidP="006E6597">
      <w:r>
        <w:t>Try the following:</w:t>
      </w:r>
    </w:p>
    <w:p w:rsidR="006E6597" w:rsidRPr="006E6597" w:rsidRDefault="006E6597" w:rsidP="006E6597">
      <w:pPr>
        <w:pStyle w:val="CodeFirst"/>
      </w:pPr>
      <w:r w:rsidRPr="006E6597">
        <w:t xml:space="preserve">SELECT COALESCE(STR(D.dept_no,2),'N/A') AS Dept_no, </w:t>
      </w:r>
    </w:p>
    <w:p w:rsidR="006E6597" w:rsidRPr="006E6597" w:rsidRDefault="006E6597" w:rsidP="006E6597">
      <w:pPr>
        <w:pStyle w:val="CodeBody"/>
      </w:pPr>
      <w:r w:rsidRPr="006E6597">
        <w:t xml:space="preserve">       COALESCE(manager,'** Has no manager **') AS Manager, </w:t>
      </w:r>
    </w:p>
    <w:p w:rsidR="006E6597" w:rsidRPr="006E6597" w:rsidRDefault="006E6597" w:rsidP="006E6597">
      <w:pPr>
        <w:pStyle w:val="CodeBody"/>
      </w:pPr>
      <w:r w:rsidRPr="006E6597">
        <w:t xml:space="preserve">       COALESCE(lname,'** </w:t>
      </w:r>
      <w:r w:rsidR="00960F70">
        <w:t>Empty</w:t>
      </w:r>
      <w:r w:rsidRPr="006E6597">
        <w:t xml:space="preserve"> dept **') AS Surname</w:t>
      </w:r>
    </w:p>
    <w:p w:rsidR="006E6597" w:rsidRPr="006E6597" w:rsidRDefault="006E6597" w:rsidP="006E6597">
      <w:pPr>
        <w:pStyle w:val="CodeBody"/>
      </w:pPr>
      <w:r w:rsidRPr="006E6597">
        <w:t>FROM dept D FULL JOIN salesperson SP</w:t>
      </w:r>
    </w:p>
    <w:p w:rsidR="006E6597" w:rsidRPr="006E6597" w:rsidRDefault="006E6597" w:rsidP="006E6597">
      <w:pPr>
        <w:pStyle w:val="CodeLast"/>
      </w:pPr>
      <w:r w:rsidRPr="006E6597">
        <w:t>ON SP.dept_no = D.dept_no</w:t>
      </w:r>
    </w:p>
    <w:p w:rsidR="006E6597" w:rsidRPr="006E6597" w:rsidRDefault="00960F70" w:rsidP="006E6597">
      <w:r>
        <w:t>The result should be:</w:t>
      </w:r>
    </w:p>
    <w:p w:rsidR="006E6597" w:rsidRPr="006E6597" w:rsidRDefault="006E6597" w:rsidP="00960F70">
      <w:pPr>
        <w:pStyle w:val="CodeFirst"/>
      </w:pPr>
      <w:r w:rsidRPr="006E6597">
        <w:t xml:space="preserve">Dept_no Manager        </w:t>
      </w:r>
      <w:r w:rsidR="00960F70">
        <w:t xml:space="preserve">     </w:t>
      </w:r>
      <w:r w:rsidRPr="006E6597">
        <w:t xml:space="preserve">  Surname             </w:t>
      </w:r>
    </w:p>
    <w:p w:rsidR="006E6597" w:rsidRPr="006E6597" w:rsidRDefault="006E6597" w:rsidP="00960F70">
      <w:pPr>
        <w:pStyle w:val="CodeBody"/>
      </w:pPr>
      <w:r w:rsidRPr="006E6597">
        <w:t xml:space="preserve">------- -------------------- -------------------- </w:t>
      </w:r>
    </w:p>
    <w:p w:rsidR="006E6597" w:rsidRPr="006E6597" w:rsidRDefault="006E6597" w:rsidP="00960F70">
      <w:pPr>
        <w:pStyle w:val="CodeBody"/>
      </w:pPr>
      <w:r w:rsidRPr="006E6597">
        <w:t xml:space="preserve"> 1      Adam Apricot    </w:t>
      </w:r>
      <w:r w:rsidR="00960F70">
        <w:t xml:space="preserve">     </w:t>
      </w:r>
      <w:r w:rsidRPr="006E6597">
        <w:t xml:space="preserve"> Brick</w:t>
      </w:r>
    </w:p>
    <w:p w:rsidR="006E6597" w:rsidRPr="006E6597" w:rsidRDefault="006E6597" w:rsidP="00960F70">
      <w:pPr>
        <w:pStyle w:val="CodeBody"/>
      </w:pPr>
      <w:r w:rsidRPr="006E6597">
        <w:t xml:space="preserve"> 2      Barbara Banana  </w:t>
      </w:r>
      <w:r w:rsidR="00960F70">
        <w:t xml:space="preserve">     </w:t>
      </w:r>
      <w:r w:rsidRPr="006E6597">
        <w:t xml:space="preserve"> Custard</w:t>
      </w:r>
    </w:p>
    <w:p w:rsidR="006E6597" w:rsidRPr="006E6597" w:rsidRDefault="006E6597" w:rsidP="00960F70">
      <w:pPr>
        <w:pStyle w:val="CodeBody"/>
      </w:pPr>
      <w:r w:rsidRPr="006E6597">
        <w:t xml:space="preserve"> 2      Barbara Banana  </w:t>
      </w:r>
      <w:r w:rsidR="00960F70">
        <w:t xml:space="preserve">     </w:t>
      </w:r>
      <w:r w:rsidRPr="006E6597">
        <w:t xml:space="preserve"> Digger</w:t>
      </w:r>
    </w:p>
    <w:p w:rsidR="006E6597" w:rsidRPr="006E6597" w:rsidRDefault="006E6597" w:rsidP="00960F70">
      <w:pPr>
        <w:pStyle w:val="CodeBody"/>
      </w:pPr>
      <w:r w:rsidRPr="006E6597">
        <w:t xml:space="preserve"> 3      Paul Peach      </w:t>
      </w:r>
      <w:r w:rsidR="00960F70">
        <w:t xml:space="preserve">     </w:t>
      </w:r>
      <w:r w:rsidRPr="006E6597">
        <w:t xml:space="preserve"> Ernst</w:t>
      </w:r>
    </w:p>
    <w:p w:rsidR="006E6597" w:rsidRPr="006E6597" w:rsidRDefault="006E6597" w:rsidP="00960F70">
      <w:pPr>
        <w:pStyle w:val="CodeBody"/>
      </w:pPr>
      <w:r w:rsidRPr="006E6597">
        <w:t xml:space="preserve"> 3      Paul Peach    </w:t>
      </w:r>
      <w:r w:rsidR="00960F70">
        <w:t xml:space="preserve">  </w:t>
      </w:r>
      <w:r w:rsidRPr="006E6597">
        <w:t xml:space="preserve"> </w:t>
      </w:r>
      <w:r w:rsidR="00960F70">
        <w:t xml:space="preserve">   </w:t>
      </w:r>
      <w:r w:rsidRPr="006E6597">
        <w:t xml:space="preserve">  Flipper</w:t>
      </w:r>
    </w:p>
    <w:p w:rsidR="006E6597" w:rsidRPr="006E6597" w:rsidRDefault="006E6597" w:rsidP="00960F70">
      <w:pPr>
        <w:pStyle w:val="CodeBody"/>
      </w:pPr>
      <w:r w:rsidRPr="006E6597">
        <w:t xml:space="preserve"> 3      Paul Peach    </w:t>
      </w:r>
      <w:r w:rsidR="00960F70">
        <w:t xml:space="preserve">  </w:t>
      </w:r>
      <w:r w:rsidRPr="006E6597">
        <w:t xml:space="preserve"> </w:t>
      </w:r>
      <w:r w:rsidR="00960F70">
        <w:t xml:space="preserve">   </w:t>
      </w:r>
      <w:r w:rsidRPr="006E6597">
        <w:t xml:space="preserve">  Goalie</w:t>
      </w:r>
    </w:p>
    <w:p w:rsidR="005C3494" w:rsidRPr="006E6597" w:rsidRDefault="005C3494" w:rsidP="005C3494">
      <w:pPr>
        <w:pStyle w:val="CodeBody"/>
      </w:pPr>
      <w:r>
        <w:t xml:space="preserve"> </w:t>
      </w:r>
      <w:r w:rsidRPr="006E6597">
        <w:t xml:space="preserve">4      Diver Dan      </w:t>
      </w:r>
      <w:r>
        <w:t xml:space="preserve">     </w:t>
      </w:r>
      <w:r w:rsidRPr="006E6597">
        <w:t xml:space="preserve">  ** </w:t>
      </w:r>
      <w:r>
        <w:t>Empty</w:t>
      </w:r>
      <w:r w:rsidRPr="006E6597">
        <w:t xml:space="preserve"> dept **</w:t>
      </w:r>
    </w:p>
    <w:p w:rsidR="005C3494" w:rsidRPr="006E6597" w:rsidRDefault="005C3494" w:rsidP="005C3494">
      <w:pPr>
        <w:pStyle w:val="CodeBody"/>
      </w:pPr>
      <w:r>
        <w:t xml:space="preserve"> 5</w:t>
      </w:r>
      <w:r w:rsidRPr="006E6597">
        <w:t xml:space="preserve">      </w:t>
      </w:r>
      <w:r>
        <w:t xml:space="preserve">Xavier Xylophone    </w:t>
      </w:r>
      <w:r w:rsidRPr="006E6597">
        <w:t xml:space="preserve">  ** </w:t>
      </w:r>
      <w:r>
        <w:t>Empty</w:t>
      </w:r>
      <w:r w:rsidRPr="006E6597">
        <w:t xml:space="preserve"> dept **</w:t>
      </w:r>
    </w:p>
    <w:p w:rsidR="006E6597" w:rsidRDefault="006E6597" w:rsidP="00960F70">
      <w:pPr>
        <w:pStyle w:val="CodeLast"/>
        <w:rPr>
          <w:b/>
          <w:bCs/>
        </w:rPr>
      </w:pPr>
      <w:r w:rsidRPr="006E6597">
        <w:t>N/A     ** Has no manager **</w:t>
      </w:r>
      <w:r w:rsidR="00960F70">
        <w:t xml:space="preserve"> </w:t>
      </w:r>
      <w:r w:rsidRPr="006E6597">
        <w:t xml:space="preserve"> Ell</w:t>
      </w:r>
    </w:p>
    <w:p w:rsidR="00247843" w:rsidRDefault="00247843" w:rsidP="006E6597">
      <w:pPr>
        <w:pStyle w:val="Heading3"/>
      </w:pPr>
      <w:r>
        <w:t xml:space="preserve">Query </w:t>
      </w:r>
      <w:r w:rsidR="00960F70">
        <w:t>5</w:t>
      </w:r>
    </w:p>
    <w:p w:rsidR="00960F70" w:rsidRDefault="00960F70" w:rsidP="00960F70">
      <w:r>
        <w:t>The odd thing is, what happens when you add the following 'WHERE' clause to this 'Left' JOIN.</w:t>
      </w:r>
    </w:p>
    <w:p w:rsidR="00960F70" w:rsidRDefault="00960F70" w:rsidP="00960F70">
      <w:pPr>
        <w:pStyle w:val="CodeFirst"/>
      </w:pPr>
      <w:r>
        <w:t xml:space="preserve">SELECT D.dept_no, </w:t>
      </w:r>
    </w:p>
    <w:p w:rsidR="00960F70" w:rsidRDefault="00960F70" w:rsidP="00960F70">
      <w:pPr>
        <w:pStyle w:val="CodeBody"/>
      </w:pPr>
      <w:r>
        <w:t>COALESCE(manager,'** Has no manager **') AS</w:t>
      </w:r>
    </w:p>
    <w:p w:rsidR="00960F70" w:rsidRDefault="00960F70" w:rsidP="00960F70">
      <w:pPr>
        <w:pStyle w:val="CodeBody"/>
      </w:pPr>
      <w:r>
        <w:t xml:space="preserve">     Manager, </w:t>
      </w:r>
    </w:p>
    <w:p w:rsidR="00960F70" w:rsidRDefault="00960F70" w:rsidP="00960F70">
      <w:pPr>
        <w:pStyle w:val="CodeBody"/>
      </w:pPr>
      <w:r>
        <w:t>COALESCE(lname,'** Empty dept **') AS Surname</w:t>
      </w:r>
    </w:p>
    <w:p w:rsidR="00960F70" w:rsidRDefault="00960F70" w:rsidP="00960F70">
      <w:pPr>
        <w:pStyle w:val="CodeBody"/>
      </w:pPr>
      <w:r>
        <w:t>FROM   dept D LEFT JOIN salesperson SP</w:t>
      </w:r>
    </w:p>
    <w:p w:rsidR="00960F70" w:rsidRDefault="00960F70" w:rsidP="00960F70">
      <w:pPr>
        <w:pStyle w:val="CodeBody"/>
      </w:pPr>
      <w:r>
        <w:t>ON SP.dept_no = D.dept_no</w:t>
      </w:r>
    </w:p>
    <w:p w:rsidR="00960F70" w:rsidRDefault="00960F70" w:rsidP="00960F70">
      <w:pPr>
        <w:pStyle w:val="CodeLast"/>
      </w:pPr>
      <w:r>
        <w:t>WHERE  SP.dept_no IS NULL</w:t>
      </w:r>
    </w:p>
    <w:p w:rsidR="00960F70" w:rsidRDefault="00960F70" w:rsidP="00960F70">
      <w:r>
        <w:t>Try it now, it should produce the following:</w:t>
      </w:r>
    </w:p>
    <w:p w:rsidR="00960F70" w:rsidRDefault="00960F70" w:rsidP="00960F70">
      <w:pPr>
        <w:pStyle w:val="CodeFirst"/>
      </w:pPr>
      <w:r>
        <w:t xml:space="preserve">dept_no     Manager              Surname          </w:t>
      </w:r>
    </w:p>
    <w:p w:rsidR="00960F70" w:rsidRDefault="00960F70" w:rsidP="00960F70">
      <w:pPr>
        <w:pStyle w:val="CodeBody"/>
      </w:pPr>
      <w:r>
        <w:t xml:space="preserve">----------- -------------------- ---------------- </w:t>
      </w:r>
    </w:p>
    <w:p w:rsidR="005C3494" w:rsidRDefault="005C3494" w:rsidP="005C3494">
      <w:pPr>
        <w:pStyle w:val="CodeBody"/>
      </w:pPr>
      <w:r>
        <w:t>4           Diver Dan            ** Empty dept **</w:t>
      </w:r>
    </w:p>
    <w:p w:rsidR="00960F70" w:rsidRDefault="005C3494" w:rsidP="00960F70">
      <w:pPr>
        <w:pStyle w:val="CodeLast"/>
      </w:pPr>
      <w:r>
        <w:t>5</w:t>
      </w:r>
      <w:r w:rsidR="00960F70">
        <w:t xml:space="preserve">           </w:t>
      </w:r>
      <w:r>
        <w:t xml:space="preserve">Xavier Xylophone  </w:t>
      </w:r>
      <w:r w:rsidR="00960F70">
        <w:t xml:space="preserve">   ** Empty dept **</w:t>
      </w:r>
    </w:p>
    <w:p w:rsidR="00960F70" w:rsidRDefault="00960F70" w:rsidP="00960F70">
      <w:r>
        <w:t>You have just seen a technique (there are others, as we will see) of how to find the depts that have no salespeople by JOINing Dept to Salesperson, including all the 'spares', and then just retaining the 'spares'.</w:t>
      </w:r>
    </w:p>
    <w:p w:rsidR="00960F70" w:rsidRDefault="00960F70" w:rsidP="00960F70">
      <w:r>
        <w:t>The mistake you must not make is to write this 'WHERE' clause:</w:t>
      </w:r>
    </w:p>
    <w:p w:rsidR="00960F70" w:rsidRDefault="00960F70" w:rsidP="00960F70">
      <w:pPr>
        <w:pStyle w:val="CodeSolo"/>
      </w:pPr>
      <w:r>
        <w:lastRenderedPageBreak/>
        <w:t>WHERE SP.post_code IS NULL</w:t>
      </w:r>
    </w:p>
    <w:p w:rsidR="00960F70" w:rsidRDefault="00960F70" w:rsidP="00960F70">
      <w:r>
        <w:t>Why?</w:t>
      </w:r>
    </w:p>
    <w:p w:rsidR="00960F70" w:rsidRDefault="00960F70" w:rsidP="00960F70">
      <w:r>
        <w:t>Because then you will be listing managers of depts (and their employees) that EITHER</w:t>
      </w:r>
    </w:p>
    <w:p w:rsidR="00960F70" w:rsidRDefault="00960F70" w:rsidP="00960F70">
      <w:pPr>
        <w:pStyle w:val="ListParagraph"/>
        <w:numPr>
          <w:ilvl w:val="0"/>
          <w:numId w:val="28"/>
        </w:numPr>
      </w:pPr>
      <w:r>
        <w:t>have no people in them, or</w:t>
      </w:r>
    </w:p>
    <w:p w:rsidR="00960F70" w:rsidRDefault="00960F70" w:rsidP="00960F70">
      <w:pPr>
        <w:pStyle w:val="ListParagraph"/>
        <w:numPr>
          <w:ilvl w:val="0"/>
          <w:numId w:val="28"/>
        </w:numPr>
      </w:pPr>
      <w:r>
        <w:t>have a person, but a person who has no post_code.</w:t>
      </w:r>
    </w:p>
    <w:p w:rsidR="00960F70" w:rsidRDefault="00960F70" w:rsidP="00960F70">
      <w:r>
        <w:t>Try the following:</w:t>
      </w:r>
    </w:p>
    <w:p w:rsidR="00960F70" w:rsidRDefault="00960F70" w:rsidP="00960F70">
      <w:pPr>
        <w:pStyle w:val="CodeFirst"/>
      </w:pPr>
      <w:r>
        <w:t xml:space="preserve">SELECT D.dept_no, </w:t>
      </w:r>
    </w:p>
    <w:p w:rsidR="00960F70" w:rsidRDefault="00960F70" w:rsidP="00960F70">
      <w:pPr>
        <w:pStyle w:val="CodeBody"/>
      </w:pPr>
      <w:r>
        <w:t xml:space="preserve">       COALESCE(manager,'** Has no manager **') AS Manager, </w:t>
      </w:r>
    </w:p>
    <w:p w:rsidR="00960F70" w:rsidRDefault="00960F70" w:rsidP="00960F70">
      <w:pPr>
        <w:pStyle w:val="CodeBody"/>
      </w:pPr>
      <w:r>
        <w:t xml:space="preserve">       COALESCE(lname,'** Empty dept **') AS Surname</w:t>
      </w:r>
    </w:p>
    <w:p w:rsidR="00960F70" w:rsidRDefault="00960F70" w:rsidP="00960F70">
      <w:pPr>
        <w:pStyle w:val="CodeBody"/>
      </w:pPr>
      <w:r>
        <w:t>FROM   dept D LEFT JOIN salesperson SP</w:t>
      </w:r>
    </w:p>
    <w:p w:rsidR="00960F70" w:rsidRDefault="00960F70" w:rsidP="00960F70">
      <w:pPr>
        <w:pStyle w:val="CodeBody"/>
      </w:pPr>
      <w:r>
        <w:tab/>
        <w:t xml:space="preserve">           ON SP.dept_no = D.dept_no</w:t>
      </w:r>
    </w:p>
    <w:p w:rsidR="00960F70" w:rsidRDefault="00960F70" w:rsidP="00960F70">
      <w:pPr>
        <w:pStyle w:val="CodeLast"/>
      </w:pPr>
      <w:r>
        <w:t>WHERE  SP.post_code IS NULL  -- no good, must be a primary key(not NULL) column for safety</w:t>
      </w:r>
    </w:p>
    <w:p w:rsidR="00960F70" w:rsidRDefault="00960F70" w:rsidP="00960F70"/>
    <w:p w:rsidR="00960F70" w:rsidRDefault="00960F70" w:rsidP="00960F70">
      <w:pPr>
        <w:pStyle w:val="CodeFirst"/>
      </w:pPr>
      <w:r>
        <w:t xml:space="preserve">dept_no     Manager              Surname          </w:t>
      </w:r>
    </w:p>
    <w:p w:rsidR="00960F70" w:rsidRDefault="00960F70" w:rsidP="00960F70">
      <w:pPr>
        <w:pStyle w:val="CodeBody"/>
      </w:pPr>
      <w:r>
        <w:t xml:space="preserve">----------- -------------------- ---------------- </w:t>
      </w:r>
    </w:p>
    <w:p w:rsidR="00960F70" w:rsidRDefault="00960F70" w:rsidP="00960F70">
      <w:pPr>
        <w:pStyle w:val="CodeBody"/>
      </w:pPr>
      <w:r>
        <w:t>3           Paul Peach           Ernst</w:t>
      </w:r>
    </w:p>
    <w:p w:rsidR="00960F70" w:rsidRDefault="00960F70" w:rsidP="00960F70">
      <w:pPr>
        <w:pStyle w:val="CodeBody"/>
      </w:pPr>
      <w:r>
        <w:t>3           Paul Peach           Goalie</w:t>
      </w:r>
    </w:p>
    <w:p w:rsidR="005C3494" w:rsidRDefault="00960F70" w:rsidP="005C3494">
      <w:pPr>
        <w:pStyle w:val="CodeBody"/>
      </w:pPr>
      <w:r>
        <w:t>4           Diver Dan            ** Empty dept **</w:t>
      </w:r>
    </w:p>
    <w:p w:rsidR="005C3494" w:rsidRDefault="005C3494" w:rsidP="005C3494">
      <w:pPr>
        <w:pStyle w:val="CodeLast"/>
      </w:pPr>
      <w:r>
        <w:t>5           Xavier Xylophone     ** Empty dept **</w:t>
      </w:r>
    </w:p>
    <w:p w:rsidR="00960F70" w:rsidRDefault="00960F70" w:rsidP="00960F70">
      <w:r>
        <w:t xml:space="preserve">What you have just learnt is ANSI 92 Outer JOIN Syntax. </w:t>
      </w:r>
    </w:p>
    <w:p w:rsidR="00960F70" w:rsidRDefault="00960F70" w:rsidP="00960F70">
      <w:r>
        <w:t>LEFT, RIGHT, FULL mean LEFT OUTER, RIGHT OUTER, FULL OUTER respectively.</w:t>
      </w:r>
    </w:p>
    <w:p w:rsidR="00960F70" w:rsidRDefault="00960F70" w:rsidP="00960F70">
      <w:r>
        <w:t>Your DBMS may allow you to leave out the word 'OUTER'; SQL Server does, Access doesn’t.</w:t>
      </w:r>
    </w:p>
    <w:p w:rsidR="00D915D4" w:rsidRDefault="00D915D4" w:rsidP="00960F70"/>
    <w:sectPr w:rsidR="00D915D4" w:rsidSect="00202D65">
      <w:headerReference w:type="even" r:id="rId14"/>
      <w:headerReference w:type="default" r:id="rId15"/>
      <w:footerReference w:type="even" r:id="rId16"/>
      <w:footerReference w:type="default" r:id="rId17"/>
      <w:headerReference w:type="first" r:id="rId18"/>
      <w:footerReference w:type="first" r:id="rId19"/>
      <w:pgSz w:w="11909" w:h="16834" w:code="9"/>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6E68" w:rsidRDefault="00876E68">
      <w:r>
        <w:separator/>
      </w:r>
    </w:p>
  </w:endnote>
  <w:endnote w:type="continuationSeparator" w:id="0">
    <w:p w:rsidR="00876E68" w:rsidRDefault="00876E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401A" w:rsidRDefault="00CB401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401A" w:rsidRDefault="00CB401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401A" w:rsidRDefault="00CB401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6E68" w:rsidRDefault="00876E68">
      <w:r>
        <w:separator/>
      </w:r>
    </w:p>
  </w:footnote>
  <w:footnote w:type="continuationSeparator" w:id="0">
    <w:p w:rsidR="00876E68" w:rsidRDefault="00876E6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401A" w:rsidRDefault="00CB401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401A" w:rsidRDefault="00CB401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401A" w:rsidRDefault="00CB401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98AC883A"/>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FFFFFFFE"/>
    <w:multiLevelType w:val="singleLevel"/>
    <w:tmpl w:val="FFFFFFFF"/>
    <w:lvl w:ilvl="0">
      <w:numFmt w:val="decimal"/>
      <w:lvlText w:val="*"/>
      <w:lvlJc w:val="left"/>
    </w:lvl>
  </w:abstractNum>
  <w:abstractNum w:abstractNumId="2">
    <w:nsid w:val="124D5155"/>
    <w:multiLevelType w:val="hybridMultilevel"/>
    <w:tmpl w:val="FB08F682"/>
    <w:lvl w:ilvl="0" w:tplc="DFB60E94">
      <w:start w:val="1"/>
      <w:numFmt w:val="lowerRoman"/>
      <w:pStyle w:val="SubStep"/>
      <w:lvlText w:val="%1."/>
      <w:lvlJc w:val="right"/>
      <w:pPr>
        <w:tabs>
          <w:tab w:val="num" w:pos="1260"/>
        </w:tabs>
        <w:ind w:left="1260" w:hanging="180"/>
      </w:pPr>
      <w:rPr>
        <w:rFonts w:ascii="Arial" w:hAnsi="Arial" w:hint="default"/>
        <w:caps w:val="0"/>
        <w:strike w:val="0"/>
        <w:dstrike w:val="0"/>
        <w:vanish w:val="0"/>
        <w:color w:val="auto"/>
        <w:spacing w:val="0"/>
        <w:w w:val="100"/>
        <w:kern w:val="20"/>
        <w:position w:val="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FFFFFFFF">
      <w:start w:val="1"/>
      <w:numFmt w:val="bullet"/>
      <w:lvlText w:val=""/>
      <w:lvlJc w:val="left"/>
      <w:pPr>
        <w:tabs>
          <w:tab w:val="num" w:pos="2088"/>
        </w:tabs>
        <w:ind w:left="2088" w:hanging="360"/>
      </w:pPr>
      <w:rPr>
        <w:rFonts w:ascii="Wingdings" w:hAnsi="Wingdings" w:hint="default"/>
        <w:position w:val="-4"/>
        <w:sz w:val="32"/>
      </w:rPr>
    </w:lvl>
    <w:lvl w:ilvl="2" w:tplc="2604E68A">
      <w:start w:val="1"/>
      <w:numFmt w:val="lowerRoman"/>
      <w:pStyle w:val="SubStep"/>
      <w:lvlText w:val="%3."/>
      <w:lvlJc w:val="right"/>
      <w:pPr>
        <w:tabs>
          <w:tab w:val="num" w:pos="2808"/>
        </w:tabs>
        <w:ind w:left="2808" w:hanging="180"/>
      </w:pPr>
    </w:lvl>
    <w:lvl w:ilvl="3" w:tplc="FFFFFFFF" w:tentative="1">
      <w:start w:val="1"/>
      <w:numFmt w:val="decimal"/>
      <w:lvlText w:val="%4."/>
      <w:lvlJc w:val="left"/>
      <w:pPr>
        <w:tabs>
          <w:tab w:val="num" w:pos="3528"/>
        </w:tabs>
        <w:ind w:left="3528" w:hanging="360"/>
      </w:pPr>
    </w:lvl>
    <w:lvl w:ilvl="4" w:tplc="FFFFFFFF" w:tentative="1">
      <w:start w:val="1"/>
      <w:numFmt w:val="lowerLetter"/>
      <w:lvlText w:val="%5."/>
      <w:lvlJc w:val="left"/>
      <w:pPr>
        <w:tabs>
          <w:tab w:val="num" w:pos="4248"/>
        </w:tabs>
        <w:ind w:left="4248" w:hanging="360"/>
      </w:pPr>
    </w:lvl>
    <w:lvl w:ilvl="5" w:tplc="FFFFFFFF" w:tentative="1">
      <w:start w:val="1"/>
      <w:numFmt w:val="lowerRoman"/>
      <w:lvlText w:val="%6."/>
      <w:lvlJc w:val="right"/>
      <w:pPr>
        <w:tabs>
          <w:tab w:val="num" w:pos="4968"/>
        </w:tabs>
        <w:ind w:left="4968" w:hanging="180"/>
      </w:pPr>
    </w:lvl>
    <w:lvl w:ilvl="6" w:tplc="FFFFFFFF" w:tentative="1">
      <w:start w:val="1"/>
      <w:numFmt w:val="decimal"/>
      <w:lvlText w:val="%7."/>
      <w:lvlJc w:val="left"/>
      <w:pPr>
        <w:tabs>
          <w:tab w:val="num" w:pos="5688"/>
        </w:tabs>
        <w:ind w:left="5688" w:hanging="360"/>
      </w:pPr>
    </w:lvl>
    <w:lvl w:ilvl="7" w:tplc="FFFFFFFF" w:tentative="1">
      <w:start w:val="1"/>
      <w:numFmt w:val="lowerLetter"/>
      <w:lvlText w:val="%8."/>
      <w:lvlJc w:val="left"/>
      <w:pPr>
        <w:tabs>
          <w:tab w:val="num" w:pos="6408"/>
        </w:tabs>
        <w:ind w:left="6408" w:hanging="360"/>
      </w:pPr>
    </w:lvl>
    <w:lvl w:ilvl="8" w:tplc="FFFFFFFF" w:tentative="1">
      <w:start w:val="1"/>
      <w:numFmt w:val="lowerRoman"/>
      <w:lvlText w:val="%9."/>
      <w:lvlJc w:val="right"/>
      <w:pPr>
        <w:tabs>
          <w:tab w:val="num" w:pos="7128"/>
        </w:tabs>
        <w:ind w:left="7128" w:hanging="180"/>
      </w:pPr>
    </w:lvl>
  </w:abstractNum>
  <w:abstractNum w:abstractNumId="3">
    <w:nsid w:val="19FB55A2"/>
    <w:multiLevelType w:val="hybridMultilevel"/>
    <w:tmpl w:val="EB081090"/>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4">
    <w:nsid w:val="1E86237C"/>
    <w:multiLevelType w:val="hybridMultilevel"/>
    <w:tmpl w:val="1896A5F0"/>
    <w:lvl w:ilvl="0" w:tplc="08090001">
      <w:start w:val="1"/>
      <w:numFmt w:val="bullet"/>
      <w:lvlText w:val=""/>
      <w:lvlJc w:val="left"/>
      <w:pPr>
        <w:ind w:left="1224" w:hanging="360"/>
      </w:pPr>
      <w:rPr>
        <w:rFonts w:ascii="Symbol" w:hAnsi="Symbol" w:hint="default"/>
      </w:rPr>
    </w:lvl>
    <w:lvl w:ilvl="1" w:tplc="08090003" w:tentative="1">
      <w:start w:val="1"/>
      <w:numFmt w:val="bullet"/>
      <w:lvlText w:val="o"/>
      <w:lvlJc w:val="left"/>
      <w:pPr>
        <w:ind w:left="1944" w:hanging="360"/>
      </w:pPr>
      <w:rPr>
        <w:rFonts w:ascii="Courier New" w:hAnsi="Courier New" w:cs="Courier New" w:hint="default"/>
      </w:rPr>
    </w:lvl>
    <w:lvl w:ilvl="2" w:tplc="08090005" w:tentative="1">
      <w:start w:val="1"/>
      <w:numFmt w:val="bullet"/>
      <w:lvlText w:val=""/>
      <w:lvlJc w:val="left"/>
      <w:pPr>
        <w:ind w:left="2664" w:hanging="360"/>
      </w:pPr>
      <w:rPr>
        <w:rFonts w:ascii="Wingdings" w:hAnsi="Wingdings" w:hint="default"/>
      </w:rPr>
    </w:lvl>
    <w:lvl w:ilvl="3" w:tplc="08090001" w:tentative="1">
      <w:start w:val="1"/>
      <w:numFmt w:val="bullet"/>
      <w:lvlText w:val=""/>
      <w:lvlJc w:val="left"/>
      <w:pPr>
        <w:ind w:left="3384" w:hanging="360"/>
      </w:pPr>
      <w:rPr>
        <w:rFonts w:ascii="Symbol" w:hAnsi="Symbol" w:hint="default"/>
      </w:rPr>
    </w:lvl>
    <w:lvl w:ilvl="4" w:tplc="08090003" w:tentative="1">
      <w:start w:val="1"/>
      <w:numFmt w:val="bullet"/>
      <w:lvlText w:val="o"/>
      <w:lvlJc w:val="left"/>
      <w:pPr>
        <w:ind w:left="4104" w:hanging="360"/>
      </w:pPr>
      <w:rPr>
        <w:rFonts w:ascii="Courier New" w:hAnsi="Courier New" w:cs="Courier New" w:hint="default"/>
      </w:rPr>
    </w:lvl>
    <w:lvl w:ilvl="5" w:tplc="08090005" w:tentative="1">
      <w:start w:val="1"/>
      <w:numFmt w:val="bullet"/>
      <w:lvlText w:val=""/>
      <w:lvlJc w:val="left"/>
      <w:pPr>
        <w:ind w:left="4824" w:hanging="360"/>
      </w:pPr>
      <w:rPr>
        <w:rFonts w:ascii="Wingdings" w:hAnsi="Wingdings" w:hint="default"/>
      </w:rPr>
    </w:lvl>
    <w:lvl w:ilvl="6" w:tplc="08090001" w:tentative="1">
      <w:start w:val="1"/>
      <w:numFmt w:val="bullet"/>
      <w:lvlText w:val=""/>
      <w:lvlJc w:val="left"/>
      <w:pPr>
        <w:ind w:left="5544" w:hanging="360"/>
      </w:pPr>
      <w:rPr>
        <w:rFonts w:ascii="Symbol" w:hAnsi="Symbol" w:hint="default"/>
      </w:rPr>
    </w:lvl>
    <w:lvl w:ilvl="7" w:tplc="08090003" w:tentative="1">
      <w:start w:val="1"/>
      <w:numFmt w:val="bullet"/>
      <w:lvlText w:val="o"/>
      <w:lvlJc w:val="left"/>
      <w:pPr>
        <w:ind w:left="6264" w:hanging="360"/>
      </w:pPr>
      <w:rPr>
        <w:rFonts w:ascii="Courier New" w:hAnsi="Courier New" w:cs="Courier New" w:hint="default"/>
      </w:rPr>
    </w:lvl>
    <w:lvl w:ilvl="8" w:tplc="08090005" w:tentative="1">
      <w:start w:val="1"/>
      <w:numFmt w:val="bullet"/>
      <w:lvlText w:val=""/>
      <w:lvlJc w:val="left"/>
      <w:pPr>
        <w:ind w:left="6984" w:hanging="360"/>
      </w:pPr>
      <w:rPr>
        <w:rFonts w:ascii="Wingdings" w:hAnsi="Wingdings" w:hint="default"/>
      </w:rPr>
    </w:lvl>
  </w:abstractNum>
  <w:abstractNum w:abstractNumId="5">
    <w:nsid w:val="248E0B4B"/>
    <w:multiLevelType w:val="multilevel"/>
    <w:tmpl w:val="803620D0"/>
    <w:lvl w:ilvl="0">
      <w:start w:val="1"/>
      <w:numFmt w:val="decimal"/>
      <w:lvlText w:val="%1."/>
      <w:lvlJc w:val="left"/>
      <w:pPr>
        <w:tabs>
          <w:tab w:val="num" w:pos="902"/>
        </w:tabs>
        <w:ind w:left="902" w:hanging="363"/>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3C066607"/>
    <w:multiLevelType w:val="multilevel"/>
    <w:tmpl w:val="A0F2F77C"/>
    <w:lvl w:ilvl="0">
      <w:start w:val="1"/>
      <w:numFmt w:val="decimal"/>
      <w:lvlText w:val="%1."/>
      <w:lvlJc w:val="left"/>
      <w:pPr>
        <w:tabs>
          <w:tab w:val="num" w:pos="1259"/>
        </w:tabs>
        <w:ind w:left="1259" w:hanging="360"/>
      </w:pPr>
    </w:lvl>
    <w:lvl w:ilvl="1">
      <w:start w:val="1"/>
      <w:numFmt w:val="lowerLetter"/>
      <w:lvlText w:val="%2."/>
      <w:lvlJc w:val="left"/>
      <w:pPr>
        <w:tabs>
          <w:tab w:val="num" w:pos="1979"/>
        </w:tabs>
        <w:ind w:left="1979" w:hanging="360"/>
      </w:pPr>
    </w:lvl>
    <w:lvl w:ilvl="2">
      <w:start w:val="1"/>
      <w:numFmt w:val="lowerRoman"/>
      <w:lvlText w:val="%3."/>
      <w:lvlJc w:val="right"/>
      <w:pPr>
        <w:tabs>
          <w:tab w:val="num" w:pos="2699"/>
        </w:tabs>
        <w:ind w:left="2699" w:hanging="180"/>
      </w:pPr>
    </w:lvl>
    <w:lvl w:ilvl="3">
      <w:start w:val="1"/>
      <w:numFmt w:val="decimal"/>
      <w:lvlText w:val="%4."/>
      <w:lvlJc w:val="left"/>
      <w:pPr>
        <w:tabs>
          <w:tab w:val="num" w:pos="3419"/>
        </w:tabs>
        <w:ind w:left="3419" w:hanging="360"/>
      </w:pPr>
    </w:lvl>
    <w:lvl w:ilvl="4">
      <w:start w:val="1"/>
      <w:numFmt w:val="lowerLetter"/>
      <w:lvlText w:val="%5."/>
      <w:lvlJc w:val="left"/>
      <w:pPr>
        <w:tabs>
          <w:tab w:val="num" w:pos="4139"/>
        </w:tabs>
        <w:ind w:left="4139" w:hanging="360"/>
      </w:pPr>
    </w:lvl>
    <w:lvl w:ilvl="5">
      <w:start w:val="1"/>
      <w:numFmt w:val="lowerRoman"/>
      <w:lvlText w:val="%6."/>
      <w:lvlJc w:val="right"/>
      <w:pPr>
        <w:tabs>
          <w:tab w:val="num" w:pos="4859"/>
        </w:tabs>
        <w:ind w:left="4859" w:hanging="180"/>
      </w:pPr>
    </w:lvl>
    <w:lvl w:ilvl="6">
      <w:start w:val="1"/>
      <w:numFmt w:val="decimal"/>
      <w:lvlText w:val="%7."/>
      <w:lvlJc w:val="left"/>
      <w:pPr>
        <w:tabs>
          <w:tab w:val="num" w:pos="5579"/>
        </w:tabs>
        <w:ind w:left="5579" w:hanging="360"/>
      </w:pPr>
    </w:lvl>
    <w:lvl w:ilvl="7">
      <w:start w:val="1"/>
      <w:numFmt w:val="lowerLetter"/>
      <w:lvlText w:val="%8."/>
      <w:lvlJc w:val="left"/>
      <w:pPr>
        <w:tabs>
          <w:tab w:val="num" w:pos="6299"/>
        </w:tabs>
        <w:ind w:left="6299" w:hanging="360"/>
      </w:pPr>
    </w:lvl>
    <w:lvl w:ilvl="8">
      <w:start w:val="1"/>
      <w:numFmt w:val="lowerRoman"/>
      <w:lvlText w:val="%9."/>
      <w:lvlJc w:val="right"/>
      <w:pPr>
        <w:tabs>
          <w:tab w:val="num" w:pos="7019"/>
        </w:tabs>
        <w:ind w:left="7019" w:hanging="180"/>
      </w:pPr>
    </w:lvl>
  </w:abstractNum>
  <w:abstractNum w:abstractNumId="7">
    <w:nsid w:val="44E41A8F"/>
    <w:multiLevelType w:val="hybridMultilevel"/>
    <w:tmpl w:val="F07417B2"/>
    <w:lvl w:ilvl="0" w:tplc="72CEC5B0">
      <w:start w:val="1"/>
      <w:numFmt w:val="bullet"/>
      <w:pStyle w:val="BulletedListItem"/>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nsid w:val="4BC167AA"/>
    <w:multiLevelType w:val="hybridMultilevel"/>
    <w:tmpl w:val="79F42CE4"/>
    <w:lvl w:ilvl="0" w:tplc="08090001">
      <w:start w:val="1"/>
      <w:numFmt w:val="bullet"/>
      <w:lvlText w:val=""/>
      <w:lvlJc w:val="left"/>
      <w:pPr>
        <w:tabs>
          <w:tab w:val="num" w:pos="1227"/>
        </w:tabs>
        <w:ind w:left="1227" w:hanging="363"/>
      </w:pPr>
      <w:rPr>
        <w:rFonts w:ascii="Symbol" w:hAnsi="Symbol" w:hint="default"/>
        <w:b w:val="0"/>
      </w:rPr>
    </w:lvl>
    <w:lvl w:ilvl="1" w:tplc="08090019">
      <w:start w:val="1"/>
      <w:numFmt w:val="lowerLetter"/>
      <w:lvlText w:val="%2."/>
      <w:lvlJc w:val="left"/>
      <w:pPr>
        <w:tabs>
          <w:tab w:val="num" w:pos="1765"/>
        </w:tabs>
        <w:ind w:left="1765" w:hanging="360"/>
      </w:pPr>
    </w:lvl>
    <w:lvl w:ilvl="2" w:tplc="0809001B">
      <w:start w:val="1"/>
      <w:numFmt w:val="lowerRoman"/>
      <w:lvlText w:val="%3."/>
      <w:lvlJc w:val="right"/>
      <w:pPr>
        <w:tabs>
          <w:tab w:val="num" w:pos="2485"/>
        </w:tabs>
        <w:ind w:left="2485" w:hanging="180"/>
      </w:pPr>
    </w:lvl>
    <w:lvl w:ilvl="3" w:tplc="0809000F" w:tentative="1">
      <w:start w:val="1"/>
      <w:numFmt w:val="decimal"/>
      <w:lvlText w:val="%4."/>
      <w:lvlJc w:val="left"/>
      <w:pPr>
        <w:tabs>
          <w:tab w:val="num" w:pos="3205"/>
        </w:tabs>
        <w:ind w:left="3205" w:hanging="360"/>
      </w:pPr>
    </w:lvl>
    <w:lvl w:ilvl="4" w:tplc="08090019" w:tentative="1">
      <w:start w:val="1"/>
      <w:numFmt w:val="lowerLetter"/>
      <w:lvlText w:val="%5."/>
      <w:lvlJc w:val="left"/>
      <w:pPr>
        <w:tabs>
          <w:tab w:val="num" w:pos="3925"/>
        </w:tabs>
        <w:ind w:left="3925" w:hanging="360"/>
      </w:pPr>
    </w:lvl>
    <w:lvl w:ilvl="5" w:tplc="0809001B" w:tentative="1">
      <w:start w:val="1"/>
      <w:numFmt w:val="lowerRoman"/>
      <w:lvlText w:val="%6."/>
      <w:lvlJc w:val="right"/>
      <w:pPr>
        <w:tabs>
          <w:tab w:val="num" w:pos="4645"/>
        </w:tabs>
        <w:ind w:left="4645" w:hanging="180"/>
      </w:pPr>
    </w:lvl>
    <w:lvl w:ilvl="6" w:tplc="0809000F" w:tentative="1">
      <w:start w:val="1"/>
      <w:numFmt w:val="decimal"/>
      <w:lvlText w:val="%7."/>
      <w:lvlJc w:val="left"/>
      <w:pPr>
        <w:tabs>
          <w:tab w:val="num" w:pos="5365"/>
        </w:tabs>
        <w:ind w:left="5365" w:hanging="360"/>
      </w:pPr>
    </w:lvl>
    <w:lvl w:ilvl="7" w:tplc="08090019" w:tentative="1">
      <w:start w:val="1"/>
      <w:numFmt w:val="lowerLetter"/>
      <w:lvlText w:val="%8."/>
      <w:lvlJc w:val="left"/>
      <w:pPr>
        <w:tabs>
          <w:tab w:val="num" w:pos="6085"/>
        </w:tabs>
        <w:ind w:left="6085" w:hanging="360"/>
      </w:pPr>
    </w:lvl>
    <w:lvl w:ilvl="8" w:tplc="0809001B" w:tentative="1">
      <w:start w:val="1"/>
      <w:numFmt w:val="lowerRoman"/>
      <w:lvlText w:val="%9."/>
      <w:lvlJc w:val="right"/>
      <w:pPr>
        <w:tabs>
          <w:tab w:val="num" w:pos="6805"/>
        </w:tabs>
        <w:ind w:left="6805" w:hanging="180"/>
      </w:pPr>
    </w:lvl>
  </w:abstractNum>
  <w:abstractNum w:abstractNumId="9">
    <w:nsid w:val="4ED50A4C"/>
    <w:multiLevelType w:val="multilevel"/>
    <w:tmpl w:val="5A0039C0"/>
    <w:lvl w:ilvl="0">
      <w:start w:val="1"/>
      <w:numFmt w:val="decimal"/>
      <w:lvlText w:val="%1."/>
      <w:lvlJc w:val="left"/>
      <w:pPr>
        <w:tabs>
          <w:tab w:val="num" w:pos="902"/>
        </w:tabs>
        <w:ind w:left="902" w:hanging="363"/>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50BB6DA0"/>
    <w:multiLevelType w:val="hybridMultilevel"/>
    <w:tmpl w:val="A0F2F77C"/>
    <w:lvl w:ilvl="0" w:tplc="0409000F">
      <w:start w:val="1"/>
      <w:numFmt w:val="decimal"/>
      <w:lvlText w:val="%1."/>
      <w:lvlJc w:val="left"/>
      <w:pPr>
        <w:tabs>
          <w:tab w:val="num" w:pos="1259"/>
        </w:tabs>
        <w:ind w:left="1259" w:hanging="360"/>
      </w:pPr>
    </w:lvl>
    <w:lvl w:ilvl="1" w:tplc="04090019" w:tentative="1">
      <w:start w:val="1"/>
      <w:numFmt w:val="lowerLetter"/>
      <w:lvlText w:val="%2."/>
      <w:lvlJc w:val="left"/>
      <w:pPr>
        <w:tabs>
          <w:tab w:val="num" w:pos="1979"/>
        </w:tabs>
        <w:ind w:left="1979" w:hanging="360"/>
      </w:pPr>
    </w:lvl>
    <w:lvl w:ilvl="2" w:tplc="0409001B" w:tentative="1">
      <w:start w:val="1"/>
      <w:numFmt w:val="lowerRoman"/>
      <w:lvlText w:val="%3."/>
      <w:lvlJc w:val="right"/>
      <w:pPr>
        <w:tabs>
          <w:tab w:val="num" w:pos="2699"/>
        </w:tabs>
        <w:ind w:left="2699" w:hanging="180"/>
      </w:pPr>
    </w:lvl>
    <w:lvl w:ilvl="3" w:tplc="0409000F" w:tentative="1">
      <w:start w:val="1"/>
      <w:numFmt w:val="decimal"/>
      <w:lvlText w:val="%4."/>
      <w:lvlJc w:val="left"/>
      <w:pPr>
        <w:tabs>
          <w:tab w:val="num" w:pos="3419"/>
        </w:tabs>
        <w:ind w:left="3419" w:hanging="360"/>
      </w:pPr>
    </w:lvl>
    <w:lvl w:ilvl="4" w:tplc="04090019" w:tentative="1">
      <w:start w:val="1"/>
      <w:numFmt w:val="lowerLetter"/>
      <w:lvlText w:val="%5."/>
      <w:lvlJc w:val="left"/>
      <w:pPr>
        <w:tabs>
          <w:tab w:val="num" w:pos="4139"/>
        </w:tabs>
        <w:ind w:left="4139" w:hanging="360"/>
      </w:pPr>
    </w:lvl>
    <w:lvl w:ilvl="5" w:tplc="0409001B" w:tentative="1">
      <w:start w:val="1"/>
      <w:numFmt w:val="lowerRoman"/>
      <w:lvlText w:val="%6."/>
      <w:lvlJc w:val="right"/>
      <w:pPr>
        <w:tabs>
          <w:tab w:val="num" w:pos="4859"/>
        </w:tabs>
        <w:ind w:left="4859" w:hanging="180"/>
      </w:pPr>
    </w:lvl>
    <w:lvl w:ilvl="6" w:tplc="0409000F" w:tentative="1">
      <w:start w:val="1"/>
      <w:numFmt w:val="decimal"/>
      <w:lvlText w:val="%7."/>
      <w:lvlJc w:val="left"/>
      <w:pPr>
        <w:tabs>
          <w:tab w:val="num" w:pos="5579"/>
        </w:tabs>
        <w:ind w:left="5579" w:hanging="360"/>
      </w:pPr>
    </w:lvl>
    <w:lvl w:ilvl="7" w:tplc="04090019" w:tentative="1">
      <w:start w:val="1"/>
      <w:numFmt w:val="lowerLetter"/>
      <w:lvlText w:val="%8."/>
      <w:lvlJc w:val="left"/>
      <w:pPr>
        <w:tabs>
          <w:tab w:val="num" w:pos="6299"/>
        </w:tabs>
        <w:ind w:left="6299" w:hanging="360"/>
      </w:pPr>
    </w:lvl>
    <w:lvl w:ilvl="8" w:tplc="0409001B" w:tentative="1">
      <w:start w:val="1"/>
      <w:numFmt w:val="lowerRoman"/>
      <w:lvlText w:val="%9."/>
      <w:lvlJc w:val="right"/>
      <w:pPr>
        <w:tabs>
          <w:tab w:val="num" w:pos="7019"/>
        </w:tabs>
        <w:ind w:left="7019" w:hanging="180"/>
      </w:pPr>
    </w:lvl>
  </w:abstractNum>
  <w:abstractNum w:abstractNumId="11">
    <w:nsid w:val="53C60EAC"/>
    <w:multiLevelType w:val="hybridMultilevel"/>
    <w:tmpl w:val="40464E2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56B94382"/>
    <w:multiLevelType w:val="hybridMultilevel"/>
    <w:tmpl w:val="26444CA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5CB85B75"/>
    <w:multiLevelType w:val="hybridMultilevel"/>
    <w:tmpl w:val="CC0EB36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60183A58"/>
    <w:multiLevelType w:val="hybridMultilevel"/>
    <w:tmpl w:val="19703B26"/>
    <w:lvl w:ilvl="0" w:tplc="0809000F">
      <w:start w:val="1"/>
      <w:numFmt w:val="decimal"/>
      <w:lvlText w:val="%1."/>
      <w:lvlJc w:val="left"/>
      <w:pPr>
        <w:ind w:left="1077" w:hanging="360"/>
      </w:pPr>
    </w:lvl>
    <w:lvl w:ilvl="1" w:tplc="08090019" w:tentative="1">
      <w:start w:val="1"/>
      <w:numFmt w:val="lowerLetter"/>
      <w:lvlText w:val="%2."/>
      <w:lvlJc w:val="left"/>
      <w:pPr>
        <w:ind w:left="1797" w:hanging="360"/>
      </w:pPr>
    </w:lvl>
    <w:lvl w:ilvl="2" w:tplc="0809001B" w:tentative="1">
      <w:start w:val="1"/>
      <w:numFmt w:val="lowerRoman"/>
      <w:lvlText w:val="%3."/>
      <w:lvlJc w:val="right"/>
      <w:pPr>
        <w:ind w:left="2517" w:hanging="180"/>
      </w:pPr>
    </w:lvl>
    <w:lvl w:ilvl="3" w:tplc="0809000F" w:tentative="1">
      <w:start w:val="1"/>
      <w:numFmt w:val="decimal"/>
      <w:lvlText w:val="%4."/>
      <w:lvlJc w:val="left"/>
      <w:pPr>
        <w:ind w:left="3237" w:hanging="360"/>
      </w:pPr>
    </w:lvl>
    <w:lvl w:ilvl="4" w:tplc="08090019" w:tentative="1">
      <w:start w:val="1"/>
      <w:numFmt w:val="lowerLetter"/>
      <w:lvlText w:val="%5."/>
      <w:lvlJc w:val="left"/>
      <w:pPr>
        <w:ind w:left="3957" w:hanging="360"/>
      </w:pPr>
    </w:lvl>
    <w:lvl w:ilvl="5" w:tplc="0809001B" w:tentative="1">
      <w:start w:val="1"/>
      <w:numFmt w:val="lowerRoman"/>
      <w:lvlText w:val="%6."/>
      <w:lvlJc w:val="right"/>
      <w:pPr>
        <w:ind w:left="4677" w:hanging="180"/>
      </w:pPr>
    </w:lvl>
    <w:lvl w:ilvl="6" w:tplc="0809000F" w:tentative="1">
      <w:start w:val="1"/>
      <w:numFmt w:val="decimal"/>
      <w:lvlText w:val="%7."/>
      <w:lvlJc w:val="left"/>
      <w:pPr>
        <w:ind w:left="5397" w:hanging="360"/>
      </w:pPr>
    </w:lvl>
    <w:lvl w:ilvl="7" w:tplc="08090019" w:tentative="1">
      <w:start w:val="1"/>
      <w:numFmt w:val="lowerLetter"/>
      <w:lvlText w:val="%8."/>
      <w:lvlJc w:val="left"/>
      <w:pPr>
        <w:ind w:left="6117" w:hanging="360"/>
      </w:pPr>
    </w:lvl>
    <w:lvl w:ilvl="8" w:tplc="0809001B" w:tentative="1">
      <w:start w:val="1"/>
      <w:numFmt w:val="lowerRoman"/>
      <w:lvlText w:val="%9."/>
      <w:lvlJc w:val="right"/>
      <w:pPr>
        <w:ind w:left="6837" w:hanging="180"/>
      </w:pPr>
    </w:lvl>
  </w:abstractNum>
  <w:abstractNum w:abstractNumId="15">
    <w:nsid w:val="6D6641F3"/>
    <w:multiLevelType w:val="hybridMultilevel"/>
    <w:tmpl w:val="8B304362"/>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16">
    <w:nsid w:val="6E160BA6"/>
    <w:multiLevelType w:val="hybridMultilevel"/>
    <w:tmpl w:val="ADAC0D60"/>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17">
    <w:nsid w:val="6F3519A7"/>
    <w:multiLevelType w:val="hybridMultilevel"/>
    <w:tmpl w:val="AC8AB6A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nsid w:val="729D3D1D"/>
    <w:multiLevelType w:val="hybridMultilevel"/>
    <w:tmpl w:val="F112CCD6"/>
    <w:lvl w:ilvl="0" w:tplc="DE18D6F4">
      <w:start w:val="1"/>
      <w:numFmt w:val="decimal"/>
      <w:pStyle w:val="Step"/>
      <w:lvlText w:val="%1."/>
      <w:lvlJc w:val="left"/>
      <w:pPr>
        <w:tabs>
          <w:tab w:val="num" w:pos="902"/>
        </w:tabs>
        <w:ind w:left="902" w:hanging="363"/>
      </w:pPr>
      <w:rPr>
        <w:rFonts w:hint="default"/>
        <w:b w:val="0"/>
      </w:r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9">
    <w:nsid w:val="749970C1"/>
    <w:multiLevelType w:val="hybridMultilevel"/>
    <w:tmpl w:val="FD263BCA"/>
    <w:lvl w:ilvl="0" w:tplc="0809000F">
      <w:start w:val="1"/>
      <w:numFmt w:val="decimal"/>
      <w:lvlText w:val="%1."/>
      <w:lvlJc w:val="left"/>
      <w:pPr>
        <w:ind w:left="1077" w:hanging="360"/>
      </w:pPr>
    </w:lvl>
    <w:lvl w:ilvl="1" w:tplc="08090019" w:tentative="1">
      <w:start w:val="1"/>
      <w:numFmt w:val="lowerLetter"/>
      <w:lvlText w:val="%2."/>
      <w:lvlJc w:val="left"/>
      <w:pPr>
        <w:ind w:left="1797" w:hanging="360"/>
      </w:pPr>
    </w:lvl>
    <w:lvl w:ilvl="2" w:tplc="0809001B" w:tentative="1">
      <w:start w:val="1"/>
      <w:numFmt w:val="lowerRoman"/>
      <w:lvlText w:val="%3."/>
      <w:lvlJc w:val="right"/>
      <w:pPr>
        <w:ind w:left="2517" w:hanging="180"/>
      </w:pPr>
    </w:lvl>
    <w:lvl w:ilvl="3" w:tplc="0809000F" w:tentative="1">
      <w:start w:val="1"/>
      <w:numFmt w:val="decimal"/>
      <w:lvlText w:val="%4."/>
      <w:lvlJc w:val="left"/>
      <w:pPr>
        <w:ind w:left="3237" w:hanging="360"/>
      </w:pPr>
    </w:lvl>
    <w:lvl w:ilvl="4" w:tplc="08090019" w:tentative="1">
      <w:start w:val="1"/>
      <w:numFmt w:val="lowerLetter"/>
      <w:lvlText w:val="%5."/>
      <w:lvlJc w:val="left"/>
      <w:pPr>
        <w:ind w:left="3957" w:hanging="360"/>
      </w:pPr>
    </w:lvl>
    <w:lvl w:ilvl="5" w:tplc="0809001B" w:tentative="1">
      <w:start w:val="1"/>
      <w:numFmt w:val="lowerRoman"/>
      <w:lvlText w:val="%6."/>
      <w:lvlJc w:val="right"/>
      <w:pPr>
        <w:ind w:left="4677" w:hanging="180"/>
      </w:pPr>
    </w:lvl>
    <w:lvl w:ilvl="6" w:tplc="0809000F" w:tentative="1">
      <w:start w:val="1"/>
      <w:numFmt w:val="decimal"/>
      <w:lvlText w:val="%7."/>
      <w:lvlJc w:val="left"/>
      <w:pPr>
        <w:ind w:left="5397" w:hanging="360"/>
      </w:pPr>
    </w:lvl>
    <w:lvl w:ilvl="7" w:tplc="08090019" w:tentative="1">
      <w:start w:val="1"/>
      <w:numFmt w:val="lowerLetter"/>
      <w:lvlText w:val="%8."/>
      <w:lvlJc w:val="left"/>
      <w:pPr>
        <w:ind w:left="6117" w:hanging="360"/>
      </w:pPr>
    </w:lvl>
    <w:lvl w:ilvl="8" w:tplc="0809001B" w:tentative="1">
      <w:start w:val="1"/>
      <w:numFmt w:val="lowerRoman"/>
      <w:lvlText w:val="%9."/>
      <w:lvlJc w:val="right"/>
      <w:pPr>
        <w:ind w:left="6837" w:hanging="180"/>
      </w:pPr>
    </w:lvl>
  </w:abstractNum>
  <w:num w:numId="1">
    <w:abstractNumId w:val="18"/>
  </w:num>
  <w:num w:numId="2">
    <w:abstractNumId w:val="2"/>
  </w:num>
  <w:num w:numId="3">
    <w:abstractNumId w:val="2"/>
    <w:lvlOverride w:ilvl="0">
      <w:startOverride w:val="1"/>
    </w:lvlOverride>
  </w:num>
  <w:num w:numId="4">
    <w:abstractNumId w:val="7"/>
  </w:num>
  <w:num w:numId="5">
    <w:abstractNumId w:val="2"/>
    <w:lvlOverride w:ilvl="0">
      <w:startOverride w:val="1"/>
    </w:lvlOverride>
  </w:num>
  <w:num w:numId="6">
    <w:abstractNumId w:val="1"/>
    <w:lvlOverride w:ilvl="0">
      <w:lvl w:ilvl="0">
        <w:start w:val="1"/>
        <w:numFmt w:val="bullet"/>
        <w:lvlText w:val=""/>
        <w:legacy w:legacy="1" w:legacySpace="0" w:legacyIndent="283"/>
        <w:lvlJc w:val="left"/>
        <w:pPr>
          <w:ind w:left="1003" w:hanging="283"/>
        </w:pPr>
        <w:rPr>
          <w:rFonts w:ascii="Symbol" w:hAnsi="Symbol" w:hint="default"/>
        </w:rPr>
      </w:lvl>
    </w:lvlOverride>
  </w:num>
  <w:num w:numId="7">
    <w:abstractNumId w:val="17"/>
  </w:num>
  <w:num w:numId="8">
    <w:abstractNumId w:val="11"/>
  </w:num>
  <w:num w:numId="9">
    <w:abstractNumId w:val="12"/>
  </w:num>
  <w:num w:numId="10">
    <w:abstractNumId w:val="13"/>
  </w:num>
  <w:num w:numId="11">
    <w:abstractNumId w:val="5"/>
  </w:num>
  <w:num w:numId="12">
    <w:abstractNumId w:val="18"/>
    <w:lvlOverride w:ilvl="0">
      <w:startOverride w:val="1"/>
    </w:lvlOverride>
  </w:num>
  <w:num w:numId="13">
    <w:abstractNumId w:val="0"/>
  </w:num>
  <w:num w:numId="14">
    <w:abstractNumId w:val="9"/>
  </w:num>
  <w:num w:numId="15">
    <w:abstractNumId w:val="10"/>
  </w:num>
  <w:num w:numId="16">
    <w:abstractNumId w:val="6"/>
  </w:num>
  <w:num w:numId="17">
    <w:abstractNumId w:val="7"/>
  </w:num>
  <w:num w:numId="18">
    <w:abstractNumId w:val="18"/>
  </w:num>
  <w:num w:numId="19">
    <w:abstractNumId w:val="2"/>
  </w:num>
  <w:num w:numId="20">
    <w:abstractNumId w:val="4"/>
  </w:num>
  <w:num w:numId="21">
    <w:abstractNumId w:val="18"/>
    <w:lvlOverride w:ilvl="0">
      <w:startOverride w:val="1"/>
    </w:lvlOverride>
  </w:num>
  <w:num w:numId="22">
    <w:abstractNumId w:val="18"/>
    <w:lvlOverride w:ilvl="0">
      <w:startOverride w:val="1"/>
    </w:lvlOverride>
  </w:num>
  <w:num w:numId="23">
    <w:abstractNumId w:val="8"/>
  </w:num>
  <w:num w:numId="24">
    <w:abstractNumId w:val="16"/>
  </w:num>
  <w:num w:numId="25">
    <w:abstractNumId w:val="19"/>
  </w:num>
  <w:num w:numId="26">
    <w:abstractNumId w:val="15"/>
  </w:num>
  <w:num w:numId="27">
    <w:abstractNumId w:val="3"/>
  </w:num>
  <w:num w:numId="28">
    <w:abstractNumId w:val="1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ctiveWritingStyle w:appName="MSWord" w:lang="en-GB" w:vendorID="64" w:dllVersion="131078" w:nlCheck="1" w:checkStyle="1"/>
  <w:activeWritingStyle w:appName="MSWord" w:lang="fr-FR" w:vendorID="64" w:dllVersion="131078" w:nlCheck="1" w:checkStyle="1"/>
  <w:activeWritingStyle w:appName="MSWord" w:lang="en-US" w:vendorID="64" w:dllVersion="131078" w:nlCheck="1" w:checkStyle="1"/>
  <w:attachedTemplate r:id="rId1"/>
  <w:linkStyle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288"/>
  <w:drawingGridHorizontalSpacing w:val="24"/>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2778"/>
    <w:rsid w:val="00001167"/>
    <w:rsid w:val="000011E2"/>
    <w:rsid w:val="00002936"/>
    <w:rsid w:val="00003D93"/>
    <w:rsid w:val="00005D3A"/>
    <w:rsid w:val="00006CB6"/>
    <w:rsid w:val="0001070C"/>
    <w:rsid w:val="00010970"/>
    <w:rsid w:val="000114D0"/>
    <w:rsid w:val="00011F32"/>
    <w:rsid w:val="000130DA"/>
    <w:rsid w:val="00015D87"/>
    <w:rsid w:val="00017954"/>
    <w:rsid w:val="00020475"/>
    <w:rsid w:val="0002491F"/>
    <w:rsid w:val="0002603E"/>
    <w:rsid w:val="00027F5C"/>
    <w:rsid w:val="00033B1F"/>
    <w:rsid w:val="000342C8"/>
    <w:rsid w:val="00036B73"/>
    <w:rsid w:val="0003791A"/>
    <w:rsid w:val="00037E87"/>
    <w:rsid w:val="000413F7"/>
    <w:rsid w:val="000416CA"/>
    <w:rsid w:val="00044E65"/>
    <w:rsid w:val="000466DE"/>
    <w:rsid w:val="00047273"/>
    <w:rsid w:val="00050420"/>
    <w:rsid w:val="000505DD"/>
    <w:rsid w:val="000510C1"/>
    <w:rsid w:val="000522D6"/>
    <w:rsid w:val="00053E46"/>
    <w:rsid w:val="00057BB0"/>
    <w:rsid w:val="00057C5E"/>
    <w:rsid w:val="00057C81"/>
    <w:rsid w:val="00060AD9"/>
    <w:rsid w:val="00060B48"/>
    <w:rsid w:val="00061CE8"/>
    <w:rsid w:val="000626EA"/>
    <w:rsid w:val="00065FC2"/>
    <w:rsid w:val="0006603E"/>
    <w:rsid w:val="0006692D"/>
    <w:rsid w:val="0006745D"/>
    <w:rsid w:val="00067C41"/>
    <w:rsid w:val="000713BA"/>
    <w:rsid w:val="00073D8C"/>
    <w:rsid w:val="00076AB6"/>
    <w:rsid w:val="000775C5"/>
    <w:rsid w:val="00077DAE"/>
    <w:rsid w:val="00077E19"/>
    <w:rsid w:val="000804DD"/>
    <w:rsid w:val="00083A58"/>
    <w:rsid w:val="000858D9"/>
    <w:rsid w:val="00085FC3"/>
    <w:rsid w:val="0008675B"/>
    <w:rsid w:val="00087022"/>
    <w:rsid w:val="00087CBD"/>
    <w:rsid w:val="00090E50"/>
    <w:rsid w:val="00093DE5"/>
    <w:rsid w:val="00094DED"/>
    <w:rsid w:val="00096C41"/>
    <w:rsid w:val="00097190"/>
    <w:rsid w:val="000A04CC"/>
    <w:rsid w:val="000A0DF3"/>
    <w:rsid w:val="000A3485"/>
    <w:rsid w:val="000A3DA4"/>
    <w:rsid w:val="000A4016"/>
    <w:rsid w:val="000A44EE"/>
    <w:rsid w:val="000A76AE"/>
    <w:rsid w:val="000B2881"/>
    <w:rsid w:val="000B315A"/>
    <w:rsid w:val="000B4889"/>
    <w:rsid w:val="000B5DFB"/>
    <w:rsid w:val="000B6309"/>
    <w:rsid w:val="000C1327"/>
    <w:rsid w:val="000C2D80"/>
    <w:rsid w:val="000C4158"/>
    <w:rsid w:val="000C6BD6"/>
    <w:rsid w:val="000C6F02"/>
    <w:rsid w:val="000D0D91"/>
    <w:rsid w:val="000D1E82"/>
    <w:rsid w:val="000D22FB"/>
    <w:rsid w:val="000D5F01"/>
    <w:rsid w:val="000D6359"/>
    <w:rsid w:val="000D78A0"/>
    <w:rsid w:val="000D7DDE"/>
    <w:rsid w:val="000E090A"/>
    <w:rsid w:val="000E11BC"/>
    <w:rsid w:val="000E139B"/>
    <w:rsid w:val="000E2962"/>
    <w:rsid w:val="000F013B"/>
    <w:rsid w:val="000F045E"/>
    <w:rsid w:val="000F07FD"/>
    <w:rsid w:val="000F1EBF"/>
    <w:rsid w:val="000F2D8F"/>
    <w:rsid w:val="000F6FA5"/>
    <w:rsid w:val="00103092"/>
    <w:rsid w:val="00110CAF"/>
    <w:rsid w:val="00114DA8"/>
    <w:rsid w:val="001164EF"/>
    <w:rsid w:val="00117DD9"/>
    <w:rsid w:val="00120791"/>
    <w:rsid w:val="00120D14"/>
    <w:rsid w:val="001213A5"/>
    <w:rsid w:val="001214BA"/>
    <w:rsid w:val="001231C2"/>
    <w:rsid w:val="00123995"/>
    <w:rsid w:val="001240B4"/>
    <w:rsid w:val="00125D1F"/>
    <w:rsid w:val="0012614C"/>
    <w:rsid w:val="001261FA"/>
    <w:rsid w:val="001300CD"/>
    <w:rsid w:val="0013284B"/>
    <w:rsid w:val="00134584"/>
    <w:rsid w:val="001377E0"/>
    <w:rsid w:val="00141254"/>
    <w:rsid w:val="00141EA1"/>
    <w:rsid w:val="00142455"/>
    <w:rsid w:val="001475BB"/>
    <w:rsid w:val="00147ACC"/>
    <w:rsid w:val="001553D6"/>
    <w:rsid w:val="001558AF"/>
    <w:rsid w:val="00162C69"/>
    <w:rsid w:val="00163FF2"/>
    <w:rsid w:val="00164745"/>
    <w:rsid w:val="001664E2"/>
    <w:rsid w:val="00171054"/>
    <w:rsid w:val="00172C45"/>
    <w:rsid w:val="0017552F"/>
    <w:rsid w:val="001774CE"/>
    <w:rsid w:val="00182CF0"/>
    <w:rsid w:val="00185FB5"/>
    <w:rsid w:val="00187049"/>
    <w:rsid w:val="00187ABB"/>
    <w:rsid w:val="00192507"/>
    <w:rsid w:val="001A018E"/>
    <w:rsid w:val="001A107C"/>
    <w:rsid w:val="001A13F3"/>
    <w:rsid w:val="001A1D47"/>
    <w:rsid w:val="001A3A75"/>
    <w:rsid w:val="001A4FA3"/>
    <w:rsid w:val="001A5601"/>
    <w:rsid w:val="001A5D06"/>
    <w:rsid w:val="001A72A6"/>
    <w:rsid w:val="001B1879"/>
    <w:rsid w:val="001B3058"/>
    <w:rsid w:val="001C19E3"/>
    <w:rsid w:val="001C2AA8"/>
    <w:rsid w:val="001C2ADD"/>
    <w:rsid w:val="001C368B"/>
    <w:rsid w:val="001C449F"/>
    <w:rsid w:val="001D0626"/>
    <w:rsid w:val="001D11A5"/>
    <w:rsid w:val="001D295A"/>
    <w:rsid w:val="001D52F8"/>
    <w:rsid w:val="001E20C0"/>
    <w:rsid w:val="001E2222"/>
    <w:rsid w:val="001E2C9D"/>
    <w:rsid w:val="001E34FE"/>
    <w:rsid w:val="001E4A5C"/>
    <w:rsid w:val="001E5F0B"/>
    <w:rsid w:val="001E6C69"/>
    <w:rsid w:val="001F221E"/>
    <w:rsid w:val="001F29EE"/>
    <w:rsid w:val="002006F1"/>
    <w:rsid w:val="00202D65"/>
    <w:rsid w:val="00211A91"/>
    <w:rsid w:val="0021216C"/>
    <w:rsid w:val="00214561"/>
    <w:rsid w:val="0021474C"/>
    <w:rsid w:val="00214CA7"/>
    <w:rsid w:val="00220183"/>
    <w:rsid w:val="0022218C"/>
    <w:rsid w:val="00222D7E"/>
    <w:rsid w:val="00226AC3"/>
    <w:rsid w:val="00230014"/>
    <w:rsid w:val="00230BEA"/>
    <w:rsid w:val="00230FE5"/>
    <w:rsid w:val="0023156A"/>
    <w:rsid w:val="00231955"/>
    <w:rsid w:val="00232569"/>
    <w:rsid w:val="00232EDE"/>
    <w:rsid w:val="002353CD"/>
    <w:rsid w:val="00236CCC"/>
    <w:rsid w:val="002372AF"/>
    <w:rsid w:val="00237D5B"/>
    <w:rsid w:val="002413F6"/>
    <w:rsid w:val="00244A52"/>
    <w:rsid w:val="00244A5E"/>
    <w:rsid w:val="00246CB1"/>
    <w:rsid w:val="00247843"/>
    <w:rsid w:val="00252724"/>
    <w:rsid w:val="00252AB6"/>
    <w:rsid w:val="00252F99"/>
    <w:rsid w:val="0025402E"/>
    <w:rsid w:val="00254149"/>
    <w:rsid w:val="0025620A"/>
    <w:rsid w:val="0025669B"/>
    <w:rsid w:val="00257A6B"/>
    <w:rsid w:val="00260E05"/>
    <w:rsid w:val="00260EBE"/>
    <w:rsid w:val="00261347"/>
    <w:rsid w:val="00263800"/>
    <w:rsid w:val="00265A6C"/>
    <w:rsid w:val="00270A3D"/>
    <w:rsid w:val="00272D44"/>
    <w:rsid w:val="002752D4"/>
    <w:rsid w:val="00283B16"/>
    <w:rsid w:val="00286FCF"/>
    <w:rsid w:val="00287089"/>
    <w:rsid w:val="002918A0"/>
    <w:rsid w:val="002945E0"/>
    <w:rsid w:val="00294C86"/>
    <w:rsid w:val="002A0DC6"/>
    <w:rsid w:val="002A1C60"/>
    <w:rsid w:val="002A396E"/>
    <w:rsid w:val="002A4A4E"/>
    <w:rsid w:val="002A5CBC"/>
    <w:rsid w:val="002A5D79"/>
    <w:rsid w:val="002A652D"/>
    <w:rsid w:val="002B0292"/>
    <w:rsid w:val="002B0471"/>
    <w:rsid w:val="002B1DE5"/>
    <w:rsid w:val="002B3835"/>
    <w:rsid w:val="002B3D18"/>
    <w:rsid w:val="002B41B7"/>
    <w:rsid w:val="002B4240"/>
    <w:rsid w:val="002B551B"/>
    <w:rsid w:val="002B680E"/>
    <w:rsid w:val="002C0B50"/>
    <w:rsid w:val="002D0A90"/>
    <w:rsid w:val="002D1A00"/>
    <w:rsid w:val="002D2193"/>
    <w:rsid w:val="002D519D"/>
    <w:rsid w:val="002D5C8E"/>
    <w:rsid w:val="002E13E6"/>
    <w:rsid w:val="002E2C0B"/>
    <w:rsid w:val="002E45B2"/>
    <w:rsid w:val="002E747D"/>
    <w:rsid w:val="002E789F"/>
    <w:rsid w:val="002F2975"/>
    <w:rsid w:val="002F391A"/>
    <w:rsid w:val="002F5F38"/>
    <w:rsid w:val="00303CED"/>
    <w:rsid w:val="00305760"/>
    <w:rsid w:val="00305915"/>
    <w:rsid w:val="00305C09"/>
    <w:rsid w:val="00306EDE"/>
    <w:rsid w:val="00313F6A"/>
    <w:rsid w:val="003144C8"/>
    <w:rsid w:val="00315574"/>
    <w:rsid w:val="00317A79"/>
    <w:rsid w:val="003207B6"/>
    <w:rsid w:val="00322BF3"/>
    <w:rsid w:val="00323D6C"/>
    <w:rsid w:val="00330764"/>
    <w:rsid w:val="003316CD"/>
    <w:rsid w:val="00332336"/>
    <w:rsid w:val="003346F1"/>
    <w:rsid w:val="00335662"/>
    <w:rsid w:val="0033581D"/>
    <w:rsid w:val="00336083"/>
    <w:rsid w:val="00337A2A"/>
    <w:rsid w:val="00337EE6"/>
    <w:rsid w:val="0034067D"/>
    <w:rsid w:val="003410D9"/>
    <w:rsid w:val="00344922"/>
    <w:rsid w:val="0034706A"/>
    <w:rsid w:val="00350883"/>
    <w:rsid w:val="00350E26"/>
    <w:rsid w:val="003522A7"/>
    <w:rsid w:val="003531FB"/>
    <w:rsid w:val="003537F4"/>
    <w:rsid w:val="003564F6"/>
    <w:rsid w:val="0035728F"/>
    <w:rsid w:val="003601EE"/>
    <w:rsid w:val="00360C8C"/>
    <w:rsid w:val="00361175"/>
    <w:rsid w:val="0036519E"/>
    <w:rsid w:val="00366F21"/>
    <w:rsid w:val="003671E6"/>
    <w:rsid w:val="00367329"/>
    <w:rsid w:val="00367602"/>
    <w:rsid w:val="00367705"/>
    <w:rsid w:val="00370826"/>
    <w:rsid w:val="00371B12"/>
    <w:rsid w:val="00371CBB"/>
    <w:rsid w:val="0037565D"/>
    <w:rsid w:val="003768DA"/>
    <w:rsid w:val="00377E2E"/>
    <w:rsid w:val="00380E56"/>
    <w:rsid w:val="00381AD6"/>
    <w:rsid w:val="00381DC9"/>
    <w:rsid w:val="00382BBA"/>
    <w:rsid w:val="00382D37"/>
    <w:rsid w:val="00382F8D"/>
    <w:rsid w:val="00383999"/>
    <w:rsid w:val="00386746"/>
    <w:rsid w:val="00390B44"/>
    <w:rsid w:val="00390FA5"/>
    <w:rsid w:val="003919AA"/>
    <w:rsid w:val="00392719"/>
    <w:rsid w:val="00393260"/>
    <w:rsid w:val="00393D64"/>
    <w:rsid w:val="00394A61"/>
    <w:rsid w:val="0039524F"/>
    <w:rsid w:val="003957C9"/>
    <w:rsid w:val="003A1F65"/>
    <w:rsid w:val="003A39E8"/>
    <w:rsid w:val="003A5EBF"/>
    <w:rsid w:val="003A633D"/>
    <w:rsid w:val="003A7F31"/>
    <w:rsid w:val="003B55F7"/>
    <w:rsid w:val="003B5808"/>
    <w:rsid w:val="003C0EC7"/>
    <w:rsid w:val="003C2080"/>
    <w:rsid w:val="003C2605"/>
    <w:rsid w:val="003C296C"/>
    <w:rsid w:val="003C2BDB"/>
    <w:rsid w:val="003C30E7"/>
    <w:rsid w:val="003C3D31"/>
    <w:rsid w:val="003C462F"/>
    <w:rsid w:val="003C47EF"/>
    <w:rsid w:val="003C5F7D"/>
    <w:rsid w:val="003C62CF"/>
    <w:rsid w:val="003C6D51"/>
    <w:rsid w:val="003D00EB"/>
    <w:rsid w:val="003D1FDE"/>
    <w:rsid w:val="003D36B8"/>
    <w:rsid w:val="003D3AEF"/>
    <w:rsid w:val="003D77D1"/>
    <w:rsid w:val="003D79DE"/>
    <w:rsid w:val="003E1A4F"/>
    <w:rsid w:val="003E3507"/>
    <w:rsid w:val="003E362B"/>
    <w:rsid w:val="003E4ACE"/>
    <w:rsid w:val="003E50F3"/>
    <w:rsid w:val="003E6325"/>
    <w:rsid w:val="003F0745"/>
    <w:rsid w:val="003F300C"/>
    <w:rsid w:val="00400490"/>
    <w:rsid w:val="00402511"/>
    <w:rsid w:val="00404E12"/>
    <w:rsid w:val="00405598"/>
    <w:rsid w:val="00406F2E"/>
    <w:rsid w:val="00406F4E"/>
    <w:rsid w:val="004079F3"/>
    <w:rsid w:val="00407BD1"/>
    <w:rsid w:val="0041044D"/>
    <w:rsid w:val="004153FA"/>
    <w:rsid w:val="004166F6"/>
    <w:rsid w:val="00416753"/>
    <w:rsid w:val="00420F77"/>
    <w:rsid w:val="004244A8"/>
    <w:rsid w:val="00424C82"/>
    <w:rsid w:val="0042527A"/>
    <w:rsid w:val="004267E1"/>
    <w:rsid w:val="00427180"/>
    <w:rsid w:val="004311DB"/>
    <w:rsid w:val="0043383B"/>
    <w:rsid w:val="0043613E"/>
    <w:rsid w:val="00440DA3"/>
    <w:rsid w:val="0045103D"/>
    <w:rsid w:val="00451466"/>
    <w:rsid w:val="00452ABB"/>
    <w:rsid w:val="004533FA"/>
    <w:rsid w:val="0045413D"/>
    <w:rsid w:val="00454E08"/>
    <w:rsid w:val="00456096"/>
    <w:rsid w:val="00456E57"/>
    <w:rsid w:val="00457941"/>
    <w:rsid w:val="004613A4"/>
    <w:rsid w:val="00461AED"/>
    <w:rsid w:val="00462194"/>
    <w:rsid w:val="00464C7B"/>
    <w:rsid w:val="00467FC3"/>
    <w:rsid w:val="004727C6"/>
    <w:rsid w:val="00473E3D"/>
    <w:rsid w:val="00474491"/>
    <w:rsid w:val="0047568D"/>
    <w:rsid w:val="004759AA"/>
    <w:rsid w:val="00475C4F"/>
    <w:rsid w:val="00481814"/>
    <w:rsid w:val="00483462"/>
    <w:rsid w:val="00484E13"/>
    <w:rsid w:val="0048546E"/>
    <w:rsid w:val="00485845"/>
    <w:rsid w:val="00485899"/>
    <w:rsid w:val="004859CF"/>
    <w:rsid w:val="00491272"/>
    <w:rsid w:val="004916BC"/>
    <w:rsid w:val="004935E2"/>
    <w:rsid w:val="004938F7"/>
    <w:rsid w:val="004955EB"/>
    <w:rsid w:val="004970BF"/>
    <w:rsid w:val="004A2316"/>
    <w:rsid w:val="004A279E"/>
    <w:rsid w:val="004A5AA5"/>
    <w:rsid w:val="004A614E"/>
    <w:rsid w:val="004A731E"/>
    <w:rsid w:val="004B06C8"/>
    <w:rsid w:val="004B0A19"/>
    <w:rsid w:val="004B0EF6"/>
    <w:rsid w:val="004B3840"/>
    <w:rsid w:val="004B3C1E"/>
    <w:rsid w:val="004B5A14"/>
    <w:rsid w:val="004B6A6D"/>
    <w:rsid w:val="004B6BF0"/>
    <w:rsid w:val="004B7452"/>
    <w:rsid w:val="004C2BE7"/>
    <w:rsid w:val="004C3059"/>
    <w:rsid w:val="004C4E74"/>
    <w:rsid w:val="004C733A"/>
    <w:rsid w:val="004D345C"/>
    <w:rsid w:val="004D7D62"/>
    <w:rsid w:val="004E14A1"/>
    <w:rsid w:val="004E28E9"/>
    <w:rsid w:val="004E362B"/>
    <w:rsid w:val="004E3655"/>
    <w:rsid w:val="004E6CF4"/>
    <w:rsid w:val="004E7598"/>
    <w:rsid w:val="004F03ED"/>
    <w:rsid w:val="004F07FB"/>
    <w:rsid w:val="004F2E2E"/>
    <w:rsid w:val="004F5473"/>
    <w:rsid w:val="004F5AA4"/>
    <w:rsid w:val="004F5BC9"/>
    <w:rsid w:val="004F61BF"/>
    <w:rsid w:val="0050004B"/>
    <w:rsid w:val="00503F4E"/>
    <w:rsid w:val="00504DCC"/>
    <w:rsid w:val="00514615"/>
    <w:rsid w:val="0051465D"/>
    <w:rsid w:val="0051660B"/>
    <w:rsid w:val="00517969"/>
    <w:rsid w:val="00520A80"/>
    <w:rsid w:val="00522299"/>
    <w:rsid w:val="0052473A"/>
    <w:rsid w:val="00526156"/>
    <w:rsid w:val="00527219"/>
    <w:rsid w:val="005276A7"/>
    <w:rsid w:val="00531A9D"/>
    <w:rsid w:val="00531F95"/>
    <w:rsid w:val="0053255C"/>
    <w:rsid w:val="0053291E"/>
    <w:rsid w:val="0053486E"/>
    <w:rsid w:val="0053658C"/>
    <w:rsid w:val="00536859"/>
    <w:rsid w:val="005406A5"/>
    <w:rsid w:val="005419A3"/>
    <w:rsid w:val="00541BC0"/>
    <w:rsid w:val="005422C0"/>
    <w:rsid w:val="00542545"/>
    <w:rsid w:val="005431D4"/>
    <w:rsid w:val="005440DD"/>
    <w:rsid w:val="005461FE"/>
    <w:rsid w:val="0055102D"/>
    <w:rsid w:val="00553CEC"/>
    <w:rsid w:val="005543E0"/>
    <w:rsid w:val="0055563E"/>
    <w:rsid w:val="00557D4E"/>
    <w:rsid w:val="005606BC"/>
    <w:rsid w:val="00560EF2"/>
    <w:rsid w:val="00562548"/>
    <w:rsid w:val="005637D4"/>
    <w:rsid w:val="00564CA2"/>
    <w:rsid w:val="00565685"/>
    <w:rsid w:val="00566714"/>
    <w:rsid w:val="00570455"/>
    <w:rsid w:val="005736FB"/>
    <w:rsid w:val="00574F77"/>
    <w:rsid w:val="00576E57"/>
    <w:rsid w:val="00577559"/>
    <w:rsid w:val="00580218"/>
    <w:rsid w:val="00582B38"/>
    <w:rsid w:val="00585610"/>
    <w:rsid w:val="00591BC0"/>
    <w:rsid w:val="00592425"/>
    <w:rsid w:val="00592B08"/>
    <w:rsid w:val="005930D7"/>
    <w:rsid w:val="005948E3"/>
    <w:rsid w:val="00594F81"/>
    <w:rsid w:val="005A0046"/>
    <w:rsid w:val="005A1CE5"/>
    <w:rsid w:val="005A2E44"/>
    <w:rsid w:val="005A4DA8"/>
    <w:rsid w:val="005A63D4"/>
    <w:rsid w:val="005A718C"/>
    <w:rsid w:val="005B00A3"/>
    <w:rsid w:val="005B0325"/>
    <w:rsid w:val="005B0800"/>
    <w:rsid w:val="005B3B4D"/>
    <w:rsid w:val="005B6909"/>
    <w:rsid w:val="005B6954"/>
    <w:rsid w:val="005C20E0"/>
    <w:rsid w:val="005C2AC6"/>
    <w:rsid w:val="005C3472"/>
    <w:rsid w:val="005C3494"/>
    <w:rsid w:val="005C5858"/>
    <w:rsid w:val="005C6AF7"/>
    <w:rsid w:val="005C7567"/>
    <w:rsid w:val="005D08BD"/>
    <w:rsid w:val="005D0F3F"/>
    <w:rsid w:val="005D6109"/>
    <w:rsid w:val="005D686D"/>
    <w:rsid w:val="005E03FB"/>
    <w:rsid w:val="005E15DB"/>
    <w:rsid w:val="005E336D"/>
    <w:rsid w:val="005E53AE"/>
    <w:rsid w:val="005F173B"/>
    <w:rsid w:val="005F2A96"/>
    <w:rsid w:val="005F3A1B"/>
    <w:rsid w:val="005F6C29"/>
    <w:rsid w:val="00602BE9"/>
    <w:rsid w:val="00603294"/>
    <w:rsid w:val="006046E5"/>
    <w:rsid w:val="0060507B"/>
    <w:rsid w:val="00605339"/>
    <w:rsid w:val="0061199D"/>
    <w:rsid w:val="0061341D"/>
    <w:rsid w:val="00614CDF"/>
    <w:rsid w:val="0061665E"/>
    <w:rsid w:val="006168DB"/>
    <w:rsid w:val="006211A0"/>
    <w:rsid w:val="00622FB0"/>
    <w:rsid w:val="0062318D"/>
    <w:rsid w:val="00625270"/>
    <w:rsid w:val="00626116"/>
    <w:rsid w:val="0062771E"/>
    <w:rsid w:val="00630395"/>
    <w:rsid w:val="00630B0B"/>
    <w:rsid w:val="00630E96"/>
    <w:rsid w:val="006326BF"/>
    <w:rsid w:val="00633BE9"/>
    <w:rsid w:val="00637D27"/>
    <w:rsid w:val="00637FA1"/>
    <w:rsid w:val="006407A1"/>
    <w:rsid w:val="0064089B"/>
    <w:rsid w:val="00640DDB"/>
    <w:rsid w:val="00640F78"/>
    <w:rsid w:val="00644A96"/>
    <w:rsid w:val="00645182"/>
    <w:rsid w:val="00645F83"/>
    <w:rsid w:val="006460FC"/>
    <w:rsid w:val="006500D9"/>
    <w:rsid w:val="0065058E"/>
    <w:rsid w:val="00653A60"/>
    <w:rsid w:val="00654CE1"/>
    <w:rsid w:val="00660335"/>
    <w:rsid w:val="00660441"/>
    <w:rsid w:val="00663A9F"/>
    <w:rsid w:val="00664ADE"/>
    <w:rsid w:val="00665EAB"/>
    <w:rsid w:val="00666227"/>
    <w:rsid w:val="00671E60"/>
    <w:rsid w:val="00672E6F"/>
    <w:rsid w:val="00673CE1"/>
    <w:rsid w:val="00674DE1"/>
    <w:rsid w:val="00675751"/>
    <w:rsid w:val="006776BE"/>
    <w:rsid w:val="0068102D"/>
    <w:rsid w:val="006810C8"/>
    <w:rsid w:val="00681A66"/>
    <w:rsid w:val="006854FE"/>
    <w:rsid w:val="00685D38"/>
    <w:rsid w:val="00686FB0"/>
    <w:rsid w:val="006904E4"/>
    <w:rsid w:val="0069391E"/>
    <w:rsid w:val="0069722A"/>
    <w:rsid w:val="006A0CF2"/>
    <w:rsid w:val="006A4381"/>
    <w:rsid w:val="006A5881"/>
    <w:rsid w:val="006A6219"/>
    <w:rsid w:val="006A6976"/>
    <w:rsid w:val="006A7252"/>
    <w:rsid w:val="006B0147"/>
    <w:rsid w:val="006B0C87"/>
    <w:rsid w:val="006B1157"/>
    <w:rsid w:val="006B3483"/>
    <w:rsid w:val="006B46F9"/>
    <w:rsid w:val="006B4F74"/>
    <w:rsid w:val="006B5D7B"/>
    <w:rsid w:val="006C1097"/>
    <w:rsid w:val="006C2536"/>
    <w:rsid w:val="006C462F"/>
    <w:rsid w:val="006C48BF"/>
    <w:rsid w:val="006C72AE"/>
    <w:rsid w:val="006C7316"/>
    <w:rsid w:val="006D0BDC"/>
    <w:rsid w:val="006D0CAA"/>
    <w:rsid w:val="006D45A3"/>
    <w:rsid w:val="006D5A5D"/>
    <w:rsid w:val="006D655E"/>
    <w:rsid w:val="006E01BC"/>
    <w:rsid w:val="006E1569"/>
    <w:rsid w:val="006E3FF8"/>
    <w:rsid w:val="006E56E2"/>
    <w:rsid w:val="006E6597"/>
    <w:rsid w:val="006E6F05"/>
    <w:rsid w:val="006F00AE"/>
    <w:rsid w:val="006F5DE4"/>
    <w:rsid w:val="00700088"/>
    <w:rsid w:val="007009EC"/>
    <w:rsid w:val="00701D8C"/>
    <w:rsid w:val="00701DB7"/>
    <w:rsid w:val="00704338"/>
    <w:rsid w:val="00705111"/>
    <w:rsid w:val="00706E9F"/>
    <w:rsid w:val="00710701"/>
    <w:rsid w:val="007146FD"/>
    <w:rsid w:val="00715FE6"/>
    <w:rsid w:val="00717741"/>
    <w:rsid w:val="007209AD"/>
    <w:rsid w:val="00727706"/>
    <w:rsid w:val="00727BFD"/>
    <w:rsid w:val="007333DD"/>
    <w:rsid w:val="00741477"/>
    <w:rsid w:val="00742CC3"/>
    <w:rsid w:val="00743E26"/>
    <w:rsid w:val="00747FC7"/>
    <w:rsid w:val="0075005B"/>
    <w:rsid w:val="00751DD6"/>
    <w:rsid w:val="00752D54"/>
    <w:rsid w:val="00752FD5"/>
    <w:rsid w:val="007530AB"/>
    <w:rsid w:val="00754A03"/>
    <w:rsid w:val="00754B9F"/>
    <w:rsid w:val="0075716D"/>
    <w:rsid w:val="00762A44"/>
    <w:rsid w:val="00763A04"/>
    <w:rsid w:val="00763D21"/>
    <w:rsid w:val="00765EB1"/>
    <w:rsid w:val="00766D0A"/>
    <w:rsid w:val="0076725C"/>
    <w:rsid w:val="00767C60"/>
    <w:rsid w:val="007709CD"/>
    <w:rsid w:val="00770FC3"/>
    <w:rsid w:val="007714CE"/>
    <w:rsid w:val="00771A40"/>
    <w:rsid w:val="00772B25"/>
    <w:rsid w:val="00772DAF"/>
    <w:rsid w:val="007731B9"/>
    <w:rsid w:val="00775B59"/>
    <w:rsid w:val="00775ED3"/>
    <w:rsid w:val="007773A9"/>
    <w:rsid w:val="00780251"/>
    <w:rsid w:val="00780E91"/>
    <w:rsid w:val="00781C16"/>
    <w:rsid w:val="00782291"/>
    <w:rsid w:val="00783461"/>
    <w:rsid w:val="0078657A"/>
    <w:rsid w:val="00787411"/>
    <w:rsid w:val="007905A1"/>
    <w:rsid w:val="007913D8"/>
    <w:rsid w:val="00791550"/>
    <w:rsid w:val="00791742"/>
    <w:rsid w:val="00791856"/>
    <w:rsid w:val="00791A24"/>
    <w:rsid w:val="00792429"/>
    <w:rsid w:val="00792823"/>
    <w:rsid w:val="00795B44"/>
    <w:rsid w:val="007A0613"/>
    <w:rsid w:val="007A0CC8"/>
    <w:rsid w:val="007A1B70"/>
    <w:rsid w:val="007A24B8"/>
    <w:rsid w:val="007A4453"/>
    <w:rsid w:val="007A5626"/>
    <w:rsid w:val="007A6C5D"/>
    <w:rsid w:val="007A7009"/>
    <w:rsid w:val="007B2331"/>
    <w:rsid w:val="007B34A2"/>
    <w:rsid w:val="007B3EAA"/>
    <w:rsid w:val="007B3F78"/>
    <w:rsid w:val="007B4BB5"/>
    <w:rsid w:val="007B6D09"/>
    <w:rsid w:val="007C1BC3"/>
    <w:rsid w:val="007C2BC1"/>
    <w:rsid w:val="007C3157"/>
    <w:rsid w:val="007D1114"/>
    <w:rsid w:val="007D1AC9"/>
    <w:rsid w:val="007D366B"/>
    <w:rsid w:val="007D713A"/>
    <w:rsid w:val="007D7A9A"/>
    <w:rsid w:val="007E00B0"/>
    <w:rsid w:val="007E0484"/>
    <w:rsid w:val="007E0808"/>
    <w:rsid w:val="007E1036"/>
    <w:rsid w:val="007E2258"/>
    <w:rsid w:val="007E333A"/>
    <w:rsid w:val="007E4D38"/>
    <w:rsid w:val="007E4DF5"/>
    <w:rsid w:val="007E56E9"/>
    <w:rsid w:val="007E7411"/>
    <w:rsid w:val="007F1887"/>
    <w:rsid w:val="007F4A4A"/>
    <w:rsid w:val="007F79DC"/>
    <w:rsid w:val="00804539"/>
    <w:rsid w:val="0080465B"/>
    <w:rsid w:val="00804AC5"/>
    <w:rsid w:val="008064FE"/>
    <w:rsid w:val="00813B40"/>
    <w:rsid w:val="00813C8B"/>
    <w:rsid w:val="008169D9"/>
    <w:rsid w:val="00820391"/>
    <w:rsid w:val="00822480"/>
    <w:rsid w:val="00822CC6"/>
    <w:rsid w:val="008249F2"/>
    <w:rsid w:val="00824C42"/>
    <w:rsid w:val="008263EB"/>
    <w:rsid w:val="008268A1"/>
    <w:rsid w:val="00831813"/>
    <w:rsid w:val="00832775"/>
    <w:rsid w:val="008331D1"/>
    <w:rsid w:val="00835D84"/>
    <w:rsid w:val="00836C8E"/>
    <w:rsid w:val="0084050A"/>
    <w:rsid w:val="008459AA"/>
    <w:rsid w:val="00846CA0"/>
    <w:rsid w:val="00847BEB"/>
    <w:rsid w:val="0085136E"/>
    <w:rsid w:val="00852E94"/>
    <w:rsid w:val="00854CDA"/>
    <w:rsid w:val="0085663A"/>
    <w:rsid w:val="008571D0"/>
    <w:rsid w:val="00860000"/>
    <w:rsid w:val="00860499"/>
    <w:rsid w:val="00861552"/>
    <w:rsid w:val="00862DE6"/>
    <w:rsid w:val="00864DB8"/>
    <w:rsid w:val="00865258"/>
    <w:rsid w:val="00865CC9"/>
    <w:rsid w:val="0086684A"/>
    <w:rsid w:val="00871551"/>
    <w:rsid w:val="00872FA3"/>
    <w:rsid w:val="00874A22"/>
    <w:rsid w:val="00876E68"/>
    <w:rsid w:val="00877117"/>
    <w:rsid w:val="00880FEC"/>
    <w:rsid w:val="0088132D"/>
    <w:rsid w:val="00881689"/>
    <w:rsid w:val="008818F4"/>
    <w:rsid w:val="00883373"/>
    <w:rsid w:val="00883AAF"/>
    <w:rsid w:val="00887034"/>
    <w:rsid w:val="008900BA"/>
    <w:rsid w:val="00892848"/>
    <w:rsid w:val="00892B4F"/>
    <w:rsid w:val="0089549A"/>
    <w:rsid w:val="00895552"/>
    <w:rsid w:val="00897D99"/>
    <w:rsid w:val="008A1CC3"/>
    <w:rsid w:val="008A347F"/>
    <w:rsid w:val="008A359B"/>
    <w:rsid w:val="008A41D0"/>
    <w:rsid w:val="008A4A93"/>
    <w:rsid w:val="008A6400"/>
    <w:rsid w:val="008A6B62"/>
    <w:rsid w:val="008A787D"/>
    <w:rsid w:val="008A79B1"/>
    <w:rsid w:val="008B0AB3"/>
    <w:rsid w:val="008B0D7C"/>
    <w:rsid w:val="008B245E"/>
    <w:rsid w:val="008B2CD1"/>
    <w:rsid w:val="008B37AB"/>
    <w:rsid w:val="008B5DF2"/>
    <w:rsid w:val="008B62DC"/>
    <w:rsid w:val="008C0D9B"/>
    <w:rsid w:val="008C66B1"/>
    <w:rsid w:val="008C6914"/>
    <w:rsid w:val="008C6946"/>
    <w:rsid w:val="008D3F4E"/>
    <w:rsid w:val="008D5575"/>
    <w:rsid w:val="008D61AE"/>
    <w:rsid w:val="008D7154"/>
    <w:rsid w:val="008D7CFF"/>
    <w:rsid w:val="008E05D8"/>
    <w:rsid w:val="008E2625"/>
    <w:rsid w:val="008E3AEC"/>
    <w:rsid w:val="008E48B0"/>
    <w:rsid w:val="008E75D0"/>
    <w:rsid w:val="008E7BDD"/>
    <w:rsid w:val="008F0AE2"/>
    <w:rsid w:val="008F4E33"/>
    <w:rsid w:val="008F6F47"/>
    <w:rsid w:val="008F7778"/>
    <w:rsid w:val="0090104A"/>
    <w:rsid w:val="00904B48"/>
    <w:rsid w:val="009066DB"/>
    <w:rsid w:val="00910B19"/>
    <w:rsid w:val="00911938"/>
    <w:rsid w:val="00912A1F"/>
    <w:rsid w:val="00913A35"/>
    <w:rsid w:val="00914978"/>
    <w:rsid w:val="00915011"/>
    <w:rsid w:val="009150FD"/>
    <w:rsid w:val="00915B22"/>
    <w:rsid w:val="00917165"/>
    <w:rsid w:val="00917628"/>
    <w:rsid w:val="009208F8"/>
    <w:rsid w:val="00920BD9"/>
    <w:rsid w:val="00920CE5"/>
    <w:rsid w:val="009216BF"/>
    <w:rsid w:val="00923836"/>
    <w:rsid w:val="009258BF"/>
    <w:rsid w:val="00930B07"/>
    <w:rsid w:val="00933474"/>
    <w:rsid w:val="00934910"/>
    <w:rsid w:val="00936A5A"/>
    <w:rsid w:val="00937C8A"/>
    <w:rsid w:val="00937DB0"/>
    <w:rsid w:val="00942191"/>
    <w:rsid w:val="0094238C"/>
    <w:rsid w:val="009436AE"/>
    <w:rsid w:val="009450FF"/>
    <w:rsid w:val="009451BF"/>
    <w:rsid w:val="0094672E"/>
    <w:rsid w:val="00946934"/>
    <w:rsid w:val="00946E97"/>
    <w:rsid w:val="0094787A"/>
    <w:rsid w:val="0095068E"/>
    <w:rsid w:val="009517C3"/>
    <w:rsid w:val="009547B3"/>
    <w:rsid w:val="00957E91"/>
    <w:rsid w:val="00960F70"/>
    <w:rsid w:val="00961640"/>
    <w:rsid w:val="00961E64"/>
    <w:rsid w:val="00962FDA"/>
    <w:rsid w:val="009654F5"/>
    <w:rsid w:val="00965AC5"/>
    <w:rsid w:val="00965EB0"/>
    <w:rsid w:val="0096632C"/>
    <w:rsid w:val="00970FC3"/>
    <w:rsid w:val="00972C17"/>
    <w:rsid w:val="00972C49"/>
    <w:rsid w:val="00974BDA"/>
    <w:rsid w:val="00976F6E"/>
    <w:rsid w:val="00981B8A"/>
    <w:rsid w:val="009824E4"/>
    <w:rsid w:val="009906C5"/>
    <w:rsid w:val="00990C21"/>
    <w:rsid w:val="009923F4"/>
    <w:rsid w:val="00995A6A"/>
    <w:rsid w:val="009A2099"/>
    <w:rsid w:val="009A2989"/>
    <w:rsid w:val="009A6546"/>
    <w:rsid w:val="009A7D98"/>
    <w:rsid w:val="009B38A4"/>
    <w:rsid w:val="009B4240"/>
    <w:rsid w:val="009B454E"/>
    <w:rsid w:val="009B4D91"/>
    <w:rsid w:val="009B5B4A"/>
    <w:rsid w:val="009B7AB2"/>
    <w:rsid w:val="009C1183"/>
    <w:rsid w:val="009C5122"/>
    <w:rsid w:val="009C5F4B"/>
    <w:rsid w:val="009C64CA"/>
    <w:rsid w:val="009C78E8"/>
    <w:rsid w:val="009D0FF3"/>
    <w:rsid w:val="009D1C46"/>
    <w:rsid w:val="009D2268"/>
    <w:rsid w:val="009D258F"/>
    <w:rsid w:val="009D3C3D"/>
    <w:rsid w:val="009D4E91"/>
    <w:rsid w:val="009D519D"/>
    <w:rsid w:val="009D61EC"/>
    <w:rsid w:val="009D70FE"/>
    <w:rsid w:val="009D7A39"/>
    <w:rsid w:val="009D7A71"/>
    <w:rsid w:val="009E200E"/>
    <w:rsid w:val="009E2296"/>
    <w:rsid w:val="009E6683"/>
    <w:rsid w:val="009E6BEA"/>
    <w:rsid w:val="009E7711"/>
    <w:rsid w:val="009F2C8A"/>
    <w:rsid w:val="009F5A2E"/>
    <w:rsid w:val="00A01521"/>
    <w:rsid w:val="00A03C66"/>
    <w:rsid w:val="00A0420B"/>
    <w:rsid w:val="00A0442A"/>
    <w:rsid w:val="00A06C8E"/>
    <w:rsid w:val="00A147E7"/>
    <w:rsid w:val="00A14C16"/>
    <w:rsid w:val="00A16ABE"/>
    <w:rsid w:val="00A1741F"/>
    <w:rsid w:val="00A17F65"/>
    <w:rsid w:val="00A2035F"/>
    <w:rsid w:val="00A23D51"/>
    <w:rsid w:val="00A2601D"/>
    <w:rsid w:val="00A318B3"/>
    <w:rsid w:val="00A32539"/>
    <w:rsid w:val="00A35E4D"/>
    <w:rsid w:val="00A36249"/>
    <w:rsid w:val="00A43ABC"/>
    <w:rsid w:val="00A45049"/>
    <w:rsid w:val="00A5082E"/>
    <w:rsid w:val="00A50FC9"/>
    <w:rsid w:val="00A51A7B"/>
    <w:rsid w:val="00A520B6"/>
    <w:rsid w:val="00A527C6"/>
    <w:rsid w:val="00A529B0"/>
    <w:rsid w:val="00A535FA"/>
    <w:rsid w:val="00A54B47"/>
    <w:rsid w:val="00A6170C"/>
    <w:rsid w:val="00A64BCD"/>
    <w:rsid w:val="00A65177"/>
    <w:rsid w:val="00A65C3F"/>
    <w:rsid w:val="00A666E6"/>
    <w:rsid w:val="00A67FED"/>
    <w:rsid w:val="00A75C8D"/>
    <w:rsid w:val="00A81C74"/>
    <w:rsid w:val="00A8698B"/>
    <w:rsid w:val="00A86F11"/>
    <w:rsid w:val="00A87D4C"/>
    <w:rsid w:val="00A9032B"/>
    <w:rsid w:val="00A9118A"/>
    <w:rsid w:val="00A928DA"/>
    <w:rsid w:val="00A93FB6"/>
    <w:rsid w:val="00A94AB1"/>
    <w:rsid w:val="00A94FD7"/>
    <w:rsid w:val="00AA21FA"/>
    <w:rsid w:val="00AA7D33"/>
    <w:rsid w:val="00AB0DCF"/>
    <w:rsid w:val="00AB1E17"/>
    <w:rsid w:val="00AB4118"/>
    <w:rsid w:val="00AB76CF"/>
    <w:rsid w:val="00AC07A1"/>
    <w:rsid w:val="00AC2646"/>
    <w:rsid w:val="00AC4E2A"/>
    <w:rsid w:val="00AC5DB9"/>
    <w:rsid w:val="00AC6C7F"/>
    <w:rsid w:val="00AD0196"/>
    <w:rsid w:val="00AD3095"/>
    <w:rsid w:val="00AD4AFB"/>
    <w:rsid w:val="00AD4C47"/>
    <w:rsid w:val="00AD4DD2"/>
    <w:rsid w:val="00AD4E40"/>
    <w:rsid w:val="00AD55AB"/>
    <w:rsid w:val="00AD5D7E"/>
    <w:rsid w:val="00AE035D"/>
    <w:rsid w:val="00AE05D3"/>
    <w:rsid w:val="00AE07E4"/>
    <w:rsid w:val="00AE2D5E"/>
    <w:rsid w:val="00AE3E48"/>
    <w:rsid w:val="00AE4D76"/>
    <w:rsid w:val="00AE5D60"/>
    <w:rsid w:val="00AE65F6"/>
    <w:rsid w:val="00AE6D09"/>
    <w:rsid w:val="00AE70B2"/>
    <w:rsid w:val="00AF3421"/>
    <w:rsid w:val="00AF4DEA"/>
    <w:rsid w:val="00AF606E"/>
    <w:rsid w:val="00B007E1"/>
    <w:rsid w:val="00B02993"/>
    <w:rsid w:val="00B04A9F"/>
    <w:rsid w:val="00B05BEA"/>
    <w:rsid w:val="00B07BF1"/>
    <w:rsid w:val="00B10E1E"/>
    <w:rsid w:val="00B13D22"/>
    <w:rsid w:val="00B15095"/>
    <w:rsid w:val="00B15F38"/>
    <w:rsid w:val="00B16BE3"/>
    <w:rsid w:val="00B22D52"/>
    <w:rsid w:val="00B24EF5"/>
    <w:rsid w:val="00B24F79"/>
    <w:rsid w:val="00B25C83"/>
    <w:rsid w:val="00B3233E"/>
    <w:rsid w:val="00B33CE2"/>
    <w:rsid w:val="00B34EFF"/>
    <w:rsid w:val="00B357EB"/>
    <w:rsid w:val="00B35F69"/>
    <w:rsid w:val="00B36609"/>
    <w:rsid w:val="00B371DC"/>
    <w:rsid w:val="00B41716"/>
    <w:rsid w:val="00B43069"/>
    <w:rsid w:val="00B43B96"/>
    <w:rsid w:val="00B44178"/>
    <w:rsid w:val="00B46800"/>
    <w:rsid w:val="00B46DF7"/>
    <w:rsid w:val="00B50F82"/>
    <w:rsid w:val="00B5106A"/>
    <w:rsid w:val="00B55B52"/>
    <w:rsid w:val="00B57E14"/>
    <w:rsid w:val="00B627FC"/>
    <w:rsid w:val="00B631C4"/>
    <w:rsid w:val="00B63827"/>
    <w:rsid w:val="00B64751"/>
    <w:rsid w:val="00B67B74"/>
    <w:rsid w:val="00B71CB6"/>
    <w:rsid w:val="00B7262E"/>
    <w:rsid w:val="00B72E00"/>
    <w:rsid w:val="00B74C12"/>
    <w:rsid w:val="00B757AD"/>
    <w:rsid w:val="00B75D88"/>
    <w:rsid w:val="00B76164"/>
    <w:rsid w:val="00B80914"/>
    <w:rsid w:val="00B8138F"/>
    <w:rsid w:val="00B814D3"/>
    <w:rsid w:val="00B81E5F"/>
    <w:rsid w:val="00B82E1E"/>
    <w:rsid w:val="00B860E4"/>
    <w:rsid w:val="00B86A1F"/>
    <w:rsid w:val="00B87425"/>
    <w:rsid w:val="00B87438"/>
    <w:rsid w:val="00B91EE6"/>
    <w:rsid w:val="00B92705"/>
    <w:rsid w:val="00B92B15"/>
    <w:rsid w:val="00B94D76"/>
    <w:rsid w:val="00B96051"/>
    <w:rsid w:val="00B96564"/>
    <w:rsid w:val="00BA0C99"/>
    <w:rsid w:val="00BA1ACB"/>
    <w:rsid w:val="00BA1E40"/>
    <w:rsid w:val="00BA4087"/>
    <w:rsid w:val="00BA4DA5"/>
    <w:rsid w:val="00BA660F"/>
    <w:rsid w:val="00BB0216"/>
    <w:rsid w:val="00BB030B"/>
    <w:rsid w:val="00BB3CB7"/>
    <w:rsid w:val="00BB553B"/>
    <w:rsid w:val="00BB7B00"/>
    <w:rsid w:val="00BC04E6"/>
    <w:rsid w:val="00BC3EBE"/>
    <w:rsid w:val="00BC699F"/>
    <w:rsid w:val="00BD1265"/>
    <w:rsid w:val="00BD2870"/>
    <w:rsid w:val="00BD45B6"/>
    <w:rsid w:val="00BD530A"/>
    <w:rsid w:val="00BD6D42"/>
    <w:rsid w:val="00BD735C"/>
    <w:rsid w:val="00BD7C0D"/>
    <w:rsid w:val="00BE09A8"/>
    <w:rsid w:val="00BE0A9C"/>
    <w:rsid w:val="00BE102E"/>
    <w:rsid w:val="00BE20E4"/>
    <w:rsid w:val="00BE2518"/>
    <w:rsid w:val="00BE2C2D"/>
    <w:rsid w:val="00BE4DFF"/>
    <w:rsid w:val="00BE6D83"/>
    <w:rsid w:val="00BE741A"/>
    <w:rsid w:val="00BE7CB2"/>
    <w:rsid w:val="00BE7E35"/>
    <w:rsid w:val="00BF00D2"/>
    <w:rsid w:val="00BF030E"/>
    <w:rsid w:val="00BF08EC"/>
    <w:rsid w:val="00BF52D8"/>
    <w:rsid w:val="00BF5C33"/>
    <w:rsid w:val="00BF6D3E"/>
    <w:rsid w:val="00BF7227"/>
    <w:rsid w:val="00C038DF"/>
    <w:rsid w:val="00C05EF1"/>
    <w:rsid w:val="00C066F4"/>
    <w:rsid w:val="00C06C6E"/>
    <w:rsid w:val="00C07CD3"/>
    <w:rsid w:val="00C11AEC"/>
    <w:rsid w:val="00C13DEA"/>
    <w:rsid w:val="00C14006"/>
    <w:rsid w:val="00C15C17"/>
    <w:rsid w:val="00C17CF1"/>
    <w:rsid w:val="00C223DD"/>
    <w:rsid w:val="00C230EF"/>
    <w:rsid w:val="00C2326A"/>
    <w:rsid w:val="00C23C3F"/>
    <w:rsid w:val="00C26E4F"/>
    <w:rsid w:val="00C3045E"/>
    <w:rsid w:val="00C318B9"/>
    <w:rsid w:val="00C319F5"/>
    <w:rsid w:val="00C331CD"/>
    <w:rsid w:val="00C334FB"/>
    <w:rsid w:val="00C3370A"/>
    <w:rsid w:val="00C34D84"/>
    <w:rsid w:val="00C35625"/>
    <w:rsid w:val="00C36D03"/>
    <w:rsid w:val="00C400E1"/>
    <w:rsid w:val="00C401EF"/>
    <w:rsid w:val="00C45769"/>
    <w:rsid w:val="00C52828"/>
    <w:rsid w:val="00C5372C"/>
    <w:rsid w:val="00C53A32"/>
    <w:rsid w:val="00C53E3C"/>
    <w:rsid w:val="00C54EED"/>
    <w:rsid w:val="00C565EE"/>
    <w:rsid w:val="00C56CFC"/>
    <w:rsid w:val="00C60B0E"/>
    <w:rsid w:val="00C61526"/>
    <w:rsid w:val="00C62778"/>
    <w:rsid w:val="00C63B6E"/>
    <w:rsid w:val="00C65861"/>
    <w:rsid w:val="00C70D1C"/>
    <w:rsid w:val="00C72461"/>
    <w:rsid w:val="00C75A9B"/>
    <w:rsid w:val="00C779F2"/>
    <w:rsid w:val="00C818BA"/>
    <w:rsid w:val="00C81B9F"/>
    <w:rsid w:val="00C838E2"/>
    <w:rsid w:val="00C84342"/>
    <w:rsid w:val="00C84B07"/>
    <w:rsid w:val="00C85EE9"/>
    <w:rsid w:val="00C862F2"/>
    <w:rsid w:val="00C86970"/>
    <w:rsid w:val="00C902EB"/>
    <w:rsid w:val="00C90C52"/>
    <w:rsid w:val="00C9167C"/>
    <w:rsid w:val="00CA180C"/>
    <w:rsid w:val="00CA3151"/>
    <w:rsid w:val="00CA429E"/>
    <w:rsid w:val="00CA7C6C"/>
    <w:rsid w:val="00CB097D"/>
    <w:rsid w:val="00CB401A"/>
    <w:rsid w:val="00CB4B50"/>
    <w:rsid w:val="00CB525C"/>
    <w:rsid w:val="00CB7FC3"/>
    <w:rsid w:val="00CC0C5C"/>
    <w:rsid w:val="00CC0C9D"/>
    <w:rsid w:val="00CC11AD"/>
    <w:rsid w:val="00CC3B97"/>
    <w:rsid w:val="00CC4CF4"/>
    <w:rsid w:val="00CC7521"/>
    <w:rsid w:val="00CC7752"/>
    <w:rsid w:val="00CC7F6F"/>
    <w:rsid w:val="00CD07E6"/>
    <w:rsid w:val="00CD1045"/>
    <w:rsid w:val="00CD107E"/>
    <w:rsid w:val="00CD20D5"/>
    <w:rsid w:val="00CD24B8"/>
    <w:rsid w:val="00CD5B89"/>
    <w:rsid w:val="00CE0AF3"/>
    <w:rsid w:val="00CE0C5A"/>
    <w:rsid w:val="00CE2440"/>
    <w:rsid w:val="00CE3641"/>
    <w:rsid w:val="00CE3B0F"/>
    <w:rsid w:val="00CE5386"/>
    <w:rsid w:val="00CE6815"/>
    <w:rsid w:val="00CF1263"/>
    <w:rsid w:val="00CF216F"/>
    <w:rsid w:val="00CF261A"/>
    <w:rsid w:val="00CF2727"/>
    <w:rsid w:val="00CF37A3"/>
    <w:rsid w:val="00CF4C30"/>
    <w:rsid w:val="00CF60DB"/>
    <w:rsid w:val="00CF6765"/>
    <w:rsid w:val="00CF6F0B"/>
    <w:rsid w:val="00CF731F"/>
    <w:rsid w:val="00D00988"/>
    <w:rsid w:val="00D0148B"/>
    <w:rsid w:val="00D06951"/>
    <w:rsid w:val="00D0737F"/>
    <w:rsid w:val="00D101FC"/>
    <w:rsid w:val="00D11CE2"/>
    <w:rsid w:val="00D12607"/>
    <w:rsid w:val="00D22405"/>
    <w:rsid w:val="00D2692F"/>
    <w:rsid w:val="00D279DD"/>
    <w:rsid w:val="00D33287"/>
    <w:rsid w:val="00D34B47"/>
    <w:rsid w:val="00D34D5A"/>
    <w:rsid w:val="00D36F13"/>
    <w:rsid w:val="00D37580"/>
    <w:rsid w:val="00D40D14"/>
    <w:rsid w:val="00D41561"/>
    <w:rsid w:val="00D419E7"/>
    <w:rsid w:val="00D41A03"/>
    <w:rsid w:val="00D41A5D"/>
    <w:rsid w:val="00D420F1"/>
    <w:rsid w:val="00D433B9"/>
    <w:rsid w:val="00D445D0"/>
    <w:rsid w:val="00D44D86"/>
    <w:rsid w:val="00D524AC"/>
    <w:rsid w:val="00D540A8"/>
    <w:rsid w:val="00D55B27"/>
    <w:rsid w:val="00D568C1"/>
    <w:rsid w:val="00D569BD"/>
    <w:rsid w:val="00D57262"/>
    <w:rsid w:val="00D57D47"/>
    <w:rsid w:val="00D60EED"/>
    <w:rsid w:val="00D627F7"/>
    <w:rsid w:val="00D64AE0"/>
    <w:rsid w:val="00D72603"/>
    <w:rsid w:val="00D73A3C"/>
    <w:rsid w:val="00D750ED"/>
    <w:rsid w:val="00D76504"/>
    <w:rsid w:val="00D76B30"/>
    <w:rsid w:val="00D80F94"/>
    <w:rsid w:val="00D81F1E"/>
    <w:rsid w:val="00D83327"/>
    <w:rsid w:val="00D83D05"/>
    <w:rsid w:val="00D84108"/>
    <w:rsid w:val="00D8523F"/>
    <w:rsid w:val="00D872B6"/>
    <w:rsid w:val="00D874E5"/>
    <w:rsid w:val="00D87E82"/>
    <w:rsid w:val="00D905F0"/>
    <w:rsid w:val="00D915D4"/>
    <w:rsid w:val="00D927D1"/>
    <w:rsid w:val="00D93780"/>
    <w:rsid w:val="00D957C3"/>
    <w:rsid w:val="00DA5DFC"/>
    <w:rsid w:val="00DA6B16"/>
    <w:rsid w:val="00DA7BCE"/>
    <w:rsid w:val="00DB1A3A"/>
    <w:rsid w:val="00DB2D5C"/>
    <w:rsid w:val="00DC11B9"/>
    <w:rsid w:val="00DC2E41"/>
    <w:rsid w:val="00DC59E4"/>
    <w:rsid w:val="00DC5EF0"/>
    <w:rsid w:val="00DC6AF7"/>
    <w:rsid w:val="00DC6BBC"/>
    <w:rsid w:val="00DC6BBD"/>
    <w:rsid w:val="00DC6C76"/>
    <w:rsid w:val="00DD0FC1"/>
    <w:rsid w:val="00DD466A"/>
    <w:rsid w:val="00DD6481"/>
    <w:rsid w:val="00DE0167"/>
    <w:rsid w:val="00DE1ED3"/>
    <w:rsid w:val="00DE348D"/>
    <w:rsid w:val="00DE3D25"/>
    <w:rsid w:val="00DE4423"/>
    <w:rsid w:val="00DE509C"/>
    <w:rsid w:val="00DE7CA3"/>
    <w:rsid w:val="00DF0993"/>
    <w:rsid w:val="00DF6D82"/>
    <w:rsid w:val="00E0296D"/>
    <w:rsid w:val="00E03323"/>
    <w:rsid w:val="00E049A9"/>
    <w:rsid w:val="00E05779"/>
    <w:rsid w:val="00E07285"/>
    <w:rsid w:val="00E11196"/>
    <w:rsid w:val="00E14109"/>
    <w:rsid w:val="00E14F70"/>
    <w:rsid w:val="00E16B09"/>
    <w:rsid w:val="00E17131"/>
    <w:rsid w:val="00E1784B"/>
    <w:rsid w:val="00E17C3D"/>
    <w:rsid w:val="00E22EA5"/>
    <w:rsid w:val="00E23CDB"/>
    <w:rsid w:val="00E24483"/>
    <w:rsid w:val="00E30405"/>
    <w:rsid w:val="00E32808"/>
    <w:rsid w:val="00E32875"/>
    <w:rsid w:val="00E33905"/>
    <w:rsid w:val="00E34294"/>
    <w:rsid w:val="00E34883"/>
    <w:rsid w:val="00E375CC"/>
    <w:rsid w:val="00E4096B"/>
    <w:rsid w:val="00E426DA"/>
    <w:rsid w:val="00E42866"/>
    <w:rsid w:val="00E44F3F"/>
    <w:rsid w:val="00E4677F"/>
    <w:rsid w:val="00E50D9B"/>
    <w:rsid w:val="00E51293"/>
    <w:rsid w:val="00E52E44"/>
    <w:rsid w:val="00E562E9"/>
    <w:rsid w:val="00E57275"/>
    <w:rsid w:val="00E57D0B"/>
    <w:rsid w:val="00E61F7D"/>
    <w:rsid w:val="00E6224D"/>
    <w:rsid w:val="00E644D7"/>
    <w:rsid w:val="00E6775B"/>
    <w:rsid w:val="00E70EAD"/>
    <w:rsid w:val="00E7255C"/>
    <w:rsid w:val="00E73F9A"/>
    <w:rsid w:val="00E74988"/>
    <w:rsid w:val="00E749C6"/>
    <w:rsid w:val="00E74C40"/>
    <w:rsid w:val="00E75FA7"/>
    <w:rsid w:val="00E77208"/>
    <w:rsid w:val="00E80061"/>
    <w:rsid w:val="00E805FA"/>
    <w:rsid w:val="00E81B9F"/>
    <w:rsid w:val="00E904F0"/>
    <w:rsid w:val="00E90805"/>
    <w:rsid w:val="00E90AA3"/>
    <w:rsid w:val="00E92632"/>
    <w:rsid w:val="00E926E4"/>
    <w:rsid w:val="00E94B8B"/>
    <w:rsid w:val="00E95C28"/>
    <w:rsid w:val="00E96C8E"/>
    <w:rsid w:val="00E974F2"/>
    <w:rsid w:val="00E97669"/>
    <w:rsid w:val="00EA4799"/>
    <w:rsid w:val="00EB129E"/>
    <w:rsid w:val="00EB2302"/>
    <w:rsid w:val="00EB44D7"/>
    <w:rsid w:val="00EB5E42"/>
    <w:rsid w:val="00EB7383"/>
    <w:rsid w:val="00EB73D4"/>
    <w:rsid w:val="00EC397B"/>
    <w:rsid w:val="00EC4EAB"/>
    <w:rsid w:val="00ED3FF7"/>
    <w:rsid w:val="00ED4558"/>
    <w:rsid w:val="00ED5F50"/>
    <w:rsid w:val="00EE2313"/>
    <w:rsid w:val="00EE4A18"/>
    <w:rsid w:val="00EE4BA2"/>
    <w:rsid w:val="00EE55B9"/>
    <w:rsid w:val="00EF0246"/>
    <w:rsid w:val="00EF1151"/>
    <w:rsid w:val="00EF154C"/>
    <w:rsid w:val="00EF313A"/>
    <w:rsid w:val="00EF4219"/>
    <w:rsid w:val="00EF6C78"/>
    <w:rsid w:val="00EF7137"/>
    <w:rsid w:val="00EF792F"/>
    <w:rsid w:val="00F00AE8"/>
    <w:rsid w:val="00F0205C"/>
    <w:rsid w:val="00F04DEA"/>
    <w:rsid w:val="00F07EA3"/>
    <w:rsid w:val="00F10244"/>
    <w:rsid w:val="00F14618"/>
    <w:rsid w:val="00F14CE9"/>
    <w:rsid w:val="00F15C42"/>
    <w:rsid w:val="00F16F24"/>
    <w:rsid w:val="00F177ED"/>
    <w:rsid w:val="00F27D9D"/>
    <w:rsid w:val="00F32059"/>
    <w:rsid w:val="00F33872"/>
    <w:rsid w:val="00F34818"/>
    <w:rsid w:val="00F34836"/>
    <w:rsid w:val="00F35E42"/>
    <w:rsid w:val="00F36BDF"/>
    <w:rsid w:val="00F378E8"/>
    <w:rsid w:val="00F412A4"/>
    <w:rsid w:val="00F426A3"/>
    <w:rsid w:val="00F44180"/>
    <w:rsid w:val="00F44C2D"/>
    <w:rsid w:val="00F45288"/>
    <w:rsid w:val="00F45D9C"/>
    <w:rsid w:val="00F45F23"/>
    <w:rsid w:val="00F46087"/>
    <w:rsid w:val="00F47860"/>
    <w:rsid w:val="00F503FA"/>
    <w:rsid w:val="00F51EC6"/>
    <w:rsid w:val="00F57381"/>
    <w:rsid w:val="00F62D5E"/>
    <w:rsid w:val="00F6357E"/>
    <w:rsid w:val="00F6727D"/>
    <w:rsid w:val="00F67E74"/>
    <w:rsid w:val="00F71FDE"/>
    <w:rsid w:val="00F72363"/>
    <w:rsid w:val="00F7488C"/>
    <w:rsid w:val="00F7537A"/>
    <w:rsid w:val="00F76899"/>
    <w:rsid w:val="00F775F9"/>
    <w:rsid w:val="00F8459C"/>
    <w:rsid w:val="00F869A4"/>
    <w:rsid w:val="00F92A3E"/>
    <w:rsid w:val="00F9568D"/>
    <w:rsid w:val="00F95E6D"/>
    <w:rsid w:val="00FA2D7F"/>
    <w:rsid w:val="00FA3C66"/>
    <w:rsid w:val="00FA5EB7"/>
    <w:rsid w:val="00FB1001"/>
    <w:rsid w:val="00FB22D4"/>
    <w:rsid w:val="00FB6514"/>
    <w:rsid w:val="00FC283F"/>
    <w:rsid w:val="00FC3AA3"/>
    <w:rsid w:val="00FC455A"/>
    <w:rsid w:val="00FC53F0"/>
    <w:rsid w:val="00FC54C0"/>
    <w:rsid w:val="00FC5E4A"/>
    <w:rsid w:val="00FC73B5"/>
    <w:rsid w:val="00FD026B"/>
    <w:rsid w:val="00FD0F96"/>
    <w:rsid w:val="00FD22A0"/>
    <w:rsid w:val="00FD246A"/>
    <w:rsid w:val="00FD2555"/>
    <w:rsid w:val="00FD5E5F"/>
    <w:rsid w:val="00FD6822"/>
    <w:rsid w:val="00FD7D8B"/>
    <w:rsid w:val="00FE0A19"/>
    <w:rsid w:val="00FE4F38"/>
    <w:rsid w:val="00FE5493"/>
    <w:rsid w:val="00FE6585"/>
    <w:rsid w:val="00FE73AA"/>
    <w:rsid w:val="00FF2FB4"/>
    <w:rsid w:val="00FF39E7"/>
    <w:rsid w:val="00FF3A86"/>
    <w:rsid w:val="00FF4652"/>
    <w:rsid w:val="00FF523C"/>
    <w:rsid w:val="00FF7651"/>
    <w:rsid w:val="00FF7F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5058E"/>
    <w:pPr>
      <w:keepLines/>
      <w:spacing w:before="100" w:after="120" w:line="240" w:lineRule="exact"/>
      <w:ind w:left="357"/>
      <w:jc w:val="both"/>
    </w:pPr>
    <w:rPr>
      <w:rFonts w:ascii="Arial" w:hAnsi="Arial"/>
      <w:sz w:val="24"/>
      <w:szCs w:val="24"/>
      <w:lang w:eastAsia="en-US"/>
    </w:rPr>
  </w:style>
  <w:style w:type="paragraph" w:styleId="Heading1">
    <w:name w:val="heading 1"/>
    <w:basedOn w:val="Normal"/>
    <w:next w:val="Heading2"/>
    <w:qFormat/>
    <w:rsid w:val="0065058E"/>
    <w:pPr>
      <w:keepNext/>
      <w:pageBreakBefore/>
      <w:spacing w:before="0" w:line="240" w:lineRule="auto"/>
      <w:ind w:left="0"/>
      <w:jc w:val="left"/>
      <w:outlineLvl w:val="0"/>
    </w:pPr>
    <w:rPr>
      <w:rFonts w:cs="Arial"/>
      <w:b/>
      <w:bCs/>
      <w:kern w:val="32"/>
      <w:sz w:val="28"/>
      <w:szCs w:val="32"/>
    </w:rPr>
  </w:style>
  <w:style w:type="paragraph" w:styleId="Heading2">
    <w:name w:val="heading 2"/>
    <w:basedOn w:val="Normal"/>
    <w:next w:val="NormalFirstPara"/>
    <w:link w:val="Heading2Char"/>
    <w:qFormat/>
    <w:rsid w:val="0065058E"/>
    <w:pPr>
      <w:keepNext/>
      <w:spacing w:before="240" w:line="240" w:lineRule="auto"/>
      <w:ind w:left="0"/>
      <w:jc w:val="left"/>
      <w:outlineLvl w:val="1"/>
    </w:pPr>
    <w:rPr>
      <w:rFonts w:cs="Arial"/>
      <w:b/>
      <w:bCs/>
      <w:szCs w:val="28"/>
    </w:rPr>
  </w:style>
  <w:style w:type="paragraph" w:styleId="Heading3">
    <w:name w:val="heading 3"/>
    <w:basedOn w:val="Normal"/>
    <w:next w:val="NormalFirstPara"/>
    <w:link w:val="Heading3Char"/>
    <w:qFormat/>
    <w:rsid w:val="0065058E"/>
    <w:pPr>
      <w:keepNext/>
      <w:spacing w:before="240" w:line="240" w:lineRule="auto"/>
      <w:jc w:val="left"/>
      <w:outlineLvl w:val="2"/>
    </w:pPr>
    <w:rPr>
      <w:rFonts w:cs="Arial"/>
      <w:b/>
      <w:bCs/>
      <w:szCs w:val="26"/>
    </w:rPr>
  </w:style>
  <w:style w:type="paragraph" w:styleId="Heading4">
    <w:name w:val="heading 4"/>
    <w:basedOn w:val="Normal"/>
    <w:next w:val="Normal"/>
    <w:link w:val="Heading4Char"/>
    <w:qFormat/>
    <w:rsid w:val="0065058E"/>
    <w:pPr>
      <w:keepNext/>
      <w:ind w:left="0"/>
      <w:jc w:val="left"/>
      <w:outlineLvl w:val="3"/>
    </w:pPr>
    <w:rPr>
      <w:b/>
      <w:bCs/>
    </w:rPr>
  </w:style>
  <w:style w:type="paragraph" w:styleId="Heading5">
    <w:name w:val="heading 5"/>
    <w:basedOn w:val="Normal"/>
    <w:next w:val="Normal"/>
    <w:link w:val="Heading5Char"/>
    <w:qFormat/>
    <w:rsid w:val="0065058E"/>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FirstPara">
    <w:name w:val="Normal First Para"/>
    <w:basedOn w:val="Normal"/>
    <w:next w:val="Normal"/>
    <w:link w:val="NormalFirstParaCharChar"/>
    <w:rsid w:val="0065058E"/>
  </w:style>
  <w:style w:type="character" w:customStyle="1" w:styleId="NormalFirstParaCharChar">
    <w:name w:val="Normal First Para Char Char"/>
    <w:basedOn w:val="DefaultParagraphFont"/>
    <w:link w:val="NormalFirstPara"/>
    <w:rsid w:val="0065058E"/>
    <w:rPr>
      <w:rFonts w:ascii="Arial" w:hAnsi="Arial"/>
      <w:sz w:val="24"/>
      <w:szCs w:val="24"/>
      <w:lang w:eastAsia="en-US"/>
    </w:rPr>
  </w:style>
  <w:style w:type="character" w:customStyle="1" w:styleId="Heading3Char">
    <w:name w:val="Heading 3 Char"/>
    <w:basedOn w:val="DefaultParagraphFont"/>
    <w:link w:val="Heading3"/>
    <w:rsid w:val="0065058E"/>
    <w:rPr>
      <w:rFonts w:ascii="Arial" w:hAnsi="Arial" w:cs="Arial"/>
      <w:b/>
      <w:bCs/>
      <w:sz w:val="24"/>
      <w:szCs w:val="26"/>
      <w:lang w:eastAsia="en-US"/>
    </w:rPr>
  </w:style>
  <w:style w:type="character" w:customStyle="1" w:styleId="Heading4Char">
    <w:name w:val="Heading 4 Char"/>
    <w:basedOn w:val="DefaultParagraphFont"/>
    <w:link w:val="Heading4"/>
    <w:rsid w:val="0065058E"/>
    <w:rPr>
      <w:rFonts w:ascii="Arial" w:hAnsi="Arial"/>
      <w:b/>
      <w:bCs/>
      <w:sz w:val="24"/>
      <w:szCs w:val="24"/>
      <w:lang w:eastAsia="en-US"/>
    </w:rPr>
  </w:style>
  <w:style w:type="character" w:customStyle="1" w:styleId="Heading5Char">
    <w:name w:val="Heading 5 Char"/>
    <w:basedOn w:val="DefaultParagraphFont"/>
    <w:link w:val="Heading5"/>
    <w:rsid w:val="0065058E"/>
    <w:rPr>
      <w:rFonts w:ascii="Arial" w:hAnsi="Arial"/>
      <w:b/>
      <w:bCs/>
      <w:i/>
      <w:iCs/>
      <w:sz w:val="26"/>
      <w:szCs w:val="26"/>
      <w:lang w:eastAsia="en-US"/>
    </w:rPr>
  </w:style>
  <w:style w:type="paragraph" w:customStyle="1" w:styleId="ChapterHeading">
    <w:name w:val="Chapter Heading"/>
    <w:basedOn w:val="Normal"/>
    <w:autoRedefine/>
    <w:rsid w:val="0065058E"/>
    <w:pPr>
      <w:spacing w:before="120" w:line="240" w:lineRule="auto"/>
      <w:ind w:left="0"/>
    </w:pPr>
    <w:rPr>
      <w:rFonts w:ascii="Tahoma" w:hAnsi="Tahoma" w:cs="Tahoma"/>
      <w:b/>
      <w:bCs/>
      <w:smallCaps/>
      <w:sz w:val="32"/>
      <w:szCs w:val="32"/>
    </w:rPr>
  </w:style>
  <w:style w:type="paragraph" w:customStyle="1" w:styleId="ChapterTitle">
    <w:name w:val="Chapter Title"/>
    <w:basedOn w:val="Normal"/>
    <w:rsid w:val="0065058E"/>
    <w:pPr>
      <w:spacing w:line="240" w:lineRule="auto"/>
      <w:ind w:left="0"/>
    </w:pPr>
    <w:rPr>
      <w:b/>
      <w:smallCaps/>
      <w:sz w:val="32"/>
    </w:rPr>
  </w:style>
  <w:style w:type="paragraph" w:customStyle="1" w:styleId="BulletedListItem">
    <w:name w:val="Bulleted List Item"/>
    <w:basedOn w:val="Normal"/>
    <w:link w:val="BulletedListItemCharChar"/>
    <w:rsid w:val="0065058E"/>
    <w:pPr>
      <w:numPr>
        <w:numId w:val="4"/>
      </w:numPr>
      <w:tabs>
        <w:tab w:val="clear" w:pos="720"/>
        <w:tab w:val="num" w:pos="900"/>
      </w:tabs>
      <w:ind w:left="900"/>
    </w:pPr>
  </w:style>
  <w:style w:type="character" w:customStyle="1" w:styleId="BulletedListItemCharChar">
    <w:name w:val="Bulleted List Item Char Char"/>
    <w:basedOn w:val="DefaultParagraphFont"/>
    <w:link w:val="BulletedListItem"/>
    <w:rsid w:val="0065058E"/>
    <w:rPr>
      <w:rFonts w:ascii="Arial" w:hAnsi="Arial"/>
      <w:sz w:val="24"/>
      <w:szCs w:val="24"/>
      <w:lang w:eastAsia="en-US"/>
    </w:rPr>
  </w:style>
  <w:style w:type="paragraph" w:customStyle="1" w:styleId="NoteChar">
    <w:name w:val="Note Char"/>
    <w:basedOn w:val="Normal"/>
    <w:rsid w:val="00A36249"/>
    <w:pPr>
      <w:pBdr>
        <w:top w:val="single" w:sz="12" w:space="3" w:color="auto" w:shadow="1"/>
        <w:left w:val="single" w:sz="12" w:space="4" w:color="auto" w:shadow="1"/>
        <w:bottom w:val="single" w:sz="12" w:space="3" w:color="auto" w:shadow="1"/>
        <w:right w:val="single" w:sz="12" w:space="4" w:color="auto" w:shadow="1"/>
      </w:pBdr>
      <w:ind w:left="1627" w:right="677" w:hanging="720"/>
    </w:pPr>
    <w:rPr>
      <w:rFonts w:ascii="Tahoma" w:hAnsi="Tahoma" w:cs="Tahoma"/>
      <w:sz w:val="18"/>
    </w:rPr>
  </w:style>
  <w:style w:type="paragraph" w:styleId="Header">
    <w:name w:val="header"/>
    <w:basedOn w:val="Normal"/>
    <w:rsid w:val="0065058E"/>
    <w:pPr>
      <w:pBdr>
        <w:bottom w:val="single" w:sz="4" w:space="3" w:color="auto"/>
      </w:pBdr>
      <w:tabs>
        <w:tab w:val="right" w:pos="7020"/>
      </w:tabs>
      <w:ind w:left="0"/>
    </w:pPr>
    <w:rPr>
      <w:rFonts w:ascii="Tahoma" w:hAnsi="Tahoma" w:cs="Tahoma"/>
      <w:sz w:val="18"/>
    </w:rPr>
  </w:style>
  <w:style w:type="paragraph" w:styleId="Footer">
    <w:name w:val="footer"/>
    <w:basedOn w:val="Normal"/>
    <w:rsid w:val="0065058E"/>
    <w:pPr>
      <w:pBdr>
        <w:top w:val="single" w:sz="8" w:space="3" w:color="auto"/>
      </w:pBdr>
      <w:tabs>
        <w:tab w:val="center" w:pos="3510"/>
        <w:tab w:val="right" w:pos="7020"/>
      </w:tabs>
      <w:ind w:left="0"/>
    </w:pPr>
    <w:rPr>
      <w:rFonts w:ascii="Tahoma" w:hAnsi="Tahoma" w:cs="Tahoma"/>
      <w:sz w:val="18"/>
    </w:rPr>
  </w:style>
  <w:style w:type="paragraph" w:customStyle="1" w:styleId="Listing">
    <w:name w:val="Listing"/>
    <w:basedOn w:val="Normal"/>
    <w:next w:val="Normal"/>
    <w:rsid w:val="0065058E"/>
    <w:pPr>
      <w:pBdr>
        <w:top w:val="single" w:sz="4" w:space="2" w:color="auto"/>
      </w:pBdr>
      <w:spacing w:before="240" w:line="240" w:lineRule="auto"/>
      <w:jc w:val="left"/>
    </w:pPr>
    <w:rPr>
      <w:b/>
      <w:bCs/>
      <w:sz w:val="18"/>
    </w:rPr>
  </w:style>
  <w:style w:type="paragraph" w:customStyle="1" w:styleId="FirstHeading1">
    <w:name w:val="First Heading 1"/>
    <w:basedOn w:val="Heading1"/>
    <w:rsid w:val="0065058E"/>
    <w:pPr>
      <w:pageBreakBefore w:val="0"/>
      <w:spacing w:before="240"/>
    </w:pPr>
  </w:style>
  <w:style w:type="paragraph" w:customStyle="1" w:styleId="ListItem">
    <w:name w:val="List Item"/>
    <w:basedOn w:val="Normal"/>
    <w:rsid w:val="0065058E"/>
    <w:pPr>
      <w:spacing w:after="60"/>
      <w:ind w:left="0"/>
    </w:pPr>
  </w:style>
  <w:style w:type="paragraph" w:customStyle="1" w:styleId="BulletInATable">
    <w:name w:val="Bullet In A Table"/>
    <w:basedOn w:val="Normal"/>
    <w:rsid w:val="0065058E"/>
    <w:pPr>
      <w:ind w:left="0"/>
    </w:pPr>
  </w:style>
  <w:style w:type="character" w:styleId="FootnoteReference">
    <w:name w:val="footnote reference"/>
    <w:basedOn w:val="DefaultParagraphFont"/>
    <w:semiHidden/>
    <w:rsid w:val="0065058E"/>
    <w:rPr>
      <w:vertAlign w:val="superscript"/>
    </w:rPr>
  </w:style>
  <w:style w:type="paragraph" w:styleId="FootnoteText">
    <w:name w:val="footnote text"/>
    <w:basedOn w:val="Normal"/>
    <w:semiHidden/>
    <w:rsid w:val="0065058E"/>
    <w:pPr>
      <w:ind w:left="734" w:hanging="187"/>
    </w:pPr>
    <w:rPr>
      <w:sz w:val="22"/>
      <w:szCs w:val="20"/>
    </w:rPr>
  </w:style>
  <w:style w:type="paragraph" w:customStyle="1" w:styleId="CodeLast">
    <w:name w:val="Code: Last"/>
    <w:basedOn w:val="Normal"/>
    <w:next w:val="Normal"/>
    <w:link w:val="CodeLastChar"/>
    <w:rsid w:val="0065058E"/>
    <w:pPr>
      <w:shd w:val="clear" w:color="auto" w:fill="CCCCCC"/>
      <w:tabs>
        <w:tab w:val="left" w:pos="900"/>
        <w:tab w:val="left" w:pos="1080"/>
        <w:tab w:val="left" w:pos="1260"/>
        <w:tab w:val="left" w:pos="1440"/>
        <w:tab w:val="left" w:pos="1620"/>
        <w:tab w:val="left" w:pos="1800"/>
        <w:tab w:val="left" w:pos="1980"/>
        <w:tab w:val="left" w:pos="2160"/>
      </w:tabs>
      <w:spacing w:before="0" w:after="240"/>
      <w:ind w:left="720" w:right="318"/>
      <w:jc w:val="left"/>
    </w:pPr>
    <w:rPr>
      <w:rFonts w:ascii="Lucida Console" w:hAnsi="Lucida Console"/>
      <w:szCs w:val="16"/>
    </w:rPr>
  </w:style>
  <w:style w:type="character" w:customStyle="1" w:styleId="CodeLastChar">
    <w:name w:val="Code: Last Char"/>
    <w:basedOn w:val="DefaultParagraphFont"/>
    <w:link w:val="CodeLast"/>
    <w:rsid w:val="0065058E"/>
    <w:rPr>
      <w:rFonts w:ascii="Lucida Console" w:hAnsi="Lucida Console"/>
      <w:sz w:val="24"/>
      <w:szCs w:val="16"/>
      <w:shd w:val="clear" w:color="auto" w:fill="CCCCCC"/>
      <w:lang w:eastAsia="en-US"/>
    </w:rPr>
  </w:style>
  <w:style w:type="paragraph" w:styleId="DocumentMap">
    <w:name w:val="Document Map"/>
    <w:basedOn w:val="Normal"/>
    <w:semiHidden/>
    <w:rsid w:val="0065058E"/>
    <w:pPr>
      <w:shd w:val="clear" w:color="auto" w:fill="000080"/>
    </w:pPr>
    <w:rPr>
      <w:rFonts w:ascii="Tahoma" w:hAnsi="Tahoma" w:cs="Tahoma"/>
    </w:rPr>
  </w:style>
  <w:style w:type="character" w:styleId="Hyperlink">
    <w:name w:val="Hyperlink"/>
    <w:basedOn w:val="DefaultParagraphFont"/>
    <w:rsid w:val="0065058E"/>
    <w:rPr>
      <w:color w:val="0000FF"/>
      <w:u w:val="single"/>
    </w:rPr>
  </w:style>
  <w:style w:type="character" w:styleId="FollowedHyperlink">
    <w:name w:val="FollowedHyperlink"/>
    <w:basedOn w:val="DefaultParagraphFont"/>
    <w:rsid w:val="0065058E"/>
    <w:rPr>
      <w:color w:val="800080"/>
      <w:u w:val="single"/>
    </w:rPr>
  </w:style>
  <w:style w:type="paragraph" w:customStyle="1" w:styleId="CodeSolo">
    <w:name w:val="Code: Solo"/>
    <w:basedOn w:val="Normal"/>
    <w:link w:val="CodeSoloChar"/>
    <w:rsid w:val="0065058E"/>
    <w:pPr>
      <w:shd w:val="clear" w:color="auto" w:fill="CCCCCC"/>
      <w:tabs>
        <w:tab w:val="left" w:pos="900"/>
        <w:tab w:val="left" w:pos="1080"/>
        <w:tab w:val="left" w:pos="1260"/>
        <w:tab w:val="left" w:pos="1440"/>
        <w:tab w:val="left" w:pos="1620"/>
        <w:tab w:val="left" w:pos="1800"/>
        <w:tab w:val="left" w:pos="1980"/>
        <w:tab w:val="left" w:pos="2160"/>
      </w:tabs>
      <w:spacing w:before="240" w:after="240"/>
      <w:ind w:left="720" w:right="318"/>
      <w:jc w:val="left"/>
    </w:pPr>
    <w:rPr>
      <w:rFonts w:ascii="Lucida Console" w:hAnsi="Lucida Console"/>
      <w:szCs w:val="16"/>
    </w:rPr>
  </w:style>
  <w:style w:type="character" w:customStyle="1" w:styleId="CodeSoloChar">
    <w:name w:val="Code: Solo Char"/>
    <w:basedOn w:val="DefaultParagraphFont"/>
    <w:link w:val="CodeSolo"/>
    <w:rsid w:val="0065058E"/>
    <w:rPr>
      <w:rFonts w:ascii="Lucida Console" w:hAnsi="Lucida Console"/>
      <w:sz w:val="24"/>
      <w:szCs w:val="16"/>
      <w:shd w:val="clear" w:color="auto" w:fill="CCCCCC"/>
      <w:lang w:eastAsia="en-US"/>
    </w:rPr>
  </w:style>
  <w:style w:type="paragraph" w:customStyle="1" w:styleId="CodeBody">
    <w:name w:val="Code: Body"/>
    <w:basedOn w:val="Normal"/>
    <w:link w:val="CodeBodyChar"/>
    <w:rsid w:val="0065058E"/>
    <w:pPr>
      <w:shd w:val="clear" w:color="auto" w:fill="CCCCCC"/>
      <w:tabs>
        <w:tab w:val="left" w:pos="900"/>
        <w:tab w:val="left" w:pos="1080"/>
        <w:tab w:val="left" w:pos="1260"/>
        <w:tab w:val="left" w:pos="1440"/>
        <w:tab w:val="left" w:pos="1620"/>
        <w:tab w:val="left" w:pos="1800"/>
        <w:tab w:val="left" w:pos="1980"/>
        <w:tab w:val="left" w:pos="2160"/>
      </w:tabs>
      <w:spacing w:before="0" w:after="0"/>
      <w:ind w:left="720" w:right="318"/>
      <w:jc w:val="left"/>
    </w:pPr>
    <w:rPr>
      <w:rFonts w:ascii="Lucida Console" w:hAnsi="Lucida Console"/>
      <w:szCs w:val="16"/>
    </w:rPr>
  </w:style>
  <w:style w:type="character" w:customStyle="1" w:styleId="CodeBodyChar">
    <w:name w:val="Code: Body Char"/>
    <w:basedOn w:val="DefaultParagraphFont"/>
    <w:link w:val="CodeBody"/>
    <w:rsid w:val="0065058E"/>
    <w:rPr>
      <w:rFonts w:ascii="Lucida Console" w:hAnsi="Lucida Console"/>
      <w:sz w:val="24"/>
      <w:szCs w:val="16"/>
      <w:shd w:val="clear" w:color="auto" w:fill="CCCCCC"/>
      <w:lang w:eastAsia="en-US"/>
    </w:rPr>
  </w:style>
  <w:style w:type="paragraph" w:customStyle="1" w:styleId="Note">
    <w:name w:val="Note"/>
    <w:basedOn w:val="Normal"/>
    <w:next w:val="Normal"/>
    <w:link w:val="NoteChar0"/>
    <w:rsid w:val="0065058E"/>
    <w:pPr>
      <w:pBdr>
        <w:top w:val="single" w:sz="12" w:space="3" w:color="auto" w:shadow="1"/>
        <w:left w:val="single" w:sz="12" w:space="4" w:color="auto" w:shadow="1"/>
        <w:bottom w:val="single" w:sz="12" w:space="3" w:color="auto" w:shadow="1"/>
        <w:right w:val="single" w:sz="12" w:space="4" w:color="auto" w:shadow="1"/>
      </w:pBdr>
      <w:ind w:left="1627" w:right="677" w:hanging="720"/>
    </w:pPr>
    <w:rPr>
      <w:rFonts w:ascii="Tahoma" w:hAnsi="Tahoma" w:cs="Tahoma"/>
      <w:sz w:val="22"/>
    </w:rPr>
  </w:style>
  <w:style w:type="character" w:customStyle="1" w:styleId="NoteChar0">
    <w:name w:val="Note Char"/>
    <w:basedOn w:val="DefaultParagraphFont"/>
    <w:link w:val="Note"/>
    <w:rsid w:val="0065058E"/>
    <w:rPr>
      <w:rFonts w:ascii="Tahoma" w:hAnsi="Tahoma" w:cs="Tahoma"/>
      <w:sz w:val="22"/>
      <w:szCs w:val="24"/>
      <w:lang w:eastAsia="en-US"/>
    </w:rPr>
  </w:style>
  <w:style w:type="paragraph" w:customStyle="1" w:styleId="CodeFirst">
    <w:name w:val="Code: First"/>
    <w:basedOn w:val="Normal"/>
    <w:rsid w:val="0065058E"/>
    <w:pPr>
      <w:shd w:val="clear" w:color="auto" w:fill="CCCCCC"/>
      <w:tabs>
        <w:tab w:val="left" w:pos="900"/>
        <w:tab w:val="left" w:pos="1080"/>
        <w:tab w:val="left" w:pos="1260"/>
        <w:tab w:val="left" w:pos="1440"/>
        <w:tab w:val="left" w:pos="1620"/>
        <w:tab w:val="left" w:pos="1800"/>
        <w:tab w:val="left" w:pos="1980"/>
        <w:tab w:val="left" w:pos="2160"/>
      </w:tabs>
      <w:spacing w:before="240" w:after="0"/>
      <w:ind w:left="720" w:right="318"/>
      <w:jc w:val="left"/>
    </w:pPr>
    <w:rPr>
      <w:rFonts w:ascii="Lucida Console" w:hAnsi="Lucida Console"/>
      <w:szCs w:val="16"/>
    </w:rPr>
  </w:style>
  <w:style w:type="character" w:customStyle="1" w:styleId="CodeText">
    <w:name w:val="Code Text"/>
    <w:basedOn w:val="DefaultParagraphFont"/>
    <w:rsid w:val="0065058E"/>
    <w:rPr>
      <w:rFonts w:ascii="Lucida Console" w:hAnsi="Lucida Console"/>
      <w:dstrike w:val="0"/>
      <w:spacing w:val="0"/>
      <w:w w:val="100"/>
      <w:sz w:val="22"/>
      <w:szCs w:val="18"/>
      <w:effect w:val="none"/>
      <w:vertAlign w:val="baseline"/>
    </w:rPr>
  </w:style>
  <w:style w:type="table" w:styleId="TableSimple2">
    <w:name w:val="Table Simple 2"/>
    <w:basedOn w:val="TableNormal"/>
    <w:rsid w:val="0065058E"/>
    <w:pPr>
      <w:keepLines/>
      <w:spacing w:before="100" w:after="120" w:line="240" w:lineRule="exact"/>
      <w:ind w:left="357" w:firstLine="187"/>
      <w:jc w:val="both"/>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customStyle="1" w:styleId="Step">
    <w:name w:val="Step"/>
    <w:basedOn w:val="Normal"/>
    <w:rsid w:val="0065058E"/>
    <w:pPr>
      <w:numPr>
        <w:numId w:val="12"/>
      </w:numPr>
      <w:spacing w:before="120" w:after="60"/>
    </w:pPr>
    <w:rPr>
      <w:bCs/>
      <w:szCs w:val="20"/>
    </w:rPr>
  </w:style>
  <w:style w:type="paragraph" w:customStyle="1" w:styleId="StepContinuation">
    <w:name w:val="Step Continuation"/>
    <w:basedOn w:val="Step"/>
    <w:next w:val="Step"/>
    <w:rsid w:val="0065058E"/>
    <w:pPr>
      <w:numPr>
        <w:numId w:val="0"/>
      </w:numPr>
      <w:ind w:left="902"/>
    </w:pPr>
  </w:style>
  <w:style w:type="paragraph" w:customStyle="1" w:styleId="CodeFirstLanguage">
    <w:name w:val="Code: First Language"/>
    <w:basedOn w:val="CodeFirst"/>
    <w:next w:val="CodeBody"/>
    <w:rsid w:val="0065058E"/>
    <w:rPr>
      <w:b/>
    </w:rPr>
  </w:style>
  <w:style w:type="paragraph" w:styleId="BodyTextIndent">
    <w:name w:val="Body Text Indent"/>
    <w:basedOn w:val="Normal"/>
    <w:rsid w:val="0065058E"/>
  </w:style>
  <w:style w:type="character" w:customStyle="1" w:styleId="CodeBodyCharChar">
    <w:name w:val="Code: Body Char Char"/>
    <w:basedOn w:val="DefaultParagraphFont"/>
    <w:rsid w:val="0065058E"/>
    <w:rPr>
      <w:rFonts w:ascii="Lucida Console" w:hAnsi="Lucida Console"/>
      <w:sz w:val="18"/>
      <w:szCs w:val="16"/>
      <w:lang w:val="en-GB" w:eastAsia="en-US" w:bidi="ar-SA"/>
    </w:rPr>
  </w:style>
  <w:style w:type="paragraph" w:customStyle="1" w:styleId="SubStep">
    <w:name w:val="SubStep"/>
    <w:basedOn w:val="BulletedListItem"/>
    <w:rsid w:val="0065058E"/>
    <w:pPr>
      <w:numPr>
        <w:ilvl w:val="2"/>
        <w:numId w:val="3"/>
      </w:numPr>
      <w:tabs>
        <w:tab w:val="clear" w:pos="2808"/>
        <w:tab w:val="num" w:pos="1260"/>
      </w:tabs>
      <w:ind w:left="1260"/>
      <w:outlineLvl w:val="1"/>
    </w:pPr>
  </w:style>
  <w:style w:type="paragraph" w:styleId="ListBullet">
    <w:name w:val="List Bullet"/>
    <w:basedOn w:val="Normal"/>
    <w:link w:val="ListBulletChar"/>
    <w:rsid w:val="00AE035D"/>
    <w:pPr>
      <w:numPr>
        <w:numId w:val="13"/>
      </w:numPr>
    </w:pPr>
  </w:style>
  <w:style w:type="character" w:customStyle="1" w:styleId="ListBulletChar">
    <w:name w:val="List Bullet Char"/>
    <w:basedOn w:val="DefaultParagraphFont"/>
    <w:link w:val="ListBullet"/>
    <w:rsid w:val="00AE035D"/>
    <w:rPr>
      <w:rFonts w:ascii="Arial" w:hAnsi="Arial"/>
      <w:szCs w:val="24"/>
      <w:lang w:val="en-GB" w:eastAsia="en-US" w:bidi="ar-SA"/>
    </w:rPr>
  </w:style>
  <w:style w:type="character" w:styleId="CommentReference">
    <w:name w:val="annotation reference"/>
    <w:basedOn w:val="DefaultParagraphFont"/>
    <w:semiHidden/>
    <w:rsid w:val="0065058E"/>
    <w:rPr>
      <w:sz w:val="16"/>
      <w:szCs w:val="16"/>
    </w:rPr>
  </w:style>
  <w:style w:type="paragraph" w:styleId="CommentText">
    <w:name w:val="annotation text"/>
    <w:basedOn w:val="Normal"/>
    <w:semiHidden/>
    <w:rsid w:val="0065058E"/>
    <w:rPr>
      <w:szCs w:val="20"/>
    </w:rPr>
  </w:style>
  <w:style w:type="paragraph" w:styleId="CommentSubject">
    <w:name w:val="annotation subject"/>
    <w:basedOn w:val="CommentText"/>
    <w:next w:val="CommentText"/>
    <w:semiHidden/>
    <w:rsid w:val="0065058E"/>
    <w:rPr>
      <w:b/>
      <w:bCs/>
    </w:rPr>
  </w:style>
  <w:style w:type="paragraph" w:styleId="BalloonText">
    <w:name w:val="Balloon Text"/>
    <w:basedOn w:val="Normal"/>
    <w:semiHidden/>
    <w:rsid w:val="0065058E"/>
    <w:rPr>
      <w:rFonts w:ascii="Tahoma" w:hAnsi="Tahoma" w:cs="Tahoma"/>
      <w:sz w:val="16"/>
      <w:szCs w:val="16"/>
    </w:rPr>
  </w:style>
  <w:style w:type="paragraph" w:styleId="BodyText">
    <w:name w:val="Body Text"/>
    <w:basedOn w:val="Normal"/>
    <w:rsid w:val="0065058E"/>
  </w:style>
  <w:style w:type="paragraph" w:styleId="Caption">
    <w:name w:val="caption"/>
    <w:basedOn w:val="Normal"/>
    <w:next w:val="Normal"/>
    <w:qFormat/>
    <w:rsid w:val="0065058E"/>
    <w:pPr>
      <w:spacing w:before="120" w:after="240"/>
    </w:pPr>
    <w:rPr>
      <w:rFonts w:ascii="Tahoma" w:hAnsi="Tahoma"/>
      <w:b/>
      <w:bCs/>
      <w:sz w:val="18"/>
      <w:szCs w:val="20"/>
    </w:rPr>
  </w:style>
  <w:style w:type="character" w:customStyle="1" w:styleId="Heading2Char">
    <w:name w:val="Heading 2 Char"/>
    <w:basedOn w:val="DefaultParagraphFont"/>
    <w:link w:val="Heading2"/>
    <w:rsid w:val="0065058E"/>
    <w:rPr>
      <w:rFonts w:ascii="Arial" w:hAnsi="Arial" w:cs="Arial"/>
      <w:b/>
      <w:bCs/>
      <w:sz w:val="24"/>
      <w:szCs w:val="28"/>
      <w:lang w:eastAsia="en-US"/>
    </w:rPr>
  </w:style>
  <w:style w:type="paragraph" w:styleId="ListParagraph">
    <w:name w:val="List Paragraph"/>
    <w:basedOn w:val="Normal"/>
    <w:uiPriority w:val="34"/>
    <w:qFormat/>
    <w:rsid w:val="006776B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5058E"/>
    <w:pPr>
      <w:keepLines/>
      <w:spacing w:before="100" w:after="120" w:line="240" w:lineRule="exact"/>
      <w:ind w:left="357"/>
      <w:jc w:val="both"/>
    </w:pPr>
    <w:rPr>
      <w:rFonts w:ascii="Arial" w:hAnsi="Arial"/>
      <w:sz w:val="24"/>
      <w:szCs w:val="24"/>
      <w:lang w:eastAsia="en-US"/>
    </w:rPr>
  </w:style>
  <w:style w:type="paragraph" w:styleId="Heading1">
    <w:name w:val="heading 1"/>
    <w:basedOn w:val="Normal"/>
    <w:next w:val="Heading2"/>
    <w:qFormat/>
    <w:rsid w:val="0065058E"/>
    <w:pPr>
      <w:keepNext/>
      <w:pageBreakBefore/>
      <w:spacing w:before="0" w:line="240" w:lineRule="auto"/>
      <w:ind w:left="0"/>
      <w:jc w:val="left"/>
      <w:outlineLvl w:val="0"/>
    </w:pPr>
    <w:rPr>
      <w:rFonts w:cs="Arial"/>
      <w:b/>
      <w:bCs/>
      <w:kern w:val="32"/>
      <w:sz w:val="28"/>
      <w:szCs w:val="32"/>
    </w:rPr>
  </w:style>
  <w:style w:type="paragraph" w:styleId="Heading2">
    <w:name w:val="heading 2"/>
    <w:basedOn w:val="Normal"/>
    <w:next w:val="NormalFirstPara"/>
    <w:link w:val="Heading2Char"/>
    <w:qFormat/>
    <w:rsid w:val="0065058E"/>
    <w:pPr>
      <w:keepNext/>
      <w:spacing w:before="240" w:line="240" w:lineRule="auto"/>
      <w:ind w:left="0"/>
      <w:jc w:val="left"/>
      <w:outlineLvl w:val="1"/>
    </w:pPr>
    <w:rPr>
      <w:rFonts w:cs="Arial"/>
      <w:b/>
      <w:bCs/>
      <w:szCs w:val="28"/>
    </w:rPr>
  </w:style>
  <w:style w:type="paragraph" w:styleId="Heading3">
    <w:name w:val="heading 3"/>
    <w:basedOn w:val="Normal"/>
    <w:next w:val="NormalFirstPara"/>
    <w:link w:val="Heading3Char"/>
    <w:qFormat/>
    <w:rsid w:val="0065058E"/>
    <w:pPr>
      <w:keepNext/>
      <w:spacing w:before="240" w:line="240" w:lineRule="auto"/>
      <w:jc w:val="left"/>
      <w:outlineLvl w:val="2"/>
    </w:pPr>
    <w:rPr>
      <w:rFonts w:cs="Arial"/>
      <w:b/>
      <w:bCs/>
      <w:szCs w:val="26"/>
    </w:rPr>
  </w:style>
  <w:style w:type="paragraph" w:styleId="Heading4">
    <w:name w:val="heading 4"/>
    <w:basedOn w:val="Normal"/>
    <w:next w:val="Normal"/>
    <w:link w:val="Heading4Char"/>
    <w:qFormat/>
    <w:rsid w:val="0065058E"/>
    <w:pPr>
      <w:keepNext/>
      <w:ind w:left="0"/>
      <w:jc w:val="left"/>
      <w:outlineLvl w:val="3"/>
    </w:pPr>
    <w:rPr>
      <w:b/>
      <w:bCs/>
    </w:rPr>
  </w:style>
  <w:style w:type="paragraph" w:styleId="Heading5">
    <w:name w:val="heading 5"/>
    <w:basedOn w:val="Normal"/>
    <w:next w:val="Normal"/>
    <w:link w:val="Heading5Char"/>
    <w:qFormat/>
    <w:rsid w:val="0065058E"/>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FirstPara">
    <w:name w:val="Normal First Para"/>
    <w:basedOn w:val="Normal"/>
    <w:next w:val="Normal"/>
    <w:link w:val="NormalFirstParaCharChar"/>
    <w:rsid w:val="0065058E"/>
  </w:style>
  <w:style w:type="character" w:customStyle="1" w:styleId="NormalFirstParaCharChar">
    <w:name w:val="Normal First Para Char Char"/>
    <w:basedOn w:val="DefaultParagraphFont"/>
    <w:link w:val="NormalFirstPara"/>
    <w:rsid w:val="0065058E"/>
    <w:rPr>
      <w:rFonts w:ascii="Arial" w:hAnsi="Arial"/>
      <w:sz w:val="24"/>
      <w:szCs w:val="24"/>
      <w:lang w:eastAsia="en-US"/>
    </w:rPr>
  </w:style>
  <w:style w:type="character" w:customStyle="1" w:styleId="Heading3Char">
    <w:name w:val="Heading 3 Char"/>
    <w:basedOn w:val="DefaultParagraphFont"/>
    <w:link w:val="Heading3"/>
    <w:rsid w:val="0065058E"/>
    <w:rPr>
      <w:rFonts w:ascii="Arial" w:hAnsi="Arial" w:cs="Arial"/>
      <w:b/>
      <w:bCs/>
      <w:sz w:val="24"/>
      <w:szCs w:val="26"/>
      <w:lang w:eastAsia="en-US"/>
    </w:rPr>
  </w:style>
  <w:style w:type="character" w:customStyle="1" w:styleId="Heading4Char">
    <w:name w:val="Heading 4 Char"/>
    <w:basedOn w:val="DefaultParagraphFont"/>
    <w:link w:val="Heading4"/>
    <w:rsid w:val="0065058E"/>
    <w:rPr>
      <w:rFonts w:ascii="Arial" w:hAnsi="Arial"/>
      <w:b/>
      <w:bCs/>
      <w:sz w:val="24"/>
      <w:szCs w:val="24"/>
      <w:lang w:eastAsia="en-US"/>
    </w:rPr>
  </w:style>
  <w:style w:type="character" w:customStyle="1" w:styleId="Heading5Char">
    <w:name w:val="Heading 5 Char"/>
    <w:basedOn w:val="DefaultParagraphFont"/>
    <w:link w:val="Heading5"/>
    <w:rsid w:val="0065058E"/>
    <w:rPr>
      <w:rFonts w:ascii="Arial" w:hAnsi="Arial"/>
      <w:b/>
      <w:bCs/>
      <w:i/>
      <w:iCs/>
      <w:sz w:val="26"/>
      <w:szCs w:val="26"/>
      <w:lang w:eastAsia="en-US"/>
    </w:rPr>
  </w:style>
  <w:style w:type="paragraph" w:customStyle="1" w:styleId="ChapterHeading">
    <w:name w:val="Chapter Heading"/>
    <w:basedOn w:val="Normal"/>
    <w:autoRedefine/>
    <w:rsid w:val="0065058E"/>
    <w:pPr>
      <w:spacing w:before="120" w:line="240" w:lineRule="auto"/>
      <w:ind w:left="0"/>
    </w:pPr>
    <w:rPr>
      <w:rFonts w:ascii="Tahoma" w:hAnsi="Tahoma" w:cs="Tahoma"/>
      <w:b/>
      <w:bCs/>
      <w:smallCaps/>
      <w:sz w:val="32"/>
      <w:szCs w:val="32"/>
    </w:rPr>
  </w:style>
  <w:style w:type="paragraph" w:customStyle="1" w:styleId="ChapterTitle">
    <w:name w:val="Chapter Title"/>
    <w:basedOn w:val="Normal"/>
    <w:rsid w:val="0065058E"/>
    <w:pPr>
      <w:spacing w:line="240" w:lineRule="auto"/>
      <w:ind w:left="0"/>
    </w:pPr>
    <w:rPr>
      <w:b/>
      <w:smallCaps/>
      <w:sz w:val="32"/>
    </w:rPr>
  </w:style>
  <w:style w:type="paragraph" w:customStyle="1" w:styleId="BulletedListItem">
    <w:name w:val="Bulleted List Item"/>
    <w:basedOn w:val="Normal"/>
    <w:link w:val="BulletedListItemCharChar"/>
    <w:rsid w:val="0065058E"/>
    <w:pPr>
      <w:numPr>
        <w:numId w:val="4"/>
      </w:numPr>
      <w:tabs>
        <w:tab w:val="clear" w:pos="720"/>
        <w:tab w:val="num" w:pos="900"/>
      </w:tabs>
      <w:ind w:left="900"/>
    </w:pPr>
  </w:style>
  <w:style w:type="character" w:customStyle="1" w:styleId="BulletedListItemCharChar">
    <w:name w:val="Bulleted List Item Char Char"/>
    <w:basedOn w:val="DefaultParagraphFont"/>
    <w:link w:val="BulletedListItem"/>
    <w:rsid w:val="0065058E"/>
    <w:rPr>
      <w:rFonts w:ascii="Arial" w:hAnsi="Arial"/>
      <w:sz w:val="24"/>
      <w:szCs w:val="24"/>
      <w:lang w:eastAsia="en-US"/>
    </w:rPr>
  </w:style>
  <w:style w:type="paragraph" w:customStyle="1" w:styleId="NoteChar">
    <w:name w:val="Note Char"/>
    <w:basedOn w:val="Normal"/>
    <w:rsid w:val="00A36249"/>
    <w:pPr>
      <w:pBdr>
        <w:top w:val="single" w:sz="12" w:space="3" w:color="auto" w:shadow="1"/>
        <w:left w:val="single" w:sz="12" w:space="4" w:color="auto" w:shadow="1"/>
        <w:bottom w:val="single" w:sz="12" w:space="3" w:color="auto" w:shadow="1"/>
        <w:right w:val="single" w:sz="12" w:space="4" w:color="auto" w:shadow="1"/>
      </w:pBdr>
      <w:ind w:left="1627" w:right="677" w:hanging="720"/>
    </w:pPr>
    <w:rPr>
      <w:rFonts w:ascii="Tahoma" w:hAnsi="Tahoma" w:cs="Tahoma"/>
      <w:sz w:val="18"/>
    </w:rPr>
  </w:style>
  <w:style w:type="paragraph" w:styleId="Header">
    <w:name w:val="header"/>
    <w:basedOn w:val="Normal"/>
    <w:rsid w:val="0065058E"/>
    <w:pPr>
      <w:pBdr>
        <w:bottom w:val="single" w:sz="4" w:space="3" w:color="auto"/>
      </w:pBdr>
      <w:tabs>
        <w:tab w:val="right" w:pos="7020"/>
      </w:tabs>
      <w:ind w:left="0"/>
    </w:pPr>
    <w:rPr>
      <w:rFonts w:ascii="Tahoma" w:hAnsi="Tahoma" w:cs="Tahoma"/>
      <w:sz w:val="18"/>
    </w:rPr>
  </w:style>
  <w:style w:type="paragraph" w:styleId="Footer">
    <w:name w:val="footer"/>
    <w:basedOn w:val="Normal"/>
    <w:rsid w:val="0065058E"/>
    <w:pPr>
      <w:pBdr>
        <w:top w:val="single" w:sz="8" w:space="3" w:color="auto"/>
      </w:pBdr>
      <w:tabs>
        <w:tab w:val="center" w:pos="3510"/>
        <w:tab w:val="right" w:pos="7020"/>
      </w:tabs>
      <w:ind w:left="0"/>
    </w:pPr>
    <w:rPr>
      <w:rFonts w:ascii="Tahoma" w:hAnsi="Tahoma" w:cs="Tahoma"/>
      <w:sz w:val="18"/>
    </w:rPr>
  </w:style>
  <w:style w:type="paragraph" w:customStyle="1" w:styleId="Listing">
    <w:name w:val="Listing"/>
    <w:basedOn w:val="Normal"/>
    <w:next w:val="Normal"/>
    <w:rsid w:val="0065058E"/>
    <w:pPr>
      <w:pBdr>
        <w:top w:val="single" w:sz="4" w:space="2" w:color="auto"/>
      </w:pBdr>
      <w:spacing w:before="240" w:line="240" w:lineRule="auto"/>
      <w:jc w:val="left"/>
    </w:pPr>
    <w:rPr>
      <w:b/>
      <w:bCs/>
      <w:sz w:val="18"/>
    </w:rPr>
  </w:style>
  <w:style w:type="paragraph" w:customStyle="1" w:styleId="FirstHeading1">
    <w:name w:val="First Heading 1"/>
    <w:basedOn w:val="Heading1"/>
    <w:rsid w:val="0065058E"/>
    <w:pPr>
      <w:pageBreakBefore w:val="0"/>
      <w:spacing w:before="240"/>
    </w:pPr>
  </w:style>
  <w:style w:type="paragraph" w:customStyle="1" w:styleId="ListItem">
    <w:name w:val="List Item"/>
    <w:basedOn w:val="Normal"/>
    <w:rsid w:val="0065058E"/>
    <w:pPr>
      <w:spacing w:after="60"/>
      <w:ind w:left="0"/>
    </w:pPr>
  </w:style>
  <w:style w:type="paragraph" w:customStyle="1" w:styleId="BulletInATable">
    <w:name w:val="Bullet In A Table"/>
    <w:basedOn w:val="Normal"/>
    <w:rsid w:val="0065058E"/>
    <w:pPr>
      <w:ind w:left="0"/>
    </w:pPr>
  </w:style>
  <w:style w:type="character" w:styleId="FootnoteReference">
    <w:name w:val="footnote reference"/>
    <w:basedOn w:val="DefaultParagraphFont"/>
    <w:semiHidden/>
    <w:rsid w:val="0065058E"/>
    <w:rPr>
      <w:vertAlign w:val="superscript"/>
    </w:rPr>
  </w:style>
  <w:style w:type="paragraph" w:styleId="FootnoteText">
    <w:name w:val="footnote text"/>
    <w:basedOn w:val="Normal"/>
    <w:semiHidden/>
    <w:rsid w:val="0065058E"/>
    <w:pPr>
      <w:ind w:left="734" w:hanging="187"/>
    </w:pPr>
    <w:rPr>
      <w:sz w:val="22"/>
      <w:szCs w:val="20"/>
    </w:rPr>
  </w:style>
  <w:style w:type="paragraph" w:customStyle="1" w:styleId="CodeLast">
    <w:name w:val="Code: Last"/>
    <w:basedOn w:val="Normal"/>
    <w:next w:val="Normal"/>
    <w:link w:val="CodeLastChar"/>
    <w:rsid w:val="0065058E"/>
    <w:pPr>
      <w:shd w:val="clear" w:color="auto" w:fill="CCCCCC"/>
      <w:tabs>
        <w:tab w:val="left" w:pos="900"/>
        <w:tab w:val="left" w:pos="1080"/>
        <w:tab w:val="left" w:pos="1260"/>
        <w:tab w:val="left" w:pos="1440"/>
        <w:tab w:val="left" w:pos="1620"/>
        <w:tab w:val="left" w:pos="1800"/>
        <w:tab w:val="left" w:pos="1980"/>
        <w:tab w:val="left" w:pos="2160"/>
      </w:tabs>
      <w:spacing w:before="0" w:after="240"/>
      <w:ind w:left="720" w:right="318"/>
      <w:jc w:val="left"/>
    </w:pPr>
    <w:rPr>
      <w:rFonts w:ascii="Lucida Console" w:hAnsi="Lucida Console"/>
      <w:szCs w:val="16"/>
    </w:rPr>
  </w:style>
  <w:style w:type="character" w:customStyle="1" w:styleId="CodeLastChar">
    <w:name w:val="Code: Last Char"/>
    <w:basedOn w:val="DefaultParagraphFont"/>
    <w:link w:val="CodeLast"/>
    <w:rsid w:val="0065058E"/>
    <w:rPr>
      <w:rFonts w:ascii="Lucida Console" w:hAnsi="Lucida Console"/>
      <w:sz w:val="24"/>
      <w:szCs w:val="16"/>
      <w:shd w:val="clear" w:color="auto" w:fill="CCCCCC"/>
      <w:lang w:eastAsia="en-US"/>
    </w:rPr>
  </w:style>
  <w:style w:type="paragraph" w:styleId="DocumentMap">
    <w:name w:val="Document Map"/>
    <w:basedOn w:val="Normal"/>
    <w:semiHidden/>
    <w:rsid w:val="0065058E"/>
    <w:pPr>
      <w:shd w:val="clear" w:color="auto" w:fill="000080"/>
    </w:pPr>
    <w:rPr>
      <w:rFonts w:ascii="Tahoma" w:hAnsi="Tahoma" w:cs="Tahoma"/>
    </w:rPr>
  </w:style>
  <w:style w:type="character" w:styleId="Hyperlink">
    <w:name w:val="Hyperlink"/>
    <w:basedOn w:val="DefaultParagraphFont"/>
    <w:rsid w:val="0065058E"/>
    <w:rPr>
      <w:color w:val="0000FF"/>
      <w:u w:val="single"/>
    </w:rPr>
  </w:style>
  <w:style w:type="character" w:styleId="FollowedHyperlink">
    <w:name w:val="FollowedHyperlink"/>
    <w:basedOn w:val="DefaultParagraphFont"/>
    <w:rsid w:val="0065058E"/>
    <w:rPr>
      <w:color w:val="800080"/>
      <w:u w:val="single"/>
    </w:rPr>
  </w:style>
  <w:style w:type="paragraph" w:customStyle="1" w:styleId="CodeSolo">
    <w:name w:val="Code: Solo"/>
    <w:basedOn w:val="Normal"/>
    <w:link w:val="CodeSoloChar"/>
    <w:rsid w:val="0065058E"/>
    <w:pPr>
      <w:shd w:val="clear" w:color="auto" w:fill="CCCCCC"/>
      <w:tabs>
        <w:tab w:val="left" w:pos="900"/>
        <w:tab w:val="left" w:pos="1080"/>
        <w:tab w:val="left" w:pos="1260"/>
        <w:tab w:val="left" w:pos="1440"/>
        <w:tab w:val="left" w:pos="1620"/>
        <w:tab w:val="left" w:pos="1800"/>
        <w:tab w:val="left" w:pos="1980"/>
        <w:tab w:val="left" w:pos="2160"/>
      </w:tabs>
      <w:spacing w:before="240" w:after="240"/>
      <w:ind w:left="720" w:right="318"/>
      <w:jc w:val="left"/>
    </w:pPr>
    <w:rPr>
      <w:rFonts w:ascii="Lucida Console" w:hAnsi="Lucida Console"/>
      <w:szCs w:val="16"/>
    </w:rPr>
  </w:style>
  <w:style w:type="character" w:customStyle="1" w:styleId="CodeSoloChar">
    <w:name w:val="Code: Solo Char"/>
    <w:basedOn w:val="DefaultParagraphFont"/>
    <w:link w:val="CodeSolo"/>
    <w:rsid w:val="0065058E"/>
    <w:rPr>
      <w:rFonts w:ascii="Lucida Console" w:hAnsi="Lucida Console"/>
      <w:sz w:val="24"/>
      <w:szCs w:val="16"/>
      <w:shd w:val="clear" w:color="auto" w:fill="CCCCCC"/>
      <w:lang w:eastAsia="en-US"/>
    </w:rPr>
  </w:style>
  <w:style w:type="paragraph" w:customStyle="1" w:styleId="CodeBody">
    <w:name w:val="Code: Body"/>
    <w:basedOn w:val="Normal"/>
    <w:link w:val="CodeBodyChar"/>
    <w:rsid w:val="0065058E"/>
    <w:pPr>
      <w:shd w:val="clear" w:color="auto" w:fill="CCCCCC"/>
      <w:tabs>
        <w:tab w:val="left" w:pos="900"/>
        <w:tab w:val="left" w:pos="1080"/>
        <w:tab w:val="left" w:pos="1260"/>
        <w:tab w:val="left" w:pos="1440"/>
        <w:tab w:val="left" w:pos="1620"/>
        <w:tab w:val="left" w:pos="1800"/>
        <w:tab w:val="left" w:pos="1980"/>
        <w:tab w:val="left" w:pos="2160"/>
      </w:tabs>
      <w:spacing w:before="0" w:after="0"/>
      <w:ind w:left="720" w:right="318"/>
      <w:jc w:val="left"/>
    </w:pPr>
    <w:rPr>
      <w:rFonts w:ascii="Lucida Console" w:hAnsi="Lucida Console"/>
      <w:szCs w:val="16"/>
    </w:rPr>
  </w:style>
  <w:style w:type="character" w:customStyle="1" w:styleId="CodeBodyChar">
    <w:name w:val="Code: Body Char"/>
    <w:basedOn w:val="DefaultParagraphFont"/>
    <w:link w:val="CodeBody"/>
    <w:rsid w:val="0065058E"/>
    <w:rPr>
      <w:rFonts w:ascii="Lucida Console" w:hAnsi="Lucida Console"/>
      <w:sz w:val="24"/>
      <w:szCs w:val="16"/>
      <w:shd w:val="clear" w:color="auto" w:fill="CCCCCC"/>
      <w:lang w:eastAsia="en-US"/>
    </w:rPr>
  </w:style>
  <w:style w:type="paragraph" w:customStyle="1" w:styleId="Note">
    <w:name w:val="Note"/>
    <w:basedOn w:val="Normal"/>
    <w:next w:val="Normal"/>
    <w:link w:val="NoteChar0"/>
    <w:rsid w:val="0065058E"/>
    <w:pPr>
      <w:pBdr>
        <w:top w:val="single" w:sz="12" w:space="3" w:color="auto" w:shadow="1"/>
        <w:left w:val="single" w:sz="12" w:space="4" w:color="auto" w:shadow="1"/>
        <w:bottom w:val="single" w:sz="12" w:space="3" w:color="auto" w:shadow="1"/>
        <w:right w:val="single" w:sz="12" w:space="4" w:color="auto" w:shadow="1"/>
      </w:pBdr>
      <w:ind w:left="1627" w:right="677" w:hanging="720"/>
    </w:pPr>
    <w:rPr>
      <w:rFonts w:ascii="Tahoma" w:hAnsi="Tahoma" w:cs="Tahoma"/>
      <w:sz w:val="22"/>
    </w:rPr>
  </w:style>
  <w:style w:type="character" w:customStyle="1" w:styleId="NoteChar0">
    <w:name w:val="Note Char"/>
    <w:basedOn w:val="DefaultParagraphFont"/>
    <w:link w:val="Note"/>
    <w:rsid w:val="0065058E"/>
    <w:rPr>
      <w:rFonts w:ascii="Tahoma" w:hAnsi="Tahoma" w:cs="Tahoma"/>
      <w:sz w:val="22"/>
      <w:szCs w:val="24"/>
      <w:lang w:eastAsia="en-US"/>
    </w:rPr>
  </w:style>
  <w:style w:type="paragraph" w:customStyle="1" w:styleId="CodeFirst">
    <w:name w:val="Code: First"/>
    <w:basedOn w:val="Normal"/>
    <w:rsid w:val="0065058E"/>
    <w:pPr>
      <w:shd w:val="clear" w:color="auto" w:fill="CCCCCC"/>
      <w:tabs>
        <w:tab w:val="left" w:pos="900"/>
        <w:tab w:val="left" w:pos="1080"/>
        <w:tab w:val="left" w:pos="1260"/>
        <w:tab w:val="left" w:pos="1440"/>
        <w:tab w:val="left" w:pos="1620"/>
        <w:tab w:val="left" w:pos="1800"/>
        <w:tab w:val="left" w:pos="1980"/>
        <w:tab w:val="left" w:pos="2160"/>
      </w:tabs>
      <w:spacing w:before="240" w:after="0"/>
      <w:ind w:left="720" w:right="318"/>
      <w:jc w:val="left"/>
    </w:pPr>
    <w:rPr>
      <w:rFonts w:ascii="Lucida Console" w:hAnsi="Lucida Console"/>
      <w:szCs w:val="16"/>
    </w:rPr>
  </w:style>
  <w:style w:type="character" w:customStyle="1" w:styleId="CodeText">
    <w:name w:val="Code Text"/>
    <w:basedOn w:val="DefaultParagraphFont"/>
    <w:rsid w:val="0065058E"/>
    <w:rPr>
      <w:rFonts w:ascii="Lucida Console" w:hAnsi="Lucida Console"/>
      <w:dstrike w:val="0"/>
      <w:spacing w:val="0"/>
      <w:w w:val="100"/>
      <w:sz w:val="22"/>
      <w:szCs w:val="18"/>
      <w:effect w:val="none"/>
      <w:vertAlign w:val="baseline"/>
    </w:rPr>
  </w:style>
  <w:style w:type="table" w:styleId="TableSimple2">
    <w:name w:val="Table Simple 2"/>
    <w:basedOn w:val="TableNormal"/>
    <w:rsid w:val="0065058E"/>
    <w:pPr>
      <w:keepLines/>
      <w:spacing w:before="100" w:after="120" w:line="240" w:lineRule="exact"/>
      <w:ind w:left="357" w:firstLine="187"/>
      <w:jc w:val="both"/>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customStyle="1" w:styleId="Step">
    <w:name w:val="Step"/>
    <w:basedOn w:val="Normal"/>
    <w:rsid w:val="0065058E"/>
    <w:pPr>
      <w:numPr>
        <w:numId w:val="12"/>
      </w:numPr>
      <w:spacing w:before="120" w:after="60"/>
    </w:pPr>
    <w:rPr>
      <w:bCs/>
      <w:szCs w:val="20"/>
    </w:rPr>
  </w:style>
  <w:style w:type="paragraph" w:customStyle="1" w:styleId="StepContinuation">
    <w:name w:val="Step Continuation"/>
    <w:basedOn w:val="Step"/>
    <w:next w:val="Step"/>
    <w:rsid w:val="0065058E"/>
    <w:pPr>
      <w:numPr>
        <w:numId w:val="0"/>
      </w:numPr>
      <w:ind w:left="902"/>
    </w:pPr>
  </w:style>
  <w:style w:type="paragraph" w:customStyle="1" w:styleId="CodeFirstLanguage">
    <w:name w:val="Code: First Language"/>
    <w:basedOn w:val="CodeFirst"/>
    <w:next w:val="CodeBody"/>
    <w:rsid w:val="0065058E"/>
    <w:rPr>
      <w:b/>
    </w:rPr>
  </w:style>
  <w:style w:type="paragraph" w:styleId="BodyTextIndent">
    <w:name w:val="Body Text Indent"/>
    <w:basedOn w:val="Normal"/>
    <w:rsid w:val="0065058E"/>
  </w:style>
  <w:style w:type="character" w:customStyle="1" w:styleId="CodeBodyCharChar">
    <w:name w:val="Code: Body Char Char"/>
    <w:basedOn w:val="DefaultParagraphFont"/>
    <w:rsid w:val="0065058E"/>
    <w:rPr>
      <w:rFonts w:ascii="Lucida Console" w:hAnsi="Lucida Console"/>
      <w:sz w:val="18"/>
      <w:szCs w:val="16"/>
      <w:lang w:val="en-GB" w:eastAsia="en-US" w:bidi="ar-SA"/>
    </w:rPr>
  </w:style>
  <w:style w:type="paragraph" w:customStyle="1" w:styleId="SubStep">
    <w:name w:val="SubStep"/>
    <w:basedOn w:val="BulletedListItem"/>
    <w:rsid w:val="0065058E"/>
    <w:pPr>
      <w:numPr>
        <w:ilvl w:val="2"/>
        <w:numId w:val="3"/>
      </w:numPr>
      <w:tabs>
        <w:tab w:val="clear" w:pos="2808"/>
        <w:tab w:val="num" w:pos="1260"/>
      </w:tabs>
      <w:ind w:left="1260"/>
      <w:outlineLvl w:val="1"/>
    </w:pPr>
  </w:style>
  <w:style w:type="paragraph" w:styleId="ListBullet">
    <w:name w:val="List Bullet"/>
    <w:basedOn w:val="Normal"/>
    <w:link w:val="ListBulletChar"/>
    <w:rsid w:val="00AE035D"/>
    <w:pPr>
      <w:numPr>
        <w:numId w:val="13"/>
      </w:numPr>
    </w:pPr>
  </w:style>
  <w:style w:type="character" w:customStyle="1" w:styleId="ListBulletChar">
    <w:name w:val="List Bullet Char"/>
    <w:basedOn w:val="DefaultParagraphFont"/>
    <w:link w:val="ListBullet"/>
    <w:rsid w:val="00AE035D"/>
    <w:rPr>
      <w:rFonts w:ascii="Arial" w:hAnsi="Arial"/>
      <w:szCs w:val="24"/>
      <w:lang w:val="en-GB" w:eastAsia="en-US" w:bidi="ar-SA"/>
    </w:rPr>
  </w:style>
  <w:style w:type="character" w:styleId="CommentReference">
    <w:name w:val="annotation reference"/>
    <w:basedOn w:val="DefaultParagraphFont"/>
    <w:semiHidden/>
    <w:rsid w:val="0065058E"/>
    <w:rPr>
      <w:sz w:val="16"/>
      <w:szCs w:val="16"/>
    </w:rPr>
  </w:style>
  <w:style w:type="paragraph" w:styleId="CommentText">
    <w:name w:val="annotation text"/>
    <w:basedOn w:val="Normal"/>
    <w:semiHidden/>
    <w:rsid w:val="0065058E"/>
    <w:rPr>
      <w:szCs w:val="20"/>
    </w:rPr>
  </w:style>
  <w:style w:type="paragraph" w:styleId="CommentSubject">
    <w:name w:val="annotation subject"/>
    <w:basedOn w:val="CommentText"/>
    <w:next w:val="CommentText"/>
    <w:semiHidden/>
    <w:rsid w:val="0065058E"/>
    <w:rPr>
      <w:b/>
      <w:bCs/>
    </w:rPr>
  </w:style>
  <w:style w:type="paragraph" w:styleId="BalloonText">
    <w:name w:val="Balloon Text"/>
    <w:basedOn w:val="Normal"/>
    <w:semiHidden/>
    <w:rsid w:val="0065058E"/>
    <w:rPr>
      <w:rFonts w:ascii="Tahoma" w:hAnsi="Tahoma" w:cs="Tahoma"/>
      <w:sz w:val="16"/>
      <w:szCs w:val="16"/>
    </w:rPr>
  </w:style>
  <w:style w:type="paragraph" w:styleId="BodyText">
    <w:name w:val="Body Text"/>
    <w:basedOn w:val="Normal"/>
    <w:rsid w:val="0065058E"/>
  </w:style>
  <w:style w:type="paragraph" w:styleId="Caption">
    <w:name w:val="caption"/>
    <w:basedOn w:val="Normal"/>
    <w:next w:val="Normal"/>
    <w:qFormat/>
    <w:rsid w:val="0065058E"/>
    <w:pPr>
      <w:spacing w:before="120" w:after="240"/>
    </w:pPr>
    <w:rPr>
      <w:rFonts w:ascii="Tahoma" w:hAnsi="Tahoma"/>
      <w:b/>
      <w:bCs/>
      <w:sz w:val="18"/>
      <w:szCs w:val="20"/>
    </w:rPr>
  </w:style>
  <w:style w:type="character" w:customStyle="1" w:styleId="Heading2Char">
    <w:name w:val="Heading 2 Char"/>
    <w:basedOn w:val="DefaultParagraphFont"/>
    <w:link w:val="Heading2"/>
    <w:rsid w:val="0065058E"/>
    <w:rPr>
      <w:rFonts w:ascii="Arial" w:hAnsi="Arial" w:cs="Arial"/>
      <w:b/>
      <w:bCs/>
      <w:sz w:val="24"/>
      <w:szCs w:val="28"/>
      <w:lang w:eastAsia="en-US"/>
    </w:rPr>
  </w:style>
  <w:style w:type="paragraph" w:styleId="ListParagraph">
    <w:name w:val="List Paragraph"/>
    <w:basedOn w:val="Normal"/>
    <w:uiPriority w:val="34"/>
    <w:qFormat/>
    <w:rsid w:val="006776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8901644">
      <w:bodyDiv w:val="1"/>
      <w:marLeft w:val="0"/>
      <w:marRight w:val="0"/>
      <w:marTop w:val="0"/>
      <w:marBottom w:val="0"/>
      <w:divBdr>
        <w:top w:val="none" w:sz="0" w:space="0" w:color="auto"/>
        <w:left w:val="none" w:sz="0" w:space="0" w:color="auto"/>
        <w:bottom w:val="none" w:sz="0" w:space="0" w:color="auto"/>
        <w:right w:val="none" w:sz="0" w:space="0" w:color="auto"/>
      </w:divBdr>
      <w:divsChild>
        <w:div w:id="1211381871">
          <w:marLeft w:val="0"/>
          <w:marRight w:val="0"/>
          <w:marTop w:val="0"/>
          <w:marBottom w:val="0"/>
          <w:divBdr>
            <w:top w:val="none" w:sz="0" w:space="0" w:color="auto"/>
            <w:left w:val="none" w:sz="0" w:space="0" w:color="auto"/>
            <w:bottom w:val="none" w:sz="0" w:space="0" w:color="auto"/>
            <w:right w:val="none" w:sz="0" w:space="0" w:color="auto"/>
          </w:divBdr>
        </w:div>
      </w:divsChild>
    </w:div>
    <w:div w:id="295568821">
      <w:bodyDiv w:val="1"/>
      <w:marLeft w:val="0"/>
      <w:marRight w:val="0"/>
      <w:marTop w:val="0"/>
      <w:marBottom w:val="0"/>
      <w:divBdr>
        <w:top w:val="none" w:sz="0" w:space="0" w:color="auto"/>
        <w:left w:val="none" w:sz="0" w:space="0" w:color="auto"/>
        <w:bottom w:val="none" w:sz="0" w:space="0" w:color="auto"/>
        <w:right w:val="none" w:sz="0" w:space="0" w:color="auto"/>
      </w:divBdr>
    </w:div>
    <w:div w:id="415437785">
      <w:bodyDiv w:val="1"/>
      <w:marLeft w:val="0"/>
      <w:marRight w:val="0"/>
      <w:marTop w:val="0"/>
      <w:marBottom w:val="0"/>
      <w:divBdr>
        <w:top w:val="none" w:sz="0" w:space="0" w:color="auto"/>
        <w:left w:val="none" w:sz="0" w:space="0" w:color="auto"/>
        <w:bottom w:val="none" w:sz="0" w:space="0" w:color="auto"/>
        <w:right w:val="none" w:sz="0" w:space="0" w:color="auto"/>
      </w:divBdr>
      <w:divsChild>
        <w:div w:id="1780484871">
          <w:marLeft w:val="0"/>
          <w:marRight w:val="0"/>
          <w:marTop w:val="0"/>
          <w:marBottom w:val="0"/>
          <w:divBdr>
            <w:top w:val="none" w:sz="0" w:space="0" w:color="auto"/>
            <w:left w:val="none" w:sz="0" w:space="0" w:color="auto"/>
            <w:bottom w:val="none" w:sz="0" w:space="0" w:color="auto"/>
            <w:right w:val="none" w:sz="0" w:space="0" w:color="auto"/>
          </w:divBdr>
          <w:divsChild>
            <w:div w:id="173376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394191">
      <w:bodyDiv w:val="1"/>
      <w:marLeft w:val="0"/>
      <w:marRight w:val="0"/>
      <w:marTop w:val="0"/>
      <w:marBottom w:val="0"/>
      <w:divBdr>
        <w:top w:val="none" w:sz="0" w:space="0" w:color="auto"/>
        <w:left w:val="none" w:sz="0" w:space="0" w:color="auto"/>
        <w:bottom w:val="none" w:sz="0" w:space="0" w:color="auto"/>
        <w:right w:val="none" w:sz="0" w:space="0" w:color="auto"/>
      </w:divBdr>
      <w:divsChild>
        <w:div w:id="1363020571">
          <w:marLeft w:val="0"/>
          <w:marRight w:val="0"/>
          <w:marTop w:val="0"/>
          <w:marBottom w:val="0"/>
          <w:divBdr>
            <w:top w:val="none" w:sz="0" w:space="0" w:color="auto"/>
            <w:left w:val="none" w:sz="0" w:space="0" w:color="auto"/>
            <w:bottom w:val="none" w:sz="0" w:space="0" w:color="auto"/>
            <w:right w:val="none" w:sz="0" w:space="0" w:color="auto"/>
          </w:divBdr>
        </w:div>
      </w:divsChild>
    </w:div>
    <w:div w:id="551188684">
      <w:bodyDiv w:val="1"/>
      <w:marLeft w:val="0"/>
      <w:marRight w:val="0"/>
      <w:marTop w:val="0"/>
      <w:marBottom w:val="0"/>
      <w:divBdr>
        <w:top w:val="none" w:sz="0" w:space="0" w:color="auto"/>
        <w:left w:val="none" w:sz="0" w:space="0" w:color="auto"/>
        <w:bottom w:val="none" w:sz="0" w:space="0" w:color="auto"/>
        <w:right w:val="none" w:sz="0" w:space="0" w:color="auto"/>
      </w:divBdr>
    </w:div>
    <w:div w:id="567037010">
      <w:bodyDiv w:val="1"/>
      <w:marLeft w:val="0"/>
      <w:marRight w:val="0"/>
      <w:marTop w:val="0"/>
      <w:marBottom w:val="0"/>
      <w:divBdr>
        <w:top w:val="none" w:sz="0" w:space="0" w:color="auto"/>
        <w:left w:val="none" w:sz="0" w:space="0" w:color="auto"/>
        <w:bottom w:val="none" w:sz="0" w:space="0" w:color="auto"/>
        <w:right w:val="none" w:sz="0" w:space="0" w:color="auto"/>
      </w:divBdr>
      <w:divsChild>
        <w:div w:id="2123376480">
          <w:marLeft w:val="0"/>
          <w:marRight w:val="0"/>
          <w:marTop w:val="0"/>
          <w:marBottom w:val="0"/>
          <w:divBdr>
            <w:top w:val="none" w:sz="0" w:space="0" w:color="auto"/>
            <w:left w:val="none" w:sz="0" w:space="0" w:color="auto"/>
            <w:bottom w:val="none" w:sz="0" w:space="0" w:color="auto"/>
            <w:right w:val="none" w:sz="0" w:space="0" w:color="auto"/>
          </w:divBdr>
          <w:divsChild>
            <w:div w:id="119708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524686">
      <w:bodyDiv w:val="1"/>
      <w:marLeft w:val="0"/>
      <w:marRight w:val="0"/>
      <w:marTop w:val="0"/>
      <w:marBottom w:val="0"/>
      <w:divBdr>
        <w:top w:val="none" w:sz="0" w:space="0" w:color="auto"/>
        <w:left w:val="none" w:sz="0" w:space="0" w:color="auto"/>
        <w:bottom w:val="none" w:sz="0" w:space="0" w:color="auto"/>
        <w:right w:val="none" w:sz="0" w:space="0" w:color="auto"/>
      </w:divBdr>
    </w:div>
    <w:div w:id="695471063">
      <w:bodyDiv w:val="1"/>
      <w:marLeft w:val="0"/>
      <w:marRight w:val="0"/>
      <w:marTop w:val="0"/>
      <w:marBottom w:val="0"/>
      <w:divBdr>
        <w:top w:val="none" w:sz="0" w:space="0" w:color="auto"/>
        <w:left w:val="none" w:sz="0" w:space="0" w:color="auto"/>
        <w:bottom w:val="none" w:sz="0" w:space="0" w:color="auto"/>
        <w:right w:val="none" w:sz="0" w:space="0" w:color="auto"/>
      </w:divBdr>
      <w:divsChild>
        <w:div w:id="1754275429">
          <w:marLeft w:val="0"/>
          <w:marRight w:val="0"/>
          <w:marTop w:val="0"/>
          <w:marBottom w:val="0"/>
          <w:divBdr>
            <w:top w:val="none" w:sz="0" w:space="0" w:color="auto"/>
            <w:left w:val="none" w:sz="0" w:space="0" w:color="auto"/>
            <w:bottom w:val="none" w:sz="0" w:space="0" w:color="auto"/>
            <w:right w:val="none" w:sz="0" w:space="0" w:color="auto"/>
          </w:divBdr>
          <w:divsChild>
            <w:div w:id="127305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186633">
      <w:bodyDiv w:val="1"/>
      <w:marLeft w:val="0"/>
      <w:marRight w:val="0"/>
      <w:marTop w:val="0"/>
      <w:marBottom w:val="0"/>
      <w:divBdr>
        <w:top w:val="none" w:sz="0" w:space="0" w:color="auto"/>
        <w:left w:val="none" w:sz="0" w:space="0" w:color="auto"/>
        <w:bottom w:val="none" w:sz="0" w:space="0" w:color="auto"/>
        <w:right w:val="none" w:sz="0" w:space="0" w:color="auto"/>
      </w:divBdr>
    </w:div>
    <w:div w:id="896285800">
      <w:bodyDiv w:val="1"/>
      <w:marLeft w:val="0"/>
      <w:marRight w:val="0"/>
      <w:marTop w:val="0"/>
      <w:marBottom w:val="0"/>
      <w:divBdr>
        <w:top w:val="none" w:sz="0" w:space="0" w:color="auto"/>
        <w:left w:val="none" w:sz="0" w:space="0" w:color="auto"/>
        <w:bottom w:val="none" w:sz="0" w:space="0" w:color="auto"/>
        <w:right w:val="none" w:sz="0" w:space="0" w:color="auto"/>
      </w:divBdr>
      <w:divsChild>
        <w:div w:id="916018173">
          <w:marLeft w:val="0"/>
          <w:marRight w:val="0"/>
          <w:marTop w:val="0"/>
          <w:marBottom w:val="0"/>
          <w:divBdr>
            <w:top w:val="none" w:sz="0" w:space="0" w:color="auto"/>
            <w:left w:val="none" w:sz="0" w:space="0" w:color="auto"/>
            <w:bottom w:val="none" w:sz="0" w:space="0" w:color="auto"/>
            <w:right w:val="none" w:sz="0" w:space="0" w:color="auto"/>
          </w:divBdr>
        </w:div>
      </w:divsChild>
    </w:div>
    <w:div w:id="1016615325">
      <w:bodyDiv w:val="1"/>
      <w:marLeft w:val="0"/>
      <w:marRight w:val="0"/>
      <w:marTop w:val="0"/>
      <w:marBottom w:val="0"/>
      <w:divBdr>
        <w:top w:val="none" w:sz="0" w:space="0" w:color="auto"/>
        <w:left w:val="none" w:sz="0" w:space="0" w:color="auto"/>
        <w:bottom w:val="none" w:sz="0" w:space="0" w:color="auto"/>
        <w:right w:val="none" w:sz="0" w:space="0" w:color="auto"/>
      </w:divBdr>
      <w:divsChild>
        <w:div w:id="1621572844">
          <w:marLeft w:val="0"/>
          <w:marRight w:val="0"/>
          <w:marTop w:val="0"/>
          <w:marBottom w:val="0"/>
          <w:divBdr>
            <w:top w:val="none" w:sz="0" w:space="0" w:color="auto"/>
            <w:left w:val="none" w:sz="0" w:space="0" w:color="auto"/>
            <w:bottom w:val="none" w:sz="0" w:space="0" w:color="auto"/>
            <w:right w:val="none" w:sz="0" w:space="0" w:color="auto"/>
          </w:divBdr>
        </w:div>
      </w:divsChild>
    </w:div>
    <w:div w:id="1292636562">
      <w:bodyDiv w:val="1"/>
      <w:marLeft w:val="0"/>
      <w:marRight w:val="0"/>
      <w:marTop w:val="0"/>
      <w:marBottom w:val="0"/>
      <w:divBdr>
        <w:top w:val="none" w:sz="0" w:space="0" w:color="auto"/>
        <w:left w:val="none" w:sz="0" w:space="0" w:color="auto"/>
        <w:bottom w:val="none" w:sz="0" w:space="0" w:color="auto"/>
        <w:right w:val="none" w:sz="0" w:space="0" w:color="auto"/>
      </w:divBdr>
      <w:divsChild>
        <w:div w:id="2082210598">
          <w:marLeft w:val="0"/>
          <w:marRight w:val="0"/>
          <w:marTop w:val="0"/>
          <w:marBottom w:val="0"/>
          <w:divBdr>
            <w:top w:val="none" w:sz="0" w:space="0" w:color="auto"/>
            <w:left w:val="none" w:sz="0" w:space="0" w:color="auto"/>
            <w:bottom w:val="none" w:sz="0" w:space="0" w:color="auto"/>
            <w:right w:val="none" w:sz="0" w:space="0" w:color="auto"/>
          </w:divBdr>
          <w:divsChild>
            <w:div w:id="158237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295055">
      <w:bodyDiv w:val="1"/>
      <w:marLeft w:val="0"/>
      <w:marRight w:val="0"/>
      <w:marTop w:val="0"/>
      <w:marBottom w:val="0"/>
      <w:divBdr>
        <w:top w:val="none" w:sz="0" w:space="0" w:color="auto"/>
        <w:left w:val="none" w:sz="0" w:space="0" w:color="auto"/>
        <w:bottom w:val="none" w:sz="0" w:space="0" w:color="auto"/>
        <w:right w:val="none" w:sz="0" w:space="0" w:color="auto"/>
      </w:divBdr>
      <w:divsChild>
        <w:div w:id="1017852336">
          <w:marLeft w:val="0"/>
          <w:marRight w:val="0"/>
          <w:marTop w:val="0"/>
          <w:marBottom w:val="0"/>
          <w:divBdr>
            <w:top w:val="none" w:sz="0" w:space="0" w:color="auto"/>
            <w:left w:val="none" w:sz="0" w:space="0" w:color="auto"/>
            <w:bottom w:val="none" w:sz="0" w:space="0" w:color="auto"/>
            <w:right w:val="none" w:sz="0" w:space="0" w:color="auto"/>
          </w:divBdr>
        </w:div>
      </w:divsChild>
    </w:div>
    <w:div w:id="1558055602">
      <w:bodyDiv w:val="1"/>
      <w:marLeft w:val="0"/>
      <w:marRight w:val="0"/>
      <w:marTop w:val="0"/>
      <w:marBottom w:val="0"/>
      <w:divBdr>
        <w:top w:val="none" w:sz="0" w:space="0" w:color="auto"/>
        <w:left w:val="none" w:sz="0" w:space="0" w:color="auto"/>
        <w:bottom w:val="none" w:sz="0" w:space="0" w:color="auto"/>
        <w:right w:val="none" w:sz="0" w:space="0" w:color="auto"/>
      </w:divBdr>
      <w:divsChild>
        <w:div w:id="896739944">
          <w:marLeft w:val="0"/>
          <w:marRight w:val="0"/>
          <w:marTop w:val="0"/>
          <w:marBottom w:val="0"/>
          <w:divBdr>
            <w:top w:val="none" w:sz="0" w:space="0" w:color="auto"/>
            <w:left w:val="none" w:sz="0" w:space="0" w:color="auto"/>
            <w:bottom w:val="none" w:sz="0" w:space="0" w:color="auto"/>
            <w:right w:val="none" w:sz="0" w:space="0" w:color="auto"/>
          </w:divBdr>
        </w:div>
      </w:divsChild>
    </w:div>
    <w:div w:id="1583950345">
      <w:bodyDiv w:val="1"/>
      <w:marLeft w:val="0"/>
      <w:marRight w:val="0"/>
      <w:marTop w:val="0"/>
      <w:marBottom w:val="0"/>
      <w:divBdr>
        <w:top w:val="none" w:sz="0" w:space="0" w:color="auto"/>
        <w:left w:val="none" w:sz="0" w:space="0" w:color="auto"/>
        <w:bottom w:val="none" w:sz="0" w:space="0" w:color="auto"/>
        <w:right w:val="none" w:sz="0" w:space="0" w:color="auto"/>
      </w:divBdr>
      <w:divsChild>
        <w:div w:id="1352731101">
          <w:marLeft w:val="0"/>
          <w:marRight w:val="0"/>
          <w:marTop w:val="0"/>
          <w:marBottom w:val="0"/>
          <w:divBdr>
            <w:top w:val="none" w:sz="0" w:space="0" w:color="auto"/>
            <w:left w:val="none" w:sz="0" w:space="0" w:color="auto"/>
            <w:bottom w:val="none" w:sz="0" w:space="0" w:color="auto"/>
            <w:right w:val="none" w:sz="0" w:space="0" w:color="auto"/>
          </w:divBdr>
          <w:divsChild>
            <w:div w:id="206865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38969">
      <w:bodyDiv w:val="1"/>
      <w:marLeft w:val="0"/>
      <w:marRight w:val="0"/>
      <w:marTop w:val="0"/>
      <w:marBottom w:val="0"/>
      <w:divBdr>
        <w:top w:val="none" w:sz="0" w:space="0" w:color="auto"/>
        <w:left w:val="none" w:sz="0" w:space="0" w:color="auto"/>
        <w:bottom w:val="none" w:sz="0" w:space="0" w:color="auto"/>
        <w:right w:val="none" w:sz="0" w:space="0" w:color="auto"/>
      </w:divBdr>
    </w:div>
    <w:div w:id="1801461581">
      <w:bodyDiv w:val="1"/>
      <w:marLeft w:val="0"/>
      <w:marRight w:val="0"/>
      <w:marTop w:val="0"/>
      <w:marBottom w:val="0"/>
      <w:divBdr>
        <w:top w:val="none" w:sz="0" w:space="0" w:color="auto"/>
        <w:left w:val="none" w:sz="0" w:space="0" w:color="auto"/>
        <w:bottom w:val="none" w:sz="0" w:space="0" w:color="auto"/>
        <w:right w:val="none" w:sz="0" w:space="0" w:color="auto"/>
      </w:divBdr>
      <w:divsChild>
        <w:div w:id="1450122141">
          <w:marLeft w:val="0"/>
          <w:marRight w:val="0"/>
          <w:marTop w:val="0"/>
          <w:marBottom w:val="0"/>
          <w:divBdr>
            <w:top w:val="none" w:sz="0" w:space="0" w:color="auto"/>
            <w:left w:val="none" w:sz="0" w:space="0" w:color="auto"/>
            <w:bottom w:val="none" w:sz="0" w:space="0" w:color="auto"/>
            <w:right w:val="none" w:sz="0" w:space="0" w:color="auto"/>
          </w:divBdr>
        </w:div>
      </w:divsChild>
    </w:div>
    <w:div w:id="1824810351">
      <w:bodyDiv w:val="1"/>
      <w:marLeft w:val="0"/>
      <w:marRight w:val="0"/>
      <w:marTop w:val="0"/>
      <w:marBottom w:val="0"/>
      <w:divBdr>
        <w:top w:val="none" w:sz="0" w:space="0" w:color="auto"/>
        <w:left w:val="none" w:sz="0" w:space="0" w:color="auto"/>
        <w:bottom w:val="none" w:sz="0" w:space="0" w:color="auto"/>
        <w:right w:val="none" w:sz="0" w:space="0" w:color="auto"/>
      </w:divBdr>
      <w:divsChild>
        <w:div w:id="1829396993">
          <w:marLeft w:val="0"/>
          <w:marRight w:val="0"/>
          <w:marTop w:val="0"/>
          <w:marBottom w:val="0"/>
          <w:divBdr>
            <w:top w:val="none" w:sz="0" w:space="0" w:color="auto"/>
            <w:left w:val="none" w:sz="0" w:space="0" w:color="auto"/>
            <w:bottom w:val="none" w:sz="0" w:space="0" w:color="auto"/>
            <w:right w:val="none" w:sz="0" w:space="0" w:color="auto"/>
          </w:divBdr>
          <w:divsChild>
            <w:div w:id="86791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endnotes" Target="endnotes.xm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numbering" Target="numbering.xml"/><Relationship Id="rId12" Type="http://schemas.openxmlformats.org/officeDocument/2006/relationships/footnotes" Target="footnote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settings" Target="settings.xml"/><Relationship Id="rId19" Type="http://schemas.openxmlformats.org/officeDocument/2006/relationships/footer" Target="footer3.xml"/><Relationship Id="rId4" Type="http://schemas.openxmlformats.org/officeDocument/2006/relationships/customXml" Target="../customXml/item4.xml"/><Relationship Id="rId9" Type="http://schemas.microsoft.com/office/2007/relationships/stylesWithEffects" Target="stylesWithEffects.xml"/><Relationship Id="rId14" Type="http://schemas.openxmlformats.org/officeDocument/2006/relationships/header" Target="header1.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pbehague\Application%20Data\Microsoft\Templates\QADEVAPR.dot"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DCD1B4A853C4A4D8A22EEB29CD15E69"/>
        <w:category>
          <w:name w:val="General"/>
          <w:gallery w:val="placeholder"/>
        </w:category>
        <w:types>
          <w:type w:val="bbPlcHdr"/>
        </w:types>
        <w:behaviors>
          <w:behavior w:val="content"/>
        </w:behaviors>
        <w:guid w:val="{AC6F9551-16A3-47A3-A932-57E17D6F3D84}"/>
      </w:docPartPr>
      <w:docPartBody>
        <w:p w:rsidR="001802C2" w:rsidRDefault="00525D7C" w:rsidP="00525D7C">
          <w:pPr>
            <w:pStyle w:val="7DCD1B4A853C4A4D8A22EEB29CD15E69"/>
          </w:pPr>
          <w:r w:rsidRPr="0052033C">
            <w:rPr>
              <w:rStyle w:val="PlaceholderText"/>
            </w:rPr>
            <w:t>[Chapter No]</w:t>
          </w:r>
        </w:p>
      </w:docPartBody>
    </w:docPart>
    <w:docPart>
      <w:docPartPr>
        <w:name w:val="7E1B6BD4EE4F47B89379AF27E5515276"/>
        <w:category>
          <w:name w:val="General"/>
          <w:gallery w:val="placeholder"/>
        </w:category>
        <w:types>
          <w:type w:val="bbPlcHdr"/>
        </w:types>
        <w:behaviors>
          <w:behavior w:val="content"/>
        </w:behaviors>
        <w:guid w:val="{830CC792-85BB-4AE3-98F9-18734630168C}"/>
      </w:docPartPr>
      <w:docPartBody>
        <w:p w:rsidR="008743C7" w:rsidRDefault="001802C2" w:rsidP="001802C2">
          <w:pPr>
            <w:pStyle w:val="7E1B6BD4EE4F47B89379AF27E5515276"/>
          </w:pPr>
          <w:r>
            <w:rPr>
              <w:rStyle w:val="PlaceholderText"/>
              <w:color w:val="808080"/>
            </w:rPr>
            <w:t>[Chapter Type]</w:t>
          </w:r>
        </w:p>
      </w:docPartBody>
    </w:docPart>
    <w:docPart>
      <w:docPartPr>
        <w:name w:val="7E8973AEBAC6482A8D500D1D3808EE9E"/>
        <w:category>
          <w:name w:val="General"/>
          <w:gallery w:val="placeholder"/>
        </w:category>
        <w:types>
          <w:type w:val="bbPlcHdr"/>
        </w:types>
        <w:behaviors>
          <w:behavior w:val="content"/>
        </w:behaviors>
        <w:guid w:val="{ED051FC6-2E87-4C94-A317-FC1168D1521D}"/>
      </w:docPartPr>
      <w:docPartBody>
        <w:p w:rsidR="008743C7" w:rsidRDefault="001802C2" w:rsidP="001802C2">
          <w:pPr>
            <w:pStyle w:val="7E8973AEBAC6482A8D500D1D3808EE9E"/>
          </w:pPr>
          <w:r>
            <w:rPr>
              <w:rStyle w:val="PlaceholderText"/>
              <w:color w:val="808080"/>
            </w:rPr>
            <w:t>[Chapter No]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525D7C"/>
    <w:rsid w:val="0015699E"/>
    <w:rsid w:val="00173529"/>
    <w:rsid w:val="001802C2"/>
    <w:rsid w:val="00525D7C"/>
    <w:rsid w:val="008743C7"/>
    <w:rsid w:val="008A3045"/>
    <w:rsid w:val="00F632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02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802C2"/>
  </w:style>
  <w:style w:type="paragraph" w:customStyle="1" w:styleId="7DCD1B4A853C4A4D8A22EEB29CD15E69">
    <w:name w:val="7DCD1B4A853C4A4D8A22EEB29CD15E69"/>
    <w:rsid w:val="00525D7C"/>
  </w:style>
  <w:style w:type="paragraph" w:customStyle="1" w:styleId="7E1B6BD4EE4F47B89379AF27E5515276">
    <w:name w:val="7E1B6BD4EE4F47B89379AF27E5515276"/>
    <w:rsid w:val="001802C2"/>
  </w:style>
  <w:style w:type="paragraph" w:customStyle="1" w:styleId="7E8973AEBAC6482A8D500D1D3808EE9E">
    <w:name w:val="7E8973AEBAC6482A8D500D1D3808EE9E"/>
    <w:rsid w:val="001802C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p:Policy xmlns:p="office.server.policy" local="true" id="13ec3561-6556-477f-a096-8cf74ebdd7a7">
  <p:Name>Courseware Documents Audit Policy</p:Name>
  <p:Description>Audit policy for monitoring actions on all courseware documents</p:Description>
  <p:Statement/>
  <p:PolicyItems>
    <p:PolicyItem featureId="Microsoft.Office.RecordsManagement.PolicyFeatures.PolicyAudit" UniqueId="22aa3f5b-7677-4c12-a57c-d43febc7dafc">
      <p:Name>Auditing</p:Name>
      <p:Description>Audits user actions on documents and list items to the Audit Log.</p:Description>
      <p:CustomData>
        <Audit>
          <Update/>
          <View/>
          <CheckInOut/>
          <MoveCopy/>
          <DeleteRestore/>
        </Audit>
      </p:CustomData>
    </p:PolicyItem>
  </p:PolicyItems>
</p:Policy>
</file>

<file path=customXml/item2.xml><?xml version="1.0" encoding="utf-8"?>
<p:properties xmlns:p="http://schemas.microsoft.com/office/2006/metadata/properties" xmlns:xsi="http://www.w3.org/2001/XMLSchema-instance" xmlns:pc="http://schemas.microsoft.com/office/infopath/2007/PartnerControls">
  <documentManagement>
    <ChapterNo xmlns="4ff00d7d-e7fe-48a8-a79f-9d301ade6bee">4</ChapterNo>
    <ChapterType xmlns="4ff00d7d-e7fe-48a8-a79f-9d301ade6bee">Exercise</ChapterType>
    <EnsureEvenPages xmlns="4ff00d7d-e7fe-48a8-a79f-9d301ade6bee">true</EnsureEvenPages>
    <BookType xmlns="4ff00d7d-e7fe-48a8-a79f-9d301ade6bee">EG</BookType>
    <PageNumbering xmlns="4ff00d7d-e7fe-48a8-a79f-9d301ade6bee">Sequential</PageNumbering>
    <SequenceNo xmlns="4ff00d7d-e7fe-48a8-a79f-9d301ade6bee">5</SequenceNo>
    <StartPageNumber xmlns="4ff00d7d-e7fe-48a8-a79f-9d301ade6bee">0</StartPageNumber>
    <_dlc_Exempt xmlns="http://schemas.microsoft.com/sharepoint/v3">false</_dlc_Exempt>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Workbook - Exercise" ma:contentTypeID="0x0101009AB076E22428264284E11C73D716557C0C00E94EE80C871E3D46A53D5BF589B9E330" ma:contentTypeVersion="270" ma:contentTypeDescription="Exercise guide for technical courses" ma:contentTypeScope="" ma:versionID="fad713fce87fe8f034ab42aa0195dff4">
  <xsd:schema xmlns:xsd="http://www.w3.org/2001/XMLSchema" xmlns:xs="http://www.w3.org/2001/XMLSchema" xmlns:p="http://schemas.microsoft.com/office/2006/metadata/properties" xmlns:ns1="http://schemas.microsoft.com/sharepoint/v3" xmlns:ns2="4ff00d7d-e7fe-48a8-a79f-9d301ade6bee" targetNamespace="http://schemas.microsoft.com/office/2006/metadata/properties" ma:root="true" ma:fieldsID="62f7fcfeeeeb2bced9c244acfdeca0f4" ns1:_="" ns2:_="">
    <xsd:import namespace="http://schemas.microsoft.com/sharepoint/v3"/>
    <xsd:import namespace="4ff00d7d-e7fe-48a8-a79f-9d301ade6bee"/>
    <xsd:element name="properties">
      <xsd:complexType>
        <xsd:sequence>
          <xsd:element name="documentManagement">
            <xsd:complexType>
              <xsd:all>
                <xsd:element ref="ns2:BookType" minOccurs="0"/>
                <xsd:element ref="ns2:SequenceNo" minOccurs="0"/>
                <xsd:element ref="ns2:ChapterType" minOccurs="0"/>
                <xsd:element ref="ns2:ChapterNo" minOccurs="0"/>
                <xsd:element ref="ns2:StartPageNumber" minOccurs="0"/>
                <xsd:element ref="ns2:PageNumbering" minOccurs="0"/>
                <xsd:element ref="ns2:EnsureEvenPages" minOccurs="0"/>
                <xsd:element ref="ns1:_dlc_Exemp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15" nillable="true" ma:displayName="Exempt from Policy" ma:hidden="true" ma:internalName="_dlc_Exemp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ff00d7d-e7fe-48a8-a79f-9d301ade6bee" elementFormDefault="qualified">
    <xsd:import namespace="http://schemas.microsoft.com/office/2006/documentManagement/types"/>
    <xsd:import namespace="http://schemas.microsoft.com/office/infopath/2007/PartnerControls"/>
    <xsd:element name="BookType" ma:index="2" nillable="true" ma:displayName="Book Type" ma:default="None" ma:format="Dropdown" ma:internalName="BookType" ma:readOnly="false">
      <xsd:simpleType>
        <xsd:restriction base="dms:Choice">
          <xsd:enumeration value="None"/>
          <xsd:enumeration value="DG"/>
          <xsd:enumeration value="DG2"/>
          <xsd:enumeration value="DG3"/>
          <xsd:enumeration value="DG4"/>
          <xsd:enumeration value="DG_LP"/>
          <xsd:enumeration value="APP"/>
          <xsd:enumeration value="EG"/>
          <xsd:enumeration value="EG2"/>
          <xsd:enumeration value="HAND"/>
          <xsd:enumeration value="HAND2"/>
          <xsd:enumeration value="HAND3"/>
          <xsd:enumeration value="IK"/>
          <xsd:enumeration value="PCR"/>
          <xsd:enumeration value="LABS"/>
        </xsd:restriction>
      </xsd:simpleType>
    </xsd:element>
    <xsd:element name="SequenceNo" ma:index="3" nillable="true" ma:displayName="Sequence No" ma:decimals="2" ma:internalName="SequenceNo" ma:readOnly="false" ma:percentage="FALSE">
      <xsd:simpleType>
        <xsd:restriction base="dms:Number"/>
      </xsd:simpleType>
    </xsd:element>
    <xsd:element name="ChapterType" ma:index="4" nillable="true" ma:displayName="Chapter Type" ma:format="Dropdown" ma:internalName="ChapterType">
      <xsd:simpleType>
        <xsd:union memberTypes="dms:Text">
          <xsd:simpleType>
            <xsd:restriction base="dms:Choice">
              <xsd:enumeration value="Appendix"/>
              <xsd:enumeration value="Chapter"/>
              <xsd:enumeration value="Exercise"/>
            </xsd:restriction>
          </xsd:simpleType>
        </xsd:union>
      </xsd:simpleType>
    </xsd:element>
    <xsd:element name="ChapterNo" ma:index="5" nillable="true" ma:displayName="Chapter No" ma:internalName="ChapterNo">
      <xsd:simpleType>
        <xsd:restriction base="dms:Text">
          <xsd:maxLength value="5"/>
        </xsd:restriction>
      </xsd:simpleType>
    </xsd:element>
    <xsd:element name="StartPageNumber" ma:index="6" nillable="true" ma:displayName="Start Page No" ma:decimals="0" ma:internalName="StartPageNumber" ma:percentage="FALSE">
      <xsd:simpleType>
        <xsd:restriction base="dms:Number"/>
      </xsd:simpleType>
    </xsd:element>
    <xsd:element name="PageNumbering" ma:index="7" nillable="true" ma:displayName="Page Numbering" ma:default="Sequential" ma:format="Dropdown" ma:internalName="PageNumbering">
      <xsd:simpleType>
        <xsd:restriction base="dms:Choice">
          <xsd:enumeration value="None"/>
          <xsd:enumeration value="Restart at Page 1"/>
          <xsd:enumeration value="Sequential"/>
        </xsd:restriction>
      </xsd:simpleType>
    </xsd:element>
    <xsd:element name="EnsureEvenPages" ma:index="8" nillable="true" ma:displayName="Ensure Even Pages" ma:default="1" ma:internalName="EnsureEvenPages">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haredContentType xmlns="Microsoft.SharePoint.Taxonomy.ContentTypeSync" SourceId="bb3bdb55-ce43-40c7-ac96-dc2d075fdb96" ContentTypeId="0x0101009AB076E22428264284E11C73D716557C0C" PreviousValue="true"/>
</file>

<file path=customXml/item6.xml><?xml version="1.0" encoding="utf-8"?>
<?mso-contentType ?>
<spe:Receivers xmlns:spe="http://schemas.microsoft.com/sharepoint/events">
  <Receiver>
    <Name>Policy Auditing</Name>
    <Synchronization>Synchronous</Synchronization>
    <Type>10001</Type>
    <SequenceNumber>1100</SequenceNumber>
    <Assembly>Microsoft.Office.Policy, Version=14.0.0.0, Culture=neutral, PublicKeyToken=71e9bce111e9429c</Assembly>
    <Class>Microsoft.Office.RecordsManagement.Internal.AuditHandler</Class>
    <Data/>
    <Filter/>
  </Receiver>
  <Receiver>
    <Name>Policy Auditing</Name>
    <Synchronization>Synchronous</Synchronization>
    <Type>10002</Type>
    <SequenceNumber>1101</SequenceNumber>
    <Assembly>Microsoft.Office.Policy, Version=14.0.0.0, Culture=neutral, PublicKeyToken=71e9bce111e9429c</Assembly>
    <Class>Microsoft.Office.RecordsManagement.Internal.AuditHandler</Class>
    <Data/>
    <Filter/>
  </Receiver>
  <Receiver>
    <Name>Policy Auditing</Name>
    <Synchronization>Synchronous</Synchronization>
    <Type>10004</Type>
    <SequenceNumber>1102</SequenceNumber>
    <Assembly>Microsoft.Office.Policy, Version=14.0.0.0, Culture=neutral, PublicKeyToken=71e9bce111e9429c</Assembly>
    <Class>Microsoft.Office.RecordsManagement.Internal.AuditHandler</Class>
    <Data/>
    <Filter/>
  </Receiver>
  <Receiver>
    <Name>Policy Auditing</Name>
    <Synchronization>Synchronous</Synchronization>
    <Type>10006</Type>
    <SequenceNumber>1103</SequenceNumber>
    <Assembly>Microsoft.Office.Policy, Version=14.0.0.0, Culture=neutral, PublicKeyToken=71e9bce111e9429c</Assembly>
    <Class>Microsoft.Office.RecordsManagement.Internal.AuditHandler</Class>
    <Data/>
    <Filter/>
  </Receiver>
</spe:Receivers>
</file>

<file path=customXml/itemProps1.xml><?xml version="1.0" encoding="utf-8"?>
<ds:datastoreItem xmlns:ds="http://schemas.openxmlformats.org/officeDocument/2006/customXml" ds:itemID="{F1B78FB6-5CAD-43F6-AA1B-04E429158E32}"/>
</file>

<file path=customXml/itemProps2.xml><?xml version="1.0" encoding="utf-8"?>
<ds:datastoreItem xmlns:ds="http://schemas.openxmlformats.org/officeDocument/2006/customXml" ds:itemID="{27C5F132-9A0F-4C95-A097-85548D11E9A7}"/>
</file>

<file path=customXml/itemProps3.xml><?xml version="1.0" encoding="utf-8"?>
<ds:datastoreItem xmlns:ds="http://schemas.openxmlformats.org/officeDocument/2006/customXml" ds:itemID="{E78544A2-9E72-4695-8492-CA6B84BA527C}"/>
</file>

<file path=customXml/itemProps4.xml><?xml version="1.0" encoding="utf-8"?>
<ds:datastoreItem xmlns:ds="http://schemas.openxmlformats.org/officeDocument/2006/customXml" ds:itemID="{C085CDE1-FD50-4C90-9649-8F4BF48A5B4F}"/>
</file>

<file path=customXml/itemProps5.xml><?xml version="1.0" encoding="utf-8"?>
<ds:datastoreItem xmlns:ds="http://schemas.openxmlformats.org/officeDocument/2006/customXml" ds:itemID="{BA652863-7155-4FF4-A319-F1C5F5D30A61}"/>
</file>

<file path=customXml/itemProps6.xml><?xml version="1.0" encoding="utf-8"?>
<ds:datastoreItem xmlns:ds="http://schemas.openxmlformats.org/officeDocument/2006/customXml" ds:itemID="{099E33D8-F113-405D-847D-E1DFE633E5EA}"/>
</file>

<file path=docProps/app.xml><?xml version="1.0" encoding="utf-8"?>
<Properties xmlns="http://schemas.openxmlformats.org/officeDocument/2006/extended-properties" xmlns:vt="http://schemas.openxmlformats.org/officeDocument/2006/docPropsVTypes">
  <Template>QADEVAPR.dot</Template>
  <TotalTime>2</TotalTime>
  <Pages>11</Pages>
  <Words>2772</Words>
  <Characters>15804</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SQL - Joins</vt:lpstr>
    </vt:vector>
  </TitlesOfParts>
  <Company>QA Ltd.</Company>
  <LinksUpToDate>false</LinksUpToDate>
  <CharactersWithSpaces>18539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SQL - Joins</dc:title>
  <dc:subject>QADEVAPRWK7</dc:subject>
  <dc:creator>QA Ltd</dc:creator>
  <cp:keywords/>
  <dc:description>Lab Documentation</dc:description>
  <cp:lastModifiedBy>Andrew</cp:lastModifiedBy>
  <cp:revision>8</cp:revision>
  <cp:lastPrinted>2004-03-12T17:52:00Z</cp:lastPrinted>
  <dcterms:created xsi:type="dcterms:W3CDTF">2012-04-30T09:07:00Z</dcterms:created>
  <dcterms:modified xsi:type="dcterms:W3CDTF">2013-02-14T15:16:00Z</dcterms:modified>
  <cp:category>Exercise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0x0101009AB076E22428264284E11C73D716557C0C00E94EE80C871E3D46A53D5BF589B9E330</vt:lpwstr>
  </property>
  <property fmtid="{D5CDD505-2E9C-101B-9397-08002B2CF9AE}" pid="3" name="BrandingStandard">
    <vt:lpwstr/>
  </property>
  <property fmtid="{D5CDD505-2E9C-101B-9397-08002B2CF9AE}" pid="4" name="Difficulty">
    <vt:lpwstr/>
  </property>
  <property fmtid="{D5CDD505-2E9C-101B-9397-08002B2CF9AE}" pid="5" name="Duration">
    <vt:lpwstr/>
  </property>
  <property fmtid="{D5CDD505-2E9C-101B-9397-08002B2CF9AE}" pid="7" name="Practice Name">
    <vt:lpwstr/>
  </property>
  <property fmtid="{D5CDD505-2E9C-101B-9397-08002B2CF9AE}" pid="8" name="xd_Signature">
    <vt:bool>false</vt:bool>
  </property>
  <property fmtid="{D5CDD505-2E9C-101B-9397-08002B2CF9AE}" pid="9" name="xd_ProgID">
    <vt:lpwstr/>
  </property>
  <property fmtid="{D5CDD505-2E9C-101B-9397-08002B2CF9AE}" pid="10" name="DocumentSetDescription">
    <vt:lpwstr/>
  </property>
  <property fmtid="{D5CDD505-2E9C-101B-9397-08002B2CF9AE}" pid="12" name="_dlc_DocId">
    <vt:lpwstr/>
  </property>
  <property fmtid="{D5CDD505-2E9C-101B-9397-08002B2CF9AE}" pid="13" name="wic_System_Copyright">
    <vt:lpwstr/>
  </property>
  <property fmtid="{D5CDD505-2E9C-101B-9397-08002B2CF9AE}" pid="14" name="_SourceUrl">
    <vt:lpwstr/>
  </property>
  <property fmtid="{D5CDD505-2E9C-101B-9397-08002B2CF9AE}" pid="15" name="_SharedFileIndex">
    <vt:lpwstr/>
  </property>
  <property fmtid="{D5CDD505-2E9C-101B-9397-08002B2CF9AE}" pid="16" name="Owner Name">
    <vt:lpwstr/>
  </property>
  <property fmtid="{D5CDD505-2E9C-101B-9397-08002B2CF9AE}" pid="17" name="CompanyName">
    <vt:lpwstr/>
  </property>
  <property fmtid="{D5CDD505-2E9C-101B-9397-08002B2CF9AE}" pid="18" name="_dlc_DocIdUrl">
    <vt:lpwstr/>
  </property>
  <property fmtid="{D5CDD505-2E9C-101B-9397-08002B2CF9AE}" pid="19" name="TemplateUrl">
    <vt:lpwstr/>
  </property>
  <property fmtid="{D5CDD505-2E9C-101B-9397-08002B2CF9AE}" pid="20" name="DepartmentName">
    <vt:lpwstr/>
  </property>
  <property fmtid="{D5CDD505-2E9C-101B-9397-08002B2CF9AE}" pid="22" name="PPTPrintingStyle">
    <vt:lpwstr/>
  </property>
  <property fmtid="{D5CDD505-2E9C-101B-9397-08002B2CF9AE}" pid="23" name="vti_imgdate">
    <vt:lpwstr/>
  </property>
  <property fmtid="{D5CDD505-2E9C-101B-9397-08002B2CF9AE}" pid="24" name="CourseCode">
    <vt:lpwstr/>
  </property>
  <property fmtid="{D5CDD505-2E9C-101B-9397-08002B2CF9AE}" pid="25" name="_dlc_DocIdPersistId">
    <vt:bool>false</vt:bool>
  </property>
</Properties>
</file>